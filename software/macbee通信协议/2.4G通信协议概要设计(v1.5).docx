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D79" w:rsidRPr="00394123" w:rsidRDefault="00AF1A1F" w:rsidP="00E63C62">
      <w:r w:rsidRPr="00394123">
        <w:rPr>
          <w:noProof/>
        </w:rPr>
        <w:drawing>
          <wp:inline distT="0" distB="0" distL="0" distR="0">
            <wp:extent cx="2160000" cy="54000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0000" cy="540000"/>
                    </a:xfrm>
                    <a:prstGeom prst="rect">
                      <a:avLst/>
                    </a:prstGeom>
                    <a:noFill/>
                    <a:ln>
                      <a:noFill/>
                    </a:ln>
                  </pic:spPr>
                </pic:pic>
              </a:graphicData>
            </a:graphic>
          </wp:inline>
        </w:drawing>
      </w:r>
    </w:p>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E63C62" w:rsidP="00E63C62"/>
    <w:p w:rsidR="00E63C62" w:rsidRPr="00394123" w:rsidRDefault="00D77C16" w:rsidP="00E63C62">
      <w:pPr>
        <w:rPr>
          <w:rFonts w:ascii="黑体" w:eastAsia="黑体"/>
          <w:b/>
          <w:sz w:val="32"/>
          <w:szCs w:val="32"/>
        </w:rPr>
      </w:pPr>
      <w:r w:rsidRPr="00394123">
        <w:rPr>
          <w:rFonts w:ascii="黑体" w:eastAsia="黑体" w:hint="eastAsia"/>
          <w:b/>
          <w:sz w:val="32"/>
          <w:szCs w:val="32"/>
        </w:rPr>
        <w:t>2.4G通信协议</w:t>
      </w:r>
    </w:p>
    <w:p w:rsidR="00E63C62" w:rsidRPr="00394123" w:rsidRDefault="00BC0F22" w:rsidP="00E63C62">
      <w:pPr>
        <w:rPr>
          <w:rFonts w:ascii="Arial" w:eastAsia="黑体" w:hAnsi="Arial" w:cs="Arial"/>
          <w:b/>
          <w:sz w:val="32"/>
          <w:szCs w:val="32"/>
        </w:rPr>
      </w:pPr>
      <w:r w:rsidRPr="00394123">
        <w:rPr>
          <w:rFonts w:ascii="Arial" w:eastAsia="黑体" w:hAnsi="Arial" w:cs="Arial" w:hint="eastAsia"/>
          <w:b/>
          <w:sz w:val="32"/>
          <w:szCs w:val="32"/>
        </w:rPr>
        <w:t>版本号</w:t>
      </w:r>
      <w:r w:rsidR="00C41B7D" w:rsidRPr="00394123">
        <w:rPr>
          <w:rFonts w:ascii="Arial" w:eastAsia="黑体" w:hAnsi="Arial" w:cs="Arial"/>
          <w:b/>
          <w:sz w:val="32"/>
          <w:szCs w:val="32"/>
        </w:rPr>
        <w:t>V001R00</w:t>
      </w:r>
      <w:r w:rsidR="00EF59DB">
        <w:rPr>
          <w:rFonts w:ascii="Arial" w:eastAsia="黑体" w:hAnsi="Arial" w:cs="Arial" w:hint="eastAsia"/>
          <w:b/>
          <w:sz w:val="32"/>
          <w:szCs w:val="32"/>
        </w:rPr>
        <w:t>5</w:t>
      </w:r>
    </w:p>
    <w:p w:rsidR="00E63C62" w:rsidRPr="00394123" w:rsidRDefault="00131B77" w:rsidP="00E63C62">
      <w:pPr>
        <w:rPr>
          <w:rFonts w:ascii="黑体" w:eastAsia="黑体"/>
          <w:b/>
          <w:sz w:val="32"/>
          <w:szCs w:val="32"/>
        </w:rPr>
      </w:pPr>
      <w:r w:rsidRPr="00394123">
        <w:rPr>
          <w:rFonts w:ascii="黑体" w:eastAsia="黑体"/>
          <w:b/>
          <w:sz w:val="32"/>
          <w:szCs w:val="32"/>
        </w:rPr>
        <w:t>概要设计文档</w:t>
      </w:r>
    </w:p>
    <w:p w:rsidR="00680170" w:rsidRPr="00E9795B" w:rsidRDefault="00680170" w:rsidP="00E63C62">
      <w:pPr>
        <w:rPr>
          <w:rFonts w:ascii="Arial" w:eastAsia="黑体" w:hAnsi="Arial" w:cs="Arial"/>
          <w:b/>
          <w:sz w:val="44"/>
          <w:szCs w:val="44"/>
        </w:rPr>
      </w:pPr>
    </w:p>
    <w:p w:rsidR="00890903" w:rsidRPr="00394123" w:rsidRDefault="00680170" w:rsidP="00890903">
      <w:pPr>
        <w:autoSpaceDE w:val="0"/>
        <w:autoSpaceDN w:val="0"/>
        <w:adjustRightInd w:val="0"/>
        <w:jc w:val="left"/>
        <w:rPr>
          <w:rFonts w:ascii="黑体" w:eastAsia="黑体" w:hAnsi="宋体"/>
          <w:b/>
          <w:sz w:val="32"/>
          <w:szCs w:val="32"/>
        </w:rPr>
      </w:pPr>
      <w:r w:rsidRPr="00394123">
        <w:rPr>
          <w:rFonts w:ascii="Arial" w:eastAsia="黑体" w:hAnsi="Arial" w:cs="Arial"/>
          <w:b/>
          <w:sz w:val="44"/>
          <w:szCs w:val="44"/>
        </w:rPr>
        <w:br w:type="page"/>
      </w:r>
      <w:r w:rsidR="00890903" w:rsidRPr="00394123">
        <w:rPr>
          <w:rFonts w:ascii="黑体" w:eastAsia="黑体" w:hAnsi="宋体" w:hint="eastAsia"/>
          <w:b/>
          <w:sz w:val="32"/>
          <w:szCs w:val="32"/>
        </w:rPr>
        <w:lastRenderedPageBreak/>
        <w:t>深圳市银河风云网络系统股份有限公司</w:t>
      </w:r>
    </w:p>
    <w:p w:rsidR="00890903" w:rsidRPr="00394123" w:rsidRDefault="00890903" w:rsidP="00890903">
      <w:pPr>
        <w:autoSpaceDE w:val="0"/>
        <w:autoSpaceDN w:val="0"/>
        <w:adjustRightInd w:val="0"/>
        <w:jc w:val="left"/>
        <w:rPr>
          <w:rFonts w:ascii="Arial" w:hAnsi="Arial" w:cs="Arial"/>
          <w:b/>
          <w:w w:val="94"/>
          <w:sz w:val="24"/>
        </w:rPr>
      </w:pPr>
      <w:r w:rsidRPr="00394123">
        <w:rPr>
          <w:rFonts w:ascii="Arial" w:hAnsi="Arial" w:cs="Arial"/>
          <w:b/>
          <w:w w:val="94"/>
          <w:sz w:val="24"/>
        </w:rPr>
        <w:t xml:space="preserve">Shenzhen </w:t>
      </w:r>
      <w:r w:rsidR="00AF1A1F" w:rsidRPr="00394123">
        <w:rPr>
          <w:rFonts w:ascii="Arial" w:hAnsi="Arial" w:cs="Arial"/>
          <w:b/>
          <w:w w:val="94"/>
          <w:sz w:val="24"/>
        </w:rPr>
        <w:t xml:space="preserve">GALAXYWIND </w:t>
      </w:r>
      <w:r w:rsidRPr="00394123">
        <w:rPr>
          <w:rFonts w:ascii="Arial" w:hAnsi="Arial" w:cs="Arial"/>
          <w:b/>
          <w:w w:val="94"/>
          <w:sz w:val="24"/>
        </w:rPr>
        <w:t>Network Systems Co., Ltd.</w:t>
      </w:r>
    </w:p>
    <w:p w:rsidR="00890903" w:rsidRPr="00394123" w:rsidRDefault="00890903" w:rsidP="00890903">
      <w:pPr>
        <w:autoSpaceDE w:val="0"/>
        <w:autoSpaceDN w:val="0"/>
        <w:adjustRightInd w:val="0"/>
        <w:jc w:val="left"/>
      </w:pPr>
      <w:r w:rsidRPr="00394123">
        <w:rPr>
          <w:rFonts w:hAnsi="宋体"/>
          <w:kern w:val="0"/>
          <w:szCs w:val="21"/>
        </w:rPr>
        <w:t>地址</w:t>
      </w:r>
      <w:r w:rsidRPr="00394123">
        <w:rPr>
          <w:rFonts w:hAnsi="宋体" w:hint="eastAsia"/>
        </w:rPr>
        <w:t>：</w:t>
      </w:r>
      <w:r w:rsidRPr="00394123">
        <w:t>深圳市高新技术产业园区</w:t>
      </w:r>
      <w:r w:rsidRPr="00394123">
        <w:rPr>
          <w:rFonts w:hint="eastAsia"/>
        </w:rPr>
        <w:t>北区新西路</w:t>
      </w:r>
      <w:r w:rsidRPr="00394123">
        <w:rPr>
          <w:rFonts w:hint="eastAsia"/>
        </w:rPr>
        <w:t>5</w:t>
      </w:r>
      <w:r w:rsidRPr="00394123">
        <w:rPr>
          <w:rFonts w:hint="eastAsia"/>
        </w:rPr>
        <w:t>号银河风云大厦</w:t>
      </w:r>
    </w:p>
    <w:p w:rsidR="0032608E" w:rsidRPr="00394123" w:rsidRDefault="00902A8A" w:rsidP="00890903">
      <w:pPr>
        <w:autoSpaceDE w:val="0"/>
        <w:autoSpaceDN w:val="0"/>
        <w:adjustRightInd w:val="0"/>
        <w:jc w:val="left"/>
        <w:rPr>
          <w:rFonts w:ascii="Helvetica" w:hAnsi="Helvetica"/>
          <w:sz w:val="20"/>
          <w:szCs w:val="20"/>
        </w:rPr>
      </w:pPr>
      <w:r w:rsidRPr="00394123">
        <w:t xml:space="preserve">Address: </w:t>
      </w:r>
      <w:r w:rsidR="00110BBF" w:rsidRPr="00394123">
        <w:rPr>
          <w:rFonts w:ascii="Helvetica" w:hAnsi="Helvetica" w:hint="eastAsia"/>
          <w:sz w:val="20"/>
          <w:szCs w:val="20"/>
        </w:rPr>
        <w:t>GALAXYWIND</w:t>
      </w:r>
      <w:r w:rsidRPr="00394123">
        <w:rPr>
          <w:rFonts w:ascii="Helvetica" w:hAnsi="Helvetica"/>
          <w:sz w:val="20"/>
          <w:szCs w:val="20"/>
        </w:rPr>
        <w:t xml:space="preserve"> building, No.5 Xinxi road, Shenzhen High-Tech Industry Park, Nan</w:t>
      </w:r>
      <w:r w:rsidRPr="00394123">
        <w:rPr>
          <w:rFonts w:ascii="Helvetica" w:hAnsi="Helvetica" w:hint="eastAsia"/>
          <w:sz w:val="20"/>
          <w:szCs w:val="20"/>
        </w:rPr>
        <w:t>S</w:t>
      </w:r>
      <w:r w:rsidRPr="00394123">
        <w:rPr>
          <w:rFonts w:ascii="Helvetica" w:hAnsi="Helvetica"/>
          <w:sz w:val="20"/>
          <w:szCs w:val="20"/>
        </w:rPr>
        <w:t>han dis</w:t>
      </w:r>
      <w:r w:rsidRPr="00394123">
        <w:rPr>
          <w:rFonts w:ascii="Helvetica" w:hAnsi="Helvetica" w:hint="eastAsia"/>
          <w:sz w:val="20"/>
          <w:szCs w:val="20"/>
        </w:rPr>
        <w:t>t</w:t>
      </w:r>
      <w:r w:rsidRPr="00394123">
        <w:rPr>
          <w:rFonts w:ascii="Helvetica" w:hAnsi="Helvetica"/>
          <w:sz w:val="20"/>
          <w:szCs w:val="20"/>
        </w:rPr>
        <w:t>rict, China</w:t>
      </w:r>
    </w:p>
    <w:p w:rsidR="00890903" w:rsidRPr="00394123" w:rsidRDefault="00890903" w:rsidP="00890903">
      <w:pPr>
        <w:autoSpaceDE w:val="0"/>
        <w:autoSpaceDN w:val="0"/>
        <w:adjustRightInd w:val="0"/>
        <w:jc w:val="left"/>
      </w:pPr>
      <w:r w:rsidRPr="00394123">
        <w:rPr>
          <w:rFonts w:hAnsi="宋体"/>
          <w:kern w:val="0"/>
          <w:szCs w:val="21"/>
        </w:rPr>
        <w:t>邮编</w:t>
      </w:r>
      <w:r w:rsidRPr="00394123">
        <w:rPr>
          <w:rFonts w:hAnsi="宋体" w:hint="eastAsia"/>
        </w:rPr>
        <w:t xml:space="preserve"> P.C.: </w:t>
      </w:r>
      <w:r w:rsidRPr="00394123">
        <w:t>518055</w:t>
      </w:r>
    </w:p>
    <w:p w:rsidR="00B62A0D" w:rsidRPr="00394123" w:rsidRDefault="00890903" w:rsidP="00890903">
      <w:pPr>
        <w:autoSpaceDE w:val="0"/>
        <w:autoSpaceDN w:val="0"/>
        <w:adjustRightInd w:val="0"/>
        <w:jc w:val="left"/>
      </w:pPr>
      <w:r w:rsidRPr="00394123">
        <w:t>电话</w:t>
      </w:r>
      <w:r w:rsidRPr="00394123">
        <w:rPr>
          <w:rFonts w:hint="eastAsia"/>
        </w:rPr>
        <w:t xml:space="preserve"> Tel: +</w:t>
      </w:r>
      <w:r w:rsidRPr="00394123">
        <w:t>86-755-83400088</w:t>
      </w:r>
    </w:p>
    <w:p w:rsidR="00890903" w:rsidRPr="00394123" w:rsidRDefault="00890903" w:rsidP="00890903">
      <w:pPr>
        <w:autoSpaceDE w:val="0"/>
        <w:autoSpaceDN w:val="0"/>
        <w:adjustRightInd w:val="0"/>
        <w:jc w:val="left"/>
        <w:rPr>
          <w:kern w:val="0"/>
          <w:szCs w:val="21"/>
        </w:rPr>
      </w:pPr>
      <w:r w:rsidRPr="00394123">
        <w:t>传真</w:t>
      </w:r>
      <w:r w:rsidRPr="00394123">
        <w:rPr>
          <w:rFonts w:hint="eastAsia"/>
        </w:rPr>
        <w:t xml:space="preserve"> FAX: +</w:t>
      </w:r>
      <w:r w:rsidRPr="00394123">
        <w:t>86-755-86139063</w:t>
      </w:r>
    </w:p>
    <w:p w:rsidR="00890903" w:rsidRPr="00394123" w:rsidRDefault="00890903" w:rsidP="00890903">
      <w:pPr>
        <w:autoSpaceDE w:val="0"/>
        <w:autoSpaceDN w:val="0"/>
        <w:adjustRightInd w:val="0"/>
        <w:jc w:val="left"/>
        <w:rPr>
          <w:kern w:val="0"/>
          <w:szCs w:val="21"/>
          <w:lang w:val="de-DE"/>
        </w:rPr>
      </w:pPr>
      <w:r w:rsidRPr="00394123">
        <w:rPr>
          <w:rFonts w:hAnsi="宋体"/>
          <w:kern w:val="0"/>
          <w:szCs w:val="21"/>
        </w:rPr>
        <w:t>网</w:t>
      </w:r>
      <w:r w:rsidRPr="00394123">
        <w:rPr>
          <w:rFonts w:hAnsi="宋体" w:hint="eastAsia"/>
        </w:rPr>
        <w:t>站</w:t>
      </w:r>
      <w:r w:rsidRPr="00394123">
        <w:rPr>
          <w:rFonts w:hAnsi="宋体" w:hint="eastAsia"/>
          <w:lang w:val="de-DE"/>
        </w:rPr>
        <w:t xml:space="preserve"> Web: </w:t>
      </w:r>
      <w:r w:rsidRPr="00394123">
        <w:rPr>
          <w:rStyle w:val="a7"/>
          <w:rFonts w:hint="eastAsia"/>
          <w:color w:val="auto"/>
          <w:lang w:val="de-DE"/>
        </w:rPr>
        <w:t>http://</w:t>
      </w:r>
      <w:hyperlink r:id="rId9" w:history="1">
        <w:r w:rsidRPr="00394123">
          <w:rPr>
            <w:rStyle w:val="a7"/>
            <w:color w:val="auto"/>
            <w:kern w:val="0"/>
            <w:szCs w:val="21"/>
            <w:lang w:val="de-DE"/>
          </w:rPr>
          <w:t>www.galaxywind.com</w:t>
        </w:r>
      </w:hyperlink>
    </w:p>
    <w:p w:rsidR="00890903" w:rsidRPr="00394123" w:rsidRDefault="00890903" w:rsidP="00890903">
      <w:pPr>
        <w:autoSpaceDE w:val="0"/>
        <w:autoSpaceDN w:val="0"/>
        <w:adjustRightInd w:val="0"/>
        <w:jc w:val="left"/>
      </w:pPr>
      <w:r w:rsidRPr="00394123">
        <w:rPr>
          <w:rFonts w:hAnsi="宋体" w:hint="eastAsia"/>
          <w:kern w:val="0"/>
          <w:szCs w:val="21"/>
        </w:rPr>
        <w:t>客服</w:t>
      </w:r>
      <w:r w:rsidRPr="00394123">
        <w:rPr>
          <w:rFonts w:hAnsi="宋体" w:hint="eastAsia"/>
        </w:rPr>
        <w:t xml:space="preserve"> Hotline: </w:t>
      </w:r>
      <w:r w:rsidRPr="00394123">
        <w:rPr>
          <w:rFonts w:hint="eastAsia"/>
        </w:rPr>
        <w:t>4</w:t>
      </w:r>
      <w:r w:rsidRPr="00394123">
        <w:rPr>
          <w:kern w:val="0"/>
          <w:szCs w:val="21"/>
        </w:rPr>
        <w:t>00</w:t>
      </w:r>
      <w:r w:rsidRPr="00394123">
        <w:rPr>
          <w:rFonts w:hint="eastAsia"/>
        </w:rPr>
        <w:t>0009879</w:t>
      </w:r>
    </w:p>
    <w:p w:rsidR="00512B01" w:rsidRPr="00394123" w:rsidRDefault="00512B01" w:rsidP="00890903">
      <w:pPr>
        <w:autoSpaceDE w:val="0"/>
        <w:autoSpaceDN w:val="0"/>
        <w:adjustRightInd w:val="0"/>
        <w:jc w:val="left"/>
      </w:pPr>
      <w:r w:rsidRPr="00394123">
        <w:rPr>
          <w:rFonts w:hint="eastAsia"/>
        </w:rPr>
        <w:t>企业</w:t>
      </w:r>
      <w:r w:rsidR="00110BBF" w:rsidRPr="00394123">
        <w:rPr>
          <w:rFonts w:hint="eastAsia"/>
        </w:rPr>
        <w:t>QQ: 400000</w:t>
      </w:r>
      <w:r w:rsidRPr="00394123">
        <w:rPr>
          <w:rFonts w:hint="eastAsia"/>
        </w:rPr>
        <w:t>9879</w:t>
      </w:r>
    </w:p>
    <w:p w:rsidR="00B62A0D" w:rsidRPr="00394123" w:rsidRDefault="00B62A0D" w:rsidP="00890903">
      <w:pPr>
        <w:autoSpaceDE w:val="0"/>
        <w:autoSpaceDN w:val="0"/>
        <w:adjustRightInd w:val="0"/>
        <w:jc w:val="left"/>
      </w:pPr>
      <w:r w:rsidRPr="00394123">
        <w:rPr>
          <w:rFonts w:hint="eastAsia"/>
        </w:rPr>
        <w:t>微信公众号</w:t>
      </w:r>
      <w:r w:rsidRPr="00394123">
        <w:rPr>
          <w:rFonts w:hint="eastAsia"/>
        </w:rPr>
        <w:t xml:space="preserve"> WeChat:</w:t>
      </w:r>
    </w:p>
    <w:p w:rsidR="00B62A0D" w:rsidRPr="00394123" w:rsidRDefault="00B62A0D" w:rsidP="00890903">
      <w:pPr>
        <w:autoSpaceDE w:val="0"/>
        <w:autoSpaceDN w:val="0"/>
        <w:adjustRightInd w:val="0"/>
        <w:jc w:val="left"/>
        <w:rPr>
          <w:szCs w:val="21"/>
        </w:rPr>
      </w:pPr>
      <w:r w:rsidRPr="00394123">
        <w:rPr>
          <w:noProof/>
          <w:szCs w:val="21"/>
        </w:rPr>
        <w:drawing>
          <wp:inline distT="0" distB="0" distL="0" distR="0">
            <wp:extent cx="1080000" cy="1080000"/>
            <wp:effectExtent l="0" t="0" r="6350" b="635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080000" cy="1080000"/>
                    </a:xfrm>
                    <a:prstGeom prst="roundRect">
                      <a:avLst>
                        <a:gd name="adj" fmla="val 4224"/>
                      </a:avLst>
                    </a:prstGeom>
                    <a:solidFill>
                      <a:srgbClr val="FFFFFF">
                        <a:shade val="85000"/>
                      </a:srgbClr>
                    </a:solidFill>
                    <a:ln>
                      <a:noFill/>
                    </a:ln>
                    <a:effectLst/>
                  </pic:spPr>
                </pic:pic>
              </a:graphicData>
            </a:graphic>
          </wp:inline>
        </w:drawing>
      </w:r>
    </w:p>
    <w:p w:rsidR="00890903" w:rsidRPr="00394123" w:rsidRDefault="00890903" w:rsidP="00890903">
      <w:pPr>
        <w:autoSpaceDE w:val="0"/>
        <w:autoSpaceDN w:val="0"/>
        <w:adjustRightInd w:val="0"/>
        <w:jc w:val="left"/>
        <w:rPr>
          <w:kern w:val="0"/>
          <w:szCs w:val="21"/>
        </w:rPr>
      </w:pPr>
    </w:p>
    <w:p w:rsidR="00890903" w:rsidRPr="00394123" w:rsidRDefault="00890903" w:rsidP="00890903">
      <w:pPr>
        <w:autoSpaceDE w:val="0"/>
        <w:autoSpaceDN w:val="0"/>
        <w:adjustRightInd w:val="0"/>
        <w:jc w:val="left"/>
        <w:rPr>
          <w:rFonts w:ascii="Arial" w:eastAsia="黑体" w:hAnsi="Arial" w:cs="Arial"/>
          <w:b/>
          <w:kern w:val="0"/>
          <w:szCs w:val="21"/>
        </w:rPr>
      </w:pPr>
      <w:r w:rsidRPr="00394123">
        <w:rPr>
          <w:rFonts w:ascii="黑体" w:eastAsia="黑体" w:hAnsi="宋体"/>
          <w:b/>
          <w:kern w:val="0"/>
          <w:szCs w:val="21"/>
        </w:rPr>
        <w:t>版权声明</w:t>
      </w:r>
    </w:p>
    <w:p w:rsidR="00890903" w:rsidRPr="00394123" w:rsidRDefault="00890903" w:rsidP="00890903">
      <w:pPr>
        <w:autoSpaceDE w:val="0"/>
        <w:autoSpaceDN w:val="0"/>
        <w:adjustRightInd w:val="0"/>
        <w:jc w:val="left"/>
        <w:rPr>
          <w:kern w:val="0"/>
          <w:szCs w:val="21"/>
        </w:rPr>
      </w:pPr>
      <w:r w:rsidRPr="00394123">
        <w:t>版权所有</w:t>
      </w:r>
      <w:r w:rsidRPr="00394123">
        <w:t>©</w:t>
      </w:r>
      <w:r w:rsidRPr="00394123">
        <w:t>深圳市银河风云网络系统股份有限公司</w:t>
      </w:r>
      <w:r w:rsidRPr="00394123">
        <w:t>20</w:t>
      </w:r>
      <w:r w:rsidRPr="00394123">
        <w:rPr>
          <w:rFonts w:hint="eastAsia"/>
        </w:rPr>
        <w:t>1</w:t>
      </w:r>
      <w:r w:rsidR="00AF1A1F" w:rsidRPr="00394123">
        <w:rPr>
          <w:rFonts w:hint="eastAsia"/>
        </w:rPr>
        <w:t>5</w:t>
      </w:r>
      <w:r w:rsidRPr="00394123">
        <w:t>。深圳市银河风云网络系统股份有限公司（以下简称</w:t>
      </w:r>
      <w:r w:rsidRPr="00394123">
        <w:t>"</w:t>
      </w:r>
      <w:r w:rsidRPr="00394123">
        <w:t>银河风云</w:t>
      </w:r>
      <w:r w:rsidRPr="00394123">
        <w:t>"</w:t>
      </w:r>
      <w:r w:rsidRPr="00394123">
        <w:t>）对本资料进行版权声明，未经银河风云书面许可，任何单位及个人不得以任何方式或理由对本资料的任何内容进行复制、修改、抄录、传播。</w:t>
      </w:r>
    </w:p>
    <w:p w:rsidR="00890903" w:rsidRPr="00394123" w:rsidRDefault="00890903" w:rsidP="00890903">
      <w:pPr>
        <w:autoSpaceDE w:val="0"/>
        <w:autoSpaceDN w:val="0"/>
        <w:adjustRightInd w:val="0"/>
        <w:jc w:val="left"/>
        <w:rPr>
          <w:kern w:val="0"/>
          <w:szCs w:val="21"/>
        </w:rPr>
      </w:pPr>
    </w:p>
    <w:p w:rsidR="00890903" w:rsidRPr="00394123" w:rsidRDefault="00890903" w:rsidP="00890903">
      <w:pPr>
        <w:autoSpaceDE w:val="0"/>
        <w:autoSpaceDN w:val="0"/>
        <w:adjustRightInd w:val="0"/>
        <w:jc w:val="left"/>
        <w:rPr>
          <w:rFonts w:ascii="黑体" w:eastAsia="黑体"/>
          <w:b/>
          <w:kern w:val="0"/>
          <w:szCs w:val="21"/>
        </w:rPr>
      </w:pPr>
      <w:r w:rsidRPr="00394123">
        <w:rPr>
          <w:rFonts w:ascii="黑体" w:eastAsia="黑体" w:hAnsi="宋体" w:hint="eastAsia"/>
          <w:b/>
          <w:kern w:val="0"/>
          <w:szCs w:val="21"/>
        </w:rPr>
        <w:t>商标声明</w:t>
      </w:r>
    </w:p>
    <w:p w:rsidR="00890903" w:rsidRPr="00394123" w:rsidRDefault="00890903" w:rsidP="00890903">
      <w:pPr>
        <w:autoSpaceDE w:val="0"/>
        <w:autoSpaceDN w:val="0"/>
        <w:adjustRightInd w:val="0"/>
        <w:jc w:val="left"/>
        <w:rPr>
          <w:rFonts w:hAnsi="宋体"/>
          <w:kern w:val="0"/>
          <w:szCs w:val="21"/>
        </w:rPr>
      </w:pPr>
      <w:r w:rsidRPr="00394123">
        <w:t>"</w:t>
      </w:r>
      <w:r w:rsidRPr="00394123">
        <w:t>银河风云</w:t>
      </w:r>
      <w:r w:rsidRPr="00394123">
        <w:t>"</w:t>
      </w:r>
      <w:r w:rsidR="00B62A0D" w:rsidRPr="00394123">
        <w:rPr>
          <w:rFonts w:hint="eastAsia"/>
        </w:rPr>
        <w:t>，</w:t>
      </w:r>
      <w:r w:rsidRPr="00394123">
        <w:t>"GALAXYWIND"</w:t>
      </w:r>
      <w:r w:rsidRPr="00394123">
        <w:rPr>
          <w:rFonts w:hint="eastAsia"/>
        </w:rPr>
        <w:t>等</w:t>
      </w:r>
      <w:r w:rsidRPr="00394123">
        <w:t>是深圳市风云实业有限公司的注册商标，本文档提及的其他商标、服务标志、注册商标及注册服务标志均为其所有者拥有。</w:t>
      </w:r>
    </w:p>
    <w:p w:rsidR="00890903" w:rsidRPr="00394123" w:rsidRDefault="00890903" w:rsidP="00890903">
      <w:pPr>
        <w:autoSpaceDE w:val="0"/>
        <w:autoSpaceDN w:val="0"/>
        <w:adjustRightInd w:val="0"/>
        <w:jc w:val="left"/>
        <w:rPr>
          <w:kern w:val="0"/>
          <w:szCs w:val="21"/>
        </w:rPr>
      </w:pPr>
    </w:p>
    <w:p w:rsidR="00890903" w:rsidRPr="00394123" w:rsidRDefault="00890903" w:rsidP="00890903">
      <w:pPr>
        <w:autoSpaceDE w:val="0"/>
        <w:autoSpaceDN w:val="0"/>
        <w:adjustRightInd w:val="0"/>
        <w:jc w:val="left"/>
        <w:rPr>
          <w:rFonts w:ascii="黑体" w:eastAsia="黑体"/>
          <w:b/>
          <w:kern w:val="0"/>
          <w:szCs w:val="21"/>
        </w:rPr>
      </w:pPr>
      <w:r w:rsidRPr="00394123">
        <w:rPr>
          <w:rFonts w:ascii="黑体" w:eastAsia="黑体" w:hAnsi="宋体" w:hint="eastAsia"/>
          <w:b/>
          <w:kern w:val="0"/>
          <w:szCs w:val="21"/>
        </w:rPr>
        <w:t>免责声明</w:t>
      </w:r>
    </w:p>
    <w:p w:rsidR="004018CC" w:rsidRPr="00394123" w:rsidRDefault="00890903" w:rsidP="00890903">
      <w:pPr>
        <w:autoSpaceDE w:val="0"/>
        <w:autoSpaceDN w:val="0"/>
        <w:adjustRightInd w:val="0"/>
        <w:jc w:val="left"/>
        <w:rPr>
          <w:kern w:val="0"/>
          <w:szCs w:val="21"/>
        </w:rPr>
      </w:pPr>
      <w:r w:rsidRPr="00394123">
        <w:t>本资料会进行不定期更新，本资料中的所有陈述、信息和建议不构成任何明示或暗示的担保。</w:t>
      </w:r>
    </w:p>
    <w:p w:rsidR="00B506F8" w:rsidRPr="00394123" w:rsidRDefault="00B506F8" w:rsidP="004C280E">
      <w:pPr>
        <w:pStyle w:val="a0"/>
        <w:sectPr w:rsidR="00B506F8" w:rsidRPr="00394123" w:rsidSect="00F258E3">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p>
    <w:p w:rsidR="004018CC" w:rsidRPr="00394123" w:rsidRDefault="005403A7" w:rsidP="004C280E">
      <w:pPr>
        <w:pStyle w:val="a0"/>
        <w:rPr>
          <w:lang w:val="sv-SE"/>
        </w:rPr>
      </w:pPr>
      <w:r w:rsidRPr="00394123">
        <w:rPr>
          <w:lang w:val="sv-SE"/>
        </w:rPr>
        <w:lastRenderedPageBreak/>
        <w:t>目录</w:t>
      </w:r>
    </w:p>
    <w:p w:rsidR="00AE3267" w:rsidRDefault="00405D64">
      <w:pPr>
        <w:pStyle w:val="12"/>
        <w:tabs>
          <w:tab w:val="left" w:pos="420"/>
          <w:tab w:val="right" w:leader="dot" w:pos="9628"/>
        </w:tabs>
        <w:rPr>
          <w:rFonts w:asciiTheme="minorHAnsi" w:eastAsiaTheme="minorEastAsia" w:hAnsiTheme="minorHAnsi" w:cstheme="minorBidi"/>
          <w:b w:val="0"/>
          <w:noProof/>
          <w:sz w:val="21"/>
          <w:szCs w:val="22"/>
        </w:rPr>
      </w:pPr>
      <w:r w:rsidRPr="00405D64">
        <w:rPr>
          <w:szCs w:val="21"/>
          <w:lang w:val="sv-SE"/>
        </w:rPr>
        <w:fldChar w:fldCharType="begin"/>
      </w:r>
      <w:r w:rsidR="00CA70F8" w:rsidRPr="00394123">
        <w:rPr>
          <w:szCs w:val="21"/>
          <w:lang w:val="sv-SE"/>
        </w:rPr>
        <w:instrText xml:space="preserve"> TOC \o "2-2" \h \z \t "</w:instrText>
      </w:r>
      <w:r w:rsidR="00CA70F8" w:rsidRPr="00394123">
        <w:rPr>
          <w:szCs w:val="21"/>
          <w:lang w:val="sv-SE"/>
        </w:rPr>
        <w:instrText>标题</w:instrText>
      </w:r>
      <w:r w:rsidR="00CA70F8" w:rsidRPr="00394123">
        <w:rPr>
          <w:szCs w:val="21"/>
          <w:lang w:val="sv-SE"/>
        </w:rPr>
        <w:instrText xml:space="preserve"> 1,1,</w:instrText>
      </w:r>
      <w:r w:rsidR="00CA70F8" w:rsidRPr="00394123">
        <w:rPr>
          <w:szCs w:val="21"/>
          <w:lang w:val="sv-SE"/>
        </w:rPr>
        <w:instrText>标题</w:instrText>
      </w:r>
      <w:r w:rsidR="00CA70F8" w:rsidRPr="00394123">
        <w:rPr>
          <w:szCs w:val="21"/>
          <w:lang w:val="sv-SE"/>
        </w:rPr>
        <w:instrText xml:space="preserve"> 3,2,</w:instrText>
      </w:r>
      <w:r w:rsidR="00CA70F8" w:rsidRPr="00394123">
        <w:rPr>
          <w:szCs w:val="21"/>
          <w:lang w:val="sv-SE"/>
        </w:rPr>
        <w:instrText>标题</w:instrText>
      </w:r>
      <w:r w:rsidR="00CA70F8" w:rsidRPr="00394123">
        <w:rPr>
          <w:szCs w:val="21"/>
          <w:lang w:val="sv-SE"/>
        </w:rPr>
        <w:instrText xml:space="preserve"> 4,2,</w:instrText>
      </w:r>
      <w:r w:rsidR="00CA70F8" w:rsidRPr="00394123">
        <w:rPr>
          <w:szCs w:val="21"/>
          <w:lang w:val="sv-SE"/>
        </w:rPr>
        <w:instrText>标题</w:instrText>
      </w:r>
      <w:r w:rsidR="00CA70F8" w:rsidRPr="00394123">
        <w:rPr>
          <w:szCs w:val="21"/>
          <w:lang w:val="sv-SE"/>
        </w:rPr>
        <w:instrText xml:space="preserve"> 5,2,</w:instrText>
      </w:r>
      <w:r w:rsidR="00CA70F8" w:rsidRPr="00394123">
        <w:rPr>
          <w:szCs w:val="21"/>
          <w:lang w:val="sv-SE"/>
        </w:rPr>
        <w:instrText>银河风云插图</w:instrText>
      </w:r>
      <w:r w:rsidR="00CA70F8" w:rsidRPr="00394123">
        <w:rPr>
          <w:szCs w:val="21"/>
          <w:lang w:val="sv-SE"/>
        </w:rPr>
        <w:instrText>1,3,</w:instrText>
      </w:r>
      <w:r w:rsidR="00CA70F8" w:rsidRPr="00394123">
        <w:rPr>
          <w:szCs w:val="21"/>
          <w:lang w:val="sv-SE"/>
        </w:rPr>
        <w:instrText>银河风云表格</w:instrText>
      </w:r>
      <w:r w:rsidR="00CA70F8" w:rsidRPr="00394123">
        <w:rPr>
          <w:szCs w:val="21"/>
          <w:lang w:val="sv-SE"/>
        </w:rPr>
        <w:instrText xml:space="preserve">1,3" </w:instrText>
      </w:r>
      <w:r w:rsidRPr="00405D64">
        <w:rPr>
          <w:szCs w:val="21"/>
          <w:lang w:val="sv-SE"/>
        </w:rPr>
        <w:fldChar w:fldCharType="separate"/>
      </w:r>
      <w:hyperlink w:anchor="_Toc436396601" w:history="1">
        <w:r w:rsidR="00AE3267" w:rsidRPr="00E818D6">
          <w:rPr>
            <w:rStyle w:val="a7"/>
            <w:noProof/>
          </w:rPr>
          <w:t>1</w:t>
        </w:r>
        <w:r w:rsidR="00AE3267">
          <w:rPr>
            <w:rFonts w:asciiTheme="minorHAnsi" w:eastAsiaTheme="minorEastAsia" w:hAnsiTheme="minorHAnsi" w:cstheme="minorBidi"/>
            <w:b w:val="0"/>
            <w:noProof/>
            <w:sz w:val="21"/>
            <w:szCs w:val="22"/>
          </w:rPr>
          <w:tab/>
        </w:r>
        <w:r w:rsidR="00AE3267" w:rsidRPr="00E818D6">
          <w:rPr>
            <w:rStyle w:val="a7"/>
            <w:rFonts w:hint="eastAsia"/>
            <w:noProof/>
          </w:rPr>
          <w:t>介绍</w:t>
        </w:r>
        <w:r w:rsidR="00AE3267">
          <w:rPr>
            <w:noProof/>
            <w:webHidden/>
          </w:rPr>
          <w:tab/>
        </w:r>
        <w:r>
          <w:rPr>
            <w:noProof/>
            <w:webHidden/>
          </w:rPr>
          <w:fldChar w:fldCharType="begin"/>
        </w:r>
        <w:r w:rsidR="00AE3267">
          <w:rPr>
            <w:noProof/>
            <w:webHidden/>
          </w:rPr>
          <w:instrText xml:space="preserve"> PAGEREF _Toc436396601 \h </w:instrText>
        </w:r>
        <w:r>
          <w:rPr>
            <w:noProof/>
            <w:webHidden/>
          </w:rPr>
        </w:r>
        <w:r>
          <w:rPr>
            <w:noProof/>
            <w:webHidden/>
          </w:rPr>
          <w:fldChar w:fldCharType="separate"/>
        </w:r>
        <w:r w:rsidR="00AE3267">
          <w:rPr>
            <w:noProof/>
            <w:webHidden/>
          </w:rPr>
          <w:t>4</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02" w:history="1">
        <w:r w:rsidR="00AE3267" w:rsidRPr="00E818D6">
          <w:rPr>
            <w:rStyle w:val="a7"/>
            <w:noProof/>
          </w:rPr>
          <w:t>1.1</w:t>
        </w:r>
        <w:r w:rsidR="00AE3267" w:rsidRPr="00E818D6">
          <w:rPr>
            <w:rStyle w:val="a7"/>
            <w:rFonts w:hint="eastAsia"/>
            <w:noProof/>
          </w:rPr>
          <w:t xml:space="preserve"> </w:t>
        </w:r>
        <w:r w:rsidR="00AE3267" w:rsidRPr="00E818D6">
          <w:rPr>
            <w:rStyle w:val="a7"/>
            <w:rFonts w:hint="eastAsia"/>
            <w:noProof/>
          </w:rPr>
          <w:t>总体结构</w:t>
        </w:r>
        <w:r w:rsidR="00AE3267">
          <w:rPr>
            <w:noProof/>
            <w:webHidden/>
          </w:rPr>
          <w:tab/>
        </w:r>
        <w:r>
          <w:rPr>
            <w:noProof/>
            <w:webHidden/>
          </w:rPr>
          <w:fldChar w:fldCharType="begin"/>
        </w:r>
        <w:r w:rsidR="00AE3267">
          <w:rPr>
            <w:noProof/>
            <w:webHidden/>
          </w:rPr>
          <w:instrText xml:space="preserve"> PAGEREF _Toc436396602 \h </w:instrText>
        </w:r>
        <w:r>
          <w:rPr>
            <w:noProof/>
            <w:webHidden/>
          </w:rPr>
        </w:r>
        <w:r>
          <w:rPr>
            <w:noProof/>
            <w:webHidden/>
          </w:rPr>
          <w:fldChar w:fldCharType="separate"/>
        </w:r>
        <w:r w:rsidR="00AE3267">
          <w:rPr>
            <w:noProof/>
            <w:webHidden/>
          </w:rPr>
          <w:t>4</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03" w:history="1">
        <w:r w:rsidR="00AE3267" w:rsidRPr="00E818D6">
          <w:rPr>
            <w:rStyle w:val="a7"/>
            <w:noProof/>
          </w:rPr>
          <w:t>1.2</w:t>
        </w:r>
        <w:r w:rsidR="00AE3267" w:rsidRPr="00E818D6">
          <w:rPr>
            <w:rStyle w:val="a7"/>
            <w:rFonts w:hint="eastAsia"/>
            <w:noProof/>
          </w:rPr>
          <w:t xml:space="preserve"> </w:t>
        </w:r>
        <w:r w:rsidR="00AE3267" w:rsidRPr="00E818D6">
          <w:rPr>
            <w:rStyle w:val="a7"/>
            <w:rFonts w:hint="eastAsia"/>
            <w:noProof/>
          </w:rPr>
          <w:t>使用流程</w:t>
        </w:r>
        <w:r w:rsidR="00AE3267">
          <w:rPr>
            <w:noProof/>
            <w:webHidden/>
          </w:rPr>
          <w:tab/>
        </w:r>
        <w:r>
          <w:rPr>
            <w:noProof/>
            <w:webHidden/>
          </w:rPr>
          <w:fldChar w:fldCharType="begin"/>
        </w:r>
        <w:r w:rsidR="00AE3267">
          <w:rPr>
            <w:noProof/>
            <w:webHidden/>
          </w:rPr>
          <w:instrText xml:space="preserve"> PAGEREF _Toc436396603 \h </w:instrText>
        </w:r>
        <w:r>
          <w:rPr>
            <w:noProof/>
            <w:webHidden/>
          </w:rPr>
        </w:r>
        <w:r>
          <w:rPr>
            <w:noProof/>
            <w:webHidden/>
          </w:rPr>
          <w:fldChar w:fldCharType="separate"/>
        </w:r>
        <w:r w:rsidR="00AE3267">
          <w:rPr>
            <w:noProof/>
            <w:webHidden/>
          </w:rPr>
          <w:t>5</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04" w:history="1">
        <w:r w:rsidR="00AE3267" w:rsidRPr="00E818D6">
          <w:rPr>
            <w:rStyle w:val="a7"/>
            <w:noProof/>
          </w:rPr>
          <w:t>1.3</w:t>
        </w:r>
        <w:r w:rsidR="00AE3267" w:rsidRPr="00E818D6">
          <w:rPr>
            <w:rStyle w:val="a7"/>
            <w:rFonts w:hint="eastAsia"/>
            <w:noProof/>
          </w:rPr>
          <w:t xml:space="preserve"> </w:t>
        </w:r>
        <w:r w:rsidR="00AE3267" w:rsidRPr="00E818D6">
          <w:rPr>
            <w:rStyle w:val="a7"/>
            <w:rFonts w:hint="eastAsia"/>
            <w:noProof/>
          </w:rPr>
          <w:t>简化版设备端</w:t>
        </w:r>
        <w:r w:rsidR="00AE3267">
          <w:rPr>
            <w:noProof/>
            <w:webHidden/>
          </w:rPr>
          <w:tab/>
        </w:r>
        <w:r>
          <w:rPr>
            <w:noProof/>
            <w:webHidden/>
          </w:rPr>
          <w:fldChar w:fldCharType="begin"/>
        </w:r>
        <w:r w:rsidR="00AE3267">
          <w:rPr>
            <w:noProof/>
            <w:webHidden/>
          </w:rPr>
          <w:instrText xml:space="preserve"> PAGEREF _Toc436396604 \h </w:instrText>
        </w:r>
        <w:r>
          <w:rPr>
            <w:noProof/>
            <w:webHidden/>
          </w:rPr>
        </w:r>
        <w:r>
          <w:rPr>
            <w:noProof/>
            <w:webHidden/>
          </w:rPr>
          <w:fldChar w:fldCharType="separate"/>
        </w:r>
        <w:r w:rsidR="00AE3267">
          <w:rPr>
            <w:noProof/>
            <w:webHidden/>
          </w:rPr>
          <w:t>6</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05" w:history="1">
        <w:r w:rsidR="00AE3267" w:rsidRPr="00E818D6">
          <w:rPr>
            <w:rStyle w:val="a7"/>
            <w:noProof/>
          </w:rPr>
          <w:t>1.4</w:t>
        </w:r>
        <w:r w:rsidR="00AE3267" w:rsidRPr="00E818D6">
          <w:rPr>
            <w:rStyle w:val="a7"/>
            <w:rFonts w:hint="eastAsia"/>
            <w:noProof/>
          </w:rPr>
          <w:t xml:space="preserve"> </w:t>
        </w:r>
        <w:r w:rsidR="00AE3267" w:rsidRPr="00E818D6">
          <w:rPr>
            <w:rStyle w:val="a7"/>
            <w:rFonts w:hint="eastAsia"/>
            <w:noProof/>
          </w:rPr>
          <w:t>网关、设备类型定义</w:t>
        </w:r>
        <w:r w:rsidR="00AE3267">
          <w:rPr>
            <w:noProof/>
            <w:webHidden/>
          </w:rPr>
          <w:tab/>
        </w:r>
        <w:r>
          <w:rPr>
            <w:noProof/>
            <w:webHidden/>
          </w:rPr>
          <w:fldChar w:fldCharType="begin"/>
        </w:r>
        <w:r w:rsidR="00AE3267">
          <w:rPr>
            <w:noProof/>
            <w:webHidden/>
          </w:rPr>
          <w:instrText xml:space="preserve"> PAGEREF _Toc436396605 \h </w:instrText>
        </w:r>
        <w:r>
          <w:rPr>
            <w:noProof/>
            <w:webHidden/>
          </w:rPr>
        </w:r>
        <w:r>
          <w:rPr>
            <w:noProof/>
            <w:webHidden/>
          </w:rPr>
          <w:fldChar w:fldCharType="separate"/>
        </w:r>
        <w:r w:rsidR="00AE3267">
          <w:rPr>
            <w:noProof/>
            <w:webHidden/>
          </w:rPr>
          <w:t>7</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06" w:history="1">
        <w:r w:rsidR="00AE3267" w:rsidRPr="00E818D6">
          <w:rPr>
            <w:rStyle w:val="a7"/>
            <w:noProof/>
          </w:rPr>
          <w:t>1.5 UDP</w:t>
        </w:r>
        <w:r w:rsidR="00AE3267" w:rsidRPr="00E818D6">
          <w:rPr>
            <w:rStyle w:val="a7"/>
            <w:rFonts w:hint="eastAsia"/>
            <w:noProof/>
          </w:rPr>
          <w:t>通信协议</w:t>
        </w:r>
        <w:r w:rsidR="00AE3267">
          <w:rPr>
            <w:noProof/>
            <w:webHidden/>
          </w:rPr>
          <w:tab/>
        </w:r>
        <w:r>
          <w:rPr>
            <w:noProof/>
            <w:webHidden/>
          </w:rPr>
          <w:fldChar w:fldCharType="begin"/>
        </w:r>
        <w:r w:rsidR="00AE3267">
          <w:rPr>
            <w:noProof/>
            <w:webHidden/>
          </w:rPr>
          <w:instrText xml:space="preserve"> PAGEREF _Toc436396606 \h </w:instrText>
        </w:r>
        <w:r>
          <w:rPr>
            <w:noProof/>
            <w:webHidden/>
          </w:rPr>
        </w:r>
        <w:r>
          <w:rPr>
            <w:noProof/>
            <w:webHidden/>
          </w:rPr>
          <w:fldChar w:fldCharType="separate"/>
        </w:r>
        <w:r w:rsidR="00AE3267">
          <w:rPr>
            <w:noProof/>
            <w:webHidden/>
          </w:rPr>
          <w:t>7</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07" w:history="1">
        <w:r w:rsidR="00AE3267" w:rsidRPr="00E818D6">
          <w:rPr>
            <w:rStyle w:val="a7"/>
            <w:noProof/>
          </w:rPr>
          <w:t>1.5.1 IA.RFGW.JOIN</w:t>
        </w:r>
        <w:r w:rsidR="00AE3267">
          <w:rPr>
            <w:noProof/>
            <w:webHidden/>
          </w:rPr>
          <w:tab/>
        </w:r>
        <w:r>
          <w:rPr>
            <w:noProof/>
            <w:webHidden/>
          </w:rPr>
          <w:fldChar w:fldCharType="begin"/>
        </w:r>
        <w:r w:rsidR="00AE3267">
          <w:rPr>
            <w:noProof/>
            <w:webHidden/>
          </w:rPr>
          <w:instrText xml:space="preserve"> PAGEREF _Toc436396607 \h </w:instrText>
        </w:r>
        <w:r>
          <w:rPr>
            <w:noProof/>
            <w:webHidden/>
          </w:rPr>
        </w:r>
        <w:r>
          <w:rPr>
            <w:noProof/>
            <w:webHidden/>
          </w:rPr>
          <w:fldChar w:fldCharType="separate"/>
        </w:r>
        <w:r w:rsidR="00AE3267">
          <w:rPr>
            <w:noProof/>
            <w:webHidden/>
          </w:rPr>
          <w:t>7</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08" w:history="1">
        <w:r w:rsidR="00AE3267" w:rsidRPr="00E818D6">
          <w:rPr>
            <w:rStyle w:val="a7"/>
            <w:noProof/>
          </w:rPr>
          <w:t>1.5.2 IA.RFGW.JOIN_FIND</w:t>
        </w:r>
        <w:r w:rsidR="00AE3267">
          <w:rPr>
            <w:noProof/>
            <w:webHidden/>
          </w:rPr>
          <w:tab/>
        </w:r>
        <w:r>
          <w:rPr>
            <w:noProof/>
            <w:webHidden/>
          </w:rPr>
          <w:fldChar w:fldCharType="begin"/>
        </w:r>
        <w:r w:rsidR="00AE3267">
          <w:rPr>
            <w:noProof/>
            <w:webHidden/>
          </w:rPr>
          <w:instrText xml:space="preserve"> PAGEREF _Toc436396608 \h </w:instrText>
        </w:r>
        <w:r>
          <w:rPr>
            <w:noProof/>
            <w:webHidden/>
          </w:rPr>
        </w:r>
        <w:r>
          <w:rPr>
            <w:noProof/>
            <w:webHidden/>
          </w:rPr>
          <w:fldChar w:fldCharType="separate"/>
        </w:r>
        <w:r w:rsidR="00AE3267">
          <w:rPr>
            <w:noProof/>
            <w:webHidden/>
          </w:rPr>
          <w:t>8</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09" w:history="1">
        <w:r w:rsidR="00AE3267" w:rsidRPr="00E818D6">
          <w:rPr>
            <w:rStyle w:val="a7"/>
            <w:noProof/>
          </w:rPr>
          <w:t>1.5.3 IA.RFGW.JOIN_ACTION</w:t>
        </w:r>
        <w:r w:rsidR="00AE3267">
          <w:rPr>
            <w:noProof/>
            <w:webHidden/>
          </w:rPr>
          <w:tab/>
        </w:r>
        <w:r>
          <w:rPr>
            <w:noProof/>
            <w:webHidden/>
          </w:rPr>
          <w:fldChar w:fldCharType="begin"/>
        </w:r>
        <w:r w:rsidR="00AE3267">
          <w:rPr>
            <w:noProof/>
            <w:webHidden/>
          </w:rPr>
          <w:instrText xml:space="preserve"> PAGEREF _Toc436396609 \h </w:instrText>
        </w:r>
        <w:r>
          <w:rPr>
            <w:noProof/>
            <w:webHidden/>
          </w:rPr>
        </w:r>
        <w:r>
          <w:rPr>
            <w:noProof/>
            <w:webHidden/>
          </w:rPr>
          <w:fldChar w:fldCharType="separate"/>
        </w:r>
        <w:r w:rsidR="00AE3267">
          <w:rPr>
            <w:noProof/>
            <w:webHidden/>
          </w:rPr>
          <w:t>8</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0" w:history="1">
        <w:r w:rsidR="00AE3267" w:rsidRPr="00E818D6">
          <w:rPr>
            <w:rStyle w:val="a7"/>
            <w:noProof/>
          </w:rPr>
          <w:t>1.5.4 IA.RFGW.PARAM</w:t>
        </w:r>
        <w:r w:rsidR="00AE3267">
          <w:rPr>
            <w:noProof/>
            <w:webHidden/>
          </w:rPr>
          <w:tab/>
        </w:r>
        <w:r>
          <w:rPr>
            <w:noProof/>
            <w:webHidden/>
          </w:rPr>
          <w:fldChar w:fldCharType="begin"/>
        </w:r>
        <w:r w:rsidR="00AE3267">
          <w:rPr>
            <w:noProof/>
            <w:webHidden/>
          </w:rPr>
          <w:instrText xml:space="preserve"> PAGEREF _Toc436396610 \h </w:instrText>
        </w:r>
        <w:r>
          <w:rPr>
            <w:noProof/>
            <w:webHidden/>
          </w:rPr>
        </w:r>
        <w:r>
          <w:rPr>
            <w:noProof/>
            <w:webHidden/>
          </w:rPr>
          <w:fldChar w:fldCharType="separate"/>
        </w:r>
        <w:r w:rsidR="00AE3267">
          <w:rPr>
            <w:noProof/>
            <w:webHidden/>
          </w:rPr>
          <w:t>8</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1" w:history="1">
        <w:r w:rsidR="00AE3267" w:rsidRPr="00E818D6">
          <w:rPr>
            <w:rStyle w:val="a7"/>
            <w:noProof/>
          </w:rPr>
          <w:t>1.5.5 IA.RFGW.GROUP</w:t>
        </w:r>
        <w:r w:rsidR="00AE3267">
          <w:rPr>
            <w:noProof/>
            <w:webHidden/>
          </w:rPr>
          <w:tab/>
        </w:r>
        <w:r>
          <w:rPr>
            <w:noProof/>
            <w:webHidden/>
          </w:rPr>
          <w:fldChar w:fldCharType="begin"/>
        </w:r>
        <w:r w:rsidR="00AE3267">
          <w:rPr>
            <w:noProof/>
            <w:webHidden/>
          </w:rPr>
          <w:instrText xml:space="preserve"> PAGEREF _Toc436396611 \h </w:instrText>
        </w:r>
        <w:r>
          <w:rPr>
            <w:noProof/>
            <w:webHidden/>
          </w:rPr>
        </w:r>
        <w:r>
          <w:rPr>
            <w:noProof/>
            <w:webHidden/>
          </w:rPr>
          <w:fldChar w:fldCharType="separate"/>
        </w:r>
        <w:r w:rsidR="00AE3267">
          <w:rPr>
            <w:noProof/>
            <w:webHidden/>
          </w:rPr>
          <w:t>8</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2" w:history="1">
        <w:r w:rsidR="00AE3267" w:rsidRPr="00E818D6">
          <w:rPr>
            <w:rStyle w:val="a7"/>
            <w:noProof/>
          </w:rPr>
          <w:t>1.5.6 IA.RFGW.LIST</w:t>
        </w:r>
        <w:r w:rsidR="00AE3267">
          <w:rPr>
            <w:noProof/>
            <w:webHidden/>
          </w:rPr>
          <w:tab/>
        </w:r>
        <w:r>
          <w:rPr>
            <w:noProof/>
            <w:webHidden/>
          </w:rPr>
          <w:fldChar w:fldCharType="begin"/>
        </w:r>
        <w:r w:rsidR="00AE3267">
          <w:rPr>
            <w:noProof/>
            <w:webHidden/>
          </w:rPr>
          <w:instrText xml:space="preserve"> PAGEREF _Toc436396612 \h </w:instrText>
        </w:r>
        <w:r>
          <w:rPr>
            <w:noProof/>
            <w:webHidden/>
          </w:rPr>
        </w:r>
        <w:r>
          <w:rPr>
            <w:noProof/>
            <w:webHidden/>
          </w:rPr>
          <w:fldChar w:fldCharType="separate"/>
        </w:r>
        <w:r w:rsidR="00AE3267">
          <w:rPr>
            <w:noProof/>
            <w:webHidden/>
          </w:rPr>
          <w:t>9</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3" w:history="1">
        <w:r w:rsidR="00AE3267" w:rsidRPr="00E818D6">
          <w:rPr>
            <w:rStyle w:val="a7"/>
            <w:noProof/>
          </w:rPr>
          <w:t>1.5.7 IA.RFGW.LIST_DIGEST</w:t>
        </w:r>
        <w:r w:rsidR="00AE3267">
          <w:rPr>
            <w:noProof/>
            <w:webHidden/>
          </w:rPr>
          <w:tab/>
        </w:r>
        <w:r>
          <w:rPr>
            <w:noProof/>
            <w:webHidden/>
          </w:rPr>
          <w:fldChar w:fldCharType="begin"/>
        </w:r>
        <w:r w:rsidR="00AE3267">
          <w:rPr>
            <w:noProof/>
            <w:webHidden/>
          </w:rPr>
          <w:instrText xml:space="preserve"> PAGEREF _Toc436396613 \h </w:instrText>
        </w:r>
        <w:r>
          <w:rPr>
            <w:noProof/>
            <w:webHidden/>
          </w:rPr>
        </w:r>
        <w:r>
          <w:rPr>
            <w:noProof/>
            <w:webHidden/>
          </w:rPr>
          <w:fldChar w:fldCharType="separate"/>
        </w:r>
        <w:r w:rsidR="00AE3267">
          <w:rPr>
            <w:noProof/>
            <w:webHidden/>
          </w:rPr>
          <w:t>10</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4" w:history="1">
        <w:r w:rsidR="00AE3267" w:rsidRPr="00E818D6">
          <w:rPr>
            <w:rStyle w:val="a7"/>
            <w:noProof/>
          </w:rPr>
          <w:t>1.5.8 IA.RFGW.LIST_DIGEST_ACK</w:t>
        </w:r>
        <w:r w:rsidR="00AE3267">
          <w:rPr>
            <w:noProof/>
            <w:webHidden/>
          </w:rPr>
          <w:tab/>
        </w:r>
        <w:r>
          <w:rPr>
            <w:noProof/>
            <w:webHidden/>
          </w:rPr>
          <w:fldChar w:fldCharType="begin"/>
        </w:r>
        <w:r w:rsidR="00AE3267">
          <w:rPr>
            <w:noProof/>
            <w:webHidden/>
          </w:rPr>
          <w:instrText xml:space="preserve"> PAGEREF _Toc436396614 \h </w:instrText>
        </w:r>
        <w:r>
          <w:rPr>
            <w:noProof/>
            <w:webHidden/>
          </w:rPr>
        </w:r>
        <w:r>
          <w:rPr>
            <w:noProof/>
            <w:webHidden/>
          </w:rPr>
          <w:fldChar w:fldCharType="separate"/>
        </w:r>
        <w:r w:rsidR="00AE3267">
          <w:rPr>
            <w:noProof/>
            <w:webHidden/>
          </w:rPr>
          <w:t>10</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5" w:history="1">
        <w:r w:rsidR="00AE3267" w:rsidRPr="00E818D6">
          <w:rPr>
            <w:rStyle w:val="a7"/>
            <w:noProof/>
          </w:rPr>
          <w:t>1.5.9 IA.RFGW.LIST_WITH_ID</w:t>
        </w:r>
        <w:r w:rsidR="00AE3267">
          <w:rPr>
            <w:noProof/>
            <w:webHidden/>
          </w:rPr>
          <w:tab/>
        </w:r>
        <w:r>
          <w:rPr>
            <w:noProof/>
            <w:webHidden/>
          </w:rPr>
          <w:fldChar w:fldCharType="begin"/>
        </w:r>
        <w:r w:rsidR="00AE3267">
          <w:rPr>
            <w:noProof/>
            <w:webHidden/>
          </w:rPr>
          <w:instrText xml:space="preserve"> PAGEREF _Toc436396615 \h </w:instrText>
        </w:r>
        <w:r>
          <w:rPr>
            <w:noProof/>
            <w:webHidden/>
          </w:rPr>
        </w:r>
        <w:r>
          <w:rPr>
            <w:noProof/>
            <w:webHidden/>
          </w:rPr>
          <w:fldChar w:fldCharType="separate"/>
        </w:r>
        <w:r w:rsidR="00AE3267">
          <w:rPr>
            <w:noProof/>
            <w:webHidden/>
          </w:rPr>
          <w:t>10</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6" w:history="1">
        <w:r w:rsidR="00AE3267" w:rsidRPr="00E818D6">
          <w:rPr>
            <w:rStyle w:val="a7"/>
            <w:noProof/>
          </w:rPr>
          <w:t>1.5.10 IA.RFGW.TT</w:t>
        </w:r>
        <w:r w:rsidR="00AE3267">
          <w:rPr>
            <w:noProof/>
            <w:webHidden/>
          </w:rPr>
          <w:tab/>
        </w:r>
        <w:r>
          <w:rPr>
            <w:noProof/>
            <w:webHidden/>
          </w:rPr>
          <w:fldChar w:fldCharType="begin"/>
        </w:r>
        <w:r w:rsidR="00AE3267">
          <w:rPr>
            <w:noProof/>
            <w:webHidden/>
          </w:rPr>
          <w:instrText xml:space="preserve"> PAGEREF _Toc436396616 \h </w:instrText>
        </w:r>
        <w:r>
          <w:rPr>
            <w:noProof/>
            <w:webHidden/>
          </w:rPr>
        </w:r>
        <w:r>
          <w:rPr>
            <w:noProof/>
            <w:webHidden/>
          </w:rPr>
          <w:fldChar w:fldCharType="separate"/>
        </w:r>
        <w:r w:rsidR="00AE3267">
          <w:rPr>
            <w:noProof/>
            <w:webHidden/>
          </w:rPr>
          <w:t>11</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7" w:history="1">
        <w:r w:rsidR="00AE3267" w:rsidRPr="00E818D6">
          <w:rPr>
            <w:rStyle w:val="a7"/>
            <w:noProof/>
          </w:rPr>
          <w:t>1.5.11 IA.RFGW.TT_CACHE</w:t>
        </w:r>
        <w:r w:rsidR="00AE3267">
          <w:rPr>
            <w:noProof/>
            <w:webHidden/>
          </w:rPr>
          <w:tab/>
        </w:r>
        <w:r>
          <w:rPr>
            <w:noProof/>
            <w:webHidden/>
          </w:rPr>
          <w:fldChar w:fldCharType="begin"/>
        </w:r>
        <w:r w:rsidR="00AE3267">
          <w:rPr>
            <w:noProof/>
            <w:webHidden/>
          </w:rPr>
          <w:instrText xml:space="preserve"> PAGEREF _Toc436396617 \h </w:instrText>
        </w:r>
        <w:r>
          <w:rPr>
            <w:noProof/>
            <w:webHidden/>
          </w:rPr>
        </w:r>
        <w:r>
          <w:rPr>
            <w:noProof/>
            <w:webHidden/>
          </w:rPr>
          <w:fldChar w:fldCharType="separate"/>
        </w:r>
        <w:r w:rsidR="00AE3267">
          <w:rPr>
            <w:noProof/>
            <w:webHidden/>
          </w:rPr>
          <w:t>11</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8" w:history="1">
        <w:r w:rsidR="00AE3267" w:rsidRPr="00E818D6">
          <w:rPr>
            <w:rStyle w:val="a7"/>
            <w:noProof/>
          </w:rPr>
          <w:t>1.5.12 IA.RFGW.DEV_SYNC</w:t>
        </w:r>
        <w:r w:rsidR="00AE3267">
          <w:rPr>
            <w:noProof/>
            <w:webHidden/>
          </w:rPr>
          <w:tab/>
        </w:r>
        <w:r>
          <w:rPr>
            <w:noProof/>
            <w:webHidden/>
          </w:rPr>
          <w:fldChar w:fldCharType="begin"/>
        </w:r>
        <w:r w:rsidR="00AE3267">
          <w:rPr>
            <w:noProof/>
            <w:webHidden/>
          </w:rPr>
          <w:instrText xml:space="preserve"> PAGEREF _Toc436396618 \h </w:instrText>
        </w:r>
        <w:r>
          <w:rPr>
            <w:noProof/>
            <w:webHidden/>
          </w:rPr>
        </w:r>
        <w:r>
          <w:rPr>
            <w:noProof/>
            <w:webHidden/>
          </w:rPr>
          <w:fldChar w:fldCharType="separate"/>
        </w:r>
        <w:r w:rsidR="00AE3267">
          <w:rPr>
            <w:noProof/>
            <w:webHidden/>
          </w:rPr>
          <w:t>12</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19" w:history="1">
        <w:r w:rsidR="00AE3267" w:rsidRPr="00E818D6">
          <w:rPr>
            <w:rStyle w:val="a7"/>
            <w:noProof/>
          </w:rPr>
          <w:t>1.5.13 IA.RFGW.DEV_GROUP</w:t>
        </w:r>
        <w:r w:rsidR="00AE3267">
          <w:rPr>
            <w:noProof/>
            <w:webHidden/>
          </w:rPr>
          <w:tab/>
        </w:r>
        <w:r>
          <w:rPr>
            <w:noProof/>
            <w:webHidden/>
          </w:rPr>
          <w:fldChar w:fldCharType="begin"/>
        </w:r>
        <w:r w:rsidR="00AE3267">
          <w:rPr>
            <w:noProof/>
            <w:webHidden/>
          </w:rPr>
          <w:instrText xml:space="preserve"> PAGEREF _Toc436396619 \h </w:instrText>
        </w:r>
        <w:r>
          <w:rPr>
            <w:noProof/>
            <w:webHidden/>
          </w:rPr>
        </w:r>
        <w:r>
          <w:rPr>
            <w:noProof/>
            <w:webHidden/>
          </w:rPr>
          <w:fldChar w:fldCharType="separate"/>
        </w:r>
        <w:r w:rsidR="00AE3267">
          <w:rPr>
            <w:noProof/>
            <w:webHidden/>
          </w:rPr>
          <w:t>12</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0" w:history="1">
        <w:r w:rsidR="00AE3267" w:rsidRPr="00E818D6">
          <w:rPr>
            <w:rStyle w:val="a7"/>
            <w:noProof/>
          </w:rPr>
          <w:t>1.5.14 IA.RFGW.DEV_GROUP_MEMBER</w:t>
        </w:r>
        <w:r w:rsidR="00AE3267">
          <w:rPr>
            <w:noProof/>
            <w:webHidden/>
          </w:rPr>
          <w:tab/>
        </w:r>
        <w:r>
          <w:rPr>
            <w:noProof/>
            <w:webHidden/>
          </w:rPr>
          <w:fldChar w:fldCharType="begin"/>
        </w:r>
        <w:r w:rsidR="00AE3267">
          <w:rPr>
            <w:noProof/>
            <w:webHidden/>
          </w:rPr>
          <w:instrText xml:space="preserve"> PAGEREF _Toc436396620 \h </w:instrText>
        </w:r>
        <w:r>
          <w:rPr>
            <w:noProof/>
            <w:webHidden/>
          </w:rPr>
        </w:r>
        <w:r>
          <w:rPr>
            <w:noProof/>
            <w:webHidden/>
          </w:rPr>
          <w:fldChar w:fldCharType="separate"/>
        </w:r>
        <w:r w:rsidR="00AE3267">
          <w:rPr>
            <w:noProof/>
            <w:webHidden/>
          </w:rPr>
          <w:t>12</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1" w:history="1">
        <w:r w:rsidR="00AE3267" w:rsidRPr="00E818D6">
          <w:rPr>
            <w:rStyle w:val="a7"/>
            <w:noProof/>
          </w:rPr>
          <w:t>1.5.15 IA.RFGW.DEV_GROUP_TT</w:t>
        </w:r>
        <w:r w:rsidR="00AE3267">
          <w:rPr>
            <w:noProof/>
            <w:webHidden/>
          </w:rPr>
          <w:tab/>
        </w:r>
        <w:r>
          <w:rPr>
            <w:noProof/>
            <w:webHidden/>
          </w:rPr>
          <w:fldChar w:fldCharType="begin"/>
        </w:r>
        <w:r w:rsidR="00AE3267">
          <w:rPr>
            <w:noProof/>
            <w:webHidden/>
          </w:rPr>
          <w:instrText xml:space="preserve"> PAGEREF _Toc436396621 \h </w:instrText>
        </w:r>
        <w:r>
          <w:rPr>
            <w:noProof/>
            <w:webHidden/>
          </w:rPr>
        </w:r>
        <w:r>
          <w:rPr>
            <w:noProof/>
            <w:webHidden/>
          </w:rPr>
          <w:fldChar w:fldCharType="separate"/>
        </w:r>
        <w:r w:rsidR="00AE3267">
          <w:rPr>
            <w:noProof/>
            <w:webHidden/>
          </w:rPr>
          <w:t>13</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2" w:history="1">
        <w:r w:rsidR="00AE3267" w:rsidRPr="00E818D6">
          <w:rPr>
            <w:rStyle w:val="a7"/>
            <w:noProof/>
          </w:rPr>
          <w:t>1.5.16 IA.RFGW.DEV_NANE</w:t>
        </w:r>
        <w:r w:rsidR="00AE3267">
          <w:rPr>
            <w:noProof/>
            <w:webHidden/>
          </w:rPr>
          <w:tab/>
        </w:r>
        <w:r>
          <w:rPr>
            <w:noProof/>
            <w:webHidden/>
          </w:rPr>
          <w:fldChar w:fldCharType="begin"/>
        </w:r>
        <w:r w:rsidR="00AE3267">
          <w:rPr>
            <w:noProof/>
            <w:webHidden/>
          </w:rPr>
          <w:instrText xml:space="preserve"> PAGEREF _Toc436396622 \h </w:instrText>
        </w:r>
        <w:r>
          <w:rPr>
            <w:noProof/>
            <w:webHidden/>
          </w:rPr>
        </w:r>
        <w:r>
          <w:rPr>
            <w:noProof/>
            <w:webHidden/>
          </w:rPr>
          <w:fldChar w:fldCharType="separate"/>
        </w:r>
        <w:r w:rsidR="00AE3267">
          <w:rPr>
            <w:noProof/>
            <w:webHidden/>
          </w:rPr>
          <w:t>13</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3" w:history="1">
        <w:r w:rsidR="00AE3267" w:rsidRPr="00E818D6">
          <w:rPr>
            <w:rStyle w:val="a7"/>
            <w:noProof/>
          </w:rPr>
          <w:t>1.6 UDP</w:t>
        </w:r>
        <w:r w:rsidR="00AE3267" w:rsidRPr="00E818D6">
          <w:rPr>
            <w:rStyle w:val="a7"/>
            <w:rFonts w:hint="eastAsia"/>
            <w:noProof/>
          </w:rPr>
          <w:t>通信协议常量定义</w:t>
        </w:r>
        <w:r w:rsidR="00AE3267">
          <w:rPr>
            <w:noProof/>
            <w:webHidden/>
          </w:rPr>
          <w:tab/>
        </w:r>
        <w:r>
          <w:rPr>
            <w:noProof/>
            <w:webHidden/>
          </w:rPr>
          <w:fldChar w:fldCharType="begin"/>
        </w:r>
        <w:r w:rsidR="00AE3267">
          <w:rPr>
            <w:noProof/>
            <w:webHidden/>
          </w:rPr>
          <w:instrText xml:space="preserve"> PAGEREF _Toc436396623 \h </w:instrText>
        </w:r>
        <w:r>
          <w:rPr>
            <w:noProof/>
            <w:webHidden/>
          </w:rPr>
        </w:r>
        <w:r>
          <w:rPr>
            <w:noProof/>
            <w:webHidden/>
          </w:rPr>
          <w:fldChar w:fldCharType="separate"/>
        </w:r>
        <w:r w:rsidR="00AE3267">
          <w:rPr>
            <w:noProof/>
            <w:webHidden/>
          </w:rPr>
          <w:t>13</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4" w:history="1">
        <w:r w:rsidR="00AE3267" w:rsidRPr="00E818D6">
          <w:rPr>
            <w:rStyle w:val="a7"/>
            <w:noProof/>
          </w:rPr>
          <w:t>1.7 RF</w:t>
        </w:r>
        <w:r w:rsidR="00AE3267" w:rsidRPr="00E818D6">
          <w:rPr>
            <w:rStyle w:val="a7"/>
            <w:rFonts w:hint="eastAsia"/>
            <w:noProof/>
          </w:rPr>
          <w:t>通信协议</w:t>
        </w:r>
        <w:r w:rsidR="00AE3267">
          <w:rPr>
            <w:noProof/>
            <w:webHidden/>
          </w:rPr>
          <w:tab/>
        </w:r>
        <w:r>
          <w:rPr>
            <w:noProof/>
            <w:webHidden/>
          </w:rPr>
          <w:fldChar w:fldCharType="begin"/>
        </w:r>
        <w:r w:rsidR="00AE3267">
          <w:rPr>
            <w:noProof/>
            <w:webHidden/>
          </w:rPr>
          <w:instrText xml:space="preserve"> PAGEREF _Toc436396624 \h </w:instrText>
        </w:r>
        <w:r>
          <w:rPr>
            <w:noProof/>
            <w:webHidden/>
          </w:rPr>
        </w:r>
        <w:r>
          <w:rPr>
            <w:noProof/>
            <w:webHidden/>
          </w:rPr>
          <w:fldChar w:fldCharType="separate"/>
        </w:r>
        <w:r w:rsidR="00AE3267">
          <w:rPr>
            <w:noProof/>
            <w:webHidden/>
          </w:rPr>
          <w:t>14</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5" w:history="1">
        <w:r w:rsidR="00AE3267" w:rsidRPr="00E818D6">
          <w:rPr>
            <w:rStyle w:val="a7"/>
            <w:noProof/>
          </w:rPr>
          <w:t>1.7.1</w:t>
        </w:r>
        <w:r w:rsidR="00AE3267" w:rsidRPr="00E818D6">
          <w:rPr>
            <w:rStyle w:val="a7"/>
            <w:rFonts w:hint="eastAsia"/>
            <w:noProof/>
          </w:rPr>
          <w:t xml:space="preserve"> </w:t>
        </w:r>
        <w:r w:rsidR="00AE3267" w:rsidRPr="00E818D6">
          <w:rPr>
            <w:rStyle w:val="a7"/>
            <w:rFonts w:hint="eastAsia"/>
            <w:noProof/>
          </w:rPr>
          <w:t>申请配对</w:t>
        </w:r>
        <w:r w:rsidR="00AE3267">
          <w:rPr>
            <w:noProof/>
            <w:webHidden/>
          </w:rPr>
          <w:tab/>
        </w:r>
        <w:r>
          <w:rPr>
            <w:noProof/>
            <w:webHidden/>
          </w:rPr>
          <w:fldChar w:fldCharType="begin"/>
        </w:r>
        <w:r w:rsidR="00AE3267">
          <w:rPr>
            <w:noProof/>
            <w:webHidden/>
          </w:rPr>
          <w:instrText xml:space="preserve"> PAGEREF _Toc436396625 \h </w:instrText>
        </w:r>
        <w:r>
          <w:rPr>
            <w:noProof/>
            <w:webHidden/>
          </w:rPr>
        </w:r>
        <w:r>
          <w:rPr>
            <w:noProof/>
            <w:webHidden/>
          </w:rPr>
          <w:fldChar w:fldCharType="separate"/>
        </w:r>
        <w:r w:rsidR="00AE3267">
          <w:rPr>
            <w:noProof/>
            <w:webHidden/>
          </w:rPr>
          <w:t>14</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6" w:history="1">
        <w:r w:rsidR="00AE3267" w:rsidRPr="00E818D6">
          <w:rPr>
            <w:rStyle w:val="a7"/>
            <w:noProof/>
          </w:rPr>
          <w:t>1.7.2</w:t>
        </w:r>
        <w:r w:rsidR="00AE3267" w:rsidRPr="00E818D6">
          <w:rPr>
            <w:rStyle w:val="a7"/>
            <w:rFonts w:hint="eastAsia"/>
            <w:noProof/>
          </w:rPr>
          <w:t xml:space="preserve"> </w:t>
        </w:r>
        <w:r w:rsidR="00AE3267" w:rsidRPr="00E818D6">
          <w:rPr>
            <w:rStyle w:val="a7"/>
            <w:rFonts w:hint="eastAsia"/>
            <w:noProof/>
          </w:rPr>
          <w:t>允许配对</w:t>
        </w:r>
        <w:r w:rsidR="00AE3267">
          <w:rPr>
            <w:noProof/>
            <w:webHidden/>
          </w:rPr>
          <w:tab/>
        </w:r>
        <w:r>
          <w:rPr>
            <w:noProof/>
            <w:webHidden/>
          </w:rPr>
          <w:fldChar w:fldCharType="begin"/>
        </w:r>
        <w:r w:rsidR="00AE3267">
          <w:rPr>
            <w:noProof/>
            <w:webHidden/>
          </w:rPr>
          <w:instrText xml:space="preserve"> PAGEREF _Toc436396626 \h </w:instrText>
        </w:r>
        <w:r>
          <w:rPr>
            <w:noProof/>
            <w:webHidden/>
          </w:rPr>
        </w:r>
        <w:r>
          <w:rPr>
            <w:noProof/>
            <w:webHidden/>
          </w:rPr>
          <w:fldChar w:fldCharType="separate"/>
        </w:r>
        <w:r w:rsidR="00AE3267">
          <w:rPr>
            <w:noProof/>
            <w:webHidden/>
          </w:rPr>
          <w:t>15</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7" w:history="1">
        <w:r w:rsidR="00AE3267" w:rsidRPr="00E818D6">
          <w:rPr>
            <w:rStyle w:val="a7"/>
            <w:noProof/>
          </w:rPr>
          <w:t>1.7.3</w:t>
        </w:r>
        <w:r w:rsidR="00AE3267" w:rsidRPr="00E818D6">
          <w:rPr>
            <w:rStyle w:val="a7"/>
            <w:rFonts w:hint="eastAsia"/>
            <w:noProof/>
          </w:rPr>
          <w:t xml:space="preserve"> </w:t>
        </w:r>
        <w:r w:rsidR="00AE3267" w:rsidRPr="00E818D6">
          <w:rPr>
            <w:rStyle w:val="a7"/>
            <w:rFonts w:hint="eastAsia"/>
            <w:noProof/>
          </w:rPr>
          <w:t>下发配对</w:t>
        </w:r>
        <w:r w:rsidR="00AE3267">
          <w:rPr>
            <w:noProof/>
            <w:webHidden/>
          </w:rPr>
          <w:tab/>
        </w:r>
        <w:r>
          <w:rPr>
            <w:noProof/>
            <w:webHidden/>
          </w:rPr>
          <w:fldChar w:fldCharType="begin"/>
        </w:r>
        <w:r w:rsidR="00AE3267">
          <w:rPr>
            <w:noProof/>
            <w:webHidden/>
          </w:rPr>
          <w:instrText xml:space="preserve"> PAGEREF _Toc436396627 \h </w:instrText>
        </w:r>
        <w:r>
          <w:rPr>
            <w:noProof/>
            <w:webHidden/>
          </w:rPr>
        </w:r>
        <w:r>
          <w:rPr>
            <w:noProof/>
            <w:webHidden/>
          </w:rPr>
          <w:fldChar w:fldCharType="separate"/>
        </w:r>
        <w:r w:rsidR="00AE3267">
          <w:rPr>
            <w:noProof/>
            <w:webHidden/>
          </w:rPr>
          <w:t>15</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8" w:history="1">
        <w:r w:rsidR="00AE3267" w:rsidRPr="00E818D6">
          <w:rPr>
            <w:rStyle w:val="a7"/>
            <w:noProof/>
          </w:rPr>
          <w:t>1.7.4</w:t>
        </w:r>
        <w:r w:rsidR="00AE3267" w:rsidRPr="00E818D6">
          <w:rPr>
            <w:rStyle w:val="a7"/>
            <w:rFonts w:hint="eastAsia"/>
            <w:noProof/>
          </w:rPr>
          <w:t xml:space="preserve"> </w:t>
        </w:r>
        <w:r w:rsidR="00AE3267" w:rsidRPr="00E818D6">
          <w:rPr>
            <w:rStyle w:val="a7"/>
            <w:rFonts w:hint="eastAsia"/>
            <w:noProof/>
          </w:rPr>
          <w:t>认证请求</w:t>
        </w:r>
        <w:r w:rsidR="00AE3267">
          <w:rPr>
            <w:noProof/>
            <w:webHidden/>
          </w:rPr>
          <w:tab/>
        </w:r>
        <w:r>
          <w:rPr>
            <w:noProof/>
            <w:webHidden/>
          </w:rPr>
          <w:fldChar w:fldCharType="begin"/>
        </w:r>
        <w:r w:rsidR="00AE3267">
          <w:rPr>
            <w:noProof/>
            <w:webHidden/>
          </w:rPr>
          <w:instrText xml:space="preserve"> PAGEREF _Toc436396628 \h </w:instrText>
        </w:r>
        <w:r>
          <w:rPr>
            <w:noProof/>
            <w:webHidden/>
          </w:rPr>
        </w:r>
        <w:r>
          <w:rPr>
            <w:noProof/>
            <w:webHidden/>
          </w:rPr>
          <w:fldChar w:fldCharType="separate"/>
        </w:r>
        <w:r w:rsidR="00AE3267">
          <w:rPr>
            <w:noProof/>
            <w:webHidden/>
          </w:rPr>
          <w:t>15</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29" w:history="1">
        <w:r w:rsidR="00AE3267" w:rsidRPr="00E818D6">
          <w:rPr>
            <w:rStyle w:val="a7"/>
            <w:noProof/>
          </w:rPr>
          <w:t>1.7.5</w:t>
        </w:r>
        <w:r w:rsidR="00AE3267" w:rsidRPr="00E818D6">
          <w:rPr>
            <w:rStyle w:val="a7"/>
            <w:rFonts w:hint="eastAsia"/>
            <w:noProof/>
          </w:rPr>
          <w:t xml:space="preserve"> </w:t>
        </w:r>
        <w:r w:rsidR="00AE3267" w:rsidRPr="00E818D6">
          <w:rPr>
            <w:rStyle w:val="a7"/>
            <w:rFonts w:hint="eastAsia"/>
            <w:noProof/>
          </w:rPr>
          <w:t>认证提问</w:t>
        </w:r>
        <w:r w:rsidR="00AE3267">
          <w:rPr>
            <w:noProof/>
            <w:webHidden/>
          </w:rPr>
          <w:tab/>
        </w:r>
        <w:r>
          <w:rPr>
            <w:noProof/>
            <w:webHidden/>
          </w:rPr>
          <w:fldChar w:fldCharType="begin"/>
        </w:r>
        <w:r w:rsidR="00AE3267">
          <w:rPr>
            <w:noProof/>
            <w:webHidden/>
          </w:rPr>
          <w:instrText xml:space="preserve"> PAGEREF _Toc436396629 \h </w:instrText>
        </w:r>
        <w:r>
          <w:rPr>
            <w:noProof/>
            <w:webHidden/>
          </w:rPr>
        </w:r>
        <w:r>
          <w:rPr>
            <w:noProof/>
            <w:webHidden/>
          </w:rPr>
          <w:fldChar w:fldCharType="separate"/>
        </w:r>
        <w:r w:rsidR="00AE3267">
          <w:rPr>
            <w:noProof/>
            <w:webHidden/>
          </w:rPr>
          <w:t>15</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0" w:history="1">
        <w:r w:rsidR="00AE3267" w:rsidRPr="00E818D6">
          <w:rPr>
            <w:rStyle w:val="a7"/>
            <w:noProof/>
          </w:rPr>
          <w:t>1.7.6</w:t>
        </w:r>
        <w:r w:rsidR="00AE3267" w:rsidRPr="00E818D6">
          <w:rPr>
            <w:rStyle w:val="a7"/>
            <w:rFonts w:hint="eastAsia"/>
            <w:noProof/>
          </w:rPr>
          <w:t xml:space="preserve"> </w:t>
        </w:r>
        <w:r w:rsidR="00AE3267" w:rsidRPr="00E818D6">
          <w:rPr>
            <w:rStyle w:val="a7"/>
            <w:rFonts w:hint="eastAsia"/>
            <w:noProof/>
          </w:rPr>
          <w:t>认证答案</w:t>
        </w:r>
        <w:r w:rsidR="00AE3267">
          <w:rPr>
            <w:noProof/>
            <w:webHidden/>
          </w:rPr>
          <w:tab/>
        </w:r>
        <w:r>
          <w:rPr>
            <w:noProof/>
            <w:webHidden/>
          </w:rPr>
          <w:fldChar w:fldCharType="begin"/>
        </w:r>
        <w:r w:rsidR="00AE3267">
          <w:rPr>
            <w:noProof/>
            <w:webHidden/>
          </w:rPr>
          <w:instrText xml:space="preserve"> PAGEREF _Toc436396630 \h </w:instrText>
        </w:r>
        <w:r>
          <w:rPr>
            <w:noProof/>
            <w:webHidden/>
          </w:rPr>
        </w:r>
        <w:r>
          <w:rPr>
            <w:noProof/>
            <w:webHidden/>
          </w:rPr>
          <w:fldChar w:fldCharType="separate"/>
        </w:r>
        <w:r w:rsidR="00AE3267">
          <w:rPr>
            <w:noProof/>
            <w:webHidden/>
          </w:rPr>
          <w:t>16</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1" w:history="1">
        <w:r w:rsidR="00AE3267" w:rsidRPr="00E818D6">
          <w:rPr>
            <w:rStyle w:val="a7"/>
            <w:noProof/>
          </w:rPr>
          <w:t>1.7.7</w:t>
        </w:r>
        <w:r w:rsidR="00AE3267" w:rsidRPr="00E818D6">
          <w:rPr>
            <w:rStyle w:val="a7"/>
            <w:rFonts w:hint="eastAsia"/>
            <w:noProof/>
          </w:rPr>
          <w:t xml:space="preserve"> </w:t>
        </w:r>
        <w:r w:rsidR="00AE3267" w:rsidRPr="00E818D6">
          <w:rPr>
            <w:rStyle w:val="a7"/>
            <w:rFonts w:hint="eastAsia"/>
            <w:noProof/>
          </w:rPr>
          <w:t>认证结果</w:t>
        </w:r>
        <w:r w:rsidR="00AE3267">
          <w:rPr>
            <w:noProof/>
            <w:webHidden/>
          </w:rPr>
          <w:tab/>
        </w:r>
        <w:r>
          <w:rPr>
            <w:noProof/>
            <w:webHidden/>
          </w:rPr>
          <w:fldChar w:fldCharType="begin"/>
        </w:r>
        <w:r w:rsidR="00AE3267">
          <w:rPr>
            <w:noProof/>
            <w:webHidden/>
          </w:rPr>
          <w:instrText xml:space="preserve"> PAGEREF _Toc436396631 \h </w:instrText>
        </w:r>
        <w:r>
          <w:rPr>
            <w:noProof/>
            <w:webHidden/>
          </w:rPr>
        </w:r>
        <w:r>
          <w:rPr>
            <w:noProof/>
            <w:webHidden/>
          </w:rPr>
          <w:fldChar w:fldCharType="separate"/>
        </w:r>
        <w:r w:rsidR="00AE3267">
          <w:rPr>
            <w:noProof/>
            <w:webHidden/>
          </w:rPr>
          <w:t>16</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2" w:history="1">
        <w:r w:rsidR="00AE3267" w:rsidRPr="00E818D6">
          <w:rPr>
            <w:rStyle w:val="a7"/>
            <w:noProof/>
          </w:rPr>
          <w:t>1.7.8</w:t>
        </w:r>
        <w:r w:rsidR="00AE3267" w:rsidRPr="00E818D6">
          <w:rPr>
            <w:rStyle w:val="a7"/>
            <w:rFonts w:hint="eastAsia"/>
            <w:noProof/>
          </w:rPr>
          <w:t xml:space="preserve"> </w:t>
        </w:r>
        <w:r w:rsidR="00AE3267" w:rsidRPr="00E818D6">
          <w:rPr>
            <w:rStyle w:val="a7"/>
            <w:rFonts w:hint="eastAsia"/>
            <w:noProof/>
          </w:rPr>
          <w:t>保活和命令下发</w:t>
        </w:r>
        <w:r w:rsidR="00AE3267">
          <w:rPr>
            <w:noProof/>
            <w:webHidden/>
          </w:rPr>
          <w:tab/>
        </w:r>
        <w:r>
          <w:rPr>
            <w:noProof/>
            <w:webHidden/>
          </w:rPr>
          <w:fldChar w:fldCharType="begin"/>
        </w:r>
        <w:r w:rsidR="00AE3267">
          <w:rPr>
            <w:noProof/>
            <w:webHidden/>
          </w:rPr>
          <w:instrText xml:space="preserve"> PAGEREF _Toc436396632 \h </w:instrText>
        </w:r>
        <w:r>
          <w:rPr>
            <w:noProof/>
            <w:webHidden/>
          </w:rPr>
        </w:r>
        <w:r>
          <w:rPr>
            <w:noProof/>
            <w:webHidden/>
          </w:rPr>
          <w:fldChar w:fldCharType="separate"/>
        </w:r>
        <w:r w:rsidR="00AE3267">
          <w:rPr>
            <w:noProof/>
            <w:webHidden/>
          </w:rPr>
          <w:t>16</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3" w:history="1">
        <w:r w:rsidR="00AE3267" w:rsidRPr="00E818D6">
          <w:rPr>
            <w:rStyle w:val="a7"/>
            <w:noProof/>
          </w:rPr>
          <w:t>1.7.9 Beacon</w:t>
        </w:r>
        <w:r w:rsidR="00AE3267">
          <w:rPr>
            <w:noProof/>
            <w:webHidden/>
          </w:rPr>
          <w:tab/>
        </w:r>
        <w:r>
          <w:rPr>
            <w:noProof/>
            <w:webHidden/>
          </w:rPr>
          <w:fldChar w:fldCharType="begin"/>
        </w:r>
        <w:r w:rsidR="00AE3267">
          <w:rPr>
            <w:noProof/>
            <w:webHidden/>
          </w:rPr>
          <w:instrText xml:space="preserve"> PAGEREF _Toc436396633 \h </w:instrText>
        </w:r>
        <w:r>
          <w:rPr>
            <w:noProof/>
            <w:webHidden/>
          </w:rPr>
        </w:r>
        <w:r>
          <w:rPr>
            <w:noProof/>
            <w:webHidden/>
          </w:rPr>
          <w:fldChar w:fldCharType="separate"/>
        </w:r>
        <w:r w:rsidR="00AE3267">
          <w:rPr>
            <w:noProof/>
            <w:webHidden/>
          </w:rPr>
          <w:t>17</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4" w:history="1">
        <w:r w:rsidR="00AE3267" w:rsidRPr="00E818D6">
          <w:rPr>
            <w:rStyle w:val="a7"/>
            <w:noProof/>
          </w:rPr>
          <w:t>1.7.10</w:t>
        </w:r>
        <w:r w:rsidR="00AE3267" w:rsidRPr="00E818D6">
          <w:rPr>
            <w:rStyle w:val="a7"/>
            <w:rFonts w:hint="eastAsia"/>
            <w:noProof/>
          </w:rPr>
          <w:t xml:space="preserve"> </w:t>
        </w:r>
        <w:r w:rsidR="00AE3267" w:rsidRPr="00E818D6">
          <w:rPr>
            <w:rStyle w:val="a7"/>
            <w:rFonts w:hint="eastAsia"/>
            <w:noProof/>
          </w:rPr>
          <w:t>保活报文</w:t>
        </w:r>
        <w:r w:rsidR="00AE3267">
          <w:rPr>
            <w:noProof/>
            <w:webHidden/>
          </w:rPr>
          <w:tab/>
        </w:r>
        <w:r>
          <w:rPr>
            <w:noProof/>
            <w:webHidden/>
          </w:rPr>
          <w:fldChar w:fldCharType="begin"/>
        </w:r>
        <w:r w:rsidR="00AE3267">
          <w:rPr>
            <w:noProof/>
            <w:webHidden/>
          </w:rPr>
          <w:instrText xml:space="preserve"> PAGEREF _Toc436396634 \h </w:instrText>
        </w:r>
        <w:r>
          <w:rPr>
            <w:noProof/>
            <w:webHidden/>
          </w:rPr>
        </w:r>
        <w:r>
          <w:rPr>
            <w:noProof/>
            <w:webHidden/>
          </w:rPr>
          <w:fldChar w:fldCharType="separate"/>
        </w:r>
        <w:r w:rsidR="00AE3267">
          <w:rPr>
            <w:noProof/>
            <w:webHidden/>
          </w:rPr>
          <w:t>17</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5" w:history="1">
        <w:r w:rsidR="00AE3267" w:rsidRPr="00E818D6">
          <w:rPr>
            <w:rStyle w:val="a7"/>
            <w:noProof/>
          </w:rPr>
          <w:t>1.7.11</w:t>
        </w:r>
        <w:r w:rsidR="00AE3267" w:rsidRPr="00E818D6">
          <w:rPr>
            <w:rStyle w:val="a7"/>
            <w:rFonts w:hint="eastAsia"/>
            <w:noProof/>
          </w:rPr>
          <w:t xml:space="preserve"> </w:t>
        </w:r>
        <w:r w:rsidR="00AE3267" w:rsidRPr="00E818D6">
          <w:rPr>
            <w:rStyle w:val="a7"/>
            <w:rFonts w:hint="eastAsia"/>
            <w:noProof/>
          </w:rPr>
          <w:t>网关向设备主动发送保活询问是否在线</w:t>
        </w:r>
        <w:r w:rsidR="00AE3267">
          <w:rPr>
            <w:noProof/>
            <w:webHidden/>
          </w:rPr>
          <w:tab/>
        </w:r>
        <w:r>
          <w:rPr>
            <w:noProof/>
            <w:webHidden/>
          </w:rPr>
          <w:fldChar w:fldCharType="begin"/>
        </w:r>
        <w:r w:rsidR="00AE3267">
          <w:rPr>
            <w:noProof/>
            <w:webHidden/>
          </w:rPr>
          <w:instrText xml:space="preserve"> PAGEREF _Toc436396635 \h </w:instrText>
        </w:r>
        <w:r>
          <w:rPr>
            <w:noProof/>
            <w:webHidden/>
          </w:rPr>
        </w:r>
        <w:r>
          <w:rPr>
            <w:noProof/>
            <w:webHidden/>
          </w:rPr>
          <w:fldChar w:fldCharType="separate"/>
        </w:r>
        <w:r w:rsidR="00AE3267">
          <w:rPr>
            <w:noProof/>
            <w:webHidden/>
          </w:rPr>
          <w:t>17</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6" w:history="1">
        <w:r w:rsidR="00AE3267" w:rsidRPr="00E818D6">
          <w:rPr>
            <w:rStyle w:val="a7"/>
            <w:noProof/>
          </w:rPr>
          <w:t>1.7.12</w:t>
        </w:r>
        <w:r w:rsidR="00AE3267" w:rsidRPr="00E818D6">
          <w:rPr>
            <w:rStyle w:val="a7"/>
            <w:rFonts w:hint="eastAsia"/>
            <w:noProof/>
          </w:rPr>
          <w:t xml:space="preserve"> </w:t>
        </w:r>
        <w:r w:rsidR="00AE3267" w:rsidRPr="00E818D6">
          <w:rPr>
            <w:rStyle w:val="a7"/>
            <w:rFonts w:hint="eastAsia"/>
            <w:noProof/>
          </w:rPr>
          <w:t>网关向设备发送透传命令</w:t>
        </w:r>
        <w:r w:rsidR="00AE3267">
          <w:rPr>
            <w:noProof/>
            <w:webHidden/>
          </w:rPr>
          <w:tab/>
        </w:r>
        <w:r>
          <w:rPr>
            <w:noProof/>
            <w:webHidden/>
          </w:rPr>
          <w:fldChar w:fldCharType="begin"/>
        </w:r>
        <w:r w:rsidR="00AE3267">
          <w:rPr>
            <w:noProof/>
            <w:webHidden/>
          </w:rPr>
          <w:instrText xml:space="preserve"> PAGEREF _Toc436396636 \h </w:instrText>
        </w:r>
        <w:r>
          <w:rPr>
            <w:noProof/>
            <w:webHidden/>
          </w:rPr>
        </w:r>
        <w:r>
          <w:rPr>
            <w:noProof/>
            <w:webHidden/>
          </w:rPr>
          <w:fldChar w:fldCharType="separate"/>
        </w:r>
        <w:r w:rsidR="00AE3267">
          <w:rPr>
            <w:noProof/>
            <w:webHidden/>
          </w:rPr>
          <w:t>18</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7" w:history="1">
        <w:r w:rsidR="00AE3267" w:rsidRPr="00E818D6">
          <w:rPr>
            <w:rStyle w:val="a7"/>
            <w:noProof/>
          </w:rPr>
          <w:t>1.7.13</w:t>
        </w:r>
        <w:r w:rsidR="00AE3267" w:rsidRPr="00E818D6">
          <w:rPr>
            <w:rStyle w:val="a7"/>
            <w:rFonts w:hint="eastAsia"/>
            <w:noProof/>
          </w:rPr>
          <w:t xml:space="preserve"> </w:t>
        </w:r>
        <w:r w:rsidR="00AE3267" w:rsidRPr="00E818D6">
          <w:rPr>
            <w:rStyle w:val="a7"/>
            <w:rFonts w:hint="eastAsia"/>
            <w:noProof/>
          </w:rPr>
          <w:t>设备向网关发送透传应答</w:t>
        </w:r>
        <w:r w:rsidR="00AE3267">
          <w:rPr>
            <w:noProof/>
            <w:webHidden/>
          </w:rPr>
          <w:tab/>
        </w:r>
        <w:r>
          <w:rPr>
            <w:noProof/>
            <w:webHidden/>
          </w:rPr>
          <w:fldChar w:fldCharType="begin"/>
        </w:r>
        <w:r w:rsidR="00AE3267">
          <w:rPr>
            <w:noProof/>
            <w:webHidden/>
          </w:rPr>
          <w:instrText xml:space="preserve"> PAGEREF _Toc436396637 \h </w:instrText>
        </w:r>
        <w:r>
          <w:rPr>
            <w:noProof/>
            <w:webHidden/>
          </w:rPr>
        </w:r>
        <w:r>
          <w:rPr>
            <w:noProof/>
            <w:webHidden/>
          </w:rPr>
          <w:fldChar w:fldCharType="separate"/>
        </w:r>
        <w:r w:rsidR="00AE3267">
          <w:rPr>
            <w:noProof/>
            <w:webHidden/>
          </w:rPr>
          <w:t>18</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8" w:history="1">
        <w:r w:rsidR="00AE3267" w:rsidRPr="00E818D6">
          <w:rPr>
            <w:rStyle w:val="a7"/>
            <w:noProof/>
          </w:rPr>
          <w:t>1.7.14</w:t>
        </w:r>
        <w:r w:rsidR="00AE3267" w:rsidRPr="00E818D6">
          <w:rPr>
            <w:rStyle w:val="a7"/>
            <w:rFonts w:hint="eastAsia"/>
            <w:noProof/>
          </w:rPr>
          <w:t xml:space="preserve"> </w:t>
        </w:r>
        <w:r w:rsidR="00AE3267" w:rsidRPr="00E818D6">
          <w:rPr>
            <w:rStyle w:val="a7"/>
            <w:rFonts w:hint="eastAsia"/>
            <w:noProof/>
          </w:rPr>
          <w:t>网关向设备发送透传命令获取通用缓存</w:t>
        </w:r>
        <w:r w:rsidR="00AE3267">
          <w:rPr>
            <w:noProof/>
            <w:webHidden/>
          </w:rPr>
          <w:tab/>
        </w:r>
        <w:r>
          <w:rPr>
            <w:noProof/>
            <w:webHidden/>
          </w:rPr>
          <w:fldChar w:fldCharType="begin"/>
        </w:r>
        <w:r w:rsidR="00AE3267">
          <w:rPr>
            <w:noProof/>
            <w:webHidden/>
          </w:rPr>
          <w:instrText xml:space="preserve"> PAGEREF _Toc436396638 \h </w:instrText>
        </w:r>
        <w:r>
          <w:rPr>
            <w:noProof/>
            <w:webHidden/>
          </w:rPr>
        </w:r>
        <w:r>
          <w:rPr>
            <w:noProof/>
            <w:webHidden/>
          </w:rPr>
          <w:fldChar w:fldCharType="separate"/>
        </w:r>
        <w:r w:rsidR="00AE3267">
          <w:rPr>
            <w:noProof/>
            <w:webHidden/>
          </w:rPr>
          <w:t>18</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39" w:history="1">
        <w:r w:rsidR="00AE3267" w:rsidRPr="00E818D6">
          <w:rPr>
            <w:rStyle w:val="a7"/>
            <w:noProof/>
          </w:rPr>
          <w:t>1.7.15</w:t>
        </w:r>
        <w:r w:rsidR="00AE3267" w:rsidRPr="00E818D6">
          <w:rPr>
            <w:rStyle w:val="a7"/>
            <w:rFonts w:hint="eastAsia"/>
            <w:noProof/>
          </w:rPr>
          <w:t xml:space="preserve"> </w:t>
        </w:r>
        <w:r w:rsidR="00AE3267" w:rsidRPr="00E818D6">
          <w:rPr>
            <w:rStyle w:val="a7"/>
            <w:rFonts w:hint="eastAsia"/>
            <w:noProof/>
          </w:rPr>
          <w:t>设备向网关发送透传应答发送通用缓存</w:t>
        </w:r>
        <w:r w:rsidR="00AE3267">
          <w:rPr>
            <w:noProof/>
            <w:webHidden/>
          </w:rPr>
          <w:tab/>
        </w:r>
        <w:r>
          <w:rPr>
            <w:noProof/>
            <w:webHidden/>
          </w:rPr>
          <w:fldChar w:fldCharType="begin"/>
        </w:r>
        <w:r w:rsidR="00AE3267">
          <w:rPr>
            <w:noProof/>
            <w:webHidden/>
          </w:rPr>
          <w:instrText xml:space="preserve"> PAGEREF _Toc436396639 \h </w:instrText>
        </w:r>
        <w:r>
          <w:rPr>
            <w:noProof/>
            <w:webHidden/>
          </w:rPr>
        </w:r>
        <w:r>
          <w:rPr>
            <w:noProof/>
            <w:webHidden/>
          </w:rPr>
          <w:fldChar w:fldCharType="separate"/>
        </w:r>
        <w:r w:rsidR="00AE3267">
          <w:rPr>
            <w:noProof/>
            <w:webHidden/>
          </w:rPr>
          <w:t>18</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0" w:history="1">
        <w:r w:rsidR="00AE3267" w:rsidRPr="00E818D6">
          <w:rPr>
            <w:rStyle w:val="a7"/>
            <w:noProof/>
          </w:rPr>
          <w:t>1.7.16</w:t>
        </w:r>
        <w:r w:rsidR="00AE3267" w:rsidRPr="00E818D6">
          <w:rPr>
            <w:rStyle w:val="a7"/>
            <w:rFonts w:hint="eastAsia"/>
            <w:noProof/>
          </w:rPr>
          <w:t xml:space="preserve"> </w:t>
        </w:r>
        <w:r w:rsidR="00AE3267" w:rsidRPr="00E818D6">
          <w:rPr>
            <w:rStyle w:val="a7"/>
            <w:rFonts w:hint="eastAsia"/>
            <w:noProof/>
          </w:rPr>
          <w:t>推送透传请求</w:t>
        </w:r>
        <w:r w:rsidR="00AE3267" w:rsidRPr="00E818D6">
          <w:rPr>
            <w:rStyle w:val="a7"/>
            <w:noProof/>
          </w:rPr>
          <w:t>,</w:t>
        </w:r>
        <w:r w:rsidR="00AE3267" w:rsidRPr="00E818D6">
          <w:rPr>
            <w:rStyle w:val="a7"/>
            <w:rFonts w:hint="eastAsia"/>
            <w:noProof/>
          </w:rPr>
          <w:t>缓存</w:t>
        </w:r>
        <w:r w:rsidR="00AE3267">
          <w:rPr>
            <w:noProof/>
            <w:webHidden/>
          </w:rPr>
          <w:tab/>
        </w:r>
        <w:r>
          <w:rPr>
            <w:noProof/>
            <w:webHidden/>
          </w:rPr>
          <w:fldChar w:fldCharType="begin"/>
        </w:r>
        <w:r w:rsidR="00AE3267">
          <w:rPr>
            <w:noProof/>
            <w:webHidden/>
          </w:rPr>
          <w:instrText xml:space="preserve"> PAGEREF _Toc436396640 \h </w:instrText>
        </w:r>
        <w:r>
          <w:rPr>
            <w:noProof/>
            <w:webHidden/>
          </w:rPr>
        </w:r>
        <w:r>
          <w:rPr>
            <w:noProof/>
            <w:webHidden/>
          </w:rPr>
          <w:fldChar w:fldCharType="separate"/>
        </w:r>
        <w:r w:rsidR="00AE3267">
          <w:rPr>
            <w:noProof/>
            <w:webHidden/>
          </w:rPr>
          <w:t>19</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1" w:history="1">
        <w:r w:rsidR="00AE3267" w:rsidRPr="00E818D6">
          <w:rPr>
            <w:rStyle w:val="a7"/>
            <w:noProof/>
          </w:rPr>
          <w:t>1.7.17</w:t>
        </w:r>
        <w:r w:rsidR="00AE3267" w:rsidRPr="00E818D6">
          <w:rPr>
            <w:rStyle w:val="a7"/>
            <w:rFonts w:hint="eastAsia"/>
            <w:noProof/>
          </w:rPr>
          <w:t xml:space="preserve"> </w:t>
        </w:r>
        <w:r w:rsidR="00AE3267" w:rsidRPr="00E818D6">
          <w:rPr>
            <w:rStyle w:val="a7"/>
            <w:rFonts w:hint="eastAsia"/>
            <w:noProof/>
          </w:rPr>
          <w:t>推送透传应答，缓存</w:t>
        </w:r>
        <w:r w:rsidR="00AE3267">
          <w:rPr>
            <w:noProof/>
            <w:webHidden/>
          </w:rPr>
          <w:tab/>
        </w:r>
        <w:r>
          <w:rPr>
            <w:noProof/>
            <w:webHidden/>
          </w:rPr>
          <w:fldChar w:fldCharType="begin"/>
        </w:r>
        <w:r w:rsidR="00AE3267">
          <w:rPr>
            <w:noProof/>
            <w:webHidden/>
          </w:rPr>
          <w:instrText xml:space="preserve"> PAGEREF _Toc436396641 \h </w:instrText>
        </w:r>
        <w:r>
          <w:rPr>
            <w:noProof/>
            <w:webHidden/>
          </w:rPr>
        </w:r>
        <w:r>
          <w:rPr>
            <w:noProof/>
            <w:webHidden/>
          </w:rPr>
          <w:fldChar w:fldCharType="separate"/>
        </w:r>
        <w:r w:rsidR="00AE3267">
          <w:rPr>
            <w:noProof/>
            <w:webHidden/>
          </w:rPr>
          <w:t>19</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2" w:history="1">
        <w:r w:rsidR="00AE3267" w:rsidRPr="00E818D6">
          <w:rPr>
            <w:rStyle w:val="a7"/>
            <w:noProof/>
          </w:rPr>
          <w:t>1.7.18</w:t>
        </w:r>
        <w:r w:rsidR="00AE3267" w:rsidRPr="00E818D6">
          <w:rPr>
            <w:rStyle w:val="a7"/>
            <w:rFonts w:hint="eastAsia"/>
            <w:noProof/>
          </w:rPr>
          <w:t xml:space="preserve"> </w:t>
        </w:r>
        <w:r w:rsidR="00AE3267" w:rsidRPr="00E818D6">
          <w:rPr>
            <w:rStyle w:val="a7"/>
            <w:rFonts w:hint="eastAsia"/>
            <w:noProof/>
          </w:rPr>
          <w:t>推送透传请求</w:t>
        </w:r>
        <w:r w:rsidR="00AE3267">
          <w:rPr>
            <w:noProof/>
            <w:webHidden/>
          </w:rPr>
          <w:tab/>
        </w:r>
        <w:r>
          <w:rPr>
            <w:noProof/>
            <w:webHidden/>
          </w:rPr>
          <w:fldChar w:fldCharType="begin"/>
        </w:r>
        <w:r w:rsidR="00AE3267">
          <w:rPr>
            <w:noProof/>
            <w:webHidden/>
          </w:rPr>
          <w:instrText xml:space="preserve"> PAGEREF _Toc436396642 \h </w:instrText>
        </w:r>
        <w:r>
          <w:rPr>
            <w:noProof/>
            <w:webHidden/>
          </w:rPr>
        </w:r>
        <w:r>
          <w:rPr>
            <w:noProof/>
            <w:webHidden/>
          </w:rPr>
          <w:fldChar w:fldCharType="separate"/>
        </w:r>
        <w:r w:rsidR="00AE3267">
          <w:rPr>
            <w:noProof/>
            <w:webHidden/>
          </w:rPr>
          <w:t>19</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3" w:history="1">
        <w:r w:rsidR="00AE3267" w:rsidRPr="00E818D6">
          <w:rPr>
            <w:rStyle w:val="a7"/>
            <w:noProof/>
          </w:rPr>
          <w:t>1.7.19</w:t>
        </w:r>
        <w:r w:rsidR="00AE3267" w:rsidRPr="00E818D6">
          <w:rPr>
            <w:rStyle w:val="a7"/>
            <w:rFonts w:hint="eastAsia"/>
            <w:noProof/>
          </w:rPr>
          <w:t xml:space="preserve"> </w:t>
        </w:r>
        <w:r w:rsidR="00AE3267" w:rsidRPr="00E818D6">
          <w:rPr>
            <w:rStyle w:val="a7"/>
            <w:rFonts w:hint="eastAsia"/>
            <w:noProof/>
          </w:rPr>
          <w:t>推送透传应答</w:t>
        </w:r>
        <w:r w:rsidR="00AE3267">
          <w:rPr>
            <w:noProof/>
            <w:webHidden/>
          </w:rPr>
          <w:tab/>
        </w:r>
        <w:r>
          <w:rPr>
            <w:noProof/>
            <w:webHidden/>
          </w:rPr>
          <w:fldChar w:fldCharType="begin"/>
        </w:r>
        <w:r w:rsidR="00AE3267">
          <w:rPr>
            <w:noProof/>
            <w:webHidden/>
          </w:rPr>
          <w:instrText xml:space="preserve"> PAGEREF _Toc436396643 \h </w:instrText>
        </w:r>
        <w:r>
          <w:rPr>
            <w:noProof/>
            <w:webHidden/>
          </w:rPr>
        </w:r>
        <w:r>
          <w:rPr>
            <w:noProof/>
            <w:webHidden/>
          </w:rPr>
          <w:fldChar w:fldCharType="separate"/>
        </w:r>
        <w:r w:rsidR="00AE3267">
          <w:rPr>
            <w:noProof/>
            <w:webHidden/>
          </w:rPr>
          <w:t>19</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4" w:history="1">
        <w:r w:rsidR="00AE3267" w:rsidRPr="00E818D6">
          <w:rPr>
            <w:rStyle w:val="a7"/>
            <w:noProof/>
          </w:rPr>
          <w:t>1.7.20</w:t>
        </w:r>
        <w:r w:rsidR="00AE3267" w:rsidRPr="00E818D6">
          <w:rPr>
            <w:rStyle w:val="a7"/>
            <w:rFonts w:hint="eastAsia"/>
            <w:noProof/>
          </w:rPr>
          <w:t xml:space="preserve"> </w:t>
        </w:r>
        <w:r w:rsidR="00AE3267" w:rsidRPr="00E818D6">
          <w:rPr>
            <w:rStyle w:val="a7"/>
            <w:rFonts w:hint="eastAsia"/>
            <w:noProof/>
          </w:rPr>
          <w:t>网关向设备发送消息</w:t>
        </w:r>
        <w:r w:rsidR="00AE3267">
          <w:rPr>
            <w:noProof/>
            <w:webHidden/>
          </w:rPr>
          <w:tab/>
        </w:r>
        <w:r>
          <w:rPr>
            <w:noProof/>
            <w:webHidden/>
          </w:rPr>
          <w:fldChar w:fldCharType="begin"/>
        </w:r>
        <w:r w:rsidR="00AE3267">
          <w:rPr>
            <w:noProof/>
            <w:webHidden/>
          </w:rPr>
          <w:instrText xml:space="preserve"> PAGEREF _Toc436396644 \h </w:instrText>
        </w:r>
        <w:r>
          <w:rPr>
            <w:noProof/>
            <w:webHidden/>
          </w:rPr>
        </w:r>
        <w:r>
          <w:rPr>
            <w:noProof/>
            <w:webHidden/>
          </w:rPr>
          <w:fldChar w:fldCharType="separate"/>
        </w:r>
        <w:r w:rsidR="00AE3267">
          <w:rPr>
            <w:noProof/>
            <w:webHidden/>
          </w:rPr>
          <w:t>19</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5" w:history="1">
        <w:r w:rsidR="00AE3267" w:rsidRPr="00E818D6">
          <w:rPr>
            <w:rStyle w:val="a7"/>
            <w:noProof/>
          </w:rPr>
          <w:t>1.7.21</w:t>
        </w:r>
        <w:r w:rsidR="00AE3267" w:rsidRPr="00E818D6">
          <w:rPr>
            <w:rStyle w:val="a7"/>
            <w:rFonts w:hint="eastAsia"/>
            <w:noProof/>
          </w:rPr>
          <w:t xml:space="preserve"> </w:t>
        </w:r>
        <w:r w:rsidR="00AE3267" w:rsidRPr="00E818D6">
          <w:rPr>
            <w:rStyle w:val="a7"/>
            <w:rFonts w:hint="eastAsia"/>
            <w:noProof/>
          </w:rPr>
          <w:t>设备向网关发送应答</w:t>
        </w:r>
        <w:r w:rsidR="00AE3267">
          <w:rPr>
            <w:noProof/>
            <w:webHidden/>
          </w:rPr>
          <w:tab/>
        </w:r>
        <w:r>
          <w:rPr>
            <w:noProof/>
            <w:webHidden/>
          </w:rPr>
          <w:fldChar w:fldCharType="begin"/>
        </w:r>
        <w:r w:rsidR="00AE3267">
          <w:rPr>
            <w:noProof/>
            <w:webHidden/>
          </w:rPr>
          <w:instrText xml:space="preserve"> PAGEREF _Toc436396645 \h </w:instrText>
        </w:r>
        <w:r>
          <w:rPr>
            <w:noProof/>
            <w:webHidden/>
          </w:rPr>
        </w:r>
        <w:r>
          <w:rPr>
            <w:noProof/>
            <w:webHidden/>
          </w:rPr>
          <w:fldChar w:fldCharType="separate"/>
        </w:r>
        <w:r w:rsidR="00AE3267">
          <w:rPr>
            <w:noProof/>
            <w:webHidden/>
          </w:rPr>
          <w:t>20</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6" w:history="1">
        <w:r w:rsidR="00AE3267" w:rsidRPr="00E818D6">
          <w:rPr>
            <w:rStyle w:val="a7"/>
            <w:noProof/>
          </w:rPr>
          <w:t>1.7.22</w:t>
        </w:r>
        <w:r w:rsidR="00AE3267" w:rsidRPr="00E818D6">
          <w:rPr>
            <w:rStyle w:val="a7"/>
            <w:rFonts w:hint="eastAsia"/>
            <w:noProof/>
          </w:rPr>
          <w:t xml:space="preserve"> </w:t>
        </w:r>
        <w:r w:rsidR="00AE3267" w:rsidRPr="00E818D6">
          <w:rPr>
            <w:rStyle w:val="a7"/>
            <w:rFonts w:hint="eastAsia"/>
            <w:noProof/>
          </w:rPr>
          <w:t>推送请求</w:t>
        </w:r>
        <w:r w:rsidR="00AE3267">
          <w:rPr>
            <w:noProof/>
            <w:webHidden/>
          </w:rPr>
          <w:tab/>
        </w:r>
        <w:r>
          <w:rPr>
            <w:noProof/>
            <w:webHidden/>
          </w:rPr>
          <w:fldChar w:fldCharType="begin"/>
        </w:r>
        <w:r w:rsidR="00AE3267">
          <w:rPr>
            <w:noProof/>
            <w:webHidden/>
          </w:rPr>
          <w:instrText xml:space="preserve"> PAGEREF _Toc436396646 \h </w:instrText>
        </w:r>
        <w:r>
          <w:rPr>
            <w:noProof/>
            <w:webHidden/>
          </w:rPr>
        </w:r>
        <w:r>
          <w:rPr>
            <w:noProof/>
            <w:webHidden/>
          </w:rPr>
          <w:fldChar w:fldCharType="separate"/>
        </w:r>
        <w:r w:rsidR="00AE3267">
          <w:rPr>
            <w:noProof/>
            <w:webHidden/>
          </w:rPr>
          <w:t>20</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7" w:history="1">
        <w:r w:rsidR="00AE3267" w:rsidRPr="00E818D6">
          <w:rPr>
            <w:rStyle w:val="a7"/>
            <w:noProof/>
          </w:rPr>
          <w:t>1.7.23</w:t>
        </w:r>
        <w:r w:rsidR="00AE3267" w:rsidRPr="00E818D6">
          <w:rPr>
            <w:rStyle w:val="a7"/>
            <w:rFonts w:hint="eastAsia"/>
            <w:noProof/>
          </w:rPr>
          <w:t xml:space="preserve"> </w:t>
        </w:r>
        <w:r w:rsidR="00AE3267" w:rsidRPr="00E818D6">
          <w:rPr>
            <w:rStyle w:val="a7"/>
            <w:rFonts w:hint="eastAsia"/>
            <w:noProof/>
          </w:rPr>
          <w:t>推送应答</w:t>
        </w:r>
        <w:r w:rsidR="00AE3267">
          <w:rPr>
            <w:noProof/>
            <w:webHidden/>
          </w:rPr>
          <w:tab/>
        </w:r>
        <w:r>
          <w:rPr>
            <w:noProof/>
            <w:webHidden/>
          </w:rPr>
          <w:fldChar w:fldCharType="begin"/>
        </w:r>
        <w:r w:rsidR="00AE3267">
          <w:rPr>
            <w:noProof/>
            <w:webHidden/>
          </w:rPr>
          <w:instrText xml:space="preserve"> PAGEREF _Toc436396647 \h </w:instrText>
        </w:r>
        <w:r>
          <w:rPr>
            <w:noProof/>
            <w:webHidden/>
          </w:rPr>
        </w:r>
        <w:r>
          <w:rPr>
            <w:noProof/>
            <w:webHidden/>
          </w:rPr>
          <w:fldChar w:fldCharType="separate"/>
        </w:r>
        <w:r w:rsidR="00AE3267">
          <w:rPr>
            <w:noProof/>
            <w:webHidden/>
          </w:rPr>
          <w:t>20</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8" w:history="1">
        <w:r w:rsidR="00AE3267" w:rsidRPr="00E818D6">
          <w:rPr>
            <w:rStyle w:val="a7"/>
            <w:noProof/>
          </w:rPr>
          <w:t>1.7.24</w:t>
        </w:r>
        <w:r w:rsidR="00AE3267" w:rsidRPr="00E818D6">
          <w:rPr>
            <w:rStyle w:val="a7"/>
            <w:rFonts w:hint="eastAsia"/>
            <w:noProof/>
          </w:rPr>
          <w:t xml:space="preserve"> </w:t>
        </w:r>
        <w:r w:rsidR="00AE3267" w:rsidRPr="00E818D6">
          <w:rPr>
            <w:rStyle w:val="a7"/>
            <w:rFonts w:hint="eastAsia"/>
            <w:noProof/>
          </w:rPr>
          <w:t>组播透传请求</w:t>
        </w:r>
        <w:r w:rsidR="00AE3267">
          <w:rPr>
            <w:noProof/>
            <w:webHidden/>
          </w:rPr>
          <w:tab/>
        </w:r>
        <w:r>
          <w:rPr>
            <w:noProof/>
            <w:webHidden/>
          </w:rPr>
          <w:fldChar w:fldCharType="begin"/>
        </w:r>
        <w:r w:rsidR="00AE3267">
          <w:rPr>
            <w:noProof/>
            <w:webHidden/>
          </w:rPr>
          <w:instrText xml:space="preserve"> PAGEREF _Toc436396648 \h </w:instrText>
        </w:r>
        <w:r>
          <w:rPr>
            <w:noProof/>
            <w:webHidden/>
          </w:rPr>
        </w:r>
        <w:r>
          <w:rPr>
            <w:noProof/>
            <w:webHidden/>
          </w:rPr>
          <w:fldChar w:fldCharType="separate"/>
        </w:r>
        <w:r w:rsidR="00AE3267">
          <w:rPr>
            <w:noProof/>
            <w:webHidden/>
          </w:rPr>
          <w:t>20</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49" w:history="1">
        <w:r w:rsidR="00AE3267" w:rsidRPr="00E818D6">
          <w:rPr>
            <w:rStyle w:val="a7"/>
            <w:noProof/>
          </w:rPr>
          <w:t>1.7.25 RF</w:t>
        </w:r>
        <w:r w:rsidR="00AE3267" w:rsidRPr="00E818D6">
          <w:rPr>
            <w:rStyle w:val="a7"/>
            <w:rFonts w:hint="eastAsia"/>
            <w:noProof/>
          </w:rPr>
          <w:t>信号干扰解决</w:t>
        </w:r>
        <w:r w:rsidR="00AE3267">
          <w:rPr>
            <w:noProof/>
            <w:webHidden/>
          </w:rPr>
          <w:tab/>
        </w:r>
        <w:r>
          <w:rPr>
            <w:noProof/>
            <w:webHidden/>
          </w:rPr>
          <w:fldChar w:fldCharType="begin"/>
        </w:r>
        <w:r w:rsidR="00AE3267">
          <w:rPr>
            <w:noProof/>
            <w:webHidden/>
          </w:rPr>
          <w:instrText xml:space="preserve"> PAGEREF _Toc436396649 \h </w:instrText>
        </w:r>
        <w:r>
          <w:rPr>
            <w:noProof/>
            <w:webHidden/>
          </w:rPr>
        </w:r>
        <w:r>
          <w:rPr>
            <w:noProof/>
            <w:webHidden/>
          </w:rPr>
          <w:fldChar w:fldCharType="separate"/>
        </w:r>
        <w:r w:rsidR="00AE3267">
          <w:rPr>
            <w:noProof/>
            <w:webHidden/>
          </w:rPr>
          <w:t>21</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50" w:history="1">
        <w:r w:rsidR="00AE3267" w:rsidRPr="00E818D6">
          <w:rPr>
            <w:rStyle w:val="a7"/>
            <w:noProof/>
          </w:rPr>
          <w:t>1.7.26</w:t>
        </w:r>
        <w:r w:rsidR="00AE3267" w:rsidRPr="00E818D6">
          <w:rPr>
            <w:rStyle w:val="a7"/>
            <w:rFonts w:hint="eastAsia"/>
            <w:noProof/>
          </w:rPr>
          <w:t xml:space="preserve"> </w:t>
        </w:r>
        <w:r w:rsidR="00AE3267" w:rsidRPr="00E818D6">
          <w:rPr>
            <w:rStyle w:val="a7"/>
            <w:rFonts w:hint="eastAsia"/>
            <w:noProof/>
          </w:rPr>
          <w:t>信道占用指示报文</w:t>
        </w:r>
        <w:r w:rsidR="00AE3267">
          <w:rPr>
            <w:noProof/>
            <w:webHidden/>
          </w:rPr>
          <w:tab/>
        </w:r>
        <w:r>
          <w:rPr>
            <w:noProof/>
            <w:webHidden/>
          </w:rPr>
          <w:fldChar w:fldCharType="begin"/>
        </w:r>
        <w:r w:rsidR="00AE3267">
          <w:rPr>
            <w:noProof/>
            <w:webHidden/>
          </w:rPr>
          <w:instrText xml:space="preserve"> PAGEREF _Toc436396650 \h </w:instrText>
        </w:r>
        <w:r>
          <w:rPr>
            <w:noProof/>
            <w:webHidden/>
          </w:rPr>
        </w:r>
        <w:r>
          <w:rPr>
            <w:noProof/>
            <w:webHidden/>
          </w:rPr>
          <w:fldChar w:fldCharType="separate"/>
        </w:r>
        <w:r w:rsidR="00AE3267">
          <w:rPr>
            <w:noProof/>
            <w:webHidden/>
          </w:rPr>
          <w:t>21</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51" w:history="1">
        <w:r w:rsidR="00AE3267" w:rsidRPr="00E818D6">
          <w:rPr>
            <w:rStyle w:val="a7"/>
            <w:noProof/>
          </w:rPr>
          <w:t>1.7.27</w:t>
        </w:r>
        <w:r w:rsidR="00AE3267" w:rsidRPr="00E818D6">
          <w:rPr>
            <w:rStyle w:val="a7"/>
            <w:rFonts w:hint="eastAsia"/>
            <w:noProof/>
          </w:rPr>
          <w:t xml:space="preserve"> </w:t>
        </w:r>
        <w:r w:rsidR="00AE3267" w:rsidRPr="00E818D6">
          <w:rPr>
            <w:rStyle w:val="a7"/>
            <w:rFonts w:hint="eastAsia"/>
            <w:noProof/>
          </w:rPr>
          <w:t>升级协议</w:t>
        </w:r>
        <w:r w:rsidR="00AE3267">
          <w:rPr>
            <w:noProof/>
            <w:webHidden/>
          </w:rPr>
          <w:tab/>
        </w:r>
        <w:r>
          <w:rPr>
            <w:noProof/>
            <w:webHidden/>
          </w:rPr>
          <w:fldChar w:fldCharType="begin"/>
        </w:r>
        <w:r w:rsidR="00AE3267">
          <w:rPr>
            <w:noProof/>
            <w:webHidden/>
          </w:rPr>
          <w:instrText xml:space="preserve"> PAGEREF _Toc436396651 \h </w:instrText>
        </w:r>
        <w:r>
          <w:rPr>
            <w:noProof/>
            <w:webHidden/>
          </w:rPr>
        </w:r>
        <w:r>
          <w:rPr>
            <w:noProof/>
            <w:webHidden/>
          </w:rPr>
          <w:fldChar w:fldCharType="separate"/>
        </w:r>
        <w:r w:rsidR="00AE3267">
          <w:rPr>
            <w:noProof/>
            <w:webHidden/>
          </w:rPr>
          <w:t>21</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52" w:history="1">
        <w:r w:rsidR="00AE3267" w:rsidRPr="00E818D6">
          <w:rPr>
            <w:rStyle w:val="a7"/>
            <w:noProof/>
          </w:rPr>
          <w:t>1.8</w:t>
        </w:r>
        <w:r w:rsidR="00AE3267" w:rsidRPr="00E818D6">
          <w:rPr>
            <w:rStyle w:val="a7"/>
            <w:rFonts w:hint="eastAsia"/>
            <w:noProof/>
          </w:rPr>
          <w:t xml:space="preserve"> </w:t>
        </w:r>
        <w:r w:rsidR="00AE3267" w:rsidRPr="00E818D6">
          <w:rPr>
            <w:rStyle w:val="a7"/>
            <w:rFonts w:hint="eastAsia"/>
            <w:noProof/>
          </w:rPr>
          <w:t>网关设计</w:t>
        </w:r>
        <w:r w:rsidR="00AE3267">
          <w:rPr>
            <w:noProof/>
            <w:webHidden/>
          </w:rPr>
          <w:tab/>
        </w:r>
        <w:r>
          <w:rPr>
            <w:noProof/>
            <w:webHidden/>
          </w:rPr>
          <w:fldChar w:fldCharType="begin"/>
        </w:r>
        <w:r w:rsidR="00AE3267">
          <w:rPr>
            <w:noProof/>
            <w:webHidden/>
          </w:rPr>
          <w:instrText xml:space="preserve"> PAGEREF _Toc436396652 \h </w:instrText>
        </w:r>
        <w:r>
          <w:rPr>
            <w:noProof/>
            <w:webHidden/>
          </w:rPr>
        </w:r>
        <w:r>
          <w:rPr>
            <w:noProof/>
            <w:webHidden/>
          </w:rPr>
          <w:fldChar w:fldCharType="separate"/>
        </w:r>
        <w:r w:rsidR="00AE3267">
          <w:rPr>
            <w:noProof/>
            <w:webHidden/>
          </w:rPr>
          <w:t>22</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53" w:history="1">
        <w:r w:rsidR="00AE3267" w:rsidRPr="00E818D6">
          <w:rPr>
            <w:rStyle w:val="a7"/>
            <w:noProof/>
          </w:rPr>
          <w:t>1.8.1</w:t>
        </w:r>
        <w:r w:rsidR="00AE3267" w:rsidRPr="00E818D6">
          <w:rPr>
            <w:rStyle w:val="a7"/>
            <w:rFonts w:hint="eastAsia"/>
            <w:noProof/>
          </w:rPr>
          <w:t xml:space="preserve"> </w:t>
        </w:r>
        <w:r w:rsidR="00AE3267" w:rsidRPr="00E818D6">
          <w:rPr>
            <w:rStyle w:val="a7"/>
            <w:rFonts w:hint="eastAsia"/>
            <w:noProof/>
          </w:rPr>
          <w:t>设备数据结构</w:t>
        </w:r>
        <w:r w:rsidR="00AE3267">
          <w:rPr>
            <w:noProof/>
            <w:webHidden/>
          </w:rPr>
          <w:tab/>
        </w:r>
        <w:r>
          <w:rPr>
            <w:noProof/>
            <w:webHidden/>
          </w:rPr>
          <w:fldChar w:fldCharType="begin"/>
        </w:r>
        <w:r w:rsidR="00AE3267">
          <w:rPr>
            <w:noProof/>
            <w:webHidden/>
          </w:rPr>
          <w:instrText xml:space="preserve"> PAGEREF _Toc436396653 \h </w:instrText>
        </w:r>
        <w:r>
          <w:rPr>
            <w:noProof/>
            <w:webHidden/>
          </w:rPr>
        </w:r>
        <w:r>
          <w:rPr>
            <w:noProof/>
            <w:webHidden/>
          </w:rPr>
          <w:fldChar w:fldCharType="separate"/>
        </w:r>
        <w:r w:rsidR="00AE3267">
          <w:rPr>
            <w:noProof/>
            <w:webHidden/>
          </w:rPr>
          <w:t>22</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54" w:history="1">
        <w:r w:rsidR="00AE3267" w:rsidRPr="00E818D6">
          <w:rPr>
            <w:rStyle w:val="a7"/>
            <w:noProof/>
          </w:rPr>
          <w:t>1.8.2</w:t>
        </w:r>
        <w:r w:rsidR="00AE3267" w:rsidRPr="00E818D6">
          <w:rPr>
            <w:rStyle w:val="a7"/>
            <w:rFonts w:hint="eastAsia"/>
            <w:noProof/>
          </w:rPr>
          <w:t xml:space="preserve"> </w:t>
        </w:r>
        <w:r w:rsidR="00AE3267" w:rsidRPr="00E818D6">
          <w:rPr>
            <w:rStyle w:val="a7"/>
            <w:rFonts w:hint="eastAsia"/>
            <w:noProof/>
          </w:rPr>
          <w:t>发送队列</w:t>
        </w:r>
        <w:r w:rsidR="00AE3267">
          <w:rPr>
            <w:noProof/>
            <w:webHidden/>
          </w:rPr>
          <w:tab/>
        </w:r>
        <w:r>
          <w:rPr>
            <w:noProof/>
            <w:webHidden/>
          </w:rPr>
          <w:fldChar w:fldCharType="begin"/>
        </w:r>
        <w:r w:rsidR="00AE3267">
          <w:rPr>
            <w:noProof/>
            <w:webHidden/>
          </w:rPr>
          <w:instrText xml:space="preserve"> PAGEREF _Toc436396654 \h </w:instrText>
        </w:r>
        <w:r>
          <w:rPr>
            <w:noProof/>
            <w:webHidden/>
          </w:rPr>
        </w:r>
        <w:r>
          <w:rPr>
            <w:noProof/>
            <w:webHidden/>
          </w:rPr>
          <w:fldChar w:fldCharType="separate"/>
        </w:r>
        <w:r w:rsidR="00AE3267">
          <w:rPr>
            <w:noProof/>
            <w:webHidden/>
          </w:rPr>
          <w:t>23</w:t>
        </w:r>
        <w:r>
          <w:rPr>
            <w:noProof/>
            <w:webHidden/>
          </w:rPr>
          <w:fldChar w:fldCharType="end"/>
        </w:r>
      </w:hyperlink>
    </w:p>
    <w:p w:rsidR="00AE3267" w:rsidRDefault="00405D64">
      <w:pPr>
        <w:pStyle w:val="21"/>
        <w:tabs>
          <w:tab w:val="right" w:leader="dot" w:pos="9628"/>
        </w:tabs>
        <w:rPr>
          <w:rFonts w:asciiTheme="minorHAnsi" w:eastAsiaTheme="minorEastAsia" w:hAnsiTheme="minorHAnsi" w:cstheme="minorBidi"/>
          <w:noProof/>
          <w:szCs w:val="22"/>
        </w:rPr>
      </w:pPr>
      <w:hyperlink w:anchor="_Toc436396655" w:history="1">
        <w:r w:rsidR="00AE3267" w:rsidRPr="00E818D6">
          <w:rPr>
            <w:rStyle w:val="a7"/>
            <w:noProof/>
          </w:rPr>
          <w:t>1.8.3</w:t>
        </w:r>
        <w:r w:rsidR="00AE3267" w:rsidRPr="00E818D6">
          <w:rPr>
            <w:rStyle w:val="a7"/>
            <w:rFonts w:hint="eastAsia"/>
            <w:noProof/>
          </w:rPr>
          <w:t xml:space="preserve"> </w:t>
        </w:r>
        <w:r w:rsidR="00AE3267" w:rsidRPr="00E818D6">
          <w:rPr>
            <w:rStyle w:val="a7"/>
            <w:rFonts w:hint="eastAsia"/>
            <w:noProof/>
          </w:rPr>
          <w:t>接收队列</w:t>
        </w:r>
        <w:r w:rsidR="00AE3267">
          <w:rPr>
            <w:noProof/>
            <w:webHidden/>
          </w:rPr>
          <w:tab/>
        </w:r>
        <w:r>
          <w:rPr>
            <w:noProof/>
            <w:webHidden/>
          </w:rPr>
          <w:fldChar w:fldCharType="begin"/>
        </w:r>
        <w:r w:rsidR="00AE3267">
          <w:rPr>
            <w:noProof/>
            <w:webHidden/>
          </w:rPr>
          <w:instrText xml:space="preserve"> PAGEREF _Toc436396655 \h </w:instrText>
        </w:r>
        <w:r>
          <w:rPr>
            <w:noProof/>
            <w:webHidden/>
          </w:rPr>
        </w:r>
        <w:r>
          <w:rPr>
            <w:noProof/>
            <w:webHidden/>
          </w:rPr>
          <w:fldChar w:fldCharType="separate"/>
        </w:r>
        <w:r w:rsidR="00AE3267">
          <w:rPr>
            <w:noProof/>
            <w:webHidden/>
          </w:rPr>
          <w:t>23</w:t>
        </w:r>
        <w:r>
          <w:rPr>
            <w:noProof/>
            <w:webHidden/>
          </w:rPr>
          <w:fldChar w:fldCharType="end"/>
        </w:r>
      </w:hyperlink>
    </w:p>
    <w:p w:rsidR="005403A7" w:rsidRPr="00394123" w:rsidRDefault="00405D64" w:rsidP="005403A7">
      <w:pPr>
        <w:rPr>
          <w:b/>
          <w:szCs w:val="21"/>
          <w:lang w:val="sv-SE"/>
        </w:rPr>
      </w:pPr>
      <w:r w:rsidRPr="00394123">
        <w:rPr>
          <w:sz w:val="24"/>
          <w:szCs w:val="21"/>
          <w:lang w:val="sv-SE"/>
        </w:rPr>
        <w:fldChar w:fldCharType="end"/>
      </w:r>
    </w:p>
    <w:p w:rsidR="00A46D95" w:rsidRPr="00394123" w:rsidRDefault="00A46D95" w:rsidP="004C280E">
      <w:pPr>
        <w:pStyle w:val="a0"/>
        <w:rPr>
          <w:lang w:val="sv-SE"/>
        </w:rPr>
        <w:sectPr w:rsidR="00A46D95" w:rsidRPr="00394123" w:rsidSect="00F258E3">
          <w:headerReference w:type="default" r:id="rId14"/>
          <w:footerReference w:type="default" r:id="rId15"/>
          <w:pgSz w:w="11906" w:h="16838"/>
          <w:pgMar w:top="1134" w:right="1134" w:bottom="1134" w:left="1134" w:header="851" w:footer="992" w:gutter="0"/>
          <w:pgNumType w:start="1"/>
          <w:cols w:space="425"/>
          <w:docGrid w:type="lines" w:linePitch="312"/>
        </w:sectPr>
      </w:pPr>
    </w:p>
    <w:p w:rsidR="00C468F0" w:rsidRPr="00394123" w:rsidRDefault="00C468F0" w:rsidP="004C280E">
      <w:pPr>
        <w:pStyle w:val="a0"/>
        <w:rPr>
          <w:b w:val="0"/>
          <w:szCs w:val="44"/>
          <w:lang w:val="sv-SE"/>
        </w:rPr>
      </w:pPr>
      <w:r w:rsidRPr="00394123">
        <w:rPr>
          <w:rFonts w:hint="eastAsia"/>
          <w:lang w:val="sv-SE"/>
        </w:rPr>
        <w:lastRenderedPageBreak/>
        <w:t>前言</w:t>
      </w:r>
    </w:p>
    <w:p w:rsidR="00C468F0" w:rsidRPr="00394123" w:rsidRDefault="00C468F0" w:rsidP="00C468F0">
      <w:pPr>
        <w:autoSpaceDE w:val="0"/>
        <w:autoSpaceDN w:val="0"/>
        <w:adjustRightInd w:val="0"/>
        <w:jc w:val="left"/>
        <w:rPr>
          <w:rFonts w:ascii="Arial" w:eastAsia="黑体" w:hAnsi="Arial" w:cs="Arial"/>
          <w:b/>
          <w:kern w:val="0"/>
          <w:sz w:val="36"/>
          <w:szCs w:val="36"/>
        </w:rPr>
      </w:pPr>
      <w:r w:rsidRPr="00394123">
        <w:rPr>
          <w:rFonts w:ascii="Arial" w:eastAsia="黑体" w:hAnsi="Arial" w:cs="Arial"/>
          <w:b/>
          <w:kern w:val="0"/>
          <w:sz w:val="36"/>
          <w:szCs w:val="36"/>
        </w:rPr>
        <w:t>概述</w:t>
      </w:r>
    </w:p>
    <w:p w:rsidR="00C468F0" w:rsidRPr="00394123" w:rsidRDefault="00423485" w:rsidP="00607204">
      <w:pPr>
        <w:autoSpaceDE w:val="0"/>
        <w:autoSpaceDN w:val="0"/>
        <w:adjustRightInd w:val="0"/>
        <w:ind w:leftChars="600" w:left="1260"/>
        <w:jc w:val="left"/>
        <w:rPr>
          <w:rFonts w:ascii="宋体" w:hAnsi="宋体"/>
          <w:kern w:val="0"/>
          <w:szCs w:val="21"/>
        </w:rPr>
      </w:pPr>
      <w:r w:rsidRPr="00394123">
        <w:rPr>
          <w:rFonts w:ascii="宋体" w:cs="宋体" w:hint="eastAsia"/>
          <w:kern w:val="0"/>
          <w:szCs w:val="21"/>
        </w:rPr>
        <w:t>基于2.4G实现的通信系统的协议设计</w:t>
      </w:r>
      <w:r w:rsidR="00C468F0" w:rsidRPr="00394123">
        <w:rPr>
          <w:rFonts w:ascii="宋体" w:hAnsi="宋体"/>
          <w:kern w:val="0"/>
          <w:szCs w:val="21"/>
        </w:rPr>
        <w:t>。</w:t>
      </w:r>
    </w:p>
    <w:p w:rsidR="00C468F0" w:rsidRPr="00394123" w:rsidRDefault="00C468F0" w:rsidP="00C468F0">
      <w:pPr>
        <w:autoSpaceDE w:val="0"/>
        <w:autoSpaceDN w:val="0"/>
        <w:adjustRightInd w:val="0"/>
        <w:jc w:val="left"/>
        <w:rPr>
          <w:rFonts w:ascii="Arial" w:eastAsia="黑体" w:hAnsi="Arial" w:cs="Arial"/>
          <w:b/>
          <w:kern w:val="0"/>
          <w:sz w:val="36"/>
          <w:szCs w:val="36"/>
        </w:rPr>
      </w:pPr>
      <w:r w:rsidRPr="00394123">
        <w:rPr>
          <w:rFonts w:ascii="Arial" w:eastAsia="黑体" w:hAnsi="Arial" w:cs="Arial" w:hint="eastAsia"/>
          <w:b/>
          <w:kern w:val="0"/>
          <w:sz w:val="36"/>
          <w:szCs w:val="36"/>
        </w:rPr>
        <w:t>产品版本</w:t>
      </w:r>
    </w:p>
    <w:p w:rsidR="00D53D4C" w:rsidRPr="00394123" w:rsidRDefault="00C468F0" w:rsidP="00D53D4C">
      <w:pPr>
        <w:autoSpaceDE w:val="0"/>
        <w:autoSpaceDN w:val="0"/>
        <w:adjustRightInd w:val="0"/>
        <w:ind w:leftChars="600" w:left="1260"/>
        <w:jc w:val="left"/>
        <w:rPr>
          <w:rFonts w:ascii="宋体" w:cs="宋体"/>
          <w:kern w:val="0"/>
          <w:szCs w:val="21"/>
        </w:rPr>
      </w:pPr>
      <w:r w:rsidRPr="00394123">
        <w:rPr>
          <w:rFonts w:ascii="宋体" w:cs="宋体" w:hint="eastAsia"/>
          <w:kern w:val="0"/>
          <w:szCs w:val="21"/>
        </w:rPr>
        <w:t>与本文档相对应的产品版本如下所示</w:t>
      </w:r>
      <w:r w:rsidR="00B91E76" w:rsidRPr="00394123">
        <w:rPr>
          <w:rFonts w:ascii="宋体" w:cs="宋体" w:hint="eastAsia"/>
          <w:kern w:val="0"/>
          <w:szCs w:val="21"/>
        </w:rPr>
        <w:t>：</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44"/>
      </w:tblGrid>
      <w:tr w:rsidR="00D53D4C" w:rsidRPr="00394123" w:rsidTr="004D4944">
        <w:trPr>
          <w:jc w:val="right"/>
        </w:trPr>
        <w:tc>
          <w:tcPr>
            <w:tcW w:w="4927" w:type="dxa"/>
            <w:shd w:val="clear" w:color="auto" w:fill="46AAE6"/>
          </w:tcPr>
          <w:p w:rsidR="00D53D4C" w:rsidRPr="00394123" w:rsidRDefault="00D53D4C"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产品名称</w:t>
            </w:r>
          </w:p>
        </w:tc>
        <w:tc>
          <w:tcPr>
            <w:tcW w:w="4927" w:type="dxa"/>
            <w:shd w:val="clear" w:color="auto" w:fill="46AAE6"/>
          </w:tcPr>
          <w:p w:rsidR="00D53D4C" w:rsidRPr="00394123" w:rsidRDefault="00D53D4C"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产品版本</w:t>
            </w:r>
          </w:p>
        </w:tc>
      </w:tr>
      <w:tr w:rsidR="00D53D4C" w:rsidRPr="00394123" w:rsidTr="00B0589A">
        <w:trPr>
          <w:jc w:val="right"/>
        </w:trPr>
        <w:tc>
          <w:tcPr>
            <w:tcW w:w="4927" w:type="dxa"/>
            <w:shd w:val="clear" w:color="auto" w:fill="auto"/>
          </w:tcPr>
          <w:p w:rsidR="00D53D4C" w:rsidRPr="00394123" w:rsidRDefault="00D77C16" w:rsidP="00237F2E">
            <w:pPr>
              <w:rPr>
                <w:rFonts w:ascii="宋体" w:cs="宋体"/>
                <w:kern w:val="0"/>
                <w:szCs w:val="21"/>
              </w:rPr>
            </w:pPr>
            <w:r w:rsidRPr="00394123">
              <w:rPr>
                <w:rFonts w:ascii="宋体" w:cs="宋体" w:hint="eastAsia"/>
                <w:kern w:val="0"/>
                <w:szCs w:val="21"/>
              </w:rPr>
              <w:t>2.4G通信协议</w:t>
            </w:r>
            <w:r w:rsidR="00423485" w:rsidRPr="00394123">
              <w:rPr>
                <w:rFonts w:ascii="宋体" w:cs="宋体" w:hint="eastAsia"/>
                <w:kern w:val="0"/>
                <w:szCs w:val="21"/>
              </w:rPr>
              <w:t>概要设计</w:t>
            </w:r>
          </w:p>
        </w:tc>
        <w:tc>
          <w:tcPr>
            <w:tcW w:w="4927" w:type="dxa"/>
            <w:shd w:val="clear" w:color="auto" w:fill="auto"/>
          </w:tcPr>
          <w:p w:rsidR="00D53D4C" w:rsidRPr="00394123" w:rsidRDefault="00237F2E" w:rsidP="00B0589A">
            <w:pPr>
              <w:tabs>
                <w:tab w:val="left" w:pos="1260"/>
              </w:tabs>
              <w:autoSpaceDE w:val="0"/>
              <w:autoSpaceDN w:val="0"/>
              <w:adjustRightInd w:val="0"/>
              <w:jc w:val="left"/>
              <w:rPr>
                <w:rFonts w:ascii="宋体" w:cs="宋体"/>
                <w:kern w:val="0"/>
                <w:szCs w:val="21"/>
              </w:rPr>
            </w:pPr>
            <w:r w:rsidRPr="00394123">
              <w:rPr>
                <w:rFonts w:ascii="宋体" w:cs="宋体" w:hint="eastAsia"/>
                <w:kern w:val="0"/>
                <w:szCs w:val="21"/>
              </w:rPr>
              <w:t>1.</w:t>
            </w:r>
            <w:r w:rsidR="00D77C16" w:rsidRPr="00394123">
              <w:rPr>
                <w:rFonts w:ascii="宋体" w:cs="宋体" w:hint="eastAsia"/>
                <w:kern w:val="0"/>
                <w:szCs w:val="21"/>
              </w:rPr>
              <w:t>0</w:t>
            </w:r>
          </w:p>
        </w:tc>
      </w:tr>
    </w:tbl>
    <w:p w:rsidR="00C468F0" w:rsidRPr="00394123" w:rsidRDefault="00E97C0C" w:rsidP="00C468F0">
      <w:pPr>
        <w:autoSpaceDE w:val="0"/>
        <w:autoSpaceDN w:val="0"/>
        <w:adjustRightInd w:val="0"/>
        <w:jc w:val="left"/>
        <w:rPr>
          <w:rFonts w:ascii="Arial" w:eastAsia="黑体" w:hAnsi="Arial" w:cs="Arial"/>
          <w:b/>
          <w:kern w:val="0"/>
          <w:sz w:val="36"/>
          <w:szCs w:val="36"/>
        </w:rPr>
      </w:pPr>
      <w:r w:rsidRPr="00394123">
        <w:rPr>
          <w:rFonts w:ascii="Arial" w:eastAsia="黑体" w:hAnsi="Arial" w:cs="Arial" w:hint="eastAsia"/>
          <w:b/>
          <w:kern w:val="0"/>
          <w:sz w:val="36"/>
          <w:szCs w:val="36"/>
        </w:rPr>
        <w:t>阅读</w:t>
      </w:r>
      <w:r w:rsidR="00C468F0" w:rsidRPr="00394123">
        <w:rPr>
          <w:rFonts w:ascii="Arial" w:eastAsia="黑体" w:hAnsi="Arial" w:cs="Arial" w:hint="eastAsia"/>
          <w:b/>
          <w:kern w:val="0"/>
          <w:sz w:val="36"/>
          <w:szCs w:val="36"/>
        </w:rPr>
        <w:t>对象</w:t>
      </w:r>
    </w:p>
    <w:p w:rsidR="00C468F0" w:rsidRPr="00394123" w:rsidRDefault="00C468F0" w:rsidP="00607204">
      <w:pPr>
        <w:autoSpaceDE w:val="0"/>
        <w:autoSpaceDN w:val="0"/>
        <w:adjustRightInd w:val="0"/>
        <w:ind w:leftChars="600" w:left="1260"/>
        <w:jc w:val="left"/>
        <w:rPr>
          <w:rFonts w:ascii="宋体" w:cs="宋体"/>
          <w:kern w:val="0"/>
          <w:szCs w:val="21"/>
        </w:rPr>
      </w:pPr>
      <w:r w:rsidRPr="00394123">
        <w:rPr>
          <w:rFonts w:ascii="宋体" w:cs="宋体" w:hint="eastAsia"/>
          <w:kern w:val="0"/>
          <w:szCs w:val="21"/>
        </w:rPr>
        <w:t>本文档主要适用于以下</w:t>
      </w:r>
      <w:r w:rsidR="00110BBF" w:rsidRPr="00394123">
        <w:rPr>
          <w:rFonts w:ascii="宋体" w:cs="宋体" w:hint="eastAsia"/>
          <w:kern w:val="0"/>
          <w:szCs w:val="21"/>
        </w:rPr>
        <w:t>用户</w:t>
      </w:r>
      <w:r w:rsidRPr="00394123">
        <w:rPr>
          <w:rFonts w:ascii="宋体" w:cs="宋体" w:hint="eastAsia"/>
          <w:kern w:val="0"/>
          <w:szCs w:val="21"/>
        </w:rPr>
        <w:t>：</w:t>
      </w:r>
    </w:p>
    <w:p w:rsidR="00C468F0" w:rsidRPr="00394123" w:rsidRDefault="00B91E76" w:rsidP="00607204">
      <w:pPr>
        <w:autoSpaceDE w:val="0"/>
        <w:autoSpaceDN w:val="0"/>
        <w:adjustRightInd w:val="0"/>
        <w:ind w:leftChars="600" w:left="1260"/>
        <w:jc w:val="left"/>
        <w:rPr>
          <w:rFonts w:ascii="宋体" w:cs="宋体"/>
          <w:kern w:val="0"/>
          <w:szCs w:val="21"/>
        </w:rPr>
      </w:pPr>
      <w:r w:rsidRPr="00394123">
        <w:rPr>
          <w:rFonts w:ascii="宋体" w:cs="宋体" w:hint="eastAsia"/>
          <w:kern w:val="0"/>
          <w:szCs w:val="21"/>
        </w:rPr>
        <w:t>结构</w:t>
      </w:r>
      <w:r w:rsidR="00922BE2" w:rsidRPr="00394123">
        <w:rPr>
          <w:rFonts w:ascii="宋体" w:cs="宋体" w:hint="eastAsia"/>
          <w:kern w:val="0"/>
          <w:szCs w:val="21"/>
        </w:rPr>
        <w:t>设计</w:t>
      </w:r>
      <w:r w:rsidR="00C468F0" w:rsidRPr="00394123">
        <w:rPr>
          <w:rFonts w:ascii="宋体" w:cs="宋体" w:hint="eastAsia"/>
          <w:kern w:val="0"/>
          <w:szCs w:val="21"/>
        </w:rPr>
        <w:t>工程师</w:t>
      </w:r>
      <w:r w:rsidR="00922BE2" w:rsidRPr="00394123">
        <w:rPr>
          <w:rFonts w:ascii="宋体" w:hAnsi="宋体" w:cs="宋体" w:hint="eastAsia"/>
          <w:kern w:val="0"/>
          <w:szCs w:val="21"/>
        </w:rPr>
        <w:t>【√】</w:t>
      </w:r>
    </w:p>
    <w:p w:rsidR="00C468F0" w:rsidRPr="00394123" w:rsidRDefault="00B91E76" w:rsidP="00607204">
      <w:pPr>
        <w:autoSpaceDE w:val="0"/>
        <w:autoSpaceDN w:val="0"/>
        <w:adjustRightInd w:val="0"/>
        <w:ind w:leftChars="600" w:left="1260"/>
        <w:jc w:val="left"/>
        <w:rPr>
          <w:rFonts w:ascii="宋体" w:hAnsi="宋体" w:cs="宋体"/>
          <w:kern w:val="0"/>
          <w:szCs w:val="21"/>
        </w:rPr>
      </w:pPr>
      <w:r w:rsidRPr="00394123">
        <w:rPr>
          <w:rFonts w:ascii="宋体" w:cs="宋体" w:hint="eastAsia"/>
          <w:kern w:val="0"/>
          <w:szCs w:val="21"/>
        </w:rPr>
        <w:t>硬件</w:t>
      </w:r>
      <w:r w:rsidR="00922BE2" w:rsidRPr="00394123">
        <w:rPr>
          <w:rFonts w:ascii="宋体" w:cs="宋体" w:hint="eastAsia"/>
          <w:kern w:val="0"/>
          <w:szCs w:val="21"/>
        </w:rPr>
        <w:t>开发</w:t>
      </w:r>
      <w:r w:rsidR="00C468F0" w:rsidRPr="00394123">
        <w:rPr>
          <w:rFonts w:ascii="宋体" w:cs="宋体" w:hint="eastAsia"/>
          <w:kern w:val="0"/>
          <w:szCs w:val="21"/>
        </w:rPr>
        <w:t>工程师</w:t>
      </w:r>
      <w:r w:rsidR="00922BE2" w:rsidRPr="00394123">
        <w:rPr>
          <w:rFonts w:ascii="宋体" w:hAnsi="宋体" w:cs="宋体" w:hint="eastAsia"/>
          <w:kern w:val="0"/>
          <w:szCs w:val="21"/>
        </w:rPr>
        <w:t>【√】</w:t>
      </w:r>
    </w:p>
    <w:p w:rsidR="00922BE2" w:rsidRPr="00394123" w:rsidRDefault="00922BE2" w:rsidP="00607204">
      <w:pPr>
        <w:autoSpaceDE w:val="0"/>
        <w:autoSpaceDN w:val="0"/>
        <w:adjustRightInd w:val="0"/>
        <w:ind w:leftChars="600" w:left="1260"/>
        <w:jc w:val="left"/>
        <w:rPr>
          <w:rFonts w:ascii="宋体" w:cs="宋体"/>
          <w:kern w:val="0"/>
          <w:szCs w:val="21"/>
        </w:rPr>
      </w:pPr>
      <w:r w:rsidRPr="00394123">
        <w:rPr>
          <w:rFonts w:ascii="宋体" w:cs="宋体" w:hint="eastAsia"/>
          <w:kern w:val="0"/>
          <w:szCs w:val="21"/>
        </w:rPr>
        <w:t>软件开发工程师</w:t>
      </w:r>
      <w:r w:rsidRPr="00394123">
        <w:rPr>
          <w:rFonts w:ascii="宋体" w:hAnsi="宋体" w:cs="宋体" w:hint="eastAsia"/>
          <w:kern w:val="0"/>
          <w:szCs w:val="21"/>
        </w:rPr>
        <w:t>【√】</w:t>
      </w:r>
    </w:p>
    <w:p w:rsidR="00BC0F22" w:rsidRPr="00394123" w:rsidRDefault="00922BE2" w:rsidP="00607204">
      <w:pPr>
        <w:autoSpaceDE w:val="0"/>
        <w:autoSpaceDN w:val="0"/>
        <w:adjustRightInd w:val="0"/>
        <w:ind w:leftChars="600" w:left="1260"/>
        <w:jc w:val="left"/>
        <w:rPr>
          <w:rFonts w:ascii="宋体" w:cs="宋体"/>
          <w:kern w:val="0"/>
          <w:szCs w:val="21"/>
        </w:rPr>
      </w:pPr>
      <w:r w:rsidRPr="00394123">
        <w:rPr>
          <w:rFonts w:ascii="宋体" w:cs="宋体" w:hint="eastAsia"/>
          <w:kern w:val="0"/>
          <w:szCs w:val="21"/>
        </w:rPr>
        <w:t>系统</w:t>
      </w:r>
      <w:r w:rsidR="00BC0F22" w:rsidRPr="00394123">
        <w:rPr>
          <w:rFonts w:ascii="宋体" w:cs="宋体" w:hint="eastAsia"/>
          <w:kern w:val="0"/>
          <w:szCs w:val="21"/>
        </w:rPr>
        <w:t>规划工程师</w:t>
      </w:r>
      <w:r w:rsidRPr="00394123">
        <w:rPr>
          <w:rFonts w:ascii="宋体" w:hAnsi="宋体" w:cs="宋体" w:hint="eastAsia"/>
          <w:kern w:val="0"/>
          <w:szCs w:val="21"/>
        </w:rPr>
        <w:t>【√】</w:t>
      </w:r>
    </w:p>
    <w:p w:rsidR="00BC0F22" w:rsidRPr="00394123" w:rsidRDefault="00922BE2" w:rsidP="00607204">
      <w:pPr>
        <w:autoSpaceDE w:val="0"/>
        <w:autoSpaceDN w:val="0"/>
        <w:adjustRightInd w:val="0"/>
        <w:ind w:leftChars="600" w:left="1260"/>
        <w:jc w:val="left"/>
        <w:rPr>
          <w:rFonts w:ascii="宋体" w:cs="宋体"/>
          <w:kern w:val="0"/>
          <w:szCs w:val="21"/>
        </w:rPr>
      </w:pPr>
      <w:r w:rsidRPr="00394123">
        <w:rPr>
          <w:rFonts w:ascii="宋体" w:cs="宋体" w:hint="eastAsia"/>
          <w:kern w:val="0"/>
          <w:szCs w:val="21"/>
        </w:rPr>
        <w:t>系统维护工程师</w:t>
      </w:r>
      <w:r w:rsidRPr="00394123">
        <w:rPr>
          <w:rFonts w:ascii="宋体" w:hAnsi="宋体" w:cs="宋体" w:hint="eastAsia"/>
          <w:kern w:val="0"/>
          <w:szCs w:val="21"/>
        </w:rPr>
        <w:t>【√】</w:t>
      </w:r>
      <w:bookmarkStart w:id="0" w:name="_GoBack"/>
      <w:bookmarkEnd w:id="0"/>
    </w:p>
    <w:p w:rsidR="00C468F0" w:rsidRPr="00394123" w:rsidRDefault="00C468F0" w:rsidP="00C468F0">
      <w:pPr>
        <w:autoSpaceDE w:val="0"/>
        <w:autoSpaceDN w:val="0"/>
        <w:adjustRightInd w:val="0"/>
        <w:jc w:val="left"/>
        <w:rPr>
          <w:rFonts w:ascii="Arial" w:eastAsia="黑体" w:hAnsi="Arial" w:cs="Arial"/>
          <w:b/>
          <w:kern w:val="0"/>
          <w:sz w:val="36"/>
          <w:szCs w:val="36"/>
        </w:rPr>
      </w:pPr>
      <w:r w:rsidRPr="00394123">
        <w:rPr>
          <w:rFonts w:ascii="Arial" w:eastAsia="黑体" w:hAnsi="Arial" w:cs="Arial" w:hint="eastAsia"/>
          <w:b/>
          <w:kern w:val="0"/>
          <w:sz w:val="36"/>
          <w:szCs w:val="36"/>
        </w:rPr>
        <w:t>约定</w:t>
      </w:r>
    </w:p>
    <w:p w:rsidR="00C468F0" w:rsidRPr="00394123" w:rsidRDefault="00C468F0" w:rsidP="00C468F0">
      <w:pPr>
        <w:autoSpaceDE w:val="0"/>
        <w:autoSpaceDN w:val="0"/>
        <w:adjustRightInd w:val="0"/>
        <w:jc w:val="left"/>
        <w:rPr>
          <w:rFonts w:ascii="Arial" w:eastAsia="黑体" w:hAnsi="Arial" w:cs="Arial"/>
          <w:b/>
          <w:kern w:val="0"/>
          <w:sz w:val="28"/>
          <w:szCs w:val="28"/>
        </w:rPr>
      </w:pPr>
      <w:r w:rsidRPr="00394123">
        <w:rPr>
          <w:rFonts w:ascii="Arial" w:eastAsia="黑体" w:hAnsi="Arial" w:cs="Arial"/>
          <w:b/>
          <w:kern w:val="0"/>
          <w:sz w:val="28"/>
          <w:szCs w:val="28"/>
        </w:rPr>
        <w:t>符号约定</w:t>
      </w:r>
    </w:p>
    <w:p w:rsidR="00B91E76" w:rsidRPr="00394123" w:rsidRDefault="00B91E76" w:rsidP="00B91E76">
      <w:pPr>
        <w:autoSpaceDE w:val="0"/>
        <w:autoSpaceDN w:val="0"/>
        <w:adjustRightInd w:val="0"/>
        <w:ind w:leftChars="600" w:left="1260"/>
        <w:jc w:val="left"/>
        <w:rPr>
          <w:rFonts w:ascii="宋体" w:cs="宋体"/>
          <w:kern w:val="0"/>
          <w:szCs w:val="21"/>
        </w:rPr>
      </w:pPr>
      <w:r w:rsidRPr="00394123">
        <w:rPr>
          <w:rFonts w:ascii="宋体" w:cs="宋体" w:hint="eastAsia"/>
          <w:kern w:val="0"/>
          <w:szCs w:val="21"/>
        </w:rPr>
        <w:t>文档中可能出现的符号定义如下所示：</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3"/>
        <w:gridCol w:w="4262"/>
      </w:tblGrid>
      <w:tr w:rsidR="00AE6372" w:rsidRPr="00394123" w:rsidTr="004D4944">
        <w:trPr>
          <w:jc w:val="right"/>
        </w:trPr>
        <w:tc>
          <w:tcPr>
            <w:tcW w:w="4243" w:type="dxa"/>
            <w:tcBorders>
              <w:bottom w:val="single" w:sz="4" w:space="0" w:color="auto"/>
            </w:tcBorders>
            <w:shd w:val="clear" w:color="auto" w:fill="46AAE6"/>
          </w:tcPr>
          <w:p w:rsidR="00AE6372" w:rsidRPr="00394123" w:rsidRDefault="00B91E76"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符号</w:t>
            </w:r>
          </w:p>
        </w:tc>
        <w:tc>
          <w:tcPr>
            <w:tcW w:w="4262" w:type="dxa"/>
            <w:shd w:val="clear" w:color="auto" w:fill="46AAE6"/>
          </w:tcPr>
          <w:p w:rsidR="00AE6372" w:rsidRPr="00394123" w:rsidRDefault="00B91E76"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说明</w:t>
            </w:r>
          </w:p>
        </w:tc>
      </w:tr>
      <w:tr w:rsidR="00AE6372" w:rsidRPr="00394123" w:rsidTr="004D4944">
        <w:trPr>
          <w:jc w:val="right"/>
        </w:trPr>
        <w:tc>
          <w:tcPr>
            <w:tcW w:w="4243" w:type="dxa"/>
            <w:tcBorders>
              <w:bottom w:val="single" w:sz="4" w:space="0" w:color="auto"/>
            </w:tcBorders>
            <w:shd w:val="clear" w:color="auto" w:fill="FFCCFF"/>
          </w:tcPr>
          <w:p w:rsidR="00AE6372" w:rsidRPr="00394123" w:rsidRDefault="002755D3" w:rsidP="00BE0A05">
            <w:pPr>
              <w:rPr>
                <w:rFonts w:ascii="Helvetica" w:hAnsi="Helvetica" w:cs="宋体"/>
                <w:sz w:val="20"/>
                <w:szCs w:val="20"/>
              </w:rPr>
            </w:pPr>
            <w:r w:rsidRPr="00394123">
              <w:rPr>
                <w:rFonts w:ascii="Helvetica" w:hAnsi="Helvetica"/>
                <w:noProof/>
                <w:sz w:val="20"/>
                <w:szCs w:val="20"/>
              </w:rPr>
              <w:drawing>
                <wp:inline distT="0" distB="0" distL="0" distR="0">
                  <wp:extent cx="180975" cy="180975"/>
                  <wp:effectExtent l="0" t="0" r="9525" b="9525"/>
                  <wp:docPr id="18" name="图片 3"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警告"/>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394123">
              <w:rPr>
                <w:rFonts w:ascii="Helvetica" w:hAnsi="Helvetica" w:hint="eastAsia"/>
                <w:sz w:val="20"/>
                <w:szCs w:val="20"/>
              </w:rPr>
              <w:t>警告</w:t>
            </w:r>
          </w:p>
        </w:tc>
        <w:tc>
          <w:tcPr>
            <w:tcW w:w="4262" w:type="dxa"/>
            <w:shd w:val="clear" w:color="auto" w:fill="auto"/>
          </w:tcPr>
          <w:p w:rsidR="00AE6372" w:rsidRPr="00394123" w:rsidRDefault="00CC3580" w:rsidP="00B0589A">
            <w:pPr>
              <w:autoSpaceDE w:val="0"/>
              <w:autoSpaceDN w:val="0"/>
              <w:adjustRightInd w:val="0"/>
              <w:jc w:val="left"/>
              <w:rPr>
                <w:rFonts w:ascii="宋体" w:cs="宋体"/>
                <w:kern w:val="0"/>
                <w:szCs w:val="21"/>
              </w:rPr>
            </w:pPr>
            <w:r w:rsidRPr="00394123">
              <w:rPr>
                <w:rFonts w:ascii="宋体" w:cs="宋体" w:hint="eastAsia"/>
                <w:kern w:val="0"/>
                <w:szCs w:val="21"/>
              </w:rPr>
              <w:t>表示有中度或低度潜在危险，如果不能避免，可能导致较严重结果。</w:t>
            </w:r>
          </w:p>
        </w:tc>
      </w:tr>
      <w:tr w:rsidR="00B91E76" w:rsidRPr="00394123" w:rsidTr="004D4944">
        <w:trPr>
          <w:jc w:val="right"/>
        </w:trPr>
        <w:tc>
          <w:tcPr>
            <w:tcW w:w="4243" w:type="dxa"/>
            <w:tcBorders>
              <w:bottom w:val="single" w:sz="4" w:space="0" w:color="auto"/>
            </w:tcBorders>
            <w:shd w:val="clear" w:color="auto" w:fill="FFFFCC"/>
          </w:tcPr>
          <w:p w:rsidR="00B91E76" w:rsidRPr="00394123" w:rsidRDefault="002755D3" w:rsidP="00B0589A">
            <w:pPr>
              <w:tabs>
                <w:tab w:val="left" w:pos="1260"/>
              </w:tabs>
              <w:autoSpaceDE w:val="0"/>
              <w:autoSpaceDN w:val="0"/>
              <w:adjustRightInd w:val="0"/>
              <w:rPr>
                <w:rFonts w:ascii="宋体" w:cs="宋体"/>
                <w:kern w:val="0"/>
                <w:szCs w:val="21"/>
              </w:rPr>
            </w:pPr>
            <w:r w:rsidRPr="00394123">
              <w:rPr>
                <w:rFonts w:ascii="Helvetica" w:hAnsi="Helvetica"/>
                <w:noProof/>
                <w:sz w:val="20"/>
                <w:szCs w:val="20"/>
              </w:rPr>
              <w:drawing>
                <wp:inline distT="0" distB="0" distL="0" distR="0">
                  <wp:extent cx="180975" cy="180975"/>
                  <wp:effectExtent l="0" t="0" r="9525" b="9525"/>
                  <wp:docPr id="17" name="图片 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注意"/>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394123">
              <w:rPr>
                <w:rFonts w:ascii="Helvetica" w:hAnsi="Helvetica" w:hint="eastAsia"/>
                <w:sz w:val="20"/>
                <w:szCs w:val="20"/>
              </w:rPr>
              <w:t>注意</w:t>
            </w:r>
          </w:p>
        </w:tc>
        <w:tc>
          <w:tcPr>
            <w:tcW w:w="4262" w:type="dxa"/>
            <w:shd w:val="clear" w:color="auto" w:fill="auto"/>
          </w:tcPr>
          <w:p w:rsidR="00B91E76" w:rsidRPr="00394123" w:rsidRDefault="00CC3580" w:rsidP="00B0589A">
            <w:pPr>
              <w:autoSpaceDE w:val="0"/>
              <w:autoSpaceDN w:val="0"/>
              <w:adjustRightInd w:val="0"/>
              <w:jc w:val="left"/>
              <w:rPr>
                <w:rFonts w:ascii="宋体" w:cs="宋体"/>
                <w:kern w:val="0"/>
                <w:szCs w:val="21"/>
              </w:rPr>
            </w:pPr>
            <w:r w:rsidRPr="00394123">
              <w:rPr>
                <w:rFonts w:ascii="宋体" w:cs="宋体" w:hint="eastAsia"/>
                <w:kern w:val="0"/>
                <w:szCs w:val="21"/>
              </w:rPr>
              <w:t>表示有潜在风险，如果忽视这些文本，可能导致不可预知的结果。</w:t>
            </w:r>
          </w:p>
        </w:tc>
      </w:tr>
      <w:tr w:rsidR="00B91E76" w:rsidRPr="00394123" w:rsidTr="004D4944">
        <w:trPr>
          <w:jc w:val="right"/>
        </w:trPr>
        <w:tc>
          <w:tcPr>
            <w:tcW w:w="4243" w:type="dxa"/>
            <w:shd w:val="clear" w:color="auto" w:fill="CCFFFF"/>
          </w:tcPr>
          <w:p w:rsidR="00B91E76" w:rsidRPr="00394123" w:rsidRDefault="002755D3" w:rsidP="004D4944">
            <w:pPr>
              <w:rPr>
                <w:rFonts w:ascii="Helvetica" w:hAnsi="Helvetica" w:cs="宋体"/>
                <w:sz w:val="20"/>
                <w:szCs w:val="20"/>
              </w:rPr>
            </w:pPr>
            <w:r w:rsidRPr="00394123">
              <w:rPr>
                <w:rFonts w:ascii="Helvetica" w:hAnsi="Helvetica"/>
                <w:noProof/>
                <w:sz w:val="20"/>
                <w:szCs w:val="20"/>
              </w:rPr>
              <w:drawing>
                <wp:inline distT="0" distB="0" distL="0" distR="0">
                  <wp:extent cx="180975" cy="180975"/>
                  <wp:effectExtent l="0" t="0" r="9525" b="9525"/>
                  <wp:docPr id="15" name="图片 6"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备注"/>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CC3580" w:rsidRPr="00394123">
              <w:rPr>
                <w:rFonts w:ascii="Helvetica" w:hAnsi="Helvetica" w:hint="eastAsia"/>
                <w:sz w:val="20"/>
                <w:szCs w:val="20"/>
              </w:rPr>
              <w:t>备注</w:t>
            </w:r>
          </w:p>
        </w:tc>
        <w:tc>
          <w:tcPr>
            <w:tcW w:w="4262" w:type="dxa"/>
            <w:shd w:val="clear" w:color="auto" w:fill="auto"/>
          </w:tcPr>
          <w:p w:rsidR="00B91E76" w:rsidRPr="00394123" w:rsidRDefault="00CC3580" w:rsidP="00B0589A">
            <w:pPr>
              <w:autoSpaceDE w:val="0"/>
              <w:autoSpaceDN w:val="0"/>
              <w:adjustRightInd w:val="0"/>
              <w:jc w:val="left"/>
              <w:rPr>
                <w:rFonts w:ascii="宋体" w:cs="宋体"/>
                <w:kern w:val="0"/>
                <w:szCs w:val="21"/>
              </w:rPr>
            </w:pPr>
            <w:r w:rsidRPr="00394123">
              <w:rPr>
                <w:rFonts w:ascii="宋体" w:cs="宋体" w:hint="eastAsia"/>
                <w:kern w:val="0"/>
                <w:szCs w:val="21"/>
              </w:rPr>
              <w:t>表示对正文的强调和补充。</w:t>
            </w:r>
          </w:p>
        </w:tc>
      </w:tr>
    </w:tbl>
    <w:p w:rsidR="00C468F0" w:rsidRPr="00394123" w:rsidRDefault="00C468F0" w:rsidP="00B91E76">
      <w:pPr>
        <w:autoSpaceDE w:val="0"/>
        <w:autoSpaceDN w:val="0"/>
        <w:adjustRightInd w:val="0"/>
        <w:rPr>
          <w:rFonts w:ascii="Arial" w:eastAsia="黑体" w:hAnsi="Arial" w:cs="Arial"/>
          <w:b/>
          <w:kern w:val="0"/>
          <w:sz w:val="28"/>
          <w:szCs w:val="28"/>
        </w:rPr>
      </w:pPr>
      <w:r w:rsidRPr="00394123">
        <w:rPr>
          <w:rFonts w:ascii="Arial" w:eastAsia="黑体" w:hAnsi="Arial" w:cs="Arial" w:hint="eastAsia"/>
          <w:b/>
          <w:kern w:val="0"/>
          <w:sz w:val="28"/>
          <w:szCs w:val="28"/>
        </w:rPr>
        <w:t>通用格式约定</w:t>
      </w:r>
    </w:p>
    <w:tbl>
      <w:tblPr>
        <w:tblW w:w="85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53"/>
        <w:gridCol w:w="4252"/>
      </w:tblGrid>
      <w:tr w:rsidR="00AE6372" w:rsidRPr="00394123" w:rsidTr="004D4944">
        <w:trPr>
          <w:jc w:val="right"/>
        </w:trPr>
        <w:tc>
          <w:tcPr>
            <w:tcW w:w="4253" w:type="dxa"/>
            <w:shd w:val="clear" w:color="auto" w:fill="46AAE6"/>
          </w:tcPr>
          <w:p w:rsidR="00AE6372" w:rsidRPr="00394123" w:rsidRDefault="00B91E76"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格式</w:t>
            </w:r>
          </w:p>
        </w:tc>
        <w:tc>
          <w:tcPr>
            <w:tcW w:w="4252" w:type="dxa"/>
            <w:shd w:val="clear" w:color="auto" w:fill="46AAE6"/>
          </w:tcPr>
          <w:p w:rsidR="00AE6372" w:rsidRPr="00394123" w:rsidRDefault="00B91E76"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说明</w:t>
            </w:r>
          </w:p>
        </w:tc>
      </w:tr>
      <w:tr w:rsidR="00AE6372" w:rsidRPr="00394123" w:rsidTr="00B0589A">
        <w:trPr>
          <w:jc w:val="right"/>
        </w:trPr>
        <w:tc>
          <w:tcPr>
            <w:tcW w:w="4253" w:type="dxa"/>
            <w:shd w:val="clear" w:color="auto" w:fill="auto"/>
          </w:tcPr>
          <w:p w:rsidR="00AE6372" w:rsidRPr="00394123" w:rsidRDefault="000A2388"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黑体</w:t>
            </w:r>
          </w:p>
        </w:tc>
        <w:tc>
          <w:tcPr>
            <w:tcW w:w="4252" w:type="dxa"/>
            <w:shd w:val="clear" w:color="auto" w:fill="auto"/>
          </w:tcPr>
          <w:p w:rsidR="00AE6372" w:rsidRPr="00394123" w:rsidRDefault="000A2388" w:rsidP="0032608E">
            <w:pPr>
              <w:tabs>
                <w:tab w:val="left" w:pos="1260"/>
              </w:tabs>
              <w:autoSpaceDE w:val="0"/>
              <w:autoSpaceDN w:val="0"/>
              <w:adjustRightInd w:val="0"/>
              <w:rPr>
                <w:rFonts w:ascii="宋体" w:cs="宋体"/>
                <w:kern w:val="0"/>
                <w:szCs w:val="21"/>
              </w:rPr>
            </w:pPr>
            <w:r w:rsidRPr="00394123">
              <w:rPr>
                <w:rFonts w:ascii="宋体" w:cs="宋体" w:hint="eastAsia"/>
                <w:kern w:val="0"/>
                <w:szCs w:val="21"/>
              </w:rPr>
              <w:t>中文：1 -6级标题，图表/表格</w:t>
            </w:r>
            <w:r w:rsidR="0032608E" w:rsidRPr="00394123">
              <w:rPr>
                <w:rFonts w:ascii="宋体" w:cs="宋体" w:hint="eastAsia"/>
                <w:kern w:val="0"/>
                <w:szCs w:val="21"/>
              </w:rPr>
              <w:t>标题</w:t>
            </w:r>
            <w:r w:rsidRPr="00394123">
              <w:rPr>
                <w:rFonts w:ascii="宋体" w:cs="宋体" w:hint="eastAsia"/>
                <w:kern w:val="0"/>
                <w:szCs w:val="21"/>
              </w:rPr>
              <w:t>采用黑体</w:t>
            </w:r>
          </w:p>
        </w:tc>
      </w:tr>
      <w:tr w:rsidR="00CC3580" w:rsidRPr="00394123" w:rsidTr="00B0589A">
        <w:trPr>
          <w:jc w:val="right"/>
        </w:trPr>
        <w:tc>
          <w:tcPr>
            <w:tcW w:w="4253" w:type="dxa"/>
            <w:shd w:val="clear" w:color="auto" w:fill="auto"/>
          </w:tcPr>
          <w:p w:rsidR="00CC3580" w:rsidRPr="00394123" w:rsidRDefault="000A2388"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A</w:t>
            </w:r>
            <w:r w:rsidR="00AE6CCD" w:rsidRPr="00394123">
              <w:rPr>
                <w:rFonts w:ascii="宋体" w:cs="宋体" w:hint="eastAsia"/>
                <w:kern w:val="0"/>
                <w:szCs w:val="21"/>
              </w:rPr>
              <w:t>ria</w:t>
            </w:r>
            <w:r w:rsidRPr="00394123">
              <w:rPr>
                <w:rFonts w:ascii="宋体" w:cs="宋体" w:hint="eastAsia"/>
                <w:kern w:val="0"/>
                <w:szCs w:val="21"/>
              </w:rPr>
              <w:t>l</w:t>
            </w:r>
          </w:p>
        </w:tc>
        <w:tc>
          <w:tcPr>
            <w:tcW w:w="4252" w:type="dxa"/>
            <w:shd w:val="clear" w:color="auto" w:fill="auto"/>
          </w:tcPr>
          <w:p w:rsidR="00CC3580" w:rsidRPr="00394123" w:rsidRDefault="000A2388" w:rsidP="0032608E">
            <w:pPr>
              <w:tabs>
                <w:tab w:val="left" w:pos="1260"/>
              </w:tabs>
              <w:autoSpaceDE w:val="0"/>
              <w:autoSpaceDN w:val="0"/>
              <w:adjustRightInd w:val="0"/>
              <w:rPr>
                <w:rFonts w:ascii="宋体" w:cs="宋体"/>
                <w:kern w:val="0"/>
                <w:szCs w:val="21"/>
              </w:rPr>
            </w:pPr>
            <w:r w:rsidRPr="00394123">
              <w:rPr>
                <w:rFonts w:ascii="宋体" w:cs="宋体" w:hint="eastAsia"/>
                <w:kern w:val="0"/>
                <w:szCs w:val="21"/>
              </w:rPr>
              <w:t>英文：1 -6级标题，图表/表格</w:t>
            </w:r>
            <w:r w:rsidR="0032608E" w:rsidRPr="00394123">
              <w:rPr>
                <w:rFonts w:ascii="宋体" w:cs="宋体" w:hint="eastAsia"/>
                <w:kern w:val="0"/>
                <w:szCs w:val="21"/>
              </w:rPr>
              <w:t>标题</w:t>
            </w:r>
            <w:r w:rsidRPr="00394123">
              <w:rPr>
                <w:rFonts w:ascii="宋体" w:cs="宋体" w:hint="eastAsia"/>
                <w:kern w:val="0"/>
                <w:szCs w:val="21"/>
              </w:rPr>
              <w:t>采用Arial</w:t>
            </w:r>
          </w:p>
        </w:tc>
      </w:tr>
      <w:tr w:rsidR="000A2388" w:rsidRPr="00394123" w:rsidTr="00B0589A">
        <w:trPr>
          <w:jc w:val="right"/>
        </w:trPr>
        <w:tc>
          <w:tcPr>
            <w:tcW w:w="4253" w:type="dxa"/>
            <w:shd w:val="clear" w:color="auto" w:fill="auto"/>
          </w:tcPr>
          <w:p w:rsidR="000A2388" w:rsidRPr="00394123" w:rsidRDefault="000A2388"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宋体</w:t>
            </w:r>
          </w:p>
        </w:tc>
        <w:tc>
          <w:tcPr>
            <w:tcW w:w="4252" w:type="dxa"/>
            <w:shd w:val="clear" w:color="auto" w:fill="auto"/>
          </w:tcPr>
          <w:p w:rsidR="000A2388" w:rsidRPr="00394123" w:rsidRDefault="000A2388"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中文：正文采用宋体</w:t>
            </w:r>
          </w:p>
        </w:tc>
      </w:tr>
      <w:tr w:rsidR="000A2388" w:rsidRPr="00394123" w:rsidTr="00B0589A">
        <w:trPr>
          <w:jc w:val="right"/>
        </w:trPr>
        <w:tc>
          <w:tcPr>
            <w:tcW w:w="4253" w:type="dxa"/>
            <w:shd w:val="clear" w:color="auto" w:fill="auto"/>
          </w:tcPr>
          <w:p w:rsidR="000A2388" w:rsidRPr="00394123" w:rsidRDefault="000A2388"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Times New Roman</w:t>
            </w:r>
          </w:p>
        </w:tc>
        <w:tc>
          <w:tcPr>
            <w:tcW w:w="4252" w:type="dxa"/>
            <w:shd w:val="clear" w:color="auto" w:fill="auto"/>
          </w:tcPr>
          <w:p w:rsidR="000A2388" w:rsidRPr="00394123" w:rsidRDefault="000A2388"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英文：</w:t>
            </w:r>
            <w:r w:rsidR="00217CBE" w:rsidRPr="00394123">
              <w:rPr>
                <w:rFonts w:ascii="宋体" w:cs="宋体" w:hint="eastAsia"/>
                <w:kern w:val="0"/>
                <w:szCs w:val="21"/>
              </w:rPr>
              <w:t>正文采用Times New Roman</w:t>
            </w:r>
          </w:p>
        </w:tc>
      </w:tr>
    </w:tbl>
    <w:p w:rsidR="007E7E9F" w:rsidRPr="00394123" w:rsidRDefault="007E7E9F" w:rsidP="00B91E76">
      <w:pPr>
        <w:autoSpaceDE w:val="0"/>
        <w:autoSpaceDN w:val="0"/>
        <w:adjustRightInd w:val="0"/>
        <w:rPr>
          <w:rFonts w:ascii="Arial" w:eastAsia="黑体" w:hAnsi="Arial" w:cs="Arial"/>
          <w:b/>
          <w:kern w:val="0"/>
          <w:sz w:val="36"/>
          <w:szCs w:val="36"/>
        </w:rPr>
      </w:pPr>
    </w:p>
    <w:p w:rsidR="007E7E9F" w:rsidRPr="00394123" w:rsidRDefault="007E7E9F" w:rsidP="00B91E76">
      <w:pPr>
        <w:autoSpaceDE w:val="0"/>
        <w:autoSpaceDN w:val="0"/>
        <w:adjustRightInd w:val="0"/>
        <w:rPr>
          <w:rFonts w:ascii="Arial" w:eastAsia="黑体" w:hAnsi="Arial" w:cs="Arial"/>
          <w:b/>
          <w:kern w:val="0"/>
          <w:sz w:val="36"/>
          <w:szCs w:val="36"/>
        </w:rPr>
      </w:pPr>
    </w:p>
    <w:p w:rsidR="007E7E9F" w:rsidRPr="00394123" w:rsidRDefault="007E7E9F" w:rsidP="00B91E76">
      <w:pPr>
        <w:autoSpaceDE w:val="0"/>
        <w:autoSpaceDN w:val="0"/>
        <w:adjustRightInd w:val="0"/>
        <w:rPr>
          <w:rFonts w:ascii="Arial" w:eastAsia="黑体" w:hAnsi="Arial" w:cs="Arial"/>
          <w:b/>
          <w:kern w:val="0"/>
          <w:sz w:val="36"/>
          <w:szCs w:val="36"/>
        </w:rPr>
      </w:pPr>
    </w:p>
    <w:p w:rsidR="007E7E9F" w:rsidRPr="00394123" w:rsidRDefault="007E7E9F" w:rsidP="00B91E76">
      <w:pPr>
        <w:autoSpaceDE w:val="0"/>
        <w:autoSpaceDN w:val="0"/>
        <w:adjustRightInd w:val="0"/>
        <w:rPr>
          <w:rFonts w:ascii="Arial" w:eastAsia="黑体" w:hAnsi="Arial" w:cs="Arial"/>
          <w:b/>
          <w:kern w:val="0"/>
          <w:sz w:val="36"/>
          <w:szCs w:val="36"/>
        </w:rPr>
      </w:pPr>
    </w:p>
    <w:p w:rsidR="00C468F0" w:rsidRPr="00394123" w:rsidRDefault="00C468F0" w:rsidP="00B91E76">
      <w:pPr>
        <w:autoSpaceDE w:val="0"/>
        <w:autoSpaceDN w:val="0"/>
        <w:adjustRightInd w:val="0"/>
        <w:rPr>
          <w:rFonts w:ascii="Arial" w:eastAsia="黑体" w:hAnsi="Arial" w:cs="Arial"/>
          <w:b/>
          <w:kern w:val="0"/>
          <w:sz w:val="36"/>
          <w:szCs w:val="36"/>
        </w:rPr>
      </w:pPr>
      <w:r w:rsidRPr="00394123">
        <w:rPr>
          <w:rFonts w:ascii="Arial" w:eastAsia="黑体" w:hAnsi="Arial" w:cs="Arial" w:hint="eastAsia"/>
          <w:b/>
          <w:kern w:val="0"/>
          <w:sz w:val="36"/>
          <w:szCs w:val="36"/>
        </w:rPr>
        <w:lastRenderedPageBreak/>
        <w:t>修改记录</w:t>
      </w:r>
    </w:p>
    <w:tbl>
      <w:tblPr>
        <w:tblW w:w="8328" w:type="dxa"/>
        <w:jc w:val="right"/>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1371"/>
        <w:gridCol w:w="1261"/>
        <w:gridCol w:w="4430"/>
      </w:tblGrid>
      <w:tr w:rsidR="00CC3580" w:rsidRPr="00394123" w:rsidTr="009A5FE9">
        <w:trPr>
          <w:jc w:val="right"/>
        </w:trPr>
        <w:tc>
          <w:tcPr>
            <w:tcW w:w="1162" w:type="dxa"/>
            <w:shd w:val="clear" w:color="auto" w:fill="46AAE6"/>
          </w:tcPr>
          <w:p w:rsidR="00CC3580" w:rsidRPr="00394123" w:rsidRDefault="00CC3580"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修订时间</w:t>
            </w:r>
          </w:p>
        </w:tc>
        <w:tc>
          <w:tcPr>
            <w:tcW w:w="1389" w:type="dxa"/>
            <w:shd w:val="clear" w:color="auto" w:fill="46AAE6"/>
          </w:tcPr>
          <w:p w:rsidR="00CC3580" w:rsidRPr="00394123" w:rsidRDefault="00CC3580"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修订人</w:t>
            </w:r>
          </w:p>
        </w:tc>
        <w:tc>
          <w:tcPr>
            <w:tcW w:w="1276" w:type="dxa"/>
            <w:shd w:val="clear" w:color="auto" w:fill="46AAE6"/>
          </w:tcPr>
          <w:p w:rsidR="00CC3580" w:rsidRPr="00394123" w:rsidRDefault="00CC3580"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审核人</w:t>
            </w:r>
          </w:p>
        </w:tc>
        <w:tc>
          <w:tcPr>
            <w:tcW w:w="4501" w:type="dxa"/>
            <w:shd w:val="clear" w:color="auto" w:fill="46AAE6"/>
          </w:tcPr>
          <w:p w:rsidR="00CC3580" w:rsidRPr="00394123" w:rsidRDefault="00CC3580" w:rsidP="00B0589A">
            <w:pPr>
              <w:tabs>
                <w:tab w:val="left" w:pos="1260"/>
              </w:tabs>
              <w:autoSpaceDE w:val="0"/>
              <w:autoSpaceDN w:val="0"/>
              <w:adjustRightInd w:val="0"/>
              <w:rPr>
                <w:rFonts w:ascii="宋体" w:cs="宋体"/>
                <w:b/>
                <w:kern w:val="0"/>
                <w:szCs w:val="21"/>
              </w:rPr>
            </w:pPr>
            <w:r w:rsidRPr="00394123">
              <w:rPr>
                <w:rFonts w:ascii="宋体" w:cs="宋体" w:hint="eastAsia"/>
                <w:b/>
                <w:kern w:val="0"/>
                <w:szCs w:val="21"/>
              </w:rPr>
              <w:t>修订版本</w:t>
            </w:r>
          </w:p>
        </w:tc>
      </w:tr>
      <w:tr w:rsidR="000A2388" w:rsidRPr="00394123" w:rsidTr="009A5FE9">
        <w:trPr>
          <w:jc w:val="right"/>
        </w:trPr>
        <w:tc>
          <w:tcPr>
            <w:tcW w:w="1162" w:type="dxa"/>
            <w:shd w:val="clear" w:color="auto" w:fill="auto"/>
          </w:tcPr>
          <w:p w:rsidR="000A2388" w:rsidRPr="00394123" w:rsidRDefault="00F3454B"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2015-3</w:t>
            </w:r>
            <w:r w:rsidR="00DC2D8C" w:rsidRPr="00394123">
              <w:rPr>
                <w:rFonts w:ascii="宋体" w:cs="宋体" w:hint="eastAsia"/>
                <w:kern w:val="0"/>
                <w:szCs w:val="21"/>
              </w:rPr>
              <w:t>-</w:t>
            </w:r>
            <w:r w:rsidR="00423485" w:rsidRPr="00394123">
              <w:rPr>
                <w:rFonts w:ascii="宋体" w:cs="宋体" w:hint="eastAsia"/>
                <w:kern w:val="0"/>
                <w:szCs w:val="21"/>
              </w:rPr>
              <w:t>25</w:t>
            </w:r>
          </w:p>
        </w:tc>
        <w:tc>
          <w:tcPr>
            <w:tcW w:w="1389" w:type="dxa"/>
            <w:shd w:val="clear" w:color="auto" w:fill="auto"/>
          </w:tcPr>
          <w:p w:rsidR="000A2388" w:rsidRPr="00394123" w:rsidRDefault="00423485"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陈文辉</w:t>
            </w:r>
          </w:p>
        </w:tc>
        <w:tc>
          <w:tcPr>
            <w:tcW w:w="1276" w:type="dxa"/>
            <w:shd w:val="clear" w:color="auto" w:fill="auto"/>
          </w:tcPr>
          <w:p w:rsidR="000A2388" w:rsidRPr="00394123" w:rsidRDefault="000A2388" w:rsidP="00B0589A">
            <w:pPr>
              <w:tabs>
                <w:tab w:val="left" w:pos="1260"/>
              </w:tabs>
              <w:autoSpaceDE w:val="0"/>
              <w:autoSpaceDN w:val="0"/>
              <w:adjustRightInd w:val="0"/>
              <w:rPr>
                <w:rFonts w:ascii="宋体" w:cs="宋体"/>
                <w:kern w:val="0"/>
                <w:szCs w:val="21"/>
              </w:rPr>
            </w:pPr>
          </w:p>
        </w:tc>
        <w:tc>
          <w:tcPr>
            <w:tcW w:w="4501" w:type="dxa"/>
            <w:shd w:val="clear" w:color="auto" w:fill="auto"/>
          </w:tcPr>
          <w:p w:rsidR="000A2388" w:rsidRPr="00394123" w:rsidRDefault="00DC2D8C"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1.</w:t>
            </w:r>
            <w:r w:rsidR="00423485" w:rsidRPr="00394123">
              <w:rPr>
                <w:rFonts w:ascii="宋体" w:cs="宋体" w:hint="eastAsia"/>
                <w:kern w:val="0"/>
                <w:szCs w:val="21"/>
              </w:rPr>
              <w:t>0</w:t>
            </w:r>
          </w:p>
        </w:tc>
      </w:tr>
      <w:tr w:rsidR="00451788" w:rsidRPr="00394123" w:rsidTr="009A5FE9">
        <w:trPr>
          <w:jc w:val="right"/>
        </w:trPr>
        <w:tc>
          <w:tcPr>
            <w:tcW w:w="1162" w:type="dxa"/>
            <w:shd w:val="clear" w:color="auto" w:fill="auto"/>
          </w:tcPr>
          <w:p w:rsidR="00451788" w:rsidRPr="00394123" w:rsidRDefault="00451788"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2015-4-17</w:t>
            </w:r>
          </w:p>
        </w:tc>
        <w:tc>
          <w:tcPr>
            <w:tcW w:w="1389" w:type="dxa"/>
            <w:shd w:val="clear" w:color="auto" w:fill="auto"/>
          </w:tcPr>
          <w:p w:rsidR="00451788" w:rsidRPr="00394123" w:rsidRDefault="00451788"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陈仕建</w:t>
            </w:r>
          </w:p>
        </w:tc>
        <w:tc>
          <w:tcPr>
            <w:tcW w:w="1276" w:type="dxa"/>
            <w:shd w:val="clear" w:color="auto" w:fill="auto"/>
          </w:tcPr>
          <w:p w:rsidR="00451788" w:rsidRPr="00394123" w:rsidRDefault="00451788" w:rsidP="00B0589A">
            <w:pPr>
              <w:tabs>
                <w:tab w:val="left" w:pos="1260"/>
              </w:tabs>
              <w:autoSpaceDE w:val="0"/>
              <w:autoSpaceDN w:val="0"/>
              <w:adjustRightInd w:val="0"/>
              <w:rPr>
                <w:rFonts w:ascii="宋体" w:cs="宋体"/>
                <w:kern w:val="0"/>
                <w:szCs w:val="21"/>
              </w:rPr>
            </w:pPr>
          </w:p>
        </w:tc>
        <w:tc>
          <w:tcPr>
            <w:tcW w:w="4501" w:type="dxa"/>
            <w:shd w:val="clear" w:color="auto" w:fill="auto"/>
          </w:tcPr>
          <w:p w:rsidR="00451788" w:rsidRPr="00394123" w:rsidRDefault="00451788" w:rsidP="00B0589A">
            <w:pPr>
              <w:tabs>
                <w:tab w:val="left" w:pos="1260"/>
              </w:tabs>
              <w:autoSpaceDE w:val="0"/>
              <w:autoSpaceDN w:val="0"/>
              <w:adjustRightInd w:val="0"/>
              <w:rPr>
                <w:rFonts w:ascii="宋体" w:cs="宋体"/>
                <w:kern w:val="0"/>
                <w:szCs w:val="21"/>
              </w:rPr>
            </w:pPr>
            <w:r w:rsidRPr="00394123">
              <w:rPr>
                <w:rFonts w:ascii="宋体" w:cs="宋体" w:hint="eastAsia"/>
                <w:kern w:val="0"/>
                <w:szCs w:val="21"/>
              </w:rPr>
              <w:t>1.1</w:t>
            </w:r>
          </w:p>
        </w:tc>
      </w:tr>
      <w:tr w:rsidR="00480F29" w:rsidRPr="00394123" w:rsidTr="009A5FE9">
        <w:trPr>
          <w:jc w:val="right"/>
        </w:trPr>
        <w:tc>
          <w:tcPr>
            <w:tcW w:w="1162" w:type="dxa"/>
            <w:shd w:val="clear" w:color="auto" w:fill="auto"/>
          </w:tcPr>
          <w:p w:rsidR="00480F29" w:rsidRPr="00394123" w:rsidRDefault="00480F29" w:rsidP="00A53357">
            <w:pPr>
              <w:tabs>
                <w:tab w:val="left" w:pos="1260"/>
              </w:tabs>
              <w:autoSpaceDE w:val="0"/>
              <w:autoSpaceDN w:val="0"/>
              <w:adjustRightInd w:val="0"/>
              <w:rPr>
                <w:rFonts w:ascii="宋体" w:cs="宋体"/>
                <w:kern w:val="0"/>
                <w:szCs w:val="21"/>
              </w:rPr>
            </w:pPr>
            <w:r w:rsidRPr="00394123">
              <w:rPr>
                <w:rFonts w:ascii="宋体" w:cs="宋体" w:hint="eastAsia"/>
                <w:kern w:val="0"/>
                <w:szCs w:val="21"/>
              </w:rPr>
              <w:t>2015-4-24</w:t>
            </w:r>
          </w:p>
        </w:tc>
        <w:tc>
          <w:tcPr>
            <w:tcW w:w="1389" w:type="dxa"/>
            <w:shd w:val="clear" w:color="auto" w:fill="auto"/>
          </w:tcPr>
          <w:p w:rsidR="00480F29" w:rsidRPr="00394123" w:rsidRDefault="00480F29" w:rsidP="00A53357">
            <w:pPr>
              <w:tabs>
                <w:tab w:val="left" w:pos="1260"/>
              </w:tabs>
              <w:autoSpaceDE w:val="0"/>
              <w:autoSpaceDN w:val="0"/>
              <w:adjustRightInd w:val="0"/>
              <w:rPr>
                <w:rFonts w:ascii="宋体" w:cs="宋体"/>
                <w:kern w:val="0"/>
                <w:szCs w:val="21"/>
              </w:rPr>
            </w:pPr>
            <w:r w:rsidRPr="00394123">
              <w:rPr>
                <w:rFonts w:ascii="宋体" w:cs="宋体" w:hint="eastAsia"/>
                <w:kern w:val="0"/>
                <w:szCs w:val="21"/>
              </w:rPr>
              <w:t>谭洪国</w:t>
            </w:r>
          </w:p>
        </w:tc>
        <w:tc>
          <w:tcPr>
            <w:tcW w:w="1276" w:type="dxa"/>
            <w:shd w:val="clear" w:color="auto" w:fill="auto"/>
          </w:tcPr>
          <w:p w:rsidR="00480F29" w:rsidRPr="00394123" w:rsidRDefault="00480F29" w:rsidP="00A53357">
            <w:pPr>
              <w:tabs>
                <w:tab w:val="left" w:pos="1260"/>
              </w:tabs>
              <w:autoSpaceDE w:val="0"/>
              <w:autoSpaceDN w:val="0"/>
              <w:adjustRightInd w:val="0"/>
              <w:rPr>
                <w:rFonts w:ascii="宋体" w:cs="宋体"/>
                <w:kern w:val="0"/>
                <w:szCs w:val="21"/>
              </w:rPr>
            </w:pPr>
          </w:p>
        </w:tc>
        <w:tc>
          <w:tcPr>
            <w:tcW w:w="4501" w:type="dxa"/>
            <w:shd w:val="clear" w:color="auto" w:fill="auto"/>
          </w:tcPr>
          <w:p w:rsidR="00480F29" w:rsidRPr="00394123" w:rsidRDefault="00480F29" w:rsidP="00A53357">
            <w:pPr>
              <w:tabs>
                <w:tab w:val="left" w:pos="1260"/>
              </w:tabs>
              <w:autoSpaceDE w:val="0"/>
              <w:autoSpaceDN w:val="0"/>
              <w:adjustRightInd w:val="0"/>
              <w:rPr>
                <w:rFonts w:ascii="宋体" w:cs="宋体"/>
                <w:kern w:val="0"/>
                <w:szCs w:val="21"/>
              </w:rPr>
            </w:pPr>
            <w:r w:rsidRPr="00394123">
              <w:rPr>
                <w:rFonts w:ascii="宋体" w:cs="宋体" w:hint="eastAsia"/>
                <w:kern w:val="0"/>
                <w:szCs w:val="21"/>
              </w:rPr>
              <w:t>1.2</w:t>
            </w:r>
          </w:p>
        </w:tc>
      </w:tr>
      <w:tr w:rsidR="001961C4" w:rsidRPr="00394123" w:rsidTr="009A5FE9">
        <w:trPr>
          <w:jc w:val="right"/>
        </w:trPr>
        <w:tc>
          <w:tcPr>
            <w:tcW w:w="1162" w:type="dxa"/>
            <w:shd w:val="clear" w:color="auto" w:fill="auto"/>
          </w:tcPr>
          <w:p w:rsidR="001961C4" w:rsidRPr="00394123" w:rsidRDefault="001961C4" w:rsidP="00A53357">
            <w:pPr>
              <w:tabs>
                <w:tab w:val="left" w:pos="1260"/>
              </w:tabs>
              <w:autoSpaceDE w:val="0"/>
              <w:autoSpaceDN w:val="0"/>
              <w:adjustRightInd w:val="0"/>
              <w:rPr>
                <w:rFonts w:ascii="宋体" w:cs="宋体"/>
                <w:kern w:val="0"/>
                <w:szCs w:val="21"/>
              </w:rPr>
            </w:pPr>
            <w:r w:rsidRPr="00394123">
              <w:rPr>
                <w:rFonts w:ascii="宋体" w:cs="宋体" w:hint="eastAsia"/>
                <w:kern w:val="0"/>
                <w:szCs w:val="21"/>
              </w:rPr>
              <w:t>2015-7-15</w:t>
            </w:r>
          </w:p>
        </w:tc>
        <w:tc>
          <w:tcPr>
            <w:tcW w:w="1389" w:type="dxa"/>
            <w:shd w:val="clear" w:color="auto" w:fill="auto"/>
          </w:tcPr>
          <w:p w:rsidR="001961C4" w:rsidRPr="00394123" w:rsidRDefault="001961C4" w:rsidP="00A53357">
            <w:pPr>
              <w:tabs>
                <w:tab w:val="left" w:pos="1260"/>
              </w:tabs>
              <w:autoSpaceDE w:val="0"/>
              <w:autoSpaceDN w:val="0"/>
              <w:adjustRightInd w:val="0"/>
              <w:rPr>
                <w:rFonts w:ascii="宋体" w:cs="宋体"/>
                <w:kern w:val="0"/>
                <w:szCs w:val="21"/>
              </w:rPr>
            </w:pPr>
            <w:r w:rsidRPr="00394123">
              <w:rPr>
                <w:rFonts w:ascii="宋体" w:cs="宋体" w:hint="eastAsia"/>
                <w:kern w:val="0"/>
                <w:szCs w:val="21"/>
              </w:rPr>
              <w:t>陈仕建</w:t>
            </w:r>
          </w:p>
        </w:tc>
        <w:tc>
          <w:tcPr>
            <w:tcW w:w="1276" w:type="dxa"/>
            <w:shd w:val="clear" w:color="auto" w:fill="auto"/>
          </w:tcPr>
          <w:p w:rsidR="001961C4" w:rsidRPr="00394123" w:rsidRDefault="001961C4" w:rsidP="00A53357">
            <w:pPr>
              <w:tabs>
                <w:tab w:val="left" w:pos="1260"/>
              </w:tabs>
              <w:autoSpaceDE w:val="0"/>
              <w:autoSpaceDN w:val="0"/>
              <w:adjustRightInd w:val="0"/>
              <w:rPr>
                <w:rFonts w:ascii="宋体" w:cs="宋体"/>
                <w:kern w:val="0"/>
                <w:szCs w:val="21"/>
              </w:rPr>
            </w:pPr>
          </w:p>
        </w:tc>
        <w:tc>
          <w:tcPr>
            <w:tcW w:w="4501" w:type="dxa"/>
            <w:shd w:val="clear" w:color="auto" w:fill="auto"/>
          </w:tcPr>
          <w:p w:rsidR="001961C4" w:rsidRPr="00394123" w:rsidRDefault="001961C4" w:rsidP="00A53357">
            <w:pPr>
              <w:tabs>
                <w:tab w:val="left" w:pos="1260"/>
              </w:tabs>
              <w:autoSpaceDE w:val="0"/>
              <w:autoSpaceDN w:val="0"/>
              <w:adjustRightInd w:val="0"/>
              <w:rPr>
                <w:rFonts w:ascii="宋体" w:cs="宋体"/>
                <w:kern w:val="0"/>
                <w:szCs w:val="21"/>
              </w:rPr>
            </w:pPr>
            <w:r w:rsidRPr="00394123">
              <w:rPr>
                <w:rFonts w:ascii="宋体" w:cs="宋体" w:hint="eastAsia"/>
                <w:kern w:val="0"/>
                <w:szCs w:val="21"/>
              </w:rPr>
              <w:t xml:space="preserve">1.3 </w:t>
            </w:r>
          </w:p>
          <w:p w:rsidR="001961C4" w:rsidRPr="00394123" w:rsidRDefault="00DB4BB2" w:rsidP="00A53357">
            <w:pPr>
              <w:tabs>
                <w:tab w:val="left" w:pos="1260"/>
              </w:tabs>
              <w:autoSpaceDE w:val="0"/>
              <w:autoSpaceDN w:val="0"/>
              <w:adjustRightInd w:val="0"/>
              <w:rPr>
                <w:rFonts w:ascii="宋体" w:cs="宋体"/>
                <w:kern w:val="0"/>
                <w:szCs w:val="21"/>
              </w:rPr>
            </w:pPr>
            <w:r w:rsidRPr="00394123">
              <w:rPr>
                <w:rFonts w:ascii="宋体" w:cs="宋体" w:hint="eastAsia"/>
                <w:kern w:val="0"/>
                <w:szCs w:val="21"/>
              </w:rPr>
              <w:t>1</w:t>
            </w:r>
            <w:r w:rsidR="009B21A5" w:rsidRPr="00394123">
              <w:rPr>
                <w:rFonts w:ascii="宋体" w:cs="宋体" w:hint="eastAsia"/>
                <w:kern w:val="0"/>
                <w:szCs w:val="21"/>
              </w:rPr>
              <w:t>、</w:t>
            </w:r>
            <w:r w:rsidR="001961C4" w:rsidRPr="00394123">
              <w:rPr>
                <w:rFonts w:ascii="宋体" w:cs="宋体" w:hint="eastAsia"/>
                <w:kern w:val="0"/>
                <w:szCs w:val="21"/>
              </w:rPr>
              <w:t>增加</w:t>
            </w:r>
            <w:r w:rsidR="00F428DB" w:rsidRPr="00394123">
              <w:rPr>
                <w:rFonts w:ascii="宋体" w:cs="宋体" w:hint="eastAsia"/>
                <w:kern w:val="0"/>
                <w:szCs w:val="21"/>
              </w:rPr>
              <w:t>简化版设备</w:t>
            </w:r>
          </w:p>
          <w:p w:rsidR="001961C4" w:rsidRPr="00394123" w:rsidRDefault="00DB4BB2" w:rsidP="00A53357">
            <w:pPr>
              <w:tabs>
                <w:tab w:val="left" w:pos="1260"/>
              </w:tabs>
              <w:autoSpaceDE w:val="0"/>
              <w:autoSpaceDN w:val="0"/>
              <w:adjustRightInd w:val="0"/>
              <w:rPr>
                <w:rFonts w:ascii="宋体" w:cs="宋体"/>
                <w:kern w:val="0"/>
                <w:szCs w:val="21"/>
              </w:rPr>
            </w:pPr>
            <w:r w:rsidRPr="00394123">
              <w:rPr>
                <w:rFonts w:ascii="宋体" w:cs="宋体" w:hint="eastAsia"/>
                <w:kern w:val="0"/>
                <w:szCs w:val="21"/>
              </w:rPr>
              <w:t>2</w:t>
            </w:r>
            <w:r w:rsidR="009B21A5" w:rsidRPr="00394123">
              <w:rPr>
                <w:rFonts w:ascii="宋体" w:cs="宋体" w:hint="eastAsia"/>
                <w:kern w:val="0"/>
                <w:szCs w:val="21"/>
              </w:rPr>
              <w:t>、</w:t>
            </w:r>
            <w:r w:rsidR="00111C2C" w:rsidRPr="00394123">
              <w:rPr>
                <w:rFonts w:ascii="宋体" w:cs="宋体" w:hint="eastAsia"/>
                <w:kern w:val="0"/>
                <w:szCs w:val="21"/>
              </w:rPr>
              <w:t>增加</w:t>
            </w:r>
            <w:r w:rsidR="00F428DB" w:rsidRPr="00394123">
              <w:rPr>
                <w:rFonts w:ascii="宋体" w:cs="宋体" w:hint="eastAsia"/>
                <w:kern w:val="0"/>
                <w:szCs w:val="21"/>
              </w:rPr>
              <w:t>设备端流程图</w:t>
            </w:r>
          </w:p>
          <w:p w:rsidR="001961C4" w:rsidRPr="00394123" w:rsidRDefault="00DB4BB2" w:rsidP="00A53357">
            <w:pPr>
              <w:tabs>
                <w:tab w:val="left" w:pos="1260"/>
              </w:tabs>
              <w:autoSpaceDE w:val="0"/>
              <w:autoSpaceDN w:val="0"/>
              <w:adjustRightInd w:val="0"/>
              <w:rPr>
                <w:rFonts w:ascii="宋体" w:cs="宋体"/>
                <w:kern w:val="0"/>
                <w:szCs w:val="21"/>
              </w:rPr>
            </w:pPr>
            <w:r w:rsidRPr="00394123">
              <w:rPr>
                <w:rFonts w:ascii="宋体" w:cs="宋体" w:hint="eastAsia"/>
                <w:kern w:val="0"/>
                <w:szCs w:val="21"/>
              </w:rPr>
              <w:t>3</w:t>
            </w:r>
            <w:r w:rsidR="009B21A5" w:rsidRPr="00394123">
              <w:rPr>
                <w:rFonts w:ascii="宋体" w:cs="宋体" w:hint="eastAsia"/>
                <w:kern w:val="0"/>
                <w:szCs w:val="21"/>
              </w:rPr>
              <w:t>、</w:t>
            </w:r>
            <w:r w:rsidRPr="00394123">
              <w:rPr>
                <w:rFonts w:ascii="宋体" w:cs="宋体" w:hint="eastAsia"/>
                <w:kern w:val="0"/>
                <w:szCs w:val="21"/>
              </w:rPr>
              <w:t>修改绑定解绑方式</w:t>
            </w:r>
          </w:p>
          <w:p w:rsidR="00DB4BB2" w:rsidRPr="00394123" w:rsidRDefault="00DB4BB2" w:rsidP="009B21A5">
            <w:pPr>
              <w:tabs>
                <w:tab w:val="left" w:pos="1260"/>
              </w:tabs>
              <w:autoSpaceDE w:val="0"/>
              <w:autoSpaceDN w:val="0"/>
              <w:adjustRightInd w:val="0"/>
              <w:rPr>
                <w:rFonts w:ascii="宋体" w:cs="宋体"/>
                <w:kern w:val="0"/>
                <w:szCs w:val="21"/>
              </w:rPr>
            </w:pPr>
            <w:r w:rsidRPr="00394123">
              <w:rPr>
                <w:rFonts w:ascii="宋体" w:cs="宋体" w:hint="eastAsia"/>
                <w:kern w:val="0"/>
                <w:szCs w:val="21"/>
              </w:rPr>
              <w:t>4</w:t>
            </w:r>
            <w:r w:rsidR="009B21A5" w:rsidRPr="00394123">
              <w:rPr>
                <w:rFonts w:ascii="宋体" w:cs="宋体" w:hint="eastAsia"/>
                <w:kern w:val="0"/>
                <w:szCs w:val="21"/>
              </w:rPr>
              <w:t>、</w:t>
            </w:r>
            <w:r w:rsidR="009A5FE9" w:rsidRPr="00394123">
              <w:rPr>
                <w:rFonts w:ascii="宋体" w:cs="宋体" w:hint="eastAsia"/>
                <w:kern w:val="0"/>
                <w:szCs w:val="21"/>
              </w:rPr>
              <w:t>设备分组及RF</w:t>
            </w:r>
            <w:r w:rsidRPr="00394123">
              <w:rPr>
                <w:rFonts w:ascii="宋体" w:cs="宋体" w:hint="eastAsia"/>
                <w:kern w:val="0"/>
                <w:szCs w:val="21"/>
              </w:rPr>
              <w:t>组播</w:t>
            </w:r>
            <w:r w:rsidR="009A5FE9" w:rsidRPr="00394123">
              <w:rPr>
                <w:rFonts w:ascii="宋体" w:cs="宋体" w:hint="eastAsia"/>
                <w:kern w:val="0"/>
                <w:szCs w:val="21"/>
              </w:rPr>
              <w:t>批量控制</w:t>
            </w:r>
          </w:p>
          <w:p w:rsidR="00382537" w:rsidRPr="00394123" w:rsidRDefault="00382537" w:rsidP="009B21A5">
            <w:pPr>
              <w:tabs>
                <w:tab w:val="left" w:pos="1260"/>
              </w:tabs>
              <w:autoSpaceDE w:val="0"/>
              <w:autoSpaceDN w:val="0"/>
              <w:adjustRightInd w:val="0"/>
              <w:rPr>
                <w:rFonts w:ascii="宋体" w:cs="宋体"/>
                <w:kern w:val="0"/>
                <w:szCs w:val="21"/>
              </w:rPr>
            </w:pPr>
            <w:r w:rsidRPr="00394123">
              <w:rPr>
                <w:rFonts w:ascii="宋体" w:cs="宋体" w:hint="eastAsia"/>
                <w:kern w:val="0"/>
                <w:szCs w:val="21"/>
              </w:rPr>
              <w:t>5、给设备改名字</w:t>
            </w:r>
          </w:p>
          <w:p w:rsidR="00EA2352" w:rsidRPr="00394123" w:rsidRDefault="00EA2352" w:rsidP="009B21A5">
            <w:pPr>
              <w:tabs>
                <w:tab w:val="left" w:pos="1260"/>
              </w:tabs>
              <w:autoSpaceDE w:val="0"/>
              <w:autoSpaceDN w:val="0"/>
              <w:adjustRightInd w:val="0"/>
              <w:rPr>
                <w:rFonts w:ascii="宋体" w:cs="宋体"/>
                <w:kern w:val="0"/>
                <w:szCs w:val="21"/>
              </w:rPr>
            </w:pPr>
            <w:r w:rsidRPr="00394123">
              <w:rPr>
                <w:rFonts w:ascii="宋体" w:cs="宋体" w:hint="eastAsia"/>
                <w:kern w:val="0"/>
                <w:szCs w:val="21"/>
              </w:rPr>
              <w:t>6、RF载荷第一字节最高位作为加密标志</w:t>
            </w:r>
          </w:p>
        </w:tc>
      </w:tr>
      <w:tr w:rsidR="00723BB7" w:rsidRPr="00394123" w:rsidTr="009A5FE9">
        <w:trPr>
          <w:jc w:val="right"/>
        </w:trPr>
        <w:tc>
          <w:tcPr>
            <w:tcW w:w="1162" w:type="dxa"/>
            <w:shd w:val="clear" w:color="auto" w:fill="auto"/>
          </w:tcPr>
          <w:p w:rsidR="00723BB7" w:rsidRPr="00394123" w:rsidRDefault="00723BB7" w:rsidP="00A53357">
            <w:pPr>
              <w:tabs>
                <w:tab w:val="left" w:pos="1260"/>
              </w:tabs>
              <w:autoSpaceDE w:val="0"/>
              <w:autoSpaceDN w:val="0"/>
              <w:adjustRightInd w:val="0"/>
              <w:rPr>
                <w:rFonts w:ascii="宋体" w:cs="宋体"/>
                <w:kern w:val="0"/>
                <w:szCs w:val="21"/>
              </w:rPr>
            </w:pPr>
            <w:r>
              <w:rPr>
                <w:rFonts w:ascii="宋体" w:cs="宋体" w:hint="eastAsia"/>
                <w:kern w:val="0"/>
                <w:szCs w:val="21"/>
              </w:rPr>
              <w:t>2015-10-30</w:t>
            </w:r>
          </w:p>
        </w:tc>
        <w:tc>
          <w:tcPr>
            <w:tcW w:w="1389" w:type="dxa"/>
            <w:shd w:val="clear" w:color="auto" w:fill="auto"/>
          </w:tcPr>
          <w:p w:rsidR="00723BB7" w:rsidRPr="00394123" w:rsidRDefault="00723BB7" w:rsidP="00A53357">
            <w:pPr>
              <w:tabs>
                <w:tab w:val="left" w:pos="1260"/>
              </w:tabs>
              <w:autoSpaceDE w:val="0"/>
              <w:autoSpaceDN w:val="0"/>
              <w:adjustRightInd w:val="0"/>
              <w:rPr>
                <w:rFonts w:ascii="宋体" w:cs="宋体"/>
                <w:kern w:val="0"/>
                <w:szCs w:val="21"/>
              </w:rPr>
            </w:pPr>
            <w:r>
              <w:rPr>
                <w:rFonts w:ascii="宋体" w:cs="宋体" w:hint="eastAsia"/>
                <w:kern w:val="0"/>
                <w:szCs w:val="21"/>
              </w:rPr>
              <w:t>谭洪国</w:t>
            </w:r>
          </w:p>
        </w:tc>
        <w:tc>
          <w:tcPr>
            <w:tcW w:w="1276" w:type="dxa"/>
            <w:shd w:val="clear" w:color="auto" w:fill="auto"/>
          </w:tcPr>
          <w:p w:rsidR="00723BB7" w:rsidRPr="00394123" w:rsidRDefault="00723BB7" w:rsidP="00A53357">
            <w:pPr>
              <w:tabs>
                <w:tab w:val="left" w:pos="1260"/>
              </w:tabs>
              <w:autoSpaceDE w:val="0"/>
              <w:autoSpaceDN w:val="0"/>
              <w:adjustRightInd w:val="0"/>
              <w:rPr>
                <w:rFonts w:ascii="宋体" w:cs="宋体"/>
                <w:kern w:val="0"/>
                <w:szCs w:val="21"/>
              </w:rPr>
            </w:pPr>
          </w:p>
        </w:tc>
        <w:tc>
          <w:tcPr>
            <w:tcW w:w="4501" w:type="dxa"/>
            <w:shd w:val="clear" w:color="auto" w:fill="auto"/>
          </w:tcPr>
          <w:p w:rsidR="00723BB7" w:rsidRDefault="000E1FCB" w:rsidP="00A53357">
            <w:pPr>
              <w:tabs>
                <w:tab w:val="left" w:pos="1260"/>
              </w:tabs>
              <w:autoSpaceDE w:val="0"/>
              <w:autoSpaceDN w:val="0"/>
              <w:adjustRightInd w:val="0"/>
              <w:rPr>
                <w:rFonts w:ascii="宋体" w:cs="宋体"/>
                <w:kern w:val="0"/>
                <w:szCs w:val="21"/>
              </w:rPr>
            </w:pPr>
            <w:r>
              <w:rPr>
                <w:rFonts w:ascii="宋体" w:cs="宋体" w:hint="eastAsia"/>
                <w:kern w:val="0"/>
                <w:szCs w:val="21"/>
              </w:rPr>
              <w:t>1.4</w:t>
            </w:r>
          </w:p>
          <w:p w:rsidR="000E1FCB" w:rsidRDefault="000E1FCB" w:rsidP="00A53357">
            <w:pPr>
              <w:tabs>
                <w:tab w:val="left" w:pos="1260"/>
              </w:tabs>
              <w:autoSpaceDE w:val="0"/>
              <w:autoSpaceDN w:val="0"/>
              <w:adjustRightInd w:val="0"/>
              <w:rPr>
                <w:rFonts w:ascii="宋体" w:cs="宋体"/>
                <w:kern w:val="0"/>
                <w:szCs w:val="21"/>
              </w:rPr>
            </w:pPr>
            <w:r>
              <w:rPr>
                <w:rFonts w:ascii="宋体" w:cs="宋体" w:hint="eastAsia"/>
                <w:kern w:val="0"/>
                <w:szCs w:val="21"/>
              </w:rPr>
              <w:t>增加rf冲突避让机制</w:t>
            </w:r>
          </w:p>
          <w:p w:rsidR="0023235B" w:rsidRPr="00394123" w:rsidRDefault="0023235B" w:rsidP="00A53357">
            <w:pPr>
              <w:tabs>
                <w:tab w:val="left" w:pos="1260"/>
              </w:tabs>
              <w:autoSpaceDE w:val="0"/>
              <w:autoSpaceDN w:val="0"/>
              <w:adjustRightInd w:val="0"/>
              <w:rPr>
                <w:rFonts w:ascii="宋体" w:cs="宋体"/>
                <w:kern w:val="0"/>
                <w:szCs w:val="21"/>
              </w:rPr>
            </w:pPr>
            <w:r>
              <w:rPr>
                <w:rFonts w:ascii="宋体" w:cs="宋体" w:hint="eastAsia"/>
                <w:kern w:val="0"/>
                <w:szCs w:val="21"/>
              </w:rPr>
              <w:t>增加app设置网关兼容模式</w:t>
            </w:r>
          </w:p>
        </w:tc>
      </w:tr>
      <w:tr w:rsidR="00D22117" w:rsidRPr="00394123" w:rsidTr="009A5FE9">
        <w:trPr>
          <w:jc w:val="right"/>
        </w:trPr>
        <w:tc>
          <w:tcPr>
            <w:tcW w:w="1162" w:type="dxa"/>
            <w:shd w:val="clear" w:color="auto" w:fill="auto"/>
          </w:tcPr>
          <w:p w:rsidR="00D22117" w:rsidRDefault="00D22117" w:rsidP="00A53357">
            <w:pPr>
              <w:tabs>
                <w:tab w:val="left" w:pos="1260"/>
              </w:tabs>
              <w:autoSpaceDE w:val="0"/>
              <w:autoSpaceDN w:val="0"/>
              <w:adjustRightInd w:val="0"/>
              <w:rPr>
                <w:rFonts w:ascii="宋体" w:cs="宋体"/>
                <w:kern w:val="0"/>
                <w:szCs w:val="21"/>
              </w:rPr>
            </w:pPr>
            <w:r>
              <w:rPr>
                <w:rFonts w:ascii="宋体" w:cs="宋体" w:hint="eastAsia"/>
                <w:kern w:val="0"/>
                <w:szCs w:val="21"/>
              </w:rPr>
              <w:t>2015-11-16</w:t>
            </w:r>
          </w:p>
        </w:tc>
        <w:tc>
          <w:tcPr>
            <w:tcW w:w="1389" w:type="dxa"/>
            <w:shd w:val="clear" w:color="auto" w:fill="auto"/>
          </w:tcPr>
          <w:p w:rsidR="00D22117" w:rsidRDefault="00D22117" w:rsidP="00A53357">
            <w:pPr>
              <w:tabs>
                <w:tab w:val="left" w:pos="1260"/>
              </w:tabs>
              <w:autoSpaceDE w:val="0"/>
              <w:autoSpaceDN w:val="0"/>
              <w:adjustRightInd w:val="0"/>
              <w:rPr>
                <w:rFonts w:ascii="宋体" w:cs="宋体"/>
                <w:kern w:val="0"/>
                <w:szCs w:val="21"/>
              </w:rPr>
            </w:pPr>
            <w:r>
              <w:rPr>
                <w:rFonts w:ascii="宋体" w:cs="宋体" w:hint="eastAsia"/>
                <w:kern w:val="0"/>
                <w:szCs w:val="21"/>
              </w:rPr>
              <w:t>谭洪国</w:t>
            </w:r>
          </w:p>
        </w:tc>
        <w:tc>
          <w:tcPr>
            <w:tcW w:w="1276" w:type="dxa"/>
            <w:shd w:val="clear" w:color="auto" w:fill="auto"/>
          </w:tcPr>
          <w:p w:rsidR="00D22117" w:rsidRPr="00394123" w:rsidRDefault="00D22117" w:rsidP="00A53357">
            <w:pPr>
              <w:tabs>
                <w:tab w:val="left" w:pos="1260"/>
              </w:tabs>
              <w:autoSpaceDE w:val="0"/>
              <w:autoSpaceDN w:val="0"/>
              <w:adjustRightInd w:val="0"/>
              <w:rPr>
                <w:rFonts w:ascii="宋体" w:cs="宋体"/>
                <w:kern w:val="0"/>
                <w:szCs w:val="21"/>
              </w:rPr>
            </w:pPr>
          </w:p>
        </w:tc>
        <w:tc>
          <w:tcPr>
            <w:tcW w:w="4501" w:type="dxa"/>
            <w:shd w:val="clear" w:color="auto" w:fill="auto"/>
          </w:tcPr>
          <w:p w:rsidR="00D22117" w:rsidRDefault="00AE653A" w:rsidP="00A53357">
            <w:pPr>
              <w:tabs>
                <w:tab w:val="left" w:pos="1260"/>
              </w:tabs>
              <w:autoSpaceDE w:val="0"/>
              <w:autoSpaceDN w:val="0"/>
              <w:adjustRightInd w:val="0"/>
              <w:rPr>
                <w:rFonts w:ascii="宋体" w:cs="宋体"/>
                <w:kern w:val="0"/>
                <w:szCs w:val="21"/>
              </w:rPr>
            </w:pPr>
            <w:r>
              <w:rPr>
                <w:rFonts w:ascii="宋体" w:cs="宋体" w:hint="eastAsia"/>
                <w:kern w:val="0"/>
                <w:szCs w:val="21"/>
              </w:rPr>
              <w:t>1.5</w:t>
            </w:r>
          </w:p>
          <w:p w:rsidR="00D22117" w:rsidRDefault="00D22117" w:rsidP="00A53357">
            <w:pPr>
              <w:tabs>
                <w:tab w:val="left" w:pos="1260"/>
              </w:tabs>
              <w:autoSpaceDE w:val="0"/>
              <w:autoSpaceDN w:val="0"/>
              <w:adjustRightInd w:val="0"/>
              <w:rPr>
                <w:rFonts w:ascii="宋体" w:cs="宋体"/>
                <w:kern w:val="0"/>
                <w:szCs w:val="21"/>
              </w:rPr>
            </w:pPr>
            <w:r>
              <w:rPr>
                <w:rFonts w:ascii="宋体" w:cs="宋体" w:hint="eastAsia"/>
                <w:kern w:val="0"/>
                <w:szCs w:val="21"/>
              </w:rPr>
              <w:t>增加</w:t>
            </w:r>
            <w:r w:rsidR="00BF1A26">
              <w:rPr>
                <w:rFonts w:ascii="宋体" w:cs="宋体" w:hint="eastAsia"/>
                <w:kern w:val="0"/>
                <w:szCs w:val="21"/>
              </w:rPr>
              <w:t>UDP优化通信量协议</w:t>
            </w:r>
          </w:p>
        </w:tc>
      </w:tr>
    </w:tbl>
    <w:p w:rsidR="000A2388" w:rsidRPr="00394123" w:rsidRDefault="000A2388" w:rsidP="00914F73">
      <w:pPr>
        <w:autoSpaceDE w:val="0"/>
        <w:autoSpaceDN w:val="0"/>
        <w:adjustRightInd w:val="0"/>
        <w:ind w:leftChars="600" w:left="1260"/>
        <w:rPr>
          <w:rFonts w:ascii="宋体" w:hAnsi="宋体" w:cs="黑体"/>
          <w:b/>
          <w:kern w:val="0"/>
          <w:szCs w:val="21"/>
        </w:rPr>
      </w:pPr>
    </w:p>
    <w:p w:rsidR="00485835" w:rsidRPr="00394123" w:rsidRDefault="00485835" w:rsidP="00D77C16">
      <w:pPr>
        <w:pStyle w:val="1d"/>
        <w:spacing w:before="156" w:after="156"/>
        <w:rPr>
          <w:lang w:val="sv-SE"/>
        </w:rPr>
      </w:pPr>
    </w:p>
    <w:p w:rsidR="00A110F2" w:rsidRPr="00394123" w:rsidRDefault="005646BE" w:rsidP="00BB77FA">
      <w:pPr>
        <w:pStyle w:val="11"/>
      </w:pPr>
      <w:bookmarkStart w:id="1" w:name="_Toc436396601"/>
      <w:r w:rsidRPr="00394123">
        <w:t>介绍</w:t>
      </w:r>
      <w:bookmarkEnd w:id="1"/>
    </w:p>
    <w:p w:rsidR="00525AA8" w:rsidRPr="00394123" w:rsidRDefault="00BB77FA" w:rsidP="00D77C16">
      <w:pPr>
        <w:pStyle w:val="1d"/>
        <w:spacing w:before="156" w:after="156"/>
      </w:pPr>
      <w:r w:rsidRPr="00394123">
        <w:rPr>
          <w:rFonts w:hint="eastAsia"/>
        </w:rPr>
        <w:t>本文主要描述</w:t>
      </w:r>
      <w:r w:rsidRPr="00394123">
        <w:rPr>
          <w:rFonts w:hint="eastAsia"/>
        </w:rPr>
        <w:t>RF</w:t>
      </w:r>
      <w:r w:rsidRPr="00394123">
        <w:rPr>
          <w:rFonts w:hint="eastAsia"/>
        </w:rPr>
        <w:t>网关</w:t>
      </w:r>
      <w:r w:rsidR="00063414" w:rsidRPr="00394123">
        <w:rPr>
          <w:rFonts w:hint="eastAsia"/>
        </w:rPr>
        <w:t>、</w:t>
      </w:r>
      <w:r w:rsidRPr="00394123">
        <w:rPr>
          <w:rFonts w:hint="eastAsia"/>
        </w:rPr>
        <w:t>RF</w:t>
      </w:r>
      <w:r w:rsidRPr="00394123">
        <w:rPr>
          <w:rFonts w:hint="eastAsia"/>
        </w:rPr>
        <w:t>设备的</w:t>
      </w:r>
      <w:r w:rsidR="00063414" w:rsidRPr="00394123">
        <w:rPr>
          <w:rFonts w:hint="eastAsia"/>
        </w:rPr>
        <w:t>组网</w:t>
      </w:r>
      <w:r w:rsidRPr="00394123">
        <w:rPr>
          <w:rFonts w:hint="eastAsia"/>
        </w:rPr>
        <w:t>结构和通信协议。</w:t>
      </w:r>
      <w:r w:rsidR="00785F01" w:rsidRPr="00394123">
        <w:rPr>
          <w:rFonts w:hint="eastAsia"/>
        </w:rPr>
        <w:t>本文</w:t>
      </w:r>
      <w:r w:rsidR="00785F01" w:rsidRPr="00394123">
        <w:rPr>
          <w:rFonts w:hint="eastAsia"/>
        </w:rPr>
        <w:t>RF</w:t>
      </w:r>
      <w:r w:rsidR="00785F01" w:rsidRPr="00394123">
        <w:rPr>
          <w:rFonts w:hint="eastAsia"/>
        </w:rPr>
        <w:t>网关可以简称网关，</w:t>
      </w:r>
      <w:r w:rsidR="00785F01" w:rsidRPr="00394123">
        <w:rPr>
          <w:rFonts w:hint="eastAsia"/>
        </w:rPr>
        <w:t>RF</w:t>
      </w:r>
      <w:r w:rsidR="00785F01" w:rsidRPr="00394123">
        <w:rPr>
          <w:rFonts w:hint="eastAsia"/>
        </w:rPr>
        <w:t>设备简称设备。</w:t>
      </w:r>
      <w:r w:rsidR="00525AA8" w:rsidRPr="00394123">
        <w:rPr>
          <w:rFonts w:hint="eastAsia"/>
        </w:rPr>
        <w:t xml:space="preserve"> </w:t>
      </w:r>
    </w:p>
    <w:p w:rsidR="000B0065" w:rsidRPr="00394123" w:rsidRDefault="00106CC4" w:rsidP="000C7A4B">
      <w:pPr>
        <w:pStyle w:val="20"/>
      </w:pPr>
      <w:bookmarkStart w:id="2" w:name="_Toc436396602"/>
      <w:r w:rsidRPr="00394123">
        <w:rPr>
          <w:rFonts w:hint="eastAsia"/>
        </w:rPr>
        <w:t>总体结构</w:t>
      </w:r>
      <w:bookmarkEnd w:id="2"/>
    </w:p>
    <w:p w:rsidR="004B7BBC" w:rsidRPr="00394123" w:rsidRDefault="004B7BBC" w:rsidP="000E4805">
      <w:pPr>
        <w:rPr>
          <w:lang w:val="sv-SE"/>
        </w:rPr>
      </w:pPr>
    </w:p>
    <w:p w:rsidR="00D2534B" w:rsidRPr="00394123" w:rsidRDefault="00106CC4" w:rsidP="00D2534B">
      <w:pPr>
        <w:rPr>
          <w:lang w:val="sv-SE"/>
        </w:rPr>
      </w:pPr>
      <w:r w:rsidRPr="00394123">
        <w:rPr>
          <w:rFonts w:hint="eastAsia"/>
          <w:lang w:val="sv-SE"/>
        </w:rPr>
        <w:t>为实现大规模</w:t>
      </w:r>
      <w:r w:rsidR="007B3AE8" w:rsidRPr="00394123">
        <w:rPr>
          <w:rFonts w:hint="eastAsia"/>
          <w:lang w:val="sv-SE"/>
        </w:rPr>
        <w:t>(</w:t>
      </w:r>
      <w:r w:rsidR="007B3AE8" w:rsidRPr="00394123">
        <w:rPr>
          <w:rFonts w:hint="eastAsia"/>
          <w:lang w:val="sv-SE"/>
        </w:rPr>
        <w:t>最多</w:t>
      </w:r>
      <w:r w:rsidR="007B3AE8" w:rsidRPr="00394123">
        <w:rPr>
          <w:rFonts w:hint="eastAsia"/>
          <w:lang w:val="sv-SE"/>
        </w:rPr>
        <w:t>128</w:t>
      </w:r>
      <w:r w:rsidR="007B3AE8" w:rsidRPr="00394123">
        <w:rPr>
          <w:rFonts w:hint="eastAsia"/>
          <w:lang w:val="sv-SE"/>
        </w:rPr>
        <w:t>个设备</w:t>
      </w:r>
      <w:r w:rsidR="007B3AE8" w:rsidRPr="00394123">
        <w:rPr>
          <w:rFonts w:hint="eastAsia"/>
          <w:lang w:val="sv-SE"/>
        </w:rPr>
        <w:t>)</w:t>
      </w:r>
      <w:r w:rsidRPr="00394123">
        <w:rPr>
          <w:rFonts w:hint="eastAsia"/>
          <w:lang w:val="sv-SE"/>
        </w:rPr>
        <w:t>、低价格、低功耗（设备端）组网方案，在现有</w:t>
      </w:r>
      <w:r w:rsidRPr="00394123">
        <w:rPr>
          <w:rFonts w:hint="eastAsia"/>
          <w:lang w:val="sv-SE"/>
        </w:rPr>
        <w:t>UDP</w:t>
      </w:r>
      <w:r w:rsidRPr="00394123">
        <w:rPr>
          <w:rFonts w:hint="eastAsia"/>
          <w:lang w:val="sv-SE"/>
        </w:rPr>
        <w:t>设备基础上，把现有</w:t>
      </w:r>
      <w:r w:rsidRPr="00394123">
        <w:rPr>
          <w:rFonts w:hint="eastAsia"/>
          <w:lang w:val="sv-SE"/>
        </w:rPr>
        <w:t>UDP</w:t>
      </w:r>
      <w:r w:rsidRPr="00394123">
        <w:rPr>
          <w:rFonts w:hint="eastAsia"/>
          <w:lang w:val="sv-SE"/>
        </w:rPr>
        <w:t>设备拆分成</w:t>
      </w:r>
      <w:r w:rsidR="00063414" w:rsidRPr="00394123">
        <w:rPr>
          <w:rFonts w:hint="eastAsia"/>
          <w:lang w:val="sv-SE"/>
        </w:rPr>
        <w:t>RF</w:t>
      </w:r>
      <w:r w:rsidR="00024793" w:rsidRPr="00394123">
        <w:rPr>
          <w:rFonts w:hint="eastAsia"/>
          <w:lang w:val="sv-SE"/>
        </w:rPr>
        <w:t>网关</w:t>
      </w:r>
      <w:r w:rsidRPr="00394123">
        <w:rPr>
          <w:rFonts w:hint="eastAsia"/>
          <w:lang w:val="sv-SE"/>
        </w:rPr>
        <w:t>和</w:t>
      </w:r>
      <w:r w:rsidR="00063414" w:rsidRPr="00394123">
        <w:rPr>
          <w:rFonts w:hint="eastAsia"/>
          <w:lang w:val="sv-SE"/>
        </w:rPr>
        <w:t>RF</w:t>
      </w:r>
      <w:r w:rsidRPr="00394123">
        <w:rPr>
          <w:rFonts w:hint="eastAsia"/>
          <w:lang w:val="sv-SE"/>
        </w:rPr>
        <w:t>设备两部分</w:t>
      </w:r>
      <w:r w:rsidR="00024793" w:rsidRPr="00394123">
        <w:rPr>
          <w:rFonts w:hint="eastAsia"/>
          <w:lang w:val="sv-SE"/>
        </w:rPr>
        <w:t>，组网拓扑入下图所示：</w:t>
      </w:r>
      <w:r w:rsidR="00024793" w:rsidRPr="00394123">
        <w:rPr>
          <w:rFonts w:hint="eastAsia"/>
          <w:lang w:val="sv-SE"/>
        </w:rPr>
        <w:t xml:space="preserve"> </w:t>
      </w:r>
    </w:p>
    <w:p w:rsidR="00372971" w:rsidRPr="00394123" w:rsidRDefault="00372971" w:rsidP="00D2534B">
      <w:pPr>
        <w:rPr>
          <w:lang w:val="sv-SE"/>
        </w:rPr>
      </w:pPr>
    </w:p>
    <w:p w:rsidR="00372971" w:rsidRPr="00394123" w:rsidRDefault="00405D64" w:rsidP="00D2534B">
      <w:pPr>
        <w:rPr>
          <w:lang w:val="sv-SE"/>
        </w:rPr>
      </w:pPr>
      <w:r>
        <w:rPr>
          <w:noProof/>
        </w:rPr>
        <w:pict>
          <v:shapetype id="_x0000_t32" coordsize="21600,21600" o:spt="32" o:oned="t" path="m,l21600,21600e" filled="f">
            <v:path arrowok="t" fillok="f" o:connecttype="none"/>
            <o:lock v:ext="edit" shapetype="t"/>
          </v:shapetype>
          <v:shape id="_x0000_s1045" type="#_x0000_t32" style="position:absolute;left:0;text-align:left;margin-left:237.45pt;margin-top:35.4pt;width:67.5pt;height:42pt;z-index:251664384" o:connectortype="straight"/>
        </w:pict>
      </w:r>
      <w:r>
        <w:rPr>
          <w:noProof/>
        </w:rPr>
        <w:pict>
          <v:shape id="_x0000_s1044" type="#_x0000_t32" style="position:absolute;left:0;text-align:left;margin-left:142.95pt;margin-top:35.4pt;width:1in;height:42pt;flip:x;z-index:251663360" o:connectortype="straight"/>
        </w:pict>
      </w:r>
      <w:r>
        <w:rPr>
          <w:noProof/>
        </w:rPr>
        <w:pict>
          <v:roundrect id="_x0000_s1043" style="position:absolute;left:0;text-align:left;margin-left:279.2pt;margin-top:77.4pt;width:80.6pt;height:32.35pt;z-index:251662336" arcsize="10923f">
            <v:textbox style="mso-next-textbox:#_x0000_s1043">
              <w:txbxContent>
                <w:p w:rsidR="00BF3A60" w:rsidRDefault="00BF3A60" w:rsidP="00372971">
                  <w:pPr>
                    <w:spacing w:before="156" w:after="156"/>
                  </w:pPr>
                  <w:r>
                    <w:rPr>
                      <w:rFonts w:hint="eastAsia"/>
                    </w:rPr>
                    <w:t>我家网关</w:t>
                  </w:r>
                  <w:r>
                    <w:rPr>
                      <w:rFonts w:hint="eastAsia"/>
                    </w:rPr>
                    <w:t>2</w:t>
                  </w:r>
                </w:p>
              </w:txbxContent>
            </v:textbox>
          </v:roundrect>
        </w:pict>
      </w:r>
      <w:r>
        <w:rPr>
          <w:noProof/>
        </w:rPr>
        <w:pict>
          <v:roundrect id="_x0000_s1042" style="position:absolute;left:0;text-align:left;margin-left:106.35pt;margin-top:77.4pt;width:73.65pt;height:32.35pt;z-index:251661312" arcsize="10923f">
            <v:textbox style="mso-next-textbox:#_x0000_s1042">
              <w:txbxContent>
                <w:p w:rsidR="00BF3A60" w:rsidRDefault="00BF3A60" w:rsidP="00372971">
                  <w:pPr>
                    <w:spacing w:before="156" w:after="156"/>
                  </w:pPr>
                  <w:r>
                    <w:rPr>
                      <w:rFonts w:hint="eastAsia"/>
                    </w:rPr>
                    <w:t>我家网关</w:t>
                  </w:r>
                  <w:r>
                    <w:rPr>
                      <w:rFonts w:hint="eastAsia"/>
                    </w:rPr>
                    <w:t>1</w:t>
                  </w:r>
                </w:p>
              </w:txbxContent>
            </v:textbox>
          </v:roundrect>
        </w:pict>
      </w:r>
      <w:r>
        <w:rPr>
          <w:noProof/>
        </w:rPr>
        <w:pict>
          <v:shape id="_x0000_s1041" type="#_x0000_t32" alt="UDP" style="position:absolute;left:0;text-align:left;margin-left:124.95pt;margin-top:14.1pt;width:71.25pt;height:.75pt;z-index:251660288" o:connectortype="straight"/>
        </w:pict>
      </w:r>
      <w:r>
        <w:rPr>
          <w:noProof/>
        </w:rPr>
        <w:pict>
          <v:roundrect id="_x0000_s1040" style="position:absolute;left:0;text-align:left;margin-left:196.2pt;margin-top:2.1pt;width:64.5pt;height:33.3pt;z-index:251659264" arcsize="10923f">
            <v:textbox style="mso-next-textbox:#_x0000_s1040">
              <w:txbxContent>
                <w:p w:rsidR="00BF3A60" w:rsidRDefault="00BF3A60" w:rsidP="00372971">
                  <w:pPr>
                    <w:spacing w:before="156" w:after="156"/>
                  </w:pPr>
                  <w:r>
                    <w:rPr>
                      <w:rFonts w:hint="eastAsia"/>
                    </w:rPr>
                    <w:t>服务器</w:t>
                  </w:r>
                </w:p>
              </w:txbxContent>
            </v:textbox>
          </v:roundrect>
        </w:pict>
      </w:r>
      <w:r>
        <w:rPr>
          <w:noProof/>
        </w:rPr>
        <w:pict>
          <v:roundrect id="_x0000_s1039" style="position:absolute;left:0;text-align:left;margin-left:67.2pt;margin-top:2.1pt;width:57.75pt;height:33.3pt;z-index:251658240" arcsize="10923f">
            <v:textbox style="mso-next-textbox:#_x0000_s1039">
              <w:txbxContent>
                <w:p w:rsidR="00BF3A60" w:rsidRDefault="00BF3A60" w:rsidP="00372971">
                  <w:pPr>
                    <w:spacing w:before="156" w:after="156"/>
                  </w:pPr>
                  <w:r>
                    <w:t>手机</w:t>
                  </w:r>
                </w:p>
              </w:txbxContent>
            </v:textbox>
          </v:roundrect>
        </w:pict>
      </w:r>
      <w:r w:rsidR="00372971" w:rsidRPr="00394123">
        <w:rPr>
          <w:rFonts w:hint="eastAsia"/>
          <w:lang w:val="sv-SE"/>
        </w:rPr>
        <w:tab/>
      </w:r>
      <w:r w:rsidR="00372971" w:rsidRPr="00394123">
        <w:rPr>
          <w:rFonts w:hint="eastAsia"/>
          <w:lang w:val="sv-SE"/>
        </w:rPr>
        <w:tab/>
        <w:t xml:space="preserve">     UDP</w:t>
      </w:r>
    </w:p>
    <w:p w:rsidR="00372971" w:rsidRPr="00394123" w:rsidRDefault="00372971" w:rsidP="00D2534B">
      <w:pPr>
        <w:rPr>
          <w:lang w:val="sv-SE"/>
        </w:rPr>
      </w:pPr>
    </w:p>
    <w:p w:rsidR="00372971" w:rsidRPr="00394123" w:rsidRDefault="00372971" w:rsidP="00D2534B">
      <w:pPr>
        <w:rPr>
          <w:lang w:val="sv-SE"/>
        </w:rPr>
      </w:pPr>
    </w:p>
    <w:p w:rsidR="00372971" w:rsidRPr="00394123" w:rsidRDefault="00372971" w:rsidP="00D2534B">
      <w:pPr>
        <w:rPr>
          <w:lang w:val="sv-SE"/>
        </w:rPr>
      </w:pPr>
      <w:r w:rsidRPr="00394123">
        <w:rPr>
          <w:rFonts w:hint="eastAsia"/>
          <w:lang w:val="sv-SE"/>
        </w:rPr>
        <w:t xml:space="preserve">                              UDP                   UDP</w:t>
      </w:r>
    </w:p>
    <w:p w:rsidR="00372971" w:rsidRPr="00394123" w:rsidRDefault="00372971" w:rsidP="00D2534B">
      <w:pPr>
        <w:rPr>
          <w:lang w:val="sv-SE"/>
        </w:rPr>
      </w:pPr>
    </w:p>
    <w:p w:rsidR="00372971" w:rsidRPr="00394123" w:rsidRDefault="00372971" w:rsidP="00D2534B">
      <w:pPr>
        <w:rPr>
          <w:lang w:val="sv-SE"/>
        </w:rPr>
      </w:pPr>
    </w:p>
    <w:p w:rsidR="00372971" w:rsidRPr="00394123" w:rsidRDefault="00372971" w:rsidP="00D2534B">
      <w:pPr>
        <w:rPr>
          <w:lang w:val="sv-SE"/>
        </w:rPr>
      </w:pPr>
    </w:p>
    <w:p w:rsidR="00372971" w:rsidRPr="00394123" w:rsidRDefault="00405D64" w:rsidP="00D2534B">
      <w:pPr>
        <w:rPr>
          <w:lang w:val="sv-SE"/>
        </w:rPr>
      </w:pPr>
      <w:r>
        <w:rPr>
          <w:noProof/>
        </w:rPr>
        <w:pict>
          <v:shape id="_x0000_s1051" type="#_x0000_t32" style="position:absolute;left:0;text-align:left;margin-left:351.7pt;margin-top:.55pt;width:56.6pt;height:38.25pt;z-index:251670528" o:connectortype="straight"/>
        </w:pict>
      </w:r>
      <w:r>
        <w:rPr>
          <w:noProof/>
        </w:rPr>
        <w:pict>
          <v:shape id="_x0000_s1049" type="#_x0000_t32" style="position:absolute;left:0;text-align:left;margin-left:162pt;margin-top:.55pt;width:52.95pt;height:35.25pt;z-index:251668480" o:connectortype="straight"/>
        </w:pict>
      </w:r>
      <w:r>
        <w:rPr>
          <w:noProof/>
        </w:rPr>
        <w:pict>
          <v:shape id="_x0000_s1048" type="#_x0000_t32" style="position:absolute;left:0;text-align:left;margin-left:55.05pt;margin-top:.55pt;width:61.85pt;height:32.25pt;flip:x;z-index:251667456" o:connectortype="straight"/>
        </w:pict>
      </w:r>
      <w:r w:rsidR="00372971" w:rsidRPr="00394123">
        <w:rPr>
          <w:rFonts w:hint="eastAsia"/>
          <w:lang w:val="sv-SE"/>
        </w:rPr>
        <w:t xml:space="preserve">              2.4G                 2.4G                                2.4G</w:t>
      </w:r>
    </w:p>
    <w:p w:rsidR="00372971" w:rsidRPr="00394123" w:rsidRDefault="00372971" w:rsidP="00D2534B">
      <w:pPr>
        <w:rPr>
          <w:lang w:val="sv-SE"/>
        </w:rPr>
      </w:pPr>
    </w:p>
    <w:p w:rsidR="00372971" w:rsidRPr="00394123" w:rsidRDefault="00405D64" w:rsidP="00D2534B">
      <w:pPr>
        <w:rPr>
          <w:lang w:val="sv-SE"/>
        </w:rPr>
      </w:pPr>
      <w:r>
        <w:rPr>
          <w:noProof/>
        </w:rPr>
        <w:pict>
          <v:roundrect id="_x0000_s1050" style="position:absolute;left:0;text-align:left;margin-left:374.1pt;margin-top:7.6pt;width:64.5pt;height:34.4pt;z-index:251669504" arcsize="10923f">
            <v:textbox style="mso-next-textbox:#_x0000_s1050">
              <w:txbxContent>
                <w:p w:rsidR="00BF3A60" w:rsidRDefault="00BF3A60" w:rsidP="00372971">
                  <w:pPr>
                    <w:spacing w:before="156" w:after="156"/>
                  </w:pPr>
                  <w:r>
                    <w:rPr>
                      <w:rFonts w:hint="eastAsia"/>
                    </w:rPr>
                    <w:t>设备</w:t>
                  </w:r>
                  <w:r>
                    <w:rPr>
                      <w:rFonts w:hint="eastAsia"/>
                    </w:rPr>
                    <w:t>3</w:t>
                  </w:r>
                </w:p>
              </w:txbxContent>
            </v:textbox>
          </v:roundrect>
        </w:pict>
      </w:r>
      <w:r>
        <w:rPr>
          <w:noProof/>
        </w:rPr>
        <w:pict>
          <v:roundrect id="_x0000_s1047" style="position:absolute;left:0;text-align:left;margin-left:184.2pt;margin-top:4.6pt;width:64.5pt;height:34.4pt;z-index:251666432" arcsize="10923f">
            <v:textbox style="mso-next-textbox:#_x0000_s1047">
              <w:txbxContent>
                <w:p w:rsidR="00BF3A60" w:rsidRDefault="00BF3A60" w:rsidP="00372971">
                  <w:pPr>
                    <w:spacing w:before="156" w:after="156"/>
                  </w:pPr>
                  <w:r>
                    <w:rPr>
                      <w:rFonts w:hint="eastAsia"/>
                    </w:rPr>
                    <w:t>设备</w:t>
                  </w:r>
                  <w:r>
                    <w:rPr>
                      <w:rFonts w:hint="eastAsia"/>
                    </w:rPr>
                    <w:t>2</w:t>
                  </w:r>
                </w:p>
              </w:txbxContent>
            </v:textbox>
          </v:roundrect>
        </w:pict>
      </w:r>
      <w:r>
        <w:rPr>
          <w:noProof/>
        </w:rPr>
        <w:pict>
          <v:roundrect id="_x0000_s1046" style="position:absolute;left:0;text-align:left;margin-left:23.7pt;margin-top:1.6pt;width:64.5pt;height:34.4pt;z-index:251665408" arcsize="10923f">
            <v:textbox style="mso-next-textbox:#_x0000_s1046">
              <w:txbxContent>
                <w:p w:rsidR="00BF3A60" w:rsidRDefault="00BF3A60" w:rsidP="00372971">
                  <w:pPr>
                    <w:spacing w:before="156" w:after="156"/>
                  </w:pPr>
                  <w:r>
                    <w:rPr>
                      <w:rFonts w:hint="eastAsia"/>
                    </w:rPr>
                    <w:t>设备</w:t>
                  </w:r>
                  <w:r>
                    <w:rPr>
                      <w:rFonts w:hint="eastAsia"/>
                    </w:rPr>
                    <w:t>1</w:t>
                  </w:r>
                </w:p>
              </w:txbxContent>
            </v:textbox>
          </v:roundrect>
        </w:pict>
      </w:r>
    </w:p>
    <w:p w:rsidR="00372971" w:rsidRPr="00394123" w:rsidRDefault="00372971" w:rsidP="00D2534B">
      <w:pPr>
        <w:rPr>
          <w:lang w:val="sv-SE"/>
        </w:rPr>
      </w:pPr>
    </w:p>
    <w:p w:rsidR="00372971" w:rsidRPr="00394123" w:rsidRDefault="00372971" w:rsidP="00D2534B">
      <w:pPr>
        <w:rPr>
          <w:lang w:val="sv-SE"/>
        </w:rPr>
      </w:pPr>
    </w:p>
    <w:p w:rsidR="00372971" w:rsidRPr="00394123" w:rsidRDefault="005F5201" w:rsidP="00D2534B">
      <w:pPr>
        <w:rPr>
          <w:lang w:val="sv-SE"/>
        </w:rPr>
      </w:pPr>
      <w:r w:rsidRPr="00394123">
        <w:rPr>
          <w:rFonts w:hint="eastAsia"/>
          <w:lang w:val="sv-SE"/>
        </w:rPr>
        <w:t>这里的设备可以是单片机直接驱动电器（</w:t>
      </w:r>
      <w:r w:rsidR="006510B3" w:rsidRPr="00394123">
        <w:rPr>
          <w:rFonts w:hint="eastAsia"/>
          <w:lang w:val="sv-SE"/>
        </w:rPr>
        <w:t>如</w:t>
      </w:r>
      <w:r w:rsidRPr="00394123">
        <w:rPr>
          <w:rFonts w:hint="eastAsia"/>
          <w:lang w:val="sv-SE"/>
        </w:rPr>
        <w:t>插座，灯），也可以是带有单片机的电器</w:t>
      </w:r>
      <w:r w:rsidR="006510B3" w:rsidRPr="00394123">
        <w:rPr>
          <w:rFonts w:hint="eastAsia"/>
          <w:lang w:val="sv-SE"/>
        </w:rPr>
        <w:t>（与第三方合作）</w:t>
      </w:r>
      <w:r w:rsidRPr="00394123">
        <w:rPr>
          <w:rFonts w:hint="eastAsia"/>
          <w:lang w:val="sv-SE"/>
        </w:rPr>
        <w:t>，通</w:t>
      </w:r>
      <w:r w:rsidRPr="00394123">
        <w:rPr>
          <w:rFonts w:hint="eastAsia"/>
          <w:lang w:val="sv-SE"/>
        </w:rPr>
        <w:lastRenderedPageBreak/>
        <w:t>过串口与我们的单片机对接。</w:t>
      </w:r>
    </w:p>
    <w:p w:rsidR="00372971" w:rsidRPr="00394123" w:rsidRDefault="00372971" w:rsidP="00D2534B">
      <w:pPr>
        <w:rPr>
          <w:lang w:val="sv-SE"/>
        </w:rPr>
      </w:pPr>
    </w:p>
    <w:p w:rsidR="00896E26" w:rsidRPr="00394123" w:rsidRDefault="00896E26" w:rsidP="00D2534B">
      <w:pPr>
        <w:rPr>
          <w:lang w:val="sv-SE"/>
        </w:rPr>
      </w:pPr>
      <w:r w:rsidRPr="00394123">
        <w:rPr>
          <w:rFonts w:hint="eastAsia"/>
          <w:lang w:val="sv-SE"/>
        </w:rPr>
        <w:t>为了便于用户批量控制，可以对设备进行分组，</w:t>
      </w:r>
      <w:r w:rsidR="007B3981" w:rsidRPr="00394123">
        <w:rPr>
          <w:rFonts w:hint="eastAsia"/>
          <w:lang w:val="sv-SE"/>
        </w:rPr>
        <w:t>分组信息存放在网关。</w:t>
      </w:r>
      <w:r w:rsidR="0096357C" w:rsidRPr="00394123">
        <w:rPr>
          <w:rFonts w:hint="eastAsia"/>
          <w:lang w:val="sv-SE"/>
        </w:rPr>
        <w:t>一台设备可以属于多个分组。</w:t>
      </w:r>
    </w:p>
    <w:p w:rsidR="00D2534B" w:rsidRPr="00394123" w:rsidRDefault="00D2534B" w:rsidP="00D2534B">
      <w:pPr>
        <w:rPr>
          <w:lang w:val="sv-SE"/>
        </w:rPr>
      </w:pPr>
    </w:p>
    <w:p w:rsidR="00D2534B" w:rsidRPr="00394123" w:rsidRDefault="00063414" w:rsidP="00D2534B">
      <w:pPr>
        <w:pStyle w:val="20"/>
      </w:pPr>
      <w:bookmarkStart w:id="3" w:name="_Toc436396603"/>
      <w:r w:rsidRPr="00394123">
        <w:rPr>
          <w:rFonts w:hint="eastAsia"/>
        </w:rPr>
        <w:t>使用</w:t>
      </w:r>
      <w:r w:rsidR="00D2534B" w:rsidRPr="00394123">
        <w:rPr>
          <w:rFonts w:hint="eastAsia"/>
        </w:rPr>
        <w:t>流程</w:t>
      </w:r>
      <w:bookmarkEnd w:id="3"/>
    </w:p>
    <w:p w:rsidR="00063414" w:rsidRPr="00394123" w:rsidRDefault="00063414" w:rsidP="00063414">
      <w:pPr>
        <w:rPr>
          <w:lang w:val="sv-SE"/>
        </w:rPr>
      </w:pPr>
      <w:r w:rsidRPr="00394123">
        <w:rPr>
          <w:rFonts w:hint="eastAsia"/>
          <w:lang w:val="sv-SE"/>
        </w:rPr>
        <w:t>手机通过服务器或局域网连接到网关，从网关查询设备列表，根据设备的类型显示相应的控制界面。为避免网关代码量过大，手机对设备的控制采用透传方式。</w:t>
      </w:r>
    </w:p>
    <w:p w:rsidR="007860E5" w:rsidRPr="00394123" w:rsidRDefault="007860E5" w:rsidP="00063414">
      <w:pPr>
        <w:rPr>
          <w:lang w:val="sv-SE"/>
        </w:rPr>
      </w:pPr>
      <w:r w:rsidRPr="00394123">
        <w:rPr>
          <w:rFonts w:hint="eastAsia"/>
          <w:lang w:val="sv-SE"/>
        </w:rPr>
        <w:t>设备和网关要绑定后才能使用</w:t>
      </w:r>
    </w:p>
    <w:p w:rsidR="009F698D" w:rsidRPr="00394123" w:rsidRDefault="009F698D" w:rsidP="009F698D">
      <w:pPr>
        <w:pStyle w:val="af8"/>
        <w:numPr>
          <w:ilvl w:val="0"/>
          <w:numId w:val="28"/>
        </w:numPr>
        <w:spacing w:before="156" w:after="156"/>
        <w:ind w:leftChars="0"/>
        <w:rPr>
          <w:lang w:val="sv-SE"/>
        </w:rPr>
      </w:pPr>
      <w:r w:rsidRPr="00394123">
        <w:rPr>
          <w:rFonts w:hint="eastAsia"/>
          <w:lang w:val="sv-SE"/>
        </w:rPr>
        <w:t>绑定：</w:t>
      </w:r>
    </w:p>
    <w:p w:rsidR="00063414" w:rsidRPr="00394123" w:rsidRDefault="00BD6B01" w:rsidP="00063414">
      <w:pPr>
        <w:rPr>
          <w:lang w:val="sv-SE"/>
        </w:rPr>
      </w:pPr>
      <w:r w:rsidRPr="00394123">
        <w:rPr>
          <w:rFonts w:hint="eastAsia"/>
          <w:lang w:val="sv-SE"/>
        </w:rPr>
        <w:t>新</w:t>
      </w:r>
      <w:r w:rsidR="00063414" w:rsidRPr="00394123">
        <w:rPr>
          <w:rFonts w:hint="eastAsia"/>
          <w:lang w:val="sv-SE"/>
        </w:rPr>
        <w:t>设备</w:t>
      </w:r>
      <w:r w:rsidRPr="00394123">
        <w:rPr>
          <w:rFonts w:hint="eastAsia"/>
          <w:lang w:val="sv-SE"/>
        </w:rPr>
        <w:t>轮训各个信道发送绑定（配对）申请</w:t>
      </w:r>
      <w:r w:rsidR="009F698D" w:rsidRPr="00394123">
        <w:rPr>
          <w:rFonts w:hint="eastAsia"/>
          <w:lang w:val="sv-SE"/>
        </w:rPr>
        <w:t>并等待一定时间（如</w:t>
      </w:r>
      <w:r w:rsidR="009F698D" w:rsidRPr="00394123">
        <w:rPr>
          <w:rFonts w:hint="eastAsia"/>
          <w:lang w:val="sv-SE"/>
        </w:rPr>
        <w:t>2</w:t>
      </w:r>
      <w:r w:rsidR="009F698D" w:rsidRPr="00394123">
        <w:rPr>
          <w:rFonts w:hint="eastAsia"/>
          <w:lang w:val="sv-SE"/>
        </w:rPr>
        <w:t>秒）响应</w:t>
      </w:r>
      <w:r w:rsidR="00063414" w:rsidRPr="00394123">
        <w:rPr>
          <w:rFonts w:hint="eastAsia"/>
          <w:lang w:val="sv-SE"/>
        </w:rPr>
        <w:t>，</w:t>
      </w:r>
      <w:r w:rsidR="00A53357" w:rsidRPr="00394123">
        <w:rPr>
          <w:rFonts w:hint="eastAsia"/>
          <w:lang w:val="sv-SE"/>
        </w:rPr>
        <w:t>网关把新设备作为未绑定设备推送给手机</w:t>
      </w:r>
      <w:r w:rsidR="00A53357" w:rsidRPr="00394123">
        <w:rPr>
          <w:rFonts w:hint="eastAsia"/>
          <w:lang w:val="sv-SE"/>
        </w:rPr>
        <w:t>app</w:t>
      </w:r>
      <w:r w:rsidR="00A53357" w:rsidRPr="00394123">
        <w:rPr>
          <w:rFonts w:hint="eastAsia"/>
          <w:lang w:val="sv-SE"/>
        </w:rPr>
        <w:t>，</w:t>
      </w:r>
      <w:r w:rsidR="00A53357" w:rsidRPr="00394123">
        <w:rPr>
          <w:rFonts w:hint="eastAsia"/>
          <w:lang w:val="sv-SE"/>
        </w:rPr>
        <w:t>app</w:t>
      </w:r>
      <w:r w:rsidR="00A53357" w:rsidRPr="00394123">
        <w:rPr>
          <w:rFonts w:hint="eastAsia"/>
          <w:lang w:val="sv-SE"/>
        </w:rPr>
        <w:t>在醒目位置提示用户发现新设备，用户可以确认绑定或拒绝绑定。如果存在多个网关在线，以最先确认绑定的为准。</w:t>
      </w:r>
    </w:p>
    <w:p w:rsidR="009F698D" w:rsidRPr="00394123" w:rsidRDefault="009F698D" w:rsidP="009F698D">
      <w:pPr>
        <w:pStyle w:val="af8"/>
        <w:numPr>
          <w:ilvl w:val="0"/>
          <w:numId w:val="28"/>
        </w:numPr>
        <w:spacing w:before="156" w:after="156"/>
        <w:ind w:leftChars="0"/>
        <w:rPr>
          <w:lang w:val="sv-SE"/>
        </w:rPr>
      </w:pPr>
      <w:r w:rsidRPr="00394123">
        <w:rPr>
          <w:rFonts w:hint="eastAsia"/>
          <w:lang w:val="sv-SE"/>
        </w:rPr>
        <w:t>解绑</w:t>
      </w:r>
    </w:p>
    <w:p w:rsidR="009F698D" w:rsidRPr="00394123" w:rsidRDefault="009F698D" w:rsidP="009F698D">
      <w:pPr>
        <w:rPr>
          <w:lang w:val="sv-SE"/>
        </w:rPr>
      </w:pPr>
      <w:r w:rsidRPr="00394123">
        <w:rPr>
          <w:rFonts w:hint="eastAsia"/>
          <w:lang w:val="sv-SE"/>
        </w:rPr>
        <w:t>已绑定设备可能需要解绑（如更换网关），</w:t>
      </w:r>
      <w:r w:rsidR="0056333E" w:rsidRPr="00394123">
        <w:rPr>
          <w:rFonts w:hint="eastAsia"/>
          <w:lang w:val="sv-SE"/>
        </w:rPr>
        <w:t>解绑分为安全性和高安全性两种情况</w:t>
      </w:r>
    </w:p>
    <w:p w:rsidR="0056333E" w:rsidRPr="00394123" w:rsidRDefault="0056333E" w:rsidP="009F698D">
      <w:pPr>
        <w:rPr>
          <w:lang w:val="sv-SE"/>
        </w:rPr>
      </w:pPr>
      <w:r w:rsidRPr="00394123">
        <w:rPr>
          <w:rFonts w:hint="eastAsia"/>
          <w:lang w:val="sv-SE"/>
        </w:rPr>
        <w:t>1</w:t>
      </w:r>
      <w:r w:rsidRPr="00394123">
        <w:rPr>
          <w:rFonts w:hint="eastAsia"/>
          <w:lang w:val="sv-SE"/>
        </w:rPr>
        <w:t>、低安全性</w:t>
      </w:r>
    </w:p>
    <w:p w:rsidR="002B4392" w:rsidRPr="00394123" w:rsidRDefault="001214DC" w:rsidP="009F698D">
      <w:pPr>
        <w:rPr>
          <w:lang w:val="sv-SE"/>
        </w:rPr>
      </w:pPr>
      <w:r w:rsidRPr="00394123">
        <w:rPr>
          <w:rFonts w:hint="eastAsia"/>
          <w:lang w:val="sv-SE"/>
        </w:rPr>
        <w:t>例如灯，没有按钮可以操作，这类设备</w:t>
      </w:r>
      <w:r w:rsidR="00FC6AED" w:rsidRPr="00394123">
        <w:rPr>
          <w:rFonts w:hint="eastAsia"/>
          <w:lang w:val="sv-SE"/>
        </w:rPr>
        <w:t>在一定时间内无法连接到已经绑定的网关，进入绑定流程尝试绑定到其它网关。在连接旧网关和绑定新网关反复切换直到连接到网关。</w:t>
      </w:r>
    </w:p>
    <w:p w:rsidR="002B4392" w:rsidRPr="00394123" w:rsidRDefault="002B4392" w:rsidP="009F698D">
      <w:pPr>
        <w:rPr>
          <w:lang w:val="sv-SE"/>
        </w:rPr>
      </w:pPr>
      <w:r w:rsidRPr="00394123">
        <w:rPr>
          <w:rFonts w:hint="eastAsia"/>
          <w:lang w:val="sv-SE"/>
        </w:rPr>
        <w:t>为了避免自家网关出故障情况下，邻居家出现一大堆新设备，设备端发送绑定申请时带上是否已经绑定过标志。网关推送给手机</w:t>
      </w:r>
      <w:r w:rsidRPr="00394123">
        <w:rPr>
          <w:rFonts w:hint="eastAsia"/>
          <w:lang w:val="sv-SE"/>
        </w:rPr>
        <w:t>app</w:t>
      </w:r>
      <w:r w:rsidRPr="00394123">
        <w:rPr>
          <w:rFonts w:hint="eastAsia"/>
          <w:lang w:val="sv-SE"/>
        </w:rPr>
        <w:t>时，也带上此标志。如果已经绑定过，</w:t>
      </w:r>
      <w:r w:rsidRPr="00394123">
        <w:rPr>
          <w:rFonts w:hint="eastAsia"/>
          <w:lang w:val="sv-SE"/>
        </w:rPr>
        <w:t>app</w:t>
      </w:r>
      <w:r w:rsidRPr="00394123">
        <w:rPr>
          <w:rFonts w:hint="eastAsia"/>
          <w:lang w:val="sv-SE"/>
        </w:rPr>
        <w:t>在本地缓存查找是否有该设备，如果有，直接回复允许绑定给网关，网关完成绑定。如果没有缓存，用户需要操作</w:t>
      </w:r>
      <w:r w:rsidRPr="00394123">
        <w:rPr>
          <w:rFonts w:hint="eastAsia"/>
          <w:lang w:val="sv-SE"/>
        </w:rPr>
        <w:t>app</w:t>
      </w:r>
      <w:r w:rsidRPr="00394123">
        <w:rPr>
          <w:rFonts w:hint="eastAsia"/>
          <w:lang w:val="sv-SE"/>
        </w:rPr>
        <w:t>的“找回旧设备”按钮，才能看见这些设备，然后用户可以“允许绑定”或“拒绝绑定”。</w:t>
      </w:r>
      <w:r w:rsidR="002A656B" w:rsidRPr="00394123">
        <w:rPr>
          <w:rFonts w:hint="eastAsia"/>
          <w:lang w:val="sv-SE"/>
        </w:rPr>
        <w:t>这样用户只有在同时换网关和手机情况下，下需要“找回旧设备”。</w:t>
      </w:r>
    </w:p>
    <w:p w:rsidR="0056333E" w:rsidRPr="00394123" w:rsidRDefault="0056333E" w:rsidP="009F698D">
      <w:pPr>
        <w:rPr>
          <w:lang w:val="sv-SE"/>
        </w:rPr>
      </w:pPr>
      <w:r w:rsidRPr="00394123">
        <w:rPr>
          <w:rFonts w:hint="eastAsia"/>
          <w:lang w:val="sv-SE"/>
        </w:rPr>
        <w:t>2</w:t>
      </w:r>
      <w:r w:rsidRPr="00394123">
        <w:rPr>
          <w:rFonts w:hint="eastAsia"/>
          <w:lang w:val="sv-SE"/>
        </w:rPr>
        <w:t>、高安全性</w:t>
      </w:r>
    </w:p>
    <w:p w:rsidR="00FC6AED" w:rsidRPr="00394123" w:rsidRDefault="00FC6AED" w:rsidP="009F698D">
      <w:pPr>
        <w:rPr>
          <w:lang w:val="sv-SE"/>
        </w:rPr>
      </w:pPr>
      <w:r w:rsidRPr="00394123">
        <w:rPr>
          <w:rFonts w:hint="eastAsia"/>
          <w:lang w:val="sv-SE"/>
        </w:rPr>
        <w:t>例如门锁，有按钮可以操作，用户按下按钮后清除绑定信息，重新进入绑定流程。</w:t>
      </w:r>
    </w:p>
    <w:p w:rsidR="004551B4" w:rsidRPr="00394123" w:rsidRDefault="004551B4" w:rsidP="009F698D">
      <w:pPr>
        <w:rPr>
          <w:lang w:val="sv-SE"/>
        </w:rPr>
      </w:pPr>
      <w:r w:rsidRPr="00394123">
        <w:rPr>
          <w:rFonts w:hint="eastAsia"/>
          <w:lang w:val="sv-SE"/>
        </w:rPr>
        <w:t>两种解绑方式由编译宏控制，不同产品可以选择不同的解绑方式。</w:t>
      </w:r>
    </w:p>
    <w:p w:rsidR="00785F01" w:rsidRPr="00394123" w:rsidRDefault="00785F01" w:rsidP="00785F01">
      <w:pPr>
        <w:rPr>
          <w:lang w:val="sv-SE"/>
        </w:rPr>
      </w:pPr>
      <w:r w:rsidRPr="00394123">
        <w:rPr>
          <w:rFonts w:hint="eastAsia"/>
          <w:lang w:val="sv-SE"/>
        </w:rPr>
        <w:t>对于一个用户有多个网关情况，手机添加多个网关并登录后，可以把多个网关划分成漫游组，组内网关会同步各自的设备信息，这样设备移动后可以接入组内任意网关。</w:t>
      </w:r>
    </w:p>
    <w:p w:rsidR="007E7E9F" w:rsidRPr="00394123" w:rsidRDefault="007E7E9F" w:rsidP="00785F01">
      <w:pPr>
        <w:rPr>
          <w:lang w:val="sv-SE"/>
        </w:rPr>
      </w:pPr>
      <w:r w:rsidRPr="00394123">
        <w:rPr>
          <w:rFonts w:hint="eastAsia"/>
          <w:lang w:val="sv-SE"/>
        </w:rPr>
        <w:t>设备端软件流程</w:t>
      </w:r>
      <w:r w:rsidR="00FD68B9" w:rsidRPr="00394123">
        <w:rPr>
          <w:rFonts w:hint="eastAsia"/>
          <w:lang w:val="sv-SE"/>
        </w:rPr>
        <w:t>总体</w:t>
      </w:r>
      <w:r w:rsidRPr="00394123">
        <w:rPr>
          <w:rFonts w:hint="eastAsia"/>
          <w:lang w:val="sv-SE"/>
        </w:rPr>
        <w:t>图如下：</w:t>
      </w:r>
    </w:p>
    <w:p w:rsidR="00AF00CA" w:rsidRPr="00394123" w:rsidRDefault="00AF00CA" w:rsidP="00785F01">
      <w:pPr>
        <w:rPr>
          <w:lang w:val="sv-SE"/>
        </w:rPr>
      </w:pPr>
      <w:r w:rsidRPr="00394123">
        <w:rPr>
          <w:rFonts w:hint="eastAsia"/>
          <w:noProof/>
        </w:rPr>
        <w:lastRenderedPageBreak/>
        <w:drawing>
          <wp:anchor distT="0" distB="0" distL="114300" distR="114300" simplePos="0" relativeHeight="251671552" behindDoc="0" locked="0" layoutInCell="1" allowOverlap="1">
            <wp:simplePos x="0" y="0"/>
            <wp:positionH relativeFrom="column">
              <wp:align>left</wp:align>
            </wp:positionH>
            <wp:positionV relativeFrom="paragraph">
              <wp:align>top</wp:align>
            </wp:positionV>
            <wp:extent cx="4871229" cy="7013275"/>
            <wp:effectExtent l="19050" t="0" r="5571" b="0"/>
            <wp:wrapSquare wrapText="bothSides"/>
            <wp:docPr id="1" name="图片 0" descr="rfd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dev.jpg"/>
                    <pic:cNvPicPr/>
                  </pic:nvPicPr>
                  <pic:blipFill>
                    <a:blip r:embed="rId19"/>
                    <a:stretch>
                      <a:fillRect/>
                    </a:stretch>
                  </pic:blipFill>
                  <pic:spPr>
                    <a:xfrm>
                      <a:off x="0" y="0"/>
                      <a:ext cx="4871229" cy="7013275"/>
                    </a:xfrm>
                    <a:prstGeom prst="rect">
                      <a:avLst/>
                    </a:prstGeom>
                  </pic:spPr>
                </pic:pic>
              </a:graphicData>
            </a:graphic>
          </wp:anchor>
        </w:drawing>
      </w:r>
      <w:r w:rsidR="00BF3A60">
        <w:rPr>
          <w:lang w:val="sv-SE"/>
        </w:rPr>
        <w:br w:type="textWrapping" w:clear="all"/>
      </w:r>
    </w:p>
    <w:p w:rsidR="004551B4" w:rsidRPr="00394123" w:rsidRDefault="004551B4" w:rsidP="00785F01">
      <w:pPr>
        <w:rPr>
          <w:lang w:val="sv-SE"/>
        </w:rPr>
      </w:pPr>
    </w:p>
    <w:p w:rsidR="004551B4" w:rsidRPr="00394123" w:rsidRDefault="004551B4" w:rsidP="00785F01">
      <w:pPr>
        <w:rPr>
          <w:lang w:val="sv-SE"/>
        </w:rPr>
      </w:pPr>
    </w:p>
    <w:p w:rsidR="004551B4" w:rsidRPr="00394123" w:rsidRDefault="004551B4" w:rsidP="00785F01">
      <w:pPr>
        <w:rPr>
          <w:lang w:val="sv-SE"/>
        </w:rPr>
      </w:pPr>
    </w:p>
    <w:p w:rsidR="004551B4" w:rsidRPr="00394123" w:rsidRDefault="004551B4" w:rsidP="00785F01">
      <w:pPr>
        <w:rPr>
          <w:lang w:val="sv-SE"/>
        </w:rPr>
      </w:pPr>
    </w:p>
    <w:p w:rsidR="004551B4" w:rsidRPr="00394123" w:rsidRDefault="004551B4" w:rsidP="00785F01">
      <w:pPr>
        <w:rPr>
          <w:lang w:val="sv-SE"/>
        </w:rPr>
      </w:pPr>
    </w:p>
    <w:p w:rsidR="00BC3200" w:rsidRPr="00394123" w:rsidRDefault="00BC3200" w:rsidP="00BC3200">
      <w:pPr>
        <w:pStyle w:val="20"/>
      </w:pPr>
      <w:bookmarkStart w:id="4" w:name="_Toc436396604"/>
      <w:r w:rsidRPr="00394123">
        <w:rPr>
          <w:rFonts w:hint="eastAsia"/>
        </w:rPr>
        <w:t>简化版设备端</w:t>
      </w:r>
      <w:bookmarkEnd w:id="4"/>
    </w:p>
    <w:p w:rsidR="00785F01" w:rsidRPr="00394123" w:rsidRDefault="00BC3200" w:rsidP="00785F01">
      <w:pPr>
        <w:rPr>
          <w:lang w:val="sv-SE"/>
        </w:rPr>
      </w:pPr>
      <w:r w:rsidRPr="00394123">
        <w:rPr>
          <w:rFonts w:hint="eastAsia"/>
          <w:lang w:val="sv-SE"/>
        </w:rPr>
        <w:t>由于标准版协议复杂，对单片机资源要求较高，在低端产品无成本优势，需要开发出基于</w:t>
      </w:r>
      <w:r w:rsidRPr="00394123">
        <w:rPr>
          <w:rFonts w:hint="eastAsia"/>
          <w:lang w:val="sv-SE"/>
        </w:rPr>
        <w:t>51</w:t>
      </w:r>
      <w:r w:rsidRPr="00394123">
        <w:rPr>
          <w:rFonts w:hint="eastAsia"/>
          <w:lang w:val="sv-SE"/>
        </w:rPr>
        <w:t>系列单片机的低成本简化版</w:t>
      </w:r>
      <w:r w:rsidRPr="00394123">
        <w:rPr>
          <w:rFonts w:hint="eastAsia"/>
          <w:lang w:val="sv-SE"/>
        </w:rPr>
        <w:t>RF</w:t>
      </w:r>
      <w:r w:rsidRPr="00394123">
        <w:rPr>
          <w:rFonts w:hint="eastAsia"/>
          <w:lang w:val="sv-SE"/>
        </w:rPr>
        <w:t>设备。</w:t>
      </w:r>
      <w:r w:rsidR="005E46BC" w:rsidRPr="00394123">
        <w:rPr>
          <w:rFonts w:hint="eastAsia"/>
          <w:lang w:val="sv-SE"/>
        </w:rPr>
        <w:t>简化版需求如下：</w:t>
      </w:r>
    </w:p>
    <w:p w:rsidR="004551B4" w:rsidRPr="00394123" w:rsidRDefault="005E46BC" w:rsidP="004551B4">
      <w:pPr>
        <w:pStyle w:val="af8"/>
        <w:numPr>
          <w:ilvl w:val="0"/>
          <w:numId w:val="28"/>
        </w:numPr>
        <w:spacing w:before="156" w:after="156"/>
        <w:ind w:leftChars="0"/>
        <w:rPr>
          <w:lang w:val="sv-SE"/>
        </w:rPr>
      </w:pPr>
      <w:r w:rsidRPr="00394123">
        <w:rPr>
          <w:rFonts w:hint="eastAsia"/>
          <w:lang w:val="sv-SE"/>
        </w:rPr>
        <w:lastRenderedPageBreak/>
        <w:t>绑定</w:t>
      </w:r>
      <w:r w:rsidR="004551B4" w:rsidRPr="00394123">
        <w:rPr>
          <w:rFonts w:hint="eastAsia"/>
          <w:lang w:val="sv-SE"/>
        </w:rPr>
        <w:t>、解绑</w:t>
      </w:r>
    </w:p>
    <w:p w:rsidR="004551B4" w:rsidRPr="00394123" w:rsidRDefault="004551B4" w:rsidP="004551B4">
      <w:pPr>
        <w:pStyle w:val="af8"/>
        <w:spacing w:before="156" w:after="156"/>
        <w:ind w:leftChars="0" w:left="420"/>
        <w:rPr>
          <w:lang w:val="sv-SE"/>
        </w:rPr>
      </w:pPr>
      <w:r w:rsidRPr="00394123">
        <w:rPr>
          <w:rFonts w:hint="eastAsia"/>
          <w:lang w:val="sv-SE"/>
        </w:rPr>
        <w:t>与标准版相同</w:t>
      </w:r>
    </w:p>
    <w:p w:rsidR="004551B4" w:rsidRPr="00394123" w:rsidRDefault="004551B4" w:rsidP="004551B4">
      <w:pPr>
        <w:pStyle w:val="af8"/>
        <w:numPr>
          <w:ilvl w:val="0"/>
          <w:numId w:val="28"/>
        </w:numPr>
        <w:spacing w:before="156" w:after="156"/>
        <w:ind w:leftChars="0"/>
        <w:rPr>
          <w:lang w:val="sv-SE"/>
        </w:rPr>
      </w:pPr>
      <w:r w:rsidRPr="00394123">
        <w:rPr>
          <w:rFonts w:hint="eastAsia"/>
          <w:lang w:val="sv-SE"/>
        </w:rPr>
        <w:t>认证</w:t>
      </w:r>
    </w:p>
    <w:p w:rsidR="004551B4" w:rsidRPr="00394123" w:rsidRDefault="006348FE" w:rsidP="004551B4">
      <w:pPr>
        <w:pStyle w:val="af8"/>
        <w:spacing w:before="156" w:after="156"/>
        <w:ind w:leftChars="0" w:left="420"/>
        <w:rPr>
          <w:lang w:val="sv-SE"/>
        </w:rPr>
      </w:pPr>
      <w:r w:rsidRPr="00394123">
        <w:rPr>
          <w:rFonts w:hint="eastAsia"/>
          <w:lang w:val="sv-SE"/>
        </w:rPr>
        <w:t>与标准版相同</w:t>
      </w:r>
    </w:p>
    <w:p w:rsidR="005E46BC" w:rsidRPr="00394123" w:rsidRDefault="005E46BC" w:rsidP="00814E08">
      <w:pPr>
        <w:pStyle w:val="af8"/>
        <w:numPr>
          <w:ilvl w:val="0"/>
          <w:numId w:val="28"/>
        </w:numPr>
        <w:spacing w:before="156" w:after="156"/>
        <w:ind w:leftChars="0"/>
        <w:rPr>
          <w:lang w:val="sv-SE"/>
        </w:rPr>
      </w:pPr>
      <w:r w:rsidRPr="00394123">
        <w:rPr>
          <w:rFonts w:hint="eastAsia"/>
          <w:lang w:val="sv-SE"/>
        </w:rPr>
        <w:t>不</w:t>
      </w:r>
      <w:r w:rsidR="00814E08" w:rsidRPr="00394123">
        <w:rPr>
          <w:rFonts w:hint="eastAsia"/>
          <w:lang w:val="sv-SE"/>
        </w:rPr>
        <w:t>支持升级</w:t>
      </w:r>
    </w:p>
    <w:p w:rsidR="00814E08" w:rsidRPr="00394123" w:rsidRDefault="00814E08" w:rsidP="00814E08">
      <w:pPr>
        <w:pStyle w:val="af8"/>
        <w:numPr>
          <w:ilvl w:val="0"/>
          <w:numId w:val="28"/>
        </w:numPr>
        <w:spacing w:before="156" w:after="156"/>
        <w:ind w:leftChars="0"/>
        <w:rPr>
          <w:lang w:val="sv-SE"/>
        </w:rPr>
      </w:pPr>
      <w:r w:rsidRPr="00394123">
        <w:rPr>
          <w:rFonts w:hint="eastAsia"/>
          <w:lang w:val="sv-SE"/>
        </w:rPr>
        <w:t>不实现</w:t>
      </w:r>
      <w:r w:rsidRPr="00394123">
        <w:rPr>
          <w:rFonts w:hint="eastAsia"/>
          <w:lang w:val="sv-SE"/>
        </w:rPr>
        <w:t>RF</w:t>
      </w:r>
      <w:r w:rsidRPr="00394123">
        <w:rPr>
          <w:rFonts w:hint="eastAsia"/>
          <w:lang w:val="sv-SE"/>
        </w:rPr>
        <w:t>时隙协议</w:t>
      </w:r>
    </w:p>
    <w:p w:rsidR="006348FE" w:rsidRPr="00394123" w:rsidRDefault="00814E08" w:rsidP="00841D72">
      <w:pPr>
        <w:pStyle w:val="af8"/>
        <w:spacing w:before="156" w:after="156"/>
        <w:ind w:leftChars="0" w:left="420"/>
        <w:rPr>
          <w:lang w:val="sv-SE"/>
        </w:rPr>
      </w:pPr>
      <w:r w:rsidRPr="00394123">
        <w:rPr>
          <w:rFonts w:hint="eastAsia"/>
          <w:lang w:val="sv-SE"/>
        </w:rPr>
        <w:t>简化版单片机资源有限，不实现完整的</w:t>
      </w:r>
      <w:r w:rsidRPr="00394123">
        <w:rPr>
          <w:rFonts w:hint="eastAsia"/>
          <w:lang w:val="sv-SE"/>
        </w:rPr>
        <w:t>RF</w:t>
      </w:r>
      <w:r w:rsidRPr="00394123">
        <w:rPr>
          <w:rFonts w:hint="eastAsia"/>
          <w:lang w:val="sv-SE"/>
        </w:rPr>
        <w:t>时隙协议，单片机和</w:t>
      </w:r>
      <w:r w:rsidRPr="00394123">
        <w:rPr>
          <w:rFonts w:hint="eastAsia"/>
          <w:lang w:val="sv-SE"/>
        </w:rPr>
        <w:t>RF</w:t>
      </w:r>
      <w:r w:rsidRPr="00394123">
        <w:rPr>
          <w:rFonts w:hint="eastAsia"/>
          <w:lang w:val="sv-SE"/>
        </w:rPr>
        <w:t>芯片不考虑节电，</w:t>
      </w:r>
      <w:r w:rsidR="00111C2C" w:rsidRPr="00394123">
        <w:rPr>
          <w:rFonts w:hint="eastAsia"/>
          <w:lang w:val="sv-SE"/>
        </w:rPr>
        <w:t>不</w:t>
      </w:r>
      <w:r w:rsidRPr="00394123">
        <w:rPr>
          <w:rFonts w:hint="eastAsia"/>
          <w:lang w:val="sv-SE"/>
        </w:rPr>
        <w:t>休眠</w:t>
      </w:r>
      <w:r w:rsidR="006348FE" w:rsidRPr="00394123">
        <w:rPr>
          <w:rFonts w:hint="eastAsia"/>
          <w:lang w:val="sv-SE"/>
        </w:rPr>
        <w:t>。</w:t>
      </w:r>
    </w:p>
    <w:p w:rsidR="006348FE" w:rsidRPr="00394123" w:rsidRDefault="006348FE" w:rsidP="00841D72">
      <w:pPr>
        <w:pStyle w:val="af8"/>
        <w:spacing w:before="156" w:after="156"/>
        <w:ind w:leftChars="0" w:left="420"/>
        <w:rPr>
          <w:lang w:val="sv-SE"/>
        </w:rPr>
      </w:pPr>
      <w:r w:rsidRPr="00394123">
        <w:rPr>
          <w:rFonts w:hint="eastAsia"/>
          <w:lang w:val="sv-SE"/>
        </w:rPr>
        <w:t>接收：</w:t>
      </w:r>
    </w:p>
    <w:p w:rsidR="00841D72" w:rsidRPr="00394123" w:rsidRDefault="00211054" w:rsidP="00841D72">
      <w:pPr>
        <w:pStyle w:val="af8"/>
        <w:spacing w:before="156" w:after="156"/>
        <w:ind w:leftChars="0" w:left="420"/>
        <w:rPr>
          <w:lang w:val="sv-SE"/>
        </w:rPr>
      </w:pPr>
      <w:r w:rsidRPr="00394123">
        <w:rPr>
          <w:rFonts w:hint="eastAsia"/>
          <w:lang w:val="sv-SE"/>
        </w:rPr>
        <w:t>RF</w:t>
      </w:r>
      <w:r w:rsidRPr="00394123">
        <w:rPr>
          <w:rFonts w:hint="eastAsia"/>
          <w:lang w:val="sv-SE"/>
        </w:rPr>
        <w:t>长期处于</w:t>
      </w:r>
      <w:r w:rsidRPr="00394123">
        <w:rPr>
          <w:rFonts w:hint="eastAsia"/>
          <w:lang w:val="sv-SE"/>
        </w:rPr>
        <w:t>RX</w:t>
      </w:r>
      <w:r w:rsidRPr="00394123">
        <w:rPr>
          <w:rFonts w:hint="eastAsia"/>
          <w:lang w:val="sv-SE"/>
        </w:rPr>
        <w:t>状态，只有在需要发送数据时切换到</w:t>
      </w:r>
      <w:r w:rsidRPr="00394123">
        <w:rPr>
          <w:rFonts w:hint="eastAsia"/>
          <w:lang w:val="sv-SE"/>
        </w:rPr>
        <w:t>TX</w:t>
      </w:r>
      <w:r w:rsidRPr="00394123">
        <w:rPr>
          <w:rFonts w:hint="eastAsia"/>
          <w:lang w:val="sv-SE"/>
        </w:rPr>
        <w:t>状态，发送完成立即切换回</w:t>
      </w:r>
      <w:r w:rsidRPr="00394123">
        <w:rPr>
          <w:rFonts w:hint="eastAsia"/>
          <w:lang w:val="sv-SE"/>
        </w:rPr>
        <w:t>RX</w:t>
      </w:r>
      <w:r w:rsidRPr="00394123">
        <w:rPr>
          <w:rFonts w:hint="eastAsia"/>
          <w:lang w:val="sv-SE"/>
        </w:rPr>
        <w:t>状态。</w:t>
      </w:r>
    </w:p>
    <w:p w:rsidR="006348FE" w:rsidRPr="00394123" w:rsidRDefault="006348FE" w:rsidP="006348FE">
      <w:pPr>
        <w:pStyle w:val="af8"/>
        <w:spacing w:before="156" w:after="156"/>
        <w:ind w:leftChars="0" w:left="420"/>
        <w:rPr>
          <w:lang w:val="sv-SE"/>
        </w:rPr>
      </w:pPr>
      <w:r w:rsidRPr="00394123">
        <w:rPr>
          <w:rFonts w:hint="eastAsia"/>
          <w:lang w:val="sv-SE"/>
        </w:rPr>
        <w:t>发送：</w:t>
      </w:r>
    </w:p>
    <w:p w:rsidR="00841D72" w:rsidRPr="00394123" w:rsidRDefault="00841D72" w:rsidP="00841D72">
      <w:pPr>
        <w:pStyle w:val="af8"/>
        <w:spacing w:before="156" w:after="156"/>
        <w:ind w:leftChars="0" w:left="420"/>
        <w:rPr>
          <w:lang w:val="sv-SE"/>
        </w:rPr>
      </w:pPr>
      <w:r w:rsidRPr="00394123">
        <w:rPr>
          <w:rFonts w:hint="eastAsia"/>
          <w:lang w:val="sv-SE"/>
        </w:rPr>
        <w:t>设备</w:t>
      </w:r>
      <w:r w:rsidR="005E46BC" w:rsidRPr="00394123">
        <w:rPr>
          <w:rFonts w:hint="eastAsia"/>
          <w:lang w:val="sv-SE"/>
        </w:rPr>
        <w:t>收到网关下发命令后，延时到回应</w:t>
      </w:r>
      <w:r w:rsidR="005E46BC" w:rsidRPr="00394123">
        <w:rPr>
          <w:rFonts w:hint="eastAsia"/>
          <w:lang w:val="sv-SE"/>
        </w:rPr>
        <w:t>ACK</w:t>
      </w:r>
      <w:r w:rsidR="005E46BC" w:rsidRPr="00394123">
        <w:rPr>
          <w:rFonts w:hint="eastAsia"/>
          <w:lang w:val="sv-SE"/>
        </w:rPr>
        <w:t>的时隙发送</w:t>
      </w:r>
      <w:r w:rsidR="005E46BC" w:rsidRPr="00394123">
        <w:rPr>
          <w:rFonts w:hint="eastAsia"/>
          <w:lang w:val="sv-SE"/>
        </w:rPr>
        <w:t>ACK</w:t>
      </w:r>
      <w:r w:rsidR="005E46BC" w:rsidRPr="00394123">
        <w:rPr>
          <w:rFonts w:hint="eastAsia"/>
          <w:lang w:val="sv-SE"/>
        </w:rPr>
        <w:t>给网关。</w:t>
      </w:r>
    </w:p>
    <w:p w:rsidR="00111C2C" w:rsidRPr="00394123" w:rsidRDefault="005E46BC" w:rsidP="00111C2C">
      <w:pPr>
        <w:pStyle w:val="af8"/>
        <w:spacing w:before="156" w:after="156"/>
        <w:ind w:leftChars="0" w:left="420"/>
        <w:rPr>
          <w:lang w:val="sv-SE"/>
        </w:rPr>
      </w:pPr>
      <w:r w:rsidRPr="00394123">
        <w:rPr>
          <w:rFonts w:hint="eastAsia"/>
          <w:lang w:val="sv-SE"/>
        </w:rPr>
        <w:t>需要主动上报数据时，根据上次收到</w:t>
      </w:r>
      <w:r w:rsidRPr="00394123">
        <w:rPr>
          <w:rFonts w:hint="eastAsia"/>
          <w:lang w:val="sv-SE"/>
        </w:rPr>
        <w:t>Beacon</w:t>
      </w:r>
      <w:r w:rsidRPr="00394123">
        <w:rPr>
          <w:rFonts w:hint="eastAsia"/>
          <w:lang w:val="sv-SE"/>
        </w:rPr>
        <w:t>帧时间延时到竞争上报时隙发送给网关。</w:t>
      </w:r>
    </w:p>
    <w:p w:rsidR="00111C2C" w:rsidRPr="00394123" w:rsidRDefault="00111C2C" w:rsidP="00841D72">
      <w:pPr>
        <w:pStyle w:val="af8"/>
        <w:numPr>
          <w:ilvl w:val="0"/>
          <w:numId w:val="31"/>
        </w:numPr>
        <w:spacing w:before="156" w:after="156"/>
        <w:ind w:leftChars="0"/>
        <w:rPr>
          <w:lang w:val="sv-SE"/>
        </w:rPr>
      </w:pPr>
      <w:r w:rsidRPr="00394123">
        <w:rPr>
          <w:rFonts w:hint="eastAsia"/>
          <w:lang w:val="sv-SE"/>
        </w:rPr>
        <w:t>支持单播和组播方式控制设备端</w:t>
      </w:r>
    </w:p>
    <w:p w:rsidR="005E46BC" w:rsidRPr="00394123" w:rsidRDefault="00111C2C" w:rsidP="00111C2C">
      <w:pPr>
        <w:pStyle w:val="af8"/>
        <w:spacing w:before="156" w:after="156"/>
        <w:ind w:leftChars="0" w:left="420"/>
        <w:rPr>
          <w:lang w:val="sv-SE"/>
        </w:rPr>
      </w:pPr>
      <w:r w:rsidRPr="00394123">
        <w:rPr>
          <w:rFonts w:hint="eastAsia"/>
          <w:lang w:val="sv-SE"/>
        </w:rPr>
        <w:t>设备端同时可以接收</w:t>
      </w:r>
      <w:r w:rsidR="005E46BC" w:rsidRPr="00394123">
        <w:rPr>
          <w:rFonts w:hint="eastAsia"/>
          <w:lang w:val="sv-SE"/>
        </w:rPr>
        <w:t>单播和组播控制命令。</w:t>
      </w:r>
    </w:p>
    <w:p w:rsidR="00841D72" w:rsidRPr="00394123" w:rsidRDefault="005E46BC" w:rsidP="00841D72">
      <w:pPr>
        <w:pStyle w:val="af8"/>
        <w:numPr>
          <w:ilvl w:val="0"/>
          <w:numId w:val="30"/>
        </w:numPr>
        <w:spacing w:before="156" w:after="156"/>
        <w:ind w:leftChars="0"/>
        <w:rPr>
          <w:lang w:val="sv-SE"/>
        </w:rPr>
      </w:pPr>
      <w:r w:rsidRPr="00394123">
        <w:rPr>
          <w:rFonts w:hint="eastAsia"/>
          <w:lang w:val="sv-SE"/>
        </w:rPr>
        <w:t>单片机</w:t>
      </w:r>
      <w:r w:rsidR="00841D72" w:rsidRPr="00394123">
        <w:rPr>
          <w:rFonts w:hint="eastAsia"/>
          <w:lang w:val="sv-SE"/>
        </w:rPr>
        <w:t>资源预算</w:t>
      </w:r>
    </w:p>
    <w:p w:rsidR="005E46BC" w:rsidRPr="00394123" w:rsidRDefault="00841D72" w:rsidP="00841D72">
      <w:pPr>
        <w:pStyle w:val="af8"/>
        <w:spacing w:before="156" w:after="156"/>
        <w:ind w:leftChars="0" w:left="420"/>
        <w:rPr>
          <w:lang w:val="sv-SE"/>
        </w:rPr>
      </w:pPr>
      <w:r w:rsidRPr="00394123">
        <w:rPr>
          <w:rFonts w:hint="eastAsia"/>
          <w:lang w:val="sv-SE"/>
        </w:rPr>
        <w:t>Flash</w:t>
      </w:r>
      <w:r w:rsidR="005E46BC" w:rsidRPr="00394123">
        <w:rPr>
          <w:rFonts w:hint="eastAsia"/>
          <w:lang w:val="sv-SE"/>
        </w:rPr>
        <w:t>：</w:t>
      </w:r>
      <w:r w:rsidRPr="00394123">
        <w:rPr>
          <w:rFonts w:hint="eastAsia"/>
          <w:lang w:val="sv-SE"/>
        </w:rPr>
        <w:t>8KB</w:t>
      </w:r>
      <w:r w:rsidRPr="00394123">
        <w:rPr>
          <w:rFonts w:hint="eastAsia"/>
          <w:lang w:val="sv-SE"/>
        </w:rPr>
        <w:t>，</w:t>
      </w:r>
      <w:r w:rsidRPr="00394123">
        <w:rPr>
          <w:rFonts w:hint="eastAsia"/>
          <w:lang w:val="sv-SE"/>
        </w:rPr>
        <w:t>RAM</w:t>
      </w:r>
      <w:r w:rsidRPr="00394123">
        <w:rPr>
          <w:rFonts w:hint="eastAsia"/>
          <w:lang w:val="sv-SE"/>
        </w:rPr>
        <w:t>：</w:t>
      </w:r>
      <w:r w:rsidRPr="00394123">
        <w:rPr>
          <w:rFonts w:hint="eastAsia"/>
          <w:lang w:val="sv-SE"/>
        </w:rPr>
        <w:t>512B</w:t>
      </w:r>
    </w:p>
    <w:p w:rsidR="00BC3200" w:rsidRPr="00394123" w:rsidRDefault="00BC3200" w:rsidP="00785F01">
      <w:pPr>
        <w:rPr>
          <w:lang w:val="sv-SE"/>
        </w:rPr>
      </w:pPr>
    </w:p>
    <w:p w:rsidR="00785F01" w:rsidRPr="00394123" w:rsidRDefault="00785F01" w:rsidP="00785F01">
      <w:pPr>
        <w:pStyle w:val="20"/>
      </w:pPr>
      <w:bookmarkStart w:id="5" w:name="_Toc436396605"/>
      <w:r w:rsidRPr="00394123">
        <w:rPr>
          <w:rFonts w:hint="eastAsia"/>
        </w:rPr>
        <w:t>网关、设备类型定义</w:t>
      </w:r>
      <w:bookmarkEnd w:id="5"/>
    </w:p>
    <w:p w:rsidR="00785F01" w:rsidRPr="00394123" w:rsidRDefault="005743FC" w:rsidP="00063414">
      <w:pPr>
        <w:rPr>
          <w:lang w:val="sv-SE"/>
        </w:rPr>
      </w:pPr>
      <w:r w:rsidRPr="00394123">
        <w:rPr>
          <w:rFonts w:hint="eastAsia"/>
          <w:lang w:val="sv-SE"/>
        </w:rPr>
        <w:t>网关类似于悟空，子类型定义为</w:t>
      </w:r>
      <w:r w:rsidRPr="00394123">
        <w:rPr>
          <w:rFonts w:hint="eastAsia"/>
          <w:lang w:val="sv-SE"/>
        </w:rPr>
        <w:t>IJ_RFGW</w:t>
      </w:r>
      <w:r w:rsidR="008810C1" w:rsidRPr="00394123">
        <w:rPr>
          <w:rFonts w:hint="eastAsia"/>
          <w:lang w:val="sv-SE"/>
        </w:rPr>
        <w:t>=0x</w:t>
      </w:r>
      <w:r w:rsidR="00ED21A0" w:rsidRPr="00394123">
        <w:rPr>
          <w:rFonts w:hint="eastAsia"/>
          <w:lang w:val="sv-SE"/>
        </w:rPr>
        <w:t>1E</w:t>
      </w:r>
      <w:r w:rsidRPr="00394123">
        <w:rPr>
          <w:rFonts w:hint="eastAsia"/>
          <w:lang w:val="sv-SE"/>
        </w:rPr>
        <w:t>，</w:t>
      </w:r>
      <w:r w:rsidR="008810C1" w:rsidRPr="00394123">
        <w:rPr>
          <w:rFonts w:hint="eastAsia"/>
          <w:lang w:val="sv-SE"/>
        </w:rPr>
        <w:t>采用</w:t>
      </w:r>
      <w:r w:rsidR="008810C1" w:rsidRPr="00394123">
        <w:rPr>
          <w:rFonts w:hint="eastAsia"/>
          <w:lang w:val="sv-SE"/>
        </w:rPr>
        <w:t>6621</w:t>
      </w:r>
      <w:r w:rsidR="008810C1" w:rsidRPr="00394123">
        <w:rPr>
          <w:rFonts w:hint="eastAsia"/>
          <w:lang w:val="sv-SE"/>
        </w:rPr>
        <w:t>模组的网关</w:t>
      </w:r>
      <w:r w:rsidRPr="00394123">
        <w:rPr>
          <w:rFonts w:hint="eastAsia"/>
          <w:lang w:val="sv-SE"/>
        </w:rPr>
        <w:t>扩展类型定义为</w:t>
      </w:r>
      <w:r w:rsidR="008810C1" w:rsidRPr="00394123">
        <w:rPr>
          <w:rFonts w:hint="eastAsia"/>
          <w:lang w:val="sv-SE"/>
        </w:rPr>
        <w:t>E</w:t>
      </w:r>
      <w:r w:rsidR="00654668" w:rsidRPr="00394123">
        <w:rPr>
          <w:rFonts w:hint="eastAsia"/>
          <w:lang w:val="sv-SE"/>
        </w:rPr>
        <w:t>TYPE</w:t>
      </w:r>
      <w:r w:rsidR="00ED21A0" w:rsidRPr="00394123">
        <w:rPr>
          <w:rFonts w:hint="eastAsia"/>
          <w:lang w:val="sv-SE"/>
        </w:rPr>
        <w:t>_RFGW</w:t>
      </w:r>
      <w:r w:rsidR="008810C1" w:rsidRPr="00394123">
        <w:rPr>
          <w:rFonts w:hint="eastAsia"/>
          <w:lang w:val="sv-SE"/>
        </w:rPr>
        <w:t>_6621=</w:t>
      </w:r>
      <w:r w:rsidRPr="00394123">
        <w:rPr>
          <w:rFonts w:hint="eastAsia"/>
          <w:lang w:val="sv-SE"/>
        </w:rPr>
        <w:t>0x0</w:t>
      </w:r>
      <w:r w:rsidR="00ED21A0" w:rsidRPr="00394123">
        <w:rPr>
          <w:rFonts w:hint="eastAsia"/>
          <w:lang w:val="sv-SE"/>
        </w:rPr>
        <w:t>1</w:t>
      </w:r>
    </w:p>
    <w:p w:rsidR="005743FC" w:rsidRPr="00394123" w:rsidRDefault="006510B3" w:rsidP="00063414">
      <w:pPr>
        <w:rPr>
          <w:lang w:val="sv-SE"/>
        </w:rPr>
      </w:pPr>
      <w:r w:rsidRPr="00394123">
        <w:rPr>
          <w:rFonts w:hint="eastAsia"/>
          <w:lang w:val="sv-SE"/>
        </w:rPr>
        <w:t>直接驱动电器的设备，</w:t>
      </w:r>
      <w:r w:rsidR="005743FC" w:rsidRPr="00394123">
        <w:rPr>
          <w:rFonts w:hint="eastAsia"/>
          <w:lang w:val="sv-SE"/>
        </w:rPr>
        <w:t>设备</w:t>
      </w:r>
      <w:r w:rsidR="00376315" w:rsidRPr="00394123">
        <w:rPr>
          <w:rFonts w:hint="eastAsia"/>
          <w:lang w:val="sv-SE"/>
        </w:rPr>
        <w:t>子</w:t>
      </w:r>
      <w:r w:rsidR="005743FC" w:rsidRPr="00394123">
        <w:rPr>
          <w:rFonts w:hint="eastAsia"/>
          <w:lang w:val="sv-SE"/>
        </w:rPr>
        <w:t>类型</w:t>
      </w:r>
      <w:r w:rsidRPr="00394123">
        <w:rPr>
          <w:rFonts w:hint="eastAsia"/>
          <w:lang w:val="sv-SE"/>
        </w:rPr>
        <w:t>和扩展类型在激活时确定。</w:t>
      </w:r>
    </w:p>
    <w:p w:rsidR="006510B3" w:rsidRPr="00394123" w:rsidRDefault="006510B3" w:rsidP="00063414">
      <w:pPr>
        <w:rPr>
          <w:lang w:val="sv-SE"/>
        </w:rPr>
      </w:pPr>
      <w:r w:rsidRPr="00394123">
        <w:rPr>
          <w:rFonts w:hint="eastAsia"/>
          <w:lang w:val="sv-SE"/>
        </w:rPr>
        <w:t>通过单片机对接</w:t>
      </w:r>
      <w:r w:rsidR="00C1060C" w:rsidRPr="00394123">
        <w:rPr>
          <w:rFonts w:hint="eastAsia"/>
          <w:lang w:val="sv-SE"/>
        </w:rPr>
        <w:t>驱动</w:t>
      </w:r>
      <w:r w:rsidRPr="00394123">
        <w:rPr>
          <w:rFonts w:hint="eastAsia"/>
          <w:lang w:val="sv-SE"/>
        </w:rPr>
        <w:t>电器的设备，</w:t>
      </w:r>
      <w:r w:rsidR="00C1060C" w:rsidRPr="00394123">
        <w:rPr>
          <w:rFonts w:hint="eastAsia"/>
          <w:lang w:val="sv-SE"/>
        </w:rPr>
        <w:t>参考联创的透传协议，一般要求我们的设备通用，电器上的单片机上报电器类型给我们的设备，手机</w:t>
      </w:r>
      <w:r w:rsidR="00C1060C" w:rsidRPr="00394123">
        <w:rPr>
          <w:rFonts w:hint="eastAsia"/>
          <w:lang w:val="sv-SE"/>
        </w:rPr>
        <w:t>app</w:t>
      </w:r>
      <w:r w:rsidR="00C1060C" w:rsidRPr="00394123">
        <w:rPr>
          <w:rFonts w:hint="eastAsia"/>
          <w:lang w:val="sv-SE"/>
        </w:rPr>
        <w:t>以此来判断设备扩展类型。</w:t>
      </w:r>
    </w:p>
    <w:p w:rsidR="008810C1" w:rsidRPr="00394123" w:rsidRDefault="008810C1" w:rsidP="00063414">
      <w:pPr>
        <w:rPr>
          <w:lang w:val="sv-SE"/>
        </w:rPr>
      </w:pPr>
    </w:p>
    <w:p w:rsidR="008810C1" w:rsidRPr="00394123" w:rsidRDefault="008810C1" w:rsidP="008810C1">
      <w:pPr>
        <w:pStyle w:val="20"/>
      </w:pPr>
      <w:bookmarkStart w:id="6" w:name="_Toc436396606"/>
      <w:r w:rsidRPr="00394123">
        <w:rPr>
          <w:rFonts w:hint="eastAsia"/>
        </w:rPr>
        <w:t>UDP</w:t>
      </w:r>
      <w:r w:rsidRPr="00394123">
        <w:rPr>
          <w:rFonts w:hint="eastAsia"/>
        </w:rPr>
        <w:t>通信协议</w:t>
      </w:r>
      <w:bookmarkEnd w:id="6"/>
    </w:p>
    <w:p w:rsidR="00897735" w:rsidRPr="00394123" w:rsidRDefault="00897735" w:rsidP="00897735">
      <w:pPr>
        <w:pStyle w:val="1e"/>
        <w:spacing w:line="240" w:lineRule="auto"/>
        <w:rPr>
          <w:lang w:val="sv-SE"/>
        </w:rPr>
      </w:pPr>
      <w:r w:rsidRPr="00394123">
        <w:rPr>
          <w:rFonts w:hint="eastAsia"/>
          <w:lang w:val="sv-SE"/>
        </w:rPr>
        <w:t>RF</w:t>
      </w:r>
      <w:r w:rsidRPr="00394123">
        <w:rPr>
          <w:rFonts w:hint="eastAsia"/>
          <w:lang w:val="sv-SE"/>
        </w:rPr>
        <w:t>网关</w:t>
      </w:r>
      <w:r w:rsidRPr="00394123">
        <w:rPr>
          <w:rFonts w:hint="eastAsia"/>
          <w:lang w:val="sv-SE"/>
        </w:rPr>
        <w:t>UDP</w:t>
      </w:r>
      <w:r w:rsidRPr="00394123">
        <w:rPr>
          <w:rFonts w:hint="eastAsia"/>
          <w:lang w:val="sv-SE"/>
        </w:rPr>
        <w:t>通信协放在</w:t>
      </w:r>
      <w:r w:rsidRPr="00394123">
        <w:rPr>
          <w:rFonts w:hint="eastAsia"/>
          <w:lang w:val="sv-SE"/>
        </w:rPr>
        <w:t>IA</w:t>
      </w:r>
      <w:r w:rsidRPr="00394123">
        <w:rPr>
          <w:rFonts w:hint="eastAsia"/>
          <w:lang w:val="sv-SE"/>
        </w:rPr>
        <w:t>对象下面，子对象</w:t>
      </w:r>
      <w:r w:rsidRPr="00394123">
        <w:rPr>
          <w:rFonts w:hint="eastAsia"/>
          <w:lang w:val="sv-SE"/>
        </w:rPr>
        <w:t>RFGW</w:t>
      </w:r>
    </w:p>
    <w:p w:rsidR="00897735" w:rsidRPr="00394123" w:rsidRDefault="00897735" w:rsidP="00897735">
      <w:pPr>
        <w:pStyle w:val="1e"/>
        <w:spacing w:line="240" w:lineRule="auto"/>
      </w:pPr>
      <w:r w:rsidRPr="00394123">
        <w:t>//IA.</w:t>
      </w:r>
      <w:r w:rsidRPr="00394123">
        <w:rPr>
          <w:rFonts w:hint="eastAsia"/>
        </w:rPr>
        <w:t>RFGW</w:t>
      </w:r>
    </w:p>
    <w:p w:rsidR="00897735" w:rsidRPr="00394123" w:rsidRDefault="00897735" w:rsidP="00897735">
      <w:pPr>
        <w:pStyle w:val="1e"/>
        <w:spacing w:line="240" w:lineRule="auto"/>
      </w:pPr>
      <w:r w:rsidRPr="00394123">
        <w:t>#define UCSOT_</w:t>
      </w:r>
      <w:r w:rsidR="0036706B" w:rsidRPr="00394123">
        <w:rPr>
          <w:rFonts w:hint="eastAsia"/>
        </w:rPr>
        <w:t>IA_</w:t>
      </w:r>
      <w:r w:rsidRPr="00394123">
        <w:rPr>
          <w:rFonts w:hint="eastAsia"/>
        </w:rPr>
        <w:t>RFGW</w:t>
      </w:r>
      <w:r w:rsidRPr="00394123">
        <w:t xml:space="preserve"> </w:t>
      </w:r>
      <w:r w:rsidR="00AF513E" w:rsidRPr="00394123">
        <w:rPr>
          <w:rFonts w:hint="eastAsia"/>
        </w:rPr>
        <w:t>21</w:t>
      </w:r>
    </w:p>
    <w:p w:rsidR="00897735" w:rsidRPr="00394123" w:rsidRDefault="00897735" w:rsidP="00897735">
      <w:pPr>
        <w:pStyle w:val="30"/>
      </w:pPr>
      <w:bookmarkStart w:id="7" w:name="_Toc436396607"/>
      <w:r w:rsidRPr="00394123">
        <w:t>IA.</w:t>
      </w:r>
      <w:r w:rsidRPr="00394123">
        <w:rPr>
          <w:rFonts w:hint="eastAsia"/>
        </w:rPr>
        <w:t>RFGW</w:t>
      </w:r>
      <w:r w:rsidRPr="00394123">
        <w:t>.</w:t>
      </w:r>
      <w:r w:rsidRPr="00394123">
        <w:rPr>
          <w:rFonts w:hint="eastAsia"/>
        </w:rPr>
        <w:t>JOIN</w:t>
      </w:r>
      <w:bookmarkEnd w:id="7"/>
    </w:p>
    <w:p w:rsidR="00FE3C7E" w:rsidRPr="00394123" w:rsidRDefault="00FE3C7E" w:rsidP="00FE3C7E">
      <w:pPr>
        <w:rPr>
          <w:lang w:val="sv-SE"/>
        </w:rPr>
      </w:pPr>
      <w:r w:rsidRPr="00394123">
        <w:rPr>
          <w:lang w:val="sv-SE"/>
        </w:rPr>
        <w:t>UCAT_IA</w:t>
      </w:r>
      <w:r w:rsidRPr="00394123">
        <w:rPr>
          <w:rFonts w:hint="eastAsia"/>
          <w:lang w:val="sv-SE"/>
        </w:rPr>
        <w:t>_RFGW_JO</w:t>
      </w:r>
      <w:r w:rsidR="004F6277" w:rsidRPr="00394123">
        <w:rPr>
          <w:rFonts w:hint="eastAsia"/>
          <w:lang w:val="sv-SE"/>
        </w:rPr>
        <w:t>IN</w:t>
      </w:r>
      <w:r w:rsidR="00BC3200" w:rsidRPr="00394123">
        <w:rPr>
          <w:rFonts w:hint="eastAsia"/>
          <w:lang w:val="sv-SE"/>
        </w:rPr>
        <w:t>（废弃）</w:t>
      </w:r>
    </w:p>
    <w:p w:rsidR="00897735" w:rsidRPr="00394123" w:rsidRDefault="00897735" w:rsidP="00897735">
      <w:pPr>
        <w:pStyle w:val="1e"/>
        <w:spacing w:line="240" w:lineRule="auto"/>
        <w:ind w:firstLineChars="0" w:firstLine="0"/>
      </w:pPr>
      <w:r w:rsidRPr="00394123">
        <w:rPr>
          <w:rFonts w:hint="eastAsia"/>
        </w:rPr>
        <w:t>手机指示网关进入配对模式，只支持</w:t>
      </w:r>
      <w:r w:rsidRPr="00394123">
        <w:rPr>
          <w:rFonts w:hint="eastAsia"/>
        </w:rPr>
        <w:t>set</w:t>
      </w:r>
      <w:r w:rsidRPr="00394123">
        <w:rPr>
          <w:rFonts w:hint="eastAsia"/>
        </w:rPr>
        <w:t>操作，报文格式为：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1"/>
        <w:gridCol w:w="2131"/>
        <w:gridCol w:w="2131"/>
        <w:gridCol w:w="2137"/>
      </w:tblGrid>
      <w:tr w:rsidR="00897735" w:rsidRPr="00394123" w:rsidTr="009A056C">
        <w:tc>
          <w:tcPr>
            <w:tcW w:w="2131" w:type="dxa"/>
            <w:tcBorders>
              <w:bottom w:val="single" w:sz="4" w:space="0" w:color="000000"/>
            </w:tcBorders>
            <w:shd w:val="clear" w:color="auto" w:fill="92CDDC"/>
          </w:tcPr>
          <w:p w:rsidR="00897735" w:rsidRPr="00394123" w:rsidRDefault="00897735" w:rsidP="00772238">
            <w:pPr>
              <w:pStyle w:val="1e"/>
              <w:spacing w:line="240" w:lineRule="auto"/>
              <w:ind w:firstLineChars="0" w:firstLine="0"/>
              <w:jc w:val="center"/>
            </w:pPr>
            <w:r w:rsidRPr="00394123">
              <w:rPr>
                <w:rFonts w:hint="eastAsia"/>
              </w:rPr>
              <w:t>0</w:t>
            </w:r>
          </w:p>
        </w:tc>
        <w:tc>
          <w:tcPr>
            <w:tcW w:w="2131" w:type="dxa"/>
            <w:tcBorders>
              <w:bottom w:val="single" w:sz="4" w:space="0" w:color="000000"/>
              <w:right w:val="single" w:sz="4" w:space="0" w:color="auto"/>
            </w:tcBorders>
            <w:shd w:val="clear" w:color="auto" w:fill="92CDDC"/>
          </w:tcPr>
          <w:p w:rsidR="00897735" w:rsidRPr="00394123" w:rsidRDefault="00897735" w:rsidP="00772238">
            <w:pPr>
              <w:pStyle w:val="1e"/>
              <w:spacing w:line="240" w:lineRule="auto"/>
              <w:ind w:firstLineChars="0" w:firstLine="0"/>
              <w:jc w:val="center"/>
            </w:pPr>
            <w:r w:rsidRPr="00394123">
              <w:rPr>
                <w:rFonts w:hint="eastAsia"/>
              </w:rPr>
              <w:t>1</w:t>
            </w:r>
          </w:p>
        </w:tc>
        <w:tc>
          <w:tcPr>
            <w:tcW w:w="2131" w:type="dxa"/>
            <w:tcBorders>
              <w:left w:val="single" w:sz="4" w:space="0" w:color="auto"/>
              <w:bottom w:val="single" w:sz="4" w:space="0" w:color="000000"/>
            </w:tcBorders>
            <w:shd w:val="clear" w:color="auto" w:fill="92CDDC"/>
          </w:tcPr>
          <w:p w:rsidR="00897735" w:rsidRPr="00394123" w:rsidRDefault="00897735" w:rsidP="00772238">
            <w:pPr>
              <w:pStyle w:val="1e"/>
              <w:spacing w:line="240" w:lineRule="auto"/>
              <w:ind w:firstLineChars="0" w:firstLine="0"/>
              <w:jc w:val="center"/>
            </w:pPr>
            <w:r w:rsidRPr="00394123">
              <w:rPr>
                <w:rFonts w:hint="eastAsia"/>
              </w:rPr>
              <w:t>2</w:t>
            </w:r>
          </w:p>
        </w:tc>
        <w:tc>
          <w:tcPr>
            <w:tcW w:w="2135" w:type="dxa"/>
            <w:tcBorders>
              <w:bottom w:val="single" w:sz="4" w:space="0" w:color="000000"/>
            </w:tcBorders>
            <w:shd w:val="clear" w:color="auto" w:fill="92CDDC"/>
          </w:tcPr>
          <w:p w:rsidR="00897735" w:rsidRPr="00394123" w:rsidRDefault="00897735" w:rsidP="00772238">
            <w:pPr>
              <w:pStyle w:val="1e"/>
              <w:spacing w:line="240" w:lineRule="auto"/>
              <w:ind w:firstLineChars="0" w:firstLine="0"/>
              <w:jc w:val="center"/>
            </w:pPr>
            <w:r w:rsidRPr="00394123">
              <w:rPr>
                <w:rFonts w:hint="eastAsia"/>
              </w:rPr>
              <w:t>3</w:t>
            </w:r>
          </w:p>
        </w:tc>
      </w:tr>
      <w:tr w:rsidR="009A056C" w:rsidRPr="00394123" w:rsidTr="009A056C">
        <w:tc>
          <w:tcPr>
            <w:tcW w:w="4260" w:type="dxa"/>
            <w:gridSpan w:val="2"/>
            <w:tcBorders>
              <w:right w:val="single" w:sz="4" w:space="0" w:color="auto"/>
            </w:tcBorders>
          </w:tcPr>
          <w:p w:rsidR="009A056C" w:rsidRPr="00394123" w:rsidRDefault="00985B59" w:rsidP="00772238">
            <w:pPr>
              <w:pStyle w:val="1e"/>
              <w:spacing w:line="240" w:lineRule="auto"/>
              <w:ind w:firstLineChars="0" w:firstLine="0"/>
              <w:jc w:val="center"/>
            </w:pPr>
            <w:r w:rsidRPr="00394123">
              <w:rPr>
                <w:rFonts w:hint="eastAsia"/>
              </w:rPr>
              <w:t>TimeOut</w:t>
            </w:r>
          </w:p>
        </w:tc>
        <w:tc>
          <w:tcPr>
            <w:tcW w:w="4268" w:type="dxa"/>
            <w:gridSpan w:val="2"/>
            <w:tcBorders>
              <w:left w:val="single" w:sz="4" w:space="0" w:color="auto"/>
            </w:tcBorders>
          </w:tcPr>
          <w:p w:rsidR="009A056C" w:rsidRPr="00394123" w:rsidRDefault="009A056C" w:rsidP="00772238">
            <w:pPr>
              <w:pStyle w:val="1e"/>
              <w:spacing w:line="240" w:lineRule="auto"/>
              <w:ind w:firstLineChars="0" w:firstLine="0"/>
              <w:jc w:val="center"/>
            </w:pPr>
            <w:r w:rsidRPr="00394123">
              <w:t>R</w:t>
            </w:r>
            <w:r w:rsidRPr="00394123">
              <w:rPr>
                <w:rFonts w:hint="eastAsia"/>
              </w:rPr>
              <w:t>eserved</w:t>
            </w:r>
          </w:p>
        </w:tc>
      </w:tr>
    </w:tbl>
    <w:p w:rsidR="009A056C" w:rsidRPr="00394123" w:rsidRDefault="00985B59" w:rsidP="009A056C">
      <w:pPr>
        <w:pStyle w:val="1e"/>
        <w:spacing w:line="240" w:lineRule="auto"/>
        <w:ind w:firstLineChars="0" w:firstLine="0"/>
      </w:pPr>
      <w:r w:rsidRPr="00394123">
        <w:rPr>
          <w:rFonts w:hint="eastAsia"/>
        </w:rPr>
        <w:t>TimeOut</w:t>
      </w:r>
      <w:r w:rsidRPr="00394123">
        <w:rPr>
          <w:rFonts w:hint="eastAsia"/>
        </w:rPr>
        <w:t>：网关进入配对模式时间长度，单位秒，超时还没有设备上了，恢复正常模式。</w:t>
      </w:r>
    </w:p>
    <w:p w:rsidR="00985B59" w:rsidRPr="00394123" w:rsidRDefault="00985B59" w:rsidP="009A056C">
      <w:pPr>
        <w:pStyle w:val="1e"/>
        <w:spacing w:line="240" w:lineRule="auto"/>
        <w:ind w:firstLineChars="0" w:firstLine="0"/>
      </w:pPr>
    </w:p>
    <w:p w:rsidR="00985B59" w:rsidRPr="00394123" w:rsidRDefault="00985B59" w:rsidP="00985B59">
      <w:pPr>
        <w:pStyle w:val="30"/>
      </w:pPr>
      <w:bookmarkStart w:id="8" w:name="_Toc436396608"/>
      <w:r w:rsidRPr="00394123">
        <w:t>IA.</w:t>
      </w:r>
      <w:r w:rsidRPr="00394123">
        <w:rPr>
          <w:rFonts w:hint="eastAsia"/>
        </w:rPr>
        <w:t>RFGW</w:t>
      </w:r>
      <w:r w:rsidRPr="00394123">
        <w:t>.</w:t>
      </w:r>
      <w:r w:rsidRPr="00394123">
        <w:rPr>
          <w:rFonts w:hint="eastAsia"/>
        </w:rPr>
        <w:t>JOIN_FIND</w:t>
      </w:r>
      <w:bookmarkEnd w:id="8"/>
    </w:p>
    <w:p w:rsidR="00FE3C7E" w:rsidRPr="00394123" w:rsidRDefault="00FE3C7E" w:rsidP="00FE3C7E">
      <w:pPr>
        <w:rPr>
          <w:lang w:val="sv-SE"/>
        </w:rPr>
      </w:pPr>
      <w:r w:rsidRPr="00394123">
        <w:rPr>
          <w:lang w:val="sv-SE"/>
        </w:rPr>
        <w:t>UCAT_IA</w:t>
      </w:r>
      <w:r w:rsidRPr="00394123">
        <w:rPr>
          <w:rFonts w:hint="eastAsia"/>
          <w:lang w:val="sv-SE"/>
        </w:rPr>
        <w:t>_RFGW_</w:t>
      </w:r>
      <w:r w:rsidR="004F6277" w:rsidRPr="00394123">
        <w:rPr>
          <w:rFonts w:hint="eastAsia"/>
          <w:lang w:val="sv-SE"/>
        </w:rPr>
        <w:t>JOIN_</w:t>
      </w:r>
      <w:r w:rsidRPr="00394123">
        <w:rPr>
          <w:rFonts w:hint="eastAsia"/>
          <w:lang w:val="sv-SE"/>
        </w:rPr>
        <w:t>FIND</w:t>
      </w:r>
      <w:r w:rsidR="00BC3200" w:rsidRPr="00394123">
        <w:rPr>
          <w:rFonts w:hint="eastAsia"/>
          <w:lang w:val="sv-SE"/>
        </w:rPr>
        <w:t>（废弃）</w:t>
      </w:r>
    </w:p>
    <w:p w:rsidR="00985B59" w:rsidRPr="00394123" w:rsidRDefault="00985B59" w:rsidP="00985B59">
      <w:pPr>
        <w:pStyle w:val="1e"/>
        <w:spacing w:line="240" w:lineRule="auto"/>
        <w:ind w:firstLineChars="0" w:firstLine="0"/>
      </w:pPr>
      <w:r w:rsidRPr="00394123">
        <w:rPr>
          <w:rFonts w:hint="eastAsia"/>
        </w:rPr>
        <w:t>网关上报配对时新发现的设备，只支持</w:t>
      </w:r>
      <w:r w:rsidRPr="00394123">
        <w:rPr>
          <w:rFonts w:hint="eastAsia"/>
        </w:rPr>
        <w:t>push</w:t>
      </w:r>
      <w:r w:rsidRPr="00394123">
        <w:rPr>
          <w:rFonts w:hint="eastAsia"/>
        </w:rPr>
        <w:t>操作，报文格式为：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15"/>
        <w:gridCol w:w="16"/>
        <w:gridCol w:w="2131"/>
        <w:gridCol w:w="2131"/>
        <w:gridCol w:w="2137"/>
      </w:tblGrid>
      <w:tr w:rsidR="00985B59" w:rsidRPr="00394123" w:rsidTr="00985B59">
        <w:tc>
          <w:tcPr>
            <w:tcW w:w="2131" w:type="dxa"/>
            <w:gridSpan w:val="2"/>
            <w:tcBorders>
              <w:bottom w:val="single" w:sz="4" w:space="0" w:color="000000"/>
            </w:tcBorders>
            <w:shd w:val="clear" w:color="auto" w:fill="92CDDC"/>
          </w:tcPr>
          <w:p w:rsidR="00985B59" w:rsidRPr="00394123" w:rsidRDefault="00985B59" w:rsidP="00772238">
            <w:pPr>
              <w:pStyle w:val="1e"/>
              <w:spacing w:line="240" w:lineRule="auto"/>
              <w:ind w:firstLineChars="0" w:firstLine="0"/>
              <w:jc w:val="center"/>
            </w:pPr>
            <w:r w:rsidRPr="00394123">
              <w:rPr>
                <w:rFonts w:hint="eastAsia"/>
              </w:rPr>
              <w:t>0</w:t>
            </w:r>
          </w:p>
        </w:tc>
        <w:tc>
          <w:tcPr>
            <w:tcW w:w="2131" w:type="dxa"/>
            <w:tcBorders>
              <w:bottom w:val="single" w:sz="4" w:space="0" w:color="000000"/>
              <w:right w:val="single" w:sz="4" w:space="0" w:color="auto"/>
            </w:tcBorders>
            <w:shd w:val="clear" w:color="auto" w:fill="92CDDC"/>
          </w:tcPr>
          <w:p w:rsidR="00985B59" w:rsidRPr="00394123" w:rsidRDefault="00985B59" w:rsidP="00772238">
            <w:pPr>
              <w:pStyle w:val="1e"/>
              <w:spacing w:line="240" w:lineRule="auto"/>
              <w:ind w:firstLineChars="0" w:firstLine="0"/>
              <w:jc w:val="center"/>
            </w:pPr>
            <w:r w:rsidRPr="00394123">
              <w:rPr>
                <w:rFonts w:hint="eastAsia"/>
              </w:rPr>
              <w:t>1</w:t>
            </w:r>
          </w:p>
        </w:tc>
        <w:tc>
          <w:tcPr>
            <w:tcW w:w="2131" w:type="dxa"/>
            <w:tcBorders>
              <w:left w:val="single" w:sz="4" w:space="0" w:color="auto"/>
              <w:bottom w:val="single" w:sz="4" w:space="0" w:color="000000"/>
            </w:tcBorders>
            <w:shd w:val="clear" w:color="auto" w:fill="92CDDC"/>
          </w:tcPr>
          <w:p w:rsidR="00985B59" w:rsidRPr="00394123" w:rsidRDefault="00985B59" w:rsidP="00772238">
            <w:pPr>
              <w:pStyle w:val="1e"/>
              <w:spacing w:line="240" w:lineRule="auto"/>
              <w:ind w:firstLineChars="0" w:firstLine="0"/>
              <w:jc w:val="center"/>
            </w:pPr>
            <w:r w:rsidRPr="00394123">
              <w:rPr>
                <w:rFonts w:hint="eastAsia"/>
              </w:rPr>
              <w:t>2</w:t>
            </w:r>
          </w:p>
        </w:tc>
        <w:tc>
          <w:tcPr>
            <w:tcW w:w="2137" w:type="dxa"/>
            <w:tcBorders>
              <w:bottom w:val="single" w:sz="4" w:space="0" w:color="000000"/>
            </w:tcBorders>
            <w:shd w:val="clear" w:color="auto" w:fill="92CDDC"/>
          </w:tcPr>
          <w:p w:rsidR="00985B59" w:rsidRPr="00394123" w:rsidRDefault="00985B59" w:rsidP="00772238">
            <w:pPr>
              <w:pStyle w:val="1e"/>
              <w:spacing w:line="240" w:lineRule="auto"/>
              <w:ind w:firstLineChars="0" w:firstLine="0"/>
              <w:jc w:val="center"/>
            </w:pPr>
            <w:r w:rsidRPr="00394123">
              <w:rPr>
                <w:rFonts w:hint="eastAsia"/>
              </w:rPr>
              <w:t>3</w:t>
            </w:r>
          </w:p>
        </w:tc>
      </w:tr>
      <w:tr w:rsidR="00985B59" w:rsidRPr="00394123" w:rsidTr="00985B59">
        <w:trPr>
          <w:trHeight w:val="875"/>
        </w:trPr>
        <w:tc>
          <w:tcPr>
            <w:tcW w:w="8530" w:type="dxa"/>
            <w:gridSpan w:val="5"/>
          </w:tcPr>
          <w:p w:rsidR="00985B59" w:rsidRPr="00394123" w:rsidRDefault="00985B59" w:rsidP="00772238">
            <w:pPr>
              <w:pStyle w:val="1e"/>
              <w:spacing w:line="240" w:lineRule="auto"/>
              <w:ind w:firstLineChars="0" w:firstLine="0"/>
              <w:jc w:val="center"/>
            </w:pPr>
            <w:r w:rsidRPr="00394123">
              <w:t>D</w:t>
            </w:r>
            <w:r w:rsidRPr="00394123">
              <w:rPr>
                <w:rFonts w:hint="eastAsia"/>
              </w:rPr>
              <w:t>ev sn</w:t>
            </w:r>
          </w:p>
        </w:tc>
      </w:tr>
      <w:tr w:rsidR="00985B59" w:rsidRPr="00394123" w:rsidTr="00985B59">
        <w:tc>
          <w:tcPr>
            <w:tcW w:w="2115" w:type="dxa"/>
            <w:tcBorders>
              <w:right w:val="single" w:sz="4" w:space="0" w:color="auto"/>
            </w:tcBorders>
          </w:tcPr>
          <w:p w:rsidR="00985B59" w:rsidRPr="00394123" w:rsidRDefault="00985B59" w:rsidP="00985B59">
            <w:pPr>
              <w:pStyle w:val="1e"/>
              <w:spacing w:line="240" w:lineRule="auto"/>
              <w:ind w:firstLineChars="0" w:firstLine="0"/>
              <w:jc w:val="center"/>
            </w:pPr>
            <w:r w:rsidRPr="00394123">
              <w:rPr>
                <w:rFonts w:hint="eastAsia"/>
              </w:rPr>
              <w:t>Dev SubType</w:t>
            </w:r>
          </w:p>
        </w:tc>
        <w:tc>
          <w:tcPr>
            <w:tcW w:w="2147" w:type="dxa"/>
            <w:gridSpan w:val="2"/>
            <w:tcBorders>
              <w:right w:val="single" w:sz="4" w:space="0" w:color="auto"/>
            </w:tcBorders>
          </w:tcPr>
          <w:p w:rsidR="00985B59" w:rsidRPr="00394123" w:rsidRDefault="00985B59" w:rsidP="00772238">
            <w:pPr>
              <w:pStyle w:val="1e"/>
              <w:jc w:val="center"/>
            </w:pPr>
            <w:r w:rsidRPr="00394123">
              <w:rPr>
                <w:rFonts w:hint="eastAsia"/>
              </w:rPr>
              <w:t>Dev ExType</w:t>
            </w:r>
          </w:p>
        </w:tc>
        <w:tc>
          <w:tcPr>
            <w:tcW w:w="4268" w:type="dxa"/>
            <w:gridSpan w:val="2"/>
            <w:tcBorders>
              <w:left w:val="single" w:sz="4" w:space="0" w:color="auto"/>
            </w:tcBorders>
          </w:tcPr>
          <w:p w:rsidR="00985B59" w:rsidRPr="00394123" w:rsidRDefault="00985B59" w:rsidP="00985B59">
            <w:pPr>
              <w:pStyle w:val="1e"/>
              <w:spacing w:line="240" w:lineRule="auto"/>
              <w:ind w:firstLineChars="0" w:firstLine="0"/>
              <w:jc w:val="center"/>
            </w:pPr>
            <w:r w:rsidRPr="00394123">
              <w:t>R</w:t>
            </w:r>
            <w:r w:rsidRPr="00394123">
              <w:rPr>
                <w:rFonts w:hint="eastAsia"/>
              </w:rPr>
              <w:t>eserved</w:t>
            </w:r>
          </w:p>
        </w:tc>
      </w:tr>
    </w:tbl>
    <w:p w:rsidR="00985B59" w:rsidRPr="00394123" w:rsidRDefault="00985B59" w:rsidP="009A056C">
      <w:pPr>
        <w:pStyle w:val="1e"/>
        <w:spacing w:line="240" w:lineRule="auto"/>
        <w:ind w:firstLineChars="0" w:firstLine="0"/>
      </w:pPr>
    </w:p>
    <w:p w:rsidR="00985B59" w:rsidRPr="00394123" w:rsidRDefault="00985B59" w:rsidP="00985B59">
      <w:pPr>
        <w:pStyle w:val="30"/>
      </w:pPr>
      <w:bookmarkStart w:id="9" w:name="_Toc436396609"/>
      <w:r w:rsidRPr="00394123">
        <w:t>IA.</w:t>
      </w:r>
      <w:r w:rsidRPr="00394123">
        <w:rPr>
          <w:rFonts w:hint="eastAsia"/>
        </w:rPr>
        <w:t>RFGW</w:t>
      </w:r>
      <w:r w:rsidRPr="00394123">
        <w:t>.</w:t>
      </w:r>
      <w:r w:rsidRPr="00394123">
        <w:rPr>
          <w:rFonts w:hint="eastAsia"/>
        </w:rPr>
        <w:t>JOIN_ACTION</w:t>
      </w:r>
      <w:bookmarkEnd w:id="9"/>
    </w:p>
    <w:p w:rsidR="00FE3C7E" w:rsidRPr="00394123" w:rsidRDefault="00FE3C7E" w:rsidP="00FE3C7E">
      <w:pPr>
        <w:rPr>
          <w:lang w:val="sv-SE"/>
        </w:rPr>
      </w:pPr>
      <w:r w:rsidRPr="00394123">
        <w:rPr>
          <w:lang w:val="sv-SE"/>
        </w:rPr>
        <w:t>UCAT_IA</w:t>
      </w:r>
      <w:r w:rsidRPr="00394123">
        <w:rPr>
          <w:rFonts w:hint="eastAsia"/>
          <w:lang w:val="sv-SE"/>
        </w:rPr>
        <w:t>_RFGW_JO</w:t>
      </w:r>
      <w:r w:rsidR="004F6277" w:rsidRPr="00394123">
        <w:rPr>
          <w:rFonts w:hint="eastAsia"/>
          <w:lang w:val="sv-SE"/>
        </w:rPr>
        <w:t>IN</w:t>
      </w:r>
      <w:r w:rsidRPr="00394123">
        <w:rPr>
          <w:rFonts w:hint="eastAsia"/>
          <w:lang w:val="sv-SE"/>
        </w:rPr>
        <w:t>_ACTION</w:t>
      </w:r>
    </w:p>
    <w:p w:rsidR="00985B59" w:rsidRPr="00394123" w:rsidRDefault="00985B59" w:rsidP="00985B59">
      <w:pPr>
        <w:pStyle w:val="1e"/>
        <w:spacing w:line="240" w:lineRule="auto"/>
        <w:ind w:firstLineChars="0" w:firstLine="0"/>
      </w:pPr>
      <w:r w:rsidRPr="00394123">
        <w:rPr>
          <w:rFonts w:hint="eastAsia"/>
        </w:rPr>
        <w:t>手机指示网关配对新发现的设备进行确认，只支持</w:t>
      </w:r>
      <w:r w:rsidRPr="00394123">
        <w:rPr>
          <w:rFonts w:hint="eastAsia"/>
        </w:rPr>
        <w:t>set</w:t>
      </w:r>
      <w:r w:rsidRPr="00394123">
        <w:rPr>
          <w:rFonts w:hint="eastAsia"/>
        </w:rPr>
        <w:t>操作，报文格式为：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15"/>
        <w:gridCol w:w="16"/>
        <w:gridCol w:w="2131"/>
        <w:gridCol w:w="2131"/>
        <w:gridCol w:w="2137"/>
      </w:tblGrid>
      <w:tr w:rsidR="00985B59" w:rsidRPr="00394123" w:rsidTr="00772238">
        <w:tc>
          <w:tcPr>
            <w:tcW w:w="2131" w:type="dxa"/>
            <w:gridSpan w:val="2"/>
            <w:tcBorders>
              <w:bottom w:val="single" w:sz="4" w:space="0" w:color="000000"/>
            </w:tcBorders>
            <w:shd w:val="clear" w:color="auto" w:fill="92CDDC"/>
          </w:tcPr>
          <w:p w:rsidR="00985B59" w:rsidRPr="00394123" w:rsidRDefault="00985B59" w:rsidP="00772238">
            <w:pPr>
              <w:pStyle w:val="1e"/>
              <w:spacing w:line="240" w:lineRule="auto"/>
              <w:ind w:firstLineChars="0" w:firstLine="0"/>
              <w:jc w:val="center"/>
            </w:pPr>
            <w:r w:rsidRPr="00394123">
              <w:rPr>
                <w:rFonts w:hint="eastAsia"/>
              </w:rPr>
              <w:t>0</w:t>
            </w:r>
          </w:p>
        </w:tc>
        <w:tc>
          <w:tcPr>
            <w:tcW w:w="2131" w:type="dxa"/>
            <w:tcBorders>
              <w:bottom w:val="single" w:sz="4" w:space="0" w:color="000000"/>
              <w:right w:val="single" w:sz="4" w:space="0" w:color="auto"/>
            </w:tcBorders>
            <w:shd w:val="clear" w:color="auto" w:fill="92CDDC"/>
          </w:tcPr>
          <w:p w:rsidR="00985B59" w:rsidRPr="00394123" w:rsidRDefault="00985B59" w:rsidP="00772238">
            <w:pPr>
              <w:pStyle w:val="1e"/>
              <w:spacing w:line="240" w:lineRule="auto"/>
              <w:ind w:firstLineChars="0" w:firstLine="0"/>
              <w:jc w:val="center"/>
            </w:pPr>
            <w:r w:rsidRPr="00394123">
              <w:rPr>
                <w:rFonts w:hint="eastAsia"/>
              </w:rPr>
              <w:t>1</w:t>
            </w:r>
          </w:p>
        </w:tc>
        <w:tc>
          <w:tcPr>
            <w:tcW w:w="2131" w:type="dxa"/>
            <w:tcBorders>
              <w:left w:val="single" w:sz="4" w:space="0" w:color="auto"/>
              <w:bottom w:val="single" w:sz="4" w:space="0" w:color="000000"/>
            </w:tcBorders>
            <w:shd w:val="clear" w:color="auto" w:fill="92CDDC"/>
          </w:tcPr>
          <w:p w:rsidR="00985B59" w:rsidRPr="00394123" w:rsidRDefault="00985B59" w:rsidP="00772238">
            <w:pPr>
              <w:pStyle w:val="1e"/>
              <w:spacing w:line="240" w:lineRule="auto"/>
              <w:ind w:firstLineChars="0" w:firstLine="0"/>
              <w:jc w:val="center"/>
            </w:pPr>
            <w:r w:rsidRPr="00394123">
              <w:rPr>
                <w:rFonts w:hint="eastAsia"/>
              </w:rPr>
              <w:t>2</w:t>
            </w:r>
          </w:p>
        </w:tc>
        <w:tc>
          <w:tcPr>
            <w:tcW w:w="2137" w:type="dxa"/>
            <w:tcBorders>
              <w:bottom w:val="single" w:sz="4" w:space="0" w:color="000000"/>
            </w:tcBorders>
            <w:shd w:val="clear" w:color="auto" w:fill="92CDDC"/>
          </w:tcPr>
          <w:p w:rsidR="00985B59" w:rsidRPr="00394123" w:rsidRDefault="00985B59" w:rsidP="00772238">
            <w:pPr>
              <w:pStyle w:val="1e"/>
              <w:spacing w:line="240" w:lineRule="auto"/>
              <w:ind w:firstLineChars="0" w:firstLine="0"/>
              <w:jc w:val="center"/>
            </w:pPr>
            <w:r w:rsidRPr="00394123">
              <w:rPr>
                <w:rFonts w:hint="eastAsia"/>
              </w:rPr>
              <w:t>3</w:t>
            </w:r>
          </w:p>
        </w:tc>
      </w:tr>
      <w:tr w:rsidR="00985B59" w:rsidRPr="00394123" w:rsidTr="00772238">
        <w:trPr>
          <w:trHeight w:val="875"/>
        </w:trPr>
        <w:tc>
          <w:tcPr>
            <w:tcW w:w="8530" w:type="dxa"/>
            <w:gridSpan w:val="5"/>
          </w:tcPr>
          <w:p w:rsidR="00985B59" w:rsidRPr="00394123" w:rsidRDefault="00985B59" w:rsidP="00772238">
            <w:pPr>
              <w:pStyle w:val="1e"/>
              <w:spacing w:line="240" w:lineRule="auto"/>
              <w:ind w:firstLineChars="0" w:firstLine="0"/>
              <w:jc w:val="center"/>
            </w:pPr>
            <w:r w:rsidRPr="00394123">
              <w:t>D</w:t>
            </w:r>
            <w:r w:rsidRPr="00394123">
              <w:rPr>
                <w:rFonts w:hint="eastAsia"/>
              </w:rPr>
              <w:t>ev sn</w:t>
            </w:r>
          </w:p>
        </w:tc>
      </w:tr>
      <w:tr w:rsidR="00985B59" w:rsidRPr="00394123" w:rsidTr="00772238">
        <w:tc>
          <w:tcPr>
            <w:tcW w:w="2115" w:type="dxa"/>
            <w:tcBorders>
              <w:right w:val="single" w:sz="4" w:space="0" w:color="auto"/>
            </w:tcBorders>
          </w:tcPr>
          <w:p w:rsidR="00985B59" w:rsidRPr="00394123" w:rsidRDefault="00985B59" w:rsidP="00772238">
            <w:pPr>
              <w:pStyle w:val="1e"/>
              <w:spacing w:line="240" w:lineRule="auto"/>
              <w:ind w:firstLineChars="0" w:firstLine="0"/>
              <w:jc w:val="center"/>
            </w:pPr>
            <w:r w:rsidRPr="00394123">
              <w:rPr>
                <w:rFonts w:hint="eastAsia"/>
              </w:rPr>
              <w:t>Accept</w:t>
            </w:r>
          </w:p>
        </w:tc>
        <w:tc>
          <w:tcPr>
            <w:tcW w:w="6415" w:type="dxa"/>
            <w:gridSpan w:val="4"/>
          </w:tcPr>
          <w:p w:rsidR="00985B59" w:rsidRPr="00394123" w:rsidRDefault="00985B59" w:rsidP="00772238">
            <w:pPr>
              <w:pStyle w:val="1e"/>
              <w:spacing w:line="240" w:lineRule="auto"/>
              <w:ind w:firstLineChars="0" w:firstLine="0"/>
              <w:jc w:val="center"/>
            </w:pPr>
            <w:r w:rsidRPr="00394123">
              <w:t>R</w:t>
            </w:r>
            <w:r w:rsidRPr="00394123">
              <w:rPr>
                <w:rFonts w:hint="eastAsia"/>
              </w:rPr>
              <w:t>eserved</w:t>
            </w:r>
          </w:p>
        </w:tc>
      </w:tr>
    </w:tbl>
    <w:p w:rsidR="00985B59" w:rsidRPr="00394123" w:rsidRDefault="00712718" w:rsidP="00985B59">
      <w:pPr>
        <w:pStyle w:val="1e"/>
        <w:spacing w:line="240" w:lineRule="auto"/>
        <w:ind w:firstLineChars="0" w:firstLine="0"/>
      </w:pPr>
      <w:r w:rsidRPr="00394123">
        <w:rPr>
          <w:rFonts w:hint="eastAsia"/>
        </w:rPr>
        <w:t>Accept</w:t>
      </w:r>
      <w:r w:rsidRPr="00394123">
        <w:rPr>
          <w:rFonts w:hint="eastAsia"/>
        </w:rPr>
        <w:t>：</w:t>
      </w:r>
      <w:r w:rsidRPr="00394123">
        <w:rPr>
          <w:rFonts w:hint="eastAsia"/>
        </w:rPr>
        <w:t>1</w:t>
      </w:r>
      <w:r w:rsidRPr="00394123">
        <w:rPr>
          <w:rFonts w:hint="eastAsia"/>
        </w:rPr>
        <w:t>表示同意设备接入，</w:t>
      </w:r>
      <w:r w:rsidRPr="00394123">
        <w:rPr>
          <w:rFonts w:hint="eastAsia"/>
        </w:rPr>
        <w:t>0</w:t>
      </w:r>
      <w:r w:rsidRPr="00394123">
        <w:rPr>
          <w:rFonts w:hint="eastAsia"/>
        </w:rPr>
        <w:t>表示拒绝设备入网</w:t>
      </w:r>
    </w:p>
    <w:p w:rsidR="0092249E" w:rsidRPr="00394123" w:rsidRDefault="0092249E" w:rsidP="0092249E">
      <w:pPr>
        <w:pStyle w:val="30"/>
      </w:pPr>
      <w:bookmarkStart w:id="10" w:name="_Toc436396610"/>
      <w:r w:rsidRPr="00394123">
        <w:t>IA.</w:t>
      </w:r>
      <w:r w:rsidRPr="00394123">
        <w:rPr>
          <w:rFonts w:hint="eastAsia"/>
        </w:rPr>
        <w:t>RFGW</w:t>
      </w:r>
      <w:r w:rsidRPr="00394123">
        <w:t>.</w:t>
      </w:r>
      <w:r>
        <w:rPr>
          <w:rFonts w:hint="eastAsia"/>
        </w:rPr>
        <w:t>PARAM</w:t>
      </w:r>
      <w:bookmarkEnd w:id="10"/>
    </w:p>
    <w:p w:rsidR="0092249E" w:rsidRPr="00394123" w:rsidRDefault="0092249E" w:rsidP="0092249E">
      <w:pPr>
        <w:rPr>
          <w:lang w:val="sv-SE"/>
        </w:rPr>
      </w:pPr>
      <w:r w:rsidRPr="00394123">
        <w:rPr>
          <w:lang w:val="sv-SE"/>
        </w:rPr>
        <w:t>UCAT_IA</w:t>
      </w:r>
      <w:r w:rsidR="005C272A">
        <w:rPr>
          <w:rFonts w:hint="eastAsia"/>
          <w:lang w:val="sv-SE"/>
        </w:rPr>
        <w:t>_RFGW_PARAM</w:t>
      </w:r>
    </w:p>
    <w:p w:rsidR="0092249E" w:rsidRPr="00394123" w:rsidRDefault="001E21B5" w:rsidP="0092249E">
      <w:pPr>
        <w:pStyle w:val="1e"/>
        <w:spacing w:line="240" w:lineRule="auto"/>
        <w:ind w:firstLineChars="0" w:firstLine="0"/>
      </w:pPr>
      <w:r>
        <w:rPr>
          <w:rFonts w:hint="eastAsia"/>
        </w:rPr>
        <w:t>手机配置网关参数</w:t>
      </w:r>
      <w:r w:rsidR="0092249E" w:rsidRPr="00394123">
        <w:rPr>
          <w:rFonts w:hint="eastAsia"/>
        </w:rPr>
        <w:t>，只支持</w:t>
      </w:r>
      <w:r>
        <w:rPr>
          <w:rFonts w:hint="eastAsia"/>
        </w:rPr>
        <w:t>get</w:t>
      </w:r>
      <w:r>
        <w:rPr>
          <w:rFonts w:hint="eastAsia"/>
        </w:rPr>
        <w:t>，</w:t>
      </w:r>
      <w:r w:rsidR="0092249E" w:rsidRPr="00394123">
        <w:rPr>
          <w:rFonts w:hint="eastAsia"/>
        </w:rPr>
        <w:t>set</w:t>
      </w:r>
      <w:r>
        <w:rPr>
          <w:rFonts w:hint="eastAsia"/>
        </w:rPr>
        <w:t>，</w:t>
      </w:r>
      <w:r>
        <w:rPr>
          <w:rFonts w:hint="eastAsia"/>
        </w:rPr>
        <w:t>push</w:t>
      </w:r>
      <w:r w:rsidR="0092249E" w:rsidRPr="00394123">
        <w:rPr>
          <w:rFonts w:hint="eastAsia"/>
        </w:rPr>
        <w:t>操作，报文格式为：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15"/>
        <w:gridCol w:w="16"/>
        <w:gridCol w:w="2122"/>
        <w:gridCol w:w="9"/>
        <w:gridCol w:w="2131"/>
        <w:gridCol w:w="2139"/>
      </w:tblGrid>
      <w:tr w:rsidR="0092249E" w:rsidRPr="00394123" w:rsidTr="00FB6DB3">
        <w:tc>
          <w:tcPr>
            <w:tcW w:w="2131" w:type="dxa"/>
            <w:gridSpan w:val="2"/>
            <w:tcBorders>
              <w:bottom w:val="single" w:sz="4" w:space="0" w:color="000000"/>
            </w:tcBorders>
            <w:shd w:val="clear" w:color="auto" w:fill="92CDDC"/>
          </w:tcPr>
          <w:p w:rsidR="0092249E" w:rsidRPr="00394123" w:rsidRDefault="0092249E" w:rsidP="00840835">
            <w:pPr>
              <w:pStyle w:val="1e"/>
              <w:spacing w:line="240" w:lineRule="auto"/>
              <w:ind w:firstLineChars="0" w:firstLine="0"/>
              <w:jc w:val="center"/>
            </w:pPr>
            <w:r w:rsidRPr="00394123">
              <w:rPr>
                <w:rFonts w:hint="eastAsia"/>
              </w:rPr>
              <w:t>0</w:t>
            </w:r>
          </w:p>
        </w:tc>
        <w:tc>
          <w:tcPr>
            <w:tcW w:w="2131" w:type="dxa"/>
            <w:gridSpan w:val="2"/>
            <w:tcBorders>
              <w:bottom w:val="single" w:sz="4" w:space="0" w:color="000000"/>
              <w:right w:val="single" w:sz="4" w:space="0" w:color="auto"/>
            </w:tcBorders>
            <w:shd w:val="clear" w:color="auto" w:fill="92CDDC"/>
          </w:tcPr>
          <w:p w:rsidR="0092249E" w:rsidRPr="00394123" w:rsidRDefault="0092249E" w:rsidP="00840835">
            <w:pPr>
              <w:pStyle w:val="1e"/>
              <w:spacing w:line="240" w:lineRule="auto"/>
              <w:ind w:firstLineChars="0" w:firstLine="0"/>
              <w:jc w:val="center"/>
            </w:pPr>
            <w:r w:rsidRPr="00394123">
              <w:rPr>
                <w:rFonts w:hint="eastAsia"/>
              </w:rPr>
              <w:t>1</w:t>
            </w:r>
          </w:p>
        </w:tc>
        <w:tc>
          <w:tcPr>
            <w:tcW w:w="2131" w:type="dxa"/>
            <w:tcBorders>
              <w:left w:val="single" w:sz="4" w:space="0" w:color="auto"/>
              <w:bottom w:val="single" w:sz="4" w:space="0" w:color="000000"/>
            </w:tcBorders>
            <w:shd w:val="clear" w:color="auto" w:fill="92CDDC"/>
          </w:tcPr>
          <w:p w:rsidR="0092249E" w:rsidRPr="00394123" w:rsidRDefault="0092249E" w:rsidP="00840835">
            <w:pPr>
              <w:pStyle w:val="1e"/>
              <w:spacing w:line="240" w:lineRule="auto"/>
              <w:ind w:firstLineChars="0" w:firstLine="0"/>
              <w:jc w:val="center"/>
            </w:pPr>
            <w:r w:rsidRPr="00394123">
              <w:rPr>
                <w:rFonts w:hint="eastAsia"/>
              </w:rPr>
              <w:t>2</w:t>
            </w:r>
          </w:p>
        </w:tc>
        <w:tc>
          <w:tcPr>
            <w:tcW w:w="2139" w:type="dxa"/>
            <w:tcBorders>
              <w:bottom w:val="single" w:sz="4" w:space="0" w:color="000000"/>
            </w:tcBorders>
            <w:shd w:val="clear" w:color="auto" w:fill="92CDDC"/>
          </w:tcPr>
          <w:p w:rsidR="0092249E" w:rsidRPr="00394123" w:rsidRDefault="0092249E" w:rsidP="00840835">
            <w:pPr>
              <w:pStyle w:val="1e"/>
              <w:spacing w:line="240" w:lineRule="auto"/>
              <w:ind w:firstLineChars="0" w:firstLine="0"/>
              <w:jc w:val="center"/>
            </w:pPr>
            <w:r w:rsidRPr="00394123">
              <w:rPr>
                <w:rFonts w:hint="eastAsia"/>
              </w:rPr>
              <w:t>3</w:t>
            </w:r>
          </w:p>
        </w:tc>
      </w:tr>
      <w:tr w:rsidR="009C0222" w:rsidRPr="00394123" w:rsidTr="00FB6DB3">
        <w:tc>
          <w:tcPr>
            <w:tcW w:w="2115" w:type="dxa"/>
            <w:tcBorders>
              <w:right w:val="single" w:sz="4" w:space="0" w:color="auto"/>
            </w:tcBorders>
          </w:tcPr>
          <w:p w:rsidR="009C0222" w:rsidRPr="00394123" w:rsidRDefault="009C0222" w:rsidP="009C0222">
            <w:pPr>
              <w:pStyle w:val="1e"/>
              <w:spacing w:line="240" w:lineRule="auto"/>
              <w:ind w:firstLineChars="0" w:firstLine="0"/>
            </w:pPr>
            <w:r>
              <w:t>C</w:t>
            </w:r>
            <w:r>
              <w:rPr>
                <w:rFonts w:hint="eastAsia"/>
              </w:rPr>
              <w:t>ompat</w:t>
            </w:r>
          </w:p>
        </w:tc>
        <w:tc>
          <w:tcPr>
            <w:tcW w:w="2138" w:type="dxa"/>
            <w:gridSpan w:val="2"/>
          </w:tcPr>
          <w:p w:rsidR="009C0222" w:rsidRPr="00394123" w:rsidRDefault="009C0222" w:rsidP="00840835">
            <w:pPr>
              <w:pStyle w:val="1e"/>
              <w:spacing w:line="240" w:lineRule="auto"/>
              <w:ind w:firstLineChars="0" w:firstLine="0"/>
              <w:jc w:val="center"/>
            </w:pPr>
            <w:r>
              <w:t>Channel</w:t>
            </w:r>
          </w:p>
        </w:tc>
        <w:tc>
          <w:tcPr>
            <w:tcW w:w="2140" w:type="dxa"/>
            <w:gridSpan w:val="2"/>
          </w:tcPr>
          <w:p w:rsidR="009C0222" w:rsidRPr="00394123" w:rsidRDefault="00F8556E" w:rsidP="00840835">
            <w:pPr>
              <w:pStyle w:val="1e"/>
              <w:spacing w:line="240" w:lineRule="auto"/>
              <w:ind w:firstLineChars="0" w:firstLine="0"/>
              <w:jc w:val="center"/>
            </w:pPr>
            <w:r>
              <w:t>is_</w:t>
            </w:r>
            <w:r>
              <w:rPr>
                <w:rFonts w:hint="eastAsia"/>
              </w:rPr>
              <w:t>upgrade</w:t>
            </w:r>
          </w:p>
        </w:tc>
        <w:tc>
          <w:tcPr>
            <w:tcW w:w="2139" w:type="dxa"/>
          </w:tcPr>
          <w:p w:rsidR="009C0222" w:rsidRPr="00394123" w:rsidRDefault="00FB6DB3" w:rsidP="00840835">
            <w:pPr>
              <w:pStyle w:val="1e"/>
              <w:spacing w:line="240" w:lineRule="auto"/>
              <w:ind w:firstLineChars="0" w:firstLine="0"/>
              <w:jc w:val="center"/>
            </w:pPr>
            <w:r>
              <w:t>Reserve</w:t>
            </w:r>
          </w:p>
        </w:tc>
      </w:tr>
      <w:tr w:rsidR="00FB6DB3" w:rsidRPr="00394123" w:rsidTr="00840835">
        <w:tc>
          <w:tcPr>
            <w:tcW w:w="8532" w:type="dxa"/>
            <w:gridSpan w:val="6"/>
          </w:tcPr>
          <w:p w:rsidR="00FB6DB3" w:rsidRDefault="00FB6DB3" w:rsidP="00840835">
            <w:pPr>
              <w:pStyle w:val="1e"/>
              <w:spacing w:line="240" w:lineRule="auto"/>
              <w:ind w:firstLineChars="0" w:firstLine="0"/>
              <w:jc w:val="center"/>
            </w:pPr>
            <w:r>
              <w:t>Reserve</w:t>
            </w:r>
          </w:p>
        </w:tc>
      </w:tr>
      <w:tr w:rsidR="00FB6DB3" w:rsidRPr="00394123" w:rsidTr="00840835">
        <w:tc>
          <w:tcPr>
            <w:tcW w:w="8532" w:type="dxa"/>
            <w:gridSpan w:val="6"/>
          </w:tcPr>
          <w:p w:rsidR="00FB6DB3" w:rsidRDefault="00FB6DB3" w:rsidP="00FB6DB3">
            <w:pPr>
              <w:pStyle w:val="1e"/>
              <w:spacing w:line="240" w:lineRule="auto"/>
              <w:ind w:firstLineChars="0" w:firstLine="0"/>
              <w:jc w:val="center"/>
            </w:pPr>
            <w:r>
              <w:t>Reserve</w:t>
            </w:r>
          </w:p>
        </w:tc>
      </w:tr>
      <w:tr w:rsidR="00FB6DB3" w:rsidRPr="00394123" w:rsidTr="00840835">
        <w:tc>
          <w:tcPr>
            <w:tcW w:w="8532" w:type="dxa"/>
            <w:gridSpan w:val="6"/>
          </w:tcPr>
          <w:p w:rsidR="00FB6DB3" w:rsidRDefault="00FB6DB3" w:rsidP="00FB6DB3">
            <w:pPr>
              <w:pStyle w:val="1e"/>
              <w:spacing w:line="240" w:lineRule="auto"/>
              <w:ind w:firstLineChars="0" w:firstLine="0"/>
              <w:jc w:val="center"/>
            </w:pPr>
            <w:r>
              <w:t>Reserve</w:t>
            </w:r>
          </w:p>
        </w:tc>
      </w:tr>
      <w:tr w:rsidR="00FB6DB3" w:rsidRPr="00394123" w:rsidTr="00840835">
        <w:tc>
          <w:tcPr>
            <w:tcW w:w="8532" w:type="dxa"/>
            <w:gridSpan w:val="6"/>
          </w:tcPr>
          <w:p w:rsidR="00FB6DB3" w:rsidRDefault="00FB6DB3" w:rsidP="00FB6DB3">
            <w:pPr>
              <w:pStyle w:val="1e"/>
              <w:spacing w:line="240" w:lineRule="auto"/>
              <w:ind w:firstLineChars="0" w:firstLine="0"/>
              <w:jc w:val="center"/>
            </w:pPr>
            <w:r>
              <w:t>Reserve</w:t>
            </w:r>
          </w:p>
        </w:tc>
      </w:tr>
      <w:tr w:rsidR="00FB6DB3" w:rsidRPr="00394123" w:rsidTr="00840835">
        <w:tc>
          <w:tcPr>
            <w:tcW w:w="8532" w:type="dxa"/>
            <w:gridSpan w:val="6"/>
          </w:tcPr>
          <w:p w:rsidR="00FB6DB3" w:rsidRDefault="00FB6DB3" w:rsidP="00FB6DB3">
            <w:pPr>
              <w:pStyle w:val="1e"/>
              <w:spacing w:line="240" w:lineRule="auto"/>
              <w:ind w:firstLineChars="0" w:firstLine="0"/>
              <w:jc w:val="center"/>
            </w:pPr>
            <w:r>
              <w:t>Reserve</w:t>
            </w:r>
          </w:p>
        </w:tc>
      </w:tr>
      <w:tr w:rsidR="00FB6DB3" w:rsidRPr="00394123" w:rsidTr="00840835">
        <w:tc>
          <w:tcPr>
            <w:tcW w:w="8532" w:type="dxa"/>
            <w:gridSpan w:val="6"/>
          </w:tcPr>
          <w:p w:rsidR="00FB6DB3" w:rsidRDefault="00FB6DB3" w:rsidP="00FB6DB3">
            <w:pPr>
              <w:pStyle w:val="1e"/>
              <w:spacing w:line="240" w:lineRule="auto"/>
              <w:ind w:firstLineChars="0" w:firstLine="0"/>
              <w:jc w:val="center"/>
            </w:pPr>
            <w:r>
              <w:t>Reserve</w:t>
            </w:r>
          </w:p>
        </w:tc>
      </w:tr>
      <w:tr w:rsidR="00FB6DB3" w:rsidRPr="00394123" w:rsidTr="00840835">
        <w:tc>
          <w:tcPr>
            <w:tcW w:w="8532" w:type="dxa"/>
            <w:gridSpan w:val="6"/>
          </w:tcPr>
          <w:p w:rsidR="00FB6DB3" w:rsidRDefault="00FB6DB3" w:rsidP="00FB6DB3">
            <w:pPr>
              <w:pStyle w:val="1e"/>
              <w:spacing w:line="240" w:lineRule="auto"/>
              <w:ind w:firstLineChars="0" w:firstLine="0"/>
              <w:jc w:val="center"/>
            </w:pPr>
            <w:r>
              <w:t>Reserve</w:t>
            </w:r>
          </w:p>
        </w:tc>
      </w:tr>
    </w:tbl>
    <w:p w:rsidR="00B86694" w:rsidRDefault="008E1970" w:rsidP="00ED236A">
      <w:pPr>
        <w:pStyle w:val="1e"/>
        <w:spacing w:line="240" w:lineRule="auto"/>
        <w:ind w:firstLineChars="0" w:firstLine="0"/>
      </w:pPr>
      <w:r>
        <w:t>C</w:t>
      </w:r>
      <w:r>
        <w:rPr>
          <w:rFonts w:hint="eastAsia"/>
        </w:rPr>
        <w:t>ompat</w:t>
      </w:r>
      <w:r w:rsidR="0092249E" w:rsidRPr="00394123">
        <w:rPr>
          <w:rFonts w:hint="eastAsia"/>
        </w:rPr>
        <w:t>：</w:t>
      </w:r>
      <w:r w:rsidR="0092249E" w:rsidRPr="00394123">
        <w:rPr>
          <w:rFonts w:hint="eastAsia"/>
        </w:rPr>
        <w:t>0</w:t>
      </w:r>
      <w:r>
        <w:rPr>
          <w:rFonts w:hint="eastAsia"/>
        </w:rPr>
        <w:t>默认</w:t>
      </w:r>
      <w:r w:rsidR="00DD1507">
        <w:rPr>
          <w:rFonts w:hint="eastAsia"/>
        </w:rPr>
        <w:t>兼容级别</w:t>
      </w:r>
      <w:r w:rsidR="001C12BB">
        <w:rPr>
          <w:rFonts w:hint="eastAsia"/>
        </w:rPr>
        <w:t>；</w:t>
      </w:r>
      <w:r>
        <w:rPr>
          <w:rFonts w:hint="eastAsia"/>
        </w:rPr>
        <w:t>1</w:t>
      </w:r>
      <w:r w:rsidR="00F5682B">
        <w:rPr>
          <w:rFonts w:hint="eastAsia"/>
        </w:rPr>
        <w:t>~255</w:t>
      </w:r>
      <w:r w:rsidR="00F5682B">
        <w:rPr>
          <w:rFonts w:hint="eastAsia"/>
        </w:rPr>
        <w:t>，兼容级别，</w:t>
      </w:r>
      <w:r w:rsidR="00ED236A">
        <w:rPr>
          <w:rFonts w:hint="eastAsia"/>
        </w:rPr>
        <w:t>数字越大，越不兼容老版本，而使用新特性。</w:t>
      </w:r>
    </w:p>
    <w:p w:rsidR="00ED236A" w:rsidRDefault="00ED236A" w:rsidP="00ED236A">
      <w:pPr>
        <w:pStyle w:val="1e"/>
        <w:spacing w:line="240" w:lineRule="auto"/>
        <w:ind w:firstLineChars="0" w:firstLine="0"/>
      </w:pPr>
      <w:r>
        <w:t>C</w:t>
      </w:r>
      <w:r>
        <w:rPr>
          <w:rFonts w:hint="eastAsia"/>
        </w:rPr>
        <w:t>hannel</w:t>
      </w:r>
      <w:r w:rsidR="002142BE">
        <w:rPr>
          <w:rFonts w:hint="eastAsia"/>
        </w:rPr>
        <w:t>：</w:t>
      </w:r>
      <w:r w:rsidR="002142BE">
        <w:rPr>
          <w:rFonts w:hint="eastAsia"/>
        </w:rPr>
        <w:t>0</w:t>
      </w:r>
      <w:r w:rsidR="002142BE">
        <w:rPr>
          <w:rFonts w:hint="eastAsia"/>
        </w:rPr>
        <w:t>默认信道</w:t>
      </w:r>
      <w:r w:rsidR="001C12BB">
        <w:rPr>
          <w:rFonts w:hint="eastAsia"/>
        </w:rPr>
        <w:t>；</w:t>
      </w:r>
      <w:r w:rsidR="001C12BB">
        <w:rPr>
          <w:rFonts w:hint="eastAsia"/>
        </w:rPr>
        <w:t>1~255</w:t>
      </w:r>
      <w:r w:rsidR="00237604">
        <w:rPr>
          <w:rFonts w:hint="eastAsia"/>
        </w:rPr>
        <w:t>为信道号，</w:t>
      </w:r>
      <w:r w:rsidR="00237604">
        <w:rPr>
          <w:rFonts w:hint="eastAsia"/>
        </w:rPr>
        <w:t>2400+</w:t>
      </w:r>
      <w:r w:rsidR="00237604">
        <w:rPr>
          <w:rFonts w:hint="eastAsia"/>
        </w:rPr>
        <w:t>信道号为</w:t>
      </w:r>
      <w:r w:rsidR="00FC3512">
        <w:rPr>
          <w:rFonts w:hint="eastAsia"/>
        </w:rPr>
        <w:t>网关使用</w:t>
      </w:r>
      <w:r w:rsidR="00237604">
        <w:rPr>
          <w:rFonts w:hint="eastAsia"/>
        </w:rPr>
        <w:t>频率</w:t>
      </w:r>
      <w:r w:rsidR="00FC3512">
        <w:rPr>
          <w:rFonts w:hint="eastAsia"/>
        </w:rPr>
        <w:t>。</w:t>
      </w:r>
    </w:p>
    <w:p w:rsidR="00F8556E" w:rsidRDefault="00F8556E" w:rsidP="00ED236A">
      <w:pPr>
        <w:pStyle w:val="1e"/>
        <w:spacing w:line="240" w:lineRule="auto"/>
        <w:ind w:firstLineChars="0" w:firstLine="0"/>
      </w:pPr>
      <w:r>
        <w:t>is_</w:t>
      </w:r>
      <w:r>
        <w:rPr>
          <w:rFonts w:hint="eastAsia"/>
        </w:rPr>
        <w:t>upgrade:0</w:t>
      </w:r>
      <w:r>
        <w:rPr>
          <w:rFonts w:hint="eastAsia"/>
        </w:rPr>
        <w:t>没有升级中，</w:t>
      </w:r>
      <w:r>
        <w:rPr>
          <w:rFonts w:hint="eastAsia"/>
        </w:rPr>
        <w:t>1</w:t>
      </w:r>
      <w:r>
        <w:rPr>
          <w:rFonts w:hint="eastAsia"/>
        </w:rPr>
        <w:t>在升级中</w:t>
      </w:r>
    </w:p>
    <w:p w:rsidR="002D45BE" w:rsidRDefault="002D45BE" w:rsidP="00ED236A">
      <w:pPr>
        <w:pStyle w:val="1e"/>
        <w:spacing w:line="240" w:lineRule="auto"/>
        <w:ind w:firstLineChars="0" w:firstLine="0"/>
      </w:pPr>
      <w:r>
        <w:t>Reserve</w:t>
      </w:r>
      <w:r>
        <w:rPr>
          <w:rFonts w:hint="eastAsia"/>
        </w:rPr>
        <w:t>：</w:t>
      </w:r>
      <w:r>
        <w:t>保留其他参数用</w:t>
      </w:r>
      <w:r>
        <w:rPr>
          <w:rFonts w:hint="eastAsia"/>
        </w:rPr>
        <w:t>。</w:t>
      </w:r>
    </w:p>
    <w:p w:rsidR="00ED236A" w:rsidRPr="0092249E" w:rsidRDefault="00ED236A" w:rsidP="00ED236A">
      <w:pPr>
        <w:pStyle w:val="1e"/>
        <w:spacing w:line="240" w:lineRule="auto"/>
        <w:ind w:firstLineChars="0" w:firstLine="0"/>
      </w:pPr>
    </w:p>
    <w:p w:rsidR="009A056C" w:rsidRPr="00394123" w:rsidRDefault="009A056C" w:rsidP="009A056C">
      <w:pPr>
        <w:pStyle w:val="30"/>
      </w:pPr>
      <w:bookmarkStart w:id="11" w:name="_Toc436396611"/>
      <w:r w:rsidRPr="00394123">
        <w:t>IA.</w:t>
      </w:r>
      <w:r w:rsidRPr="00394123">
        <w:rPr>
          <w:rFonts w:hint="eastAsia"/>
        </w:rPr>
        <w:t>RFGW</w:t>
      </w:r>
      <w:r w:rsidRPr="00394123">
        <w:t>.</w:t>
      </w:r>
      <w:r w:rsidRPr="00394123">
        <w:rPr>
          <w:rFonts w:hint="eastAsia"/>
        </w:rPr>
        <w:t>GROUP</w:t>
      </w:r>
      <w:bookmarkEnd w:id="11"/>
    </w:p>
    <w:p w:rsidR="00FE3C7E" w:rsidRPr="00394123" w:rsidRDefault="00FE3C7E" w:rsidP="00FE3C7E">
      <w:pPr>
        <w:rPr>
          <w:lang w:val="sv-SE"/>
        </w:rPr>
      </w:pPr>
      <w:r w:rsidRPr="00394123">
        <w:rPr>
          <w:lang w:val="sv-SE"/>
        </w:rPr>
        <w:t>UCAT_IA</w:t>
      </w:r>
      <w:r w:rsidRPr="00394123">
        <w:rPr>
          <w:rFonts w:hint="eastAsia"/>
          <w:lang w:val="sv-SE"/>
        </w:rPr>
        <w:t>_RFGW_GROUP</w:t>
      </w:r>
    </w:p>
    <w:p w:rsidR="009A056C" w:rsidRPr="00394123" w:rsidRDefault="009A056C" w:rsidP="009A056C">
      <w:pPr>
        <w:pStyle w:val="1e"/>
        <w:spacing w:line="240" w:lineRule="auto"/>
        <w:ind w:firstLineChars="0" w:firstLine="0"/>
      </w:pPr>
      <w:r w:rsidRPr="00394123">
        <w:rPr>
          <w:rFonts w:hint="eastAsia"/>
        </w:rPr>
        <w:t>手机给网关配置漫游组，只支持</w:t>
      </w:r>
      <w:r w:rsidR="00712718" w:rsidRPr="00394123">
        <w:rPr>
          <w:rFonts w:hint="eastAsia"/>
        </w:rPr>
        <w:t>get</w:t>
      </w:r>
      <w:r w:rsidR="00712718" w:rsidRPr="00394123">
        <w:rPr>
          <w:rFonts w:hint="eastAsia"/>
        </w:rPr>
        <w:t>、</w:t>
      </w:r>
      <w:r w:rsidRPr="00394123">
        <w:rPr>
          <w:rFonts w:hint="eastAsia"/>
        </w:rPr>
        <w:t>set</w:t>
      </w:r>
      <w:r w:rsidRPr="00394123">
        <w:rPr>
          <w:rFonts w:hint="eastAsia"/>
        </w:rPr>
        <w:t>操作，报文格式为：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40"/>
        <w:gridCol w:w="91"/>
        <w:gridCol w:w="2131"/>
        <w:gridCol w:w="2131"/>
        <w:gridCol w:w="2136"/>
      </w:tblGrid>
      <w:tr w:rsidR="009A056C" w:rsidRPr="00394123" w:rsidTr="009A056C">
        <w:tc>
          <w:tcPr>
            <w:tcW w:w="2131" w:type="dxa"/>
            <w:gridSpan w:val="2"/>
            <w:tcBorders>
              <w:bottom w:val="single" w:sz="4" w:space="0" w:color="000000"/>
              <w:right w:val="single" w:sz="4" w:space="0" w:color="auto"/>
            </w:tcBorders>
            <w:shd w:val="clear" w:color="auto" w:fill="92CDDC"/>
          </w:tcPr>
          <w:p w:rsidR="009A056C" w:rsidRPr="00394123" w:rsidRDefault="009A056C" w:rsidP="00772238">
            <w:pPr>
              <w:pStyle w:val="1e"/>
              <w:spacing w:line="240" w:lineRule="auto"/>
              <w:ind w:firstLineChars="0" w:firstLine="0"/>
              <w:jc w:val="center"/>
            </w:pPr>
            <w:r w:rsidRPr="00394123">
              <w:rPr>
                <w:rFonts w:hint="eastAsia"/>
              </w:rPr>
              <w:t>0</w:t>
            </w:r>
          </w:p>
        </w:tc>
        <w:tc>
          <w:tcPr>
            <w:tcW w:w="2131" w:type="dxa"/>
            <w:tcBorders>
              <w:left w:val="single" w:sz="4" w:space="0" w:color="auto"/>
              <w:bottom w:val="single" w:sz="4" w:space="0" w:color="000000"/>
            </w:tcBorders>
            <w:shd w:val="clear" w:color="auto" w:fill="92CDDC"/>
          </w:tcPr>
          <w:p w:rsidR="009A056C" w:rsidRPr="00394123" w:rsidRDefault="009A056C" w:rsidP="00772238">
            <w:pPr>
              <w:pStyle w:val="1e"/>
              <w:spacing w:line="240" w:lineRule="auto"/>
              <w:ind w:firstLineChars="0" w:firstLine="0"/>
              <w:jc w:val="center"/>
            </w:pPr>
            <w:r w:rsidRPr="00394123">
              <w:rPr>
                <w:rFonts w:hint="eastAsia"/>
              </w:rPr>
              <w:t>1</w:t>
            </w:r>
          </w:p>
        </w:tc>
        <w:tc>
          <w:tcPr>
            <w:tcW w:w="2131" w:type="dxa"/>
            <w:tcBorders>
              <w:bottom w:val="single" w:sz="4" w:space="0" w:color="000000"/>
            </w:tcBorders>
            <w:shd w:val="clear" w:color="auto" w:fill="92CDDC"/>
          </w:tcPr>
          <w:p w:rsidR="009A056C" w:rsidRPr="00394123" w:rsidRDefault="009A056C" w:rsidP="00772238">
            <w:pPr>
              <w:pStyle w:val="1e"/>
              <w:spacing w:line="240" w:lineRule="auto"/>
              <w:ind w:firstLineChars="0" w:firstLine="0"/>
              <w:jc w:val="center"/>
            </w:pPr>
            <w:r w:rsidRPr="00394123">
              <w:rPr>
                <w:rFonts w:hint="eastAsia"/>
              </w:rPr>
              <w:t>2</w:t>
            </w:r>
          </w:p>
        </w:tc>
        <w:tc>
          <w:tcPr>
            <w:tcW w:w="2136" w:type="dxa"/>
            <w:tcBorders>
              <w:bottom w:val="single" w:sz="4" w:space="0" w:color="000000"/>
            </w:tcBorders>
            <w:shd w:val="clear" w:color="auto" w:fill="92CDDC"/>
          </w:tcPr>
          <w:p w:rsidR="009A056C" w:rsidRPr="00394123" w:rsidRDefault="009A056C" w:rsidP="00772238">
            <w:pPr>
              <w:pStyle w:val="1e"/>
              <w:spacing w:line="240" w:lineRule="auto"/>
              <w:ind w:firstLineChars="0" w:firstLine="0"/>
              <w:jc w:val="center"/>
            </w:pPr>
            <w:r w:rsidRPr="00394123">
              <w:rPr>
                <w:rFonts w:hint="eastAsia"/>
              </w:rPr>
              <w:t>3</w:t>
            </w:r>
          </w:p>
        </w:tc>
      </w:tr>
      <w:tr w:rsidR="009A056C" w:rsidRPr="00394123" w:rsidTr="00712718">
        <w:trPr>
          <w:trHeight w:val="932"/>
        </w:trPr>
        <w:tc>
          <w:tcPr>
            <w:tcW w:w="8529" w:type="dxa"/>
            <w:gridSpan w:val="5"/>
          </w:tcPr>
          <w:p w:rsidR="009A056C" w:rsidRPr="00394123" w:rsidRDefault="00E22091" w:rsidP="00772238">
            <w:pPr>
              <w:pStyle w:val="1e"/>
              <w:spacing w:line="240" w:lineRule="auto"/>
              <w:ind w:firstLineChars="0" w:firstLine="0"/>
              <w:jc w:val="center"/>
            </w:pPr>
            <w:r w:rsidRPr="00394123">
              <w:rPr>
                <w:rFonts w:hint="eastAsia"/>
              </w:rPr>
              <w:lastRenderedPageBreak/>
              <w:t>PSK</w:t>
            </w:r>
            <w:r w:rsidR="00712718" w:rsidRPr="00394123">
              <w:rPr>
                <w:rFonts w:hint="eastAsia"/>
              </w:rPr>
              <w:t>（</w:t>
            </w:r>
            <w:r w:rsidR="00712718" w:rsidRPr="00394123">
              <w:rPr>
                <w:rFonts w:hint="eastAsia"/>
              </w:rPr>
              <w:t>8</w:t>
            </w:r>
            <w:r w:rsidR="00712718" w:rsidRPr="00394123">
              <w:rPr>
                <w:rFonts w:hint="eastAsia"/>
              </w:rPr>
              <w:t>字节）</w:t>
            </w:r>
          </w:p>
        </w:tc>
      </w:tr>
      <w:tr w:rsidR="00712718" w:rsidRPr="00394123" w:rsidTr="00712718">
        <w:tc>
          <w:tcPr>
            <w:tcW w:w="2040" w:type="dxa"/>
            <w:tcBorders>
              <w:right w:val="single" w:sz="4" w:space="0" w:color="auto"/>
            </w:tcBorders>
          </w:tcPr>
          <w:p w:rsidR="00712718" w:rsidRPr="00394123" w:rsidRDefault="00712718" w:rsidP="00772238">
            <w:pPr>
              <w:pStyle w:val="1e"/>
              <w:spacing w:line="240" w:lineRule="auto"/>
              <w:ind w:firstLineChars="0" w:firstLine="0"/>
              <w:jc w:val="center"/>
            </w:pPr>
            <w:r w:rsidRPr="00394123">
              <w:rPr>
                <w:rFonts w:hint="eastAsia"/>
              </w:rPr>
              <w:t>RFGW-Count</w:t>
            </w:r>
          </w:p>
        </w:tc>
        <w:tc>
          <w:tcPr>
            <w:tcW w:w="6489" w:type="dxa"/>
            <w:gridSpan w:val="4"/>
            <w:tcBorders>
              <w:left w:val="single" w:sz="4" w:space="0" w:color="auto"/>
            </w:tcBorders>
          </w:tcPr>
          <w:p w:rsidR="00712718" w:rsidRPr="00394123" w:rsidRDefault="00712718" w:rsidP="00772238">
            <w:pPr>
              <w:pStyle w:val="1e"/>
              <w:spacing w:line="240" w:lineRule="auto"/>
              <w:ind w:firstLineChars="0" w:firstLine="0"/>
              <w:jc w:val="center"/>
            </w:pPr>
            <w:r w:rsidRPr="00394123">
              <w:t>R</w:t>
            </w:r>
            <w:r w:rsidRPr="00394123">
              <w:rPr>
                <w:rFonts w:hint="eastAsia"/>
              </w:rPr>
              <w:t>eserved</w:t>
            </w:r>
          </w:p>
        </w:tc>
      </w:tr>
      <w:tr w:rsidR="00712718" w:rsidRPr="00394123" w:rsidTr="00712718">
        <w:trPr>
          <w:trHeight w:val="653"/>
        </w:trPr>
        <w:tc>
          <w:tcPr>
            <w:tcW w:w="8529" w:type="dxa"/>
            <w:gridSpan w:val="5"/>
          </w:tcPr>
          <w:p w:rsidR="00712718" w:rsidRPr="00394123" w:rsidRDefault="00712718" w:rsidP="00712718">
            <w:pPr>
              <w:pStyle w:val="1e"/>
              <w:spacing w:line="240" w:lineRule="auto"/>
              <w:ind w:firstLineChars="0" w:firstLine="0"/>
              <w:jc w:val="center"/>
            </w:pPr>
            <w:r w:rsidRPr="00394123">
              <w:rPr>
                <w:rFonts w:hint="eastAsia"/>
              </w:rPr>
              <w:t>RFGW1 sn</w:t>
            </w:r>
          </w:p>
        </w:tc>
      </w:tr>
      <w:tr w:rsidR="00712718" w:rsidRPr="00394123" w:rsidTr="00712718">
        <w:trPr>
          <w:trHeight w:val="653"/>
        </w:trPr>
        <w:tc>
          <w:tcPr>
            <w:tcW w:w="8529" w:type="dxa"/>
            <w:gridSpan w:val="5"/>
          </w:tcPr>
          <w:p w:rsidR="00712718" w:rsidRPr="00394123" w:rsidRDefault="00712718" w:rsidP="00712718">
            <w:pPr>
              <w:pStyle w:val="1e"/>
              <w:spacing w:line="240" w:lineRule="auto"/>
              <w:ind w:firstLineChars="0" w:firstLine="0"/>
              <w:jc w:val="center"/>
            </w:pPr>
            <w:r w:rsidRPr="00394123">
              <w:rPr>
                <w:rFonts w:hint="eastAsia"/>
              </w:rPr>
              <w:t>RFGW2 sn</w:t>
            </w:r>
          </w:p>
        </w:tc>
      </w:tr>
      <w:tr w:rsidR="00712718" w:rsidRPr="00394123" w:rsidTr="00712718">
        <w:trPr>
          <w:trHeight w:val="653"/>
        </w:trPr>
        <w:tc>
          <w:tcPr>
            <w:tcW w:w="8529" w:type="dxa"/>
            <w:gridSpan w:val="5"/>
          </w:tcPr>
          <w:p w:rsidR="00712718" w:rsidRPr="00394123" w:rsidRDefault="00712718" w:rsidP="00772238">
            <w:pPr>
              <w:pStyle w:val="1e"/>
              <w:spacing w:line="240" w:lineRule="auto"/>
              <w:ind w:firstLineChars="0" w:firstLine="0"/>
              <w:jc w:val="center"/>
            </w:pPr>
            <w:r w:rsidRPr="00394123">
              <w:rPr>
                <w:rFonts w:hint="eastAsia"/>
              </w:rPr>
              <w:t>......</w:t>
            </w:r>
          </w:p>
        </w:tc>
      </w:tr>
    </w:tbl>
    <w:p w:rsidR="009A056C" w:rsidRPr="00394123" w:rsidRDefault="00AC53FA" w:rsidP="009A056C">
      <w:pPr>
        <w:pStyle w:val="1e"/>
        <w:spacing w:line="240" w:lineRule="auto"/>
        <w:ind w:firstLineChars="0" w:firstLine="0"/>
      </w:pPr>
      <w:r w:rsidRPr="00394123">
        <w:rPr>
          <w:rFonts w:hint="eastAsia"/>
        </w:rPr>
        <w:t>PSK</w:t>
      </w:r>
      <w:r w:rsidR="00712718" w:rsidRPr="00394123">
        <w:rPr>
          <w:rFonts w:hint="eastAsia"/>
        </w:rPr>
        <w:t>：网关漫游组</w:t>
      </w:r>
      <w:r w:rsidRPr="00394123">
        <w:rPr>
          <w:rFonts w:hint="eastAsia"/>
        </w:rPr>
        <w:t>预</w:t>
      </w:r>
      <w:r w:rsidR="00712718" w:rsidRPr="00394123">
        <w:rPr>
          <w:rFonts w:hint="eastAsia"/>
        </w:rPr>
        <w:t>共享秘钥</w:t>
      </w:r>
    </w:p>
    <w:p w:rsidR="00712718" w:rsidRPr="00394123" w:rsidRDefault="00712718" w:rsidP="00712718">
      <w:pPr>
        <w:pStyle w:val="1e"/>
        <w:spacing w:line="240" w:lineRule="auto"/>
        <w:ind w:firstLineChars="0" w:firstLine="0"/>
      </w:pPr>
      <w:r w:rsidRPr="00394123">
        <w:rPr>
          <w:rFonts w:hint="eastAsia"/>
        </w:rPr>
        <w:t>RFGW-Count</w:t>
      </w:r>
      <w:r w:rsidRPr="00394123">
        <w:rPr>
          <w:rFonts w:hint="eastAsia"/>
        </w:rPr>
        <w:t>：网关数量</w:t>
      </w:r>
    </w:p>
    <w:p w:rsidR="00712718" w:rsidRPr="00394123" w:rsidRDefault="00712718" w:rsidP="009A056C">
      <w:pPr>
        <w:pStyle w:val="1e"/>
        <w:spacing w:line="240" w:lineRule="auto"/>
        <w:ind w:firstLineChars="0" w:firstLine="0"/>
      </w:pPr>
      <w:r w:rsidRPr="00394123">
        <w:rPr>
          <w:rFonts w:hint="eastAsia"/>
        </w:rPr>
        <w:t>考虑到用户更换手机或重装</w:t>
      </w:r>
      <w:r w:rsidRPr="00394123">
        <w:rPr>
          <w:rFonts w:hint="eastAsia"/>
        </w:rPr>
        <w:t>app</w:t>
      </w:r>
      <w:r w:rsidRPr="00394123">
        <w:rPr>
          <w:rFonts w:hint="eastAsia"/>
        </w:rPr>
        <w:t>，手机登录网关后，先要</w:t>
      </w:r>
      <w:r w:rsidRPr="00394123">
        <w:rPr>
          <w:rFonts w:hint="eastAsia"/>
        </w:rPr>
        <w:t>get</w:t>
      </w:r>
      <w:r w:rsidRPr="00394123">
        <w:rPr>
          <w:rFonts w:hint="eastAsia"/>
        </w:rPr>
        <w:t>漫游组信息</w:t>
      </w:r>
      <w:r w:rsidR="00AC53FA" w:rsidRPr="00394123">
        <w:rPr>
          <w:rFonts w:hint="eastAsia"/>
        </w:rPr>
        <w:t>（相同</w:t>
      </w:r>
      <w:r w:rsidR="00AC53FA" w:rsidRPr="00394123">
        <w:rPr>
          <w:rFonts w:hint="eastAsia"/>
        </w:rPr>
        <w:t>PSK</w:t>
      </w:r>
      <w:r w:rsidR="00AC53FA" w:rsidRPr="00394123">
        <w:rPr>
          <w:rFonts w:hint="eastAsia"/>
        </w:rPr>
        <w:t>的网关认为同组）</w:t>
      </w:r>
      <w:r w:rsidR="00F32015" w:rsidRPr="00394123">
        <w:rPr>
          <w:rFonts w:hint="eastAsia"/>
        </w:rPr>
        <w:t>，如果网关还没有划分到漫游组，</w:t>
      </w:r>
      <w:r w:rsidR="00F32015" w:rsidRPr="00394123">
        <w:rPr>
          <w:rFonts w:hint="eastAsia"/>
        </w:rPr>
        <w:t>get</w:t>
      </w:r>
      <w:r w:rsidR="00F32015" w:rsidRPr="00394123">
        <w:rPr>
          <w:rFonts w:hint="eastAsia"/>
        </w:rPr>
        <w:t>响应报文</w:t>
      </w:r>
      <w:r w:rsidR="00AC53FA" w:rsidRPr="00394123">
        <w:rPr>
          <w:rFonts w:hint="eastAsia"/>
        </w:rPr>
        <w:t>PSK</w:t>
      </w:r>
      <w:r w:rsidR="00F32015" w:rsidRPr="00394123">
        <w:rPr>
          <w:rFonts w:hint="eastAsia"/>
        </w:rPr>
        <w:t>和</w:t>
      </w:r>
      <w:r w:rsidR="00F32015" w:rsidRPr="00394123">
        <w:rPr>
          <w:rFonts w:hint="eastAsia"/>
        </w:rPr>
        <w:t>RFGW-Count</w:t>
      </w:r>
      <w:r w:rsidR="00F32015" w:rsidRPr="00394123">
        <w:rPr>
          <w:rFonts w:hint="eastAsia"/>
        </w:rPr>
        <w:t>都填</w:t>
      </w:r>
      <w:r w:rsidR="00F32015" w:rsidRPr="00394123">
        <w:rPr>
          <w:rFonts w:hint="eastAsia"/>
        </w:rPr>
        <w:t>0</w:t>
      </w:r>
      <w:r w:rsidR="00F32015" w:rsidRPr="00394123">
        <w:rPr>
          <w:rFonts w:hint="eastAsia"/>
        </w:rPr>
        <w:t>。</w:t>
      </w:r>
    </w:p>
    <w:p w:rsidR="00F32015" w:rsidRPr="00394123" w:rsidRDefault="00F32015" w:rsidP="009A056C">
      <w:pPr>
        <w:pStyle w:val="1e"/>
        <w:spacing w:line="240" w:lineRule="auto"/>
        <w:ind w:firstLineChars="0" w:firstLine="0"/>
      </w:pPr>
    </w:p>
    <w:p w:rsidR="009A056C" w:rsidRPr="00394123" w:rsidRDefault="009A056C" w:rsidP="009A056C">
      <w:pPr>
        <w:pStyle w:val="30"/>
      </w:pPr>
      <w:bookmarkStart w:id="12" w:name="_Toc436396612"/>
      <w:r w:rsidRPr="00394123">
        <w:t>IA.</w:t>
      </w:r>
      <w:r w:rsidRPr="00394123">
        <w:rPr>
          <w:rFonts w:hint="eastAsia"/>
        </w:rPr>
        <w:t>RFGW</w:t>
      </w:r>
      <w:r w:rsidRPr="00394123">
        <w:t>.</w:t>
      </w:r>
      <w:r w:rsidRPr="00394123">
        <w:rPr>
          <w:rFonts w:hint="eastAsia"/>
        </w:rPr>
        <w:t>LIST</w:t>
      </w:r>
      <w:bookmarkEnd w:id="12"/>
    </w:p>
    <w:p w:rsidR="00FE3C7E" w:rsidRPr="00394123" w:rsidRDefault="00FE3C7E" w:rsidP="00FE3C7E">
      <w:pPr>
        <w:rPr>
          <w:lang w:val="sv-SE"/>
        </w:rPr>
      </w:pPr>
      <w:r w:rsidRPr="00394123">
        <w:rPr>
          <w:lang w:val="sv-SE"/>
        </w:rPr>
        <w:t>UCAT_IA</w:t>
      </w:r>
      <w:r w:rsidRPr="00394123">
        <w:rPr>
          <w:rFonts w:hint="eastAsia"/>
          <w:lang w:val="sv-SE"/>
        </w:rPr>
        <w:t>_RFGW_LIST</w:t>
      </w:r>
    </w:p>
    <w:p w:rsidR="009A056C" w:rsidRPr="00394123" w:rsidRDefault="009A056C" w:rsidP="009A056C">
      <w:pPr>
        <w:pStyle w:val="1e"/>
        <w:spacing w:line="240" w:lineRule="auto"/>
        <w:ind w:firstLineChars="0" w:firstLine="0"/>
      </w:pPr>
      <w:r w:rsidRPr="00394123">
        <w:rPr>
          <w:rFonts w:hint="eastAsia"/>
        </w:rPr>
        <w:t>网关当前在线设备列表，支持</w:t>
      </w:r>
      <w:r w:rsidR="00341977" w:rsidRPr="00394123">
        <w:rPr>
          <w:rFonts w:hint="eastAsia"/>
        </w:rPr>
        <w:t>set</w:t>
      </w:r>
      <w:r w:rsidR="00341977" w:rsidRPr="00394123">
        <w:rPr>
          <w:rFonts w:hint="eastAsia"/>
        </w:rPr>
        <w:t>、</w:t>
      </w:r>
      <w:r w:rsidR="00341977" w:rsidRPr="00394123">
        <w:rPr>
          <w:rFonts w:hint="eastAsia"/>
        </w:rPr>
        <w:t>delete</w:t>
      </w:r>
      <w:r w:rsidR="00341977" w:rsidRPr="00394123">
        <w:rPr>
          <w:rFonts w:hint="eastAsia"/>
        </w:rPr>
        <w:t>、</w:t>
      </w:r>
      <w:r w:rsidR="00341977" w:rsidRPr="00394123">
        <w:rPr>
          <w:rFonts w:hint="eastAsia"/>
        </w:rPr>
        <w:t>g</w:t>
      </w:r>
      <w:r w:rsidR="00137C35" w:rsidRPr="00394123">
        <w:rPr>
          <w:rFonts w:hint="eastAsia"/>
        </w:rPr>
        <w:t>et</w:t>
      </w:r>
      <w:r w:rsidR="00137C35" w:rsidRPr="00394123">
        <w:rPr>
          <w:rFonts w:hint="eastAsia"/>
        </w:rPr>
        <w:t>、</w:t>
      </w:r>
      <w:r w:rsidRPr="00394123">
        <w:rPr>
          <w:rFonts w:hint="eastAsia"/>
        </w:rPr>
        <w:t>push</w:t>
      </w:r>
      <w:r w:rsidRPr="00394123">
        <w:rPr>
          <w:rFonts w:hint="eastAsia"/>
        </w:rPr>
        <w:t>操作，报文格式为：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1"/>
        <w:gridCol w:w="2131"/>
        <w:gridCol w:w="14"/>
        <w:gridCol w:w="2085"/>
        <w:gridCol w:w="32"/>
        <w:gridCol w:w="2138"/>
      </w:tblGrid>
      <w:tr w:rsidR="009A056C" w:rsidRPr="00394123" w:rsidTr="004936B7">
        <w:tc>
          <w:tcPr>
            <w:tcW w:w="2131" w:type="dxa"/>
            <w:tcBorders>
              <w:bottom w:val="single" w:sz="4" w:space="0" w:color="000000"/>
            </w:tcBorders>
            <w:shd w:val="clear" w:color="auto" w:fill="92CDDC"/>
          </w:tcPr>
          <w:p w:rsidR="009A056C" w:rsidRPr="00394123" w:rsidRDefault="009A056C" w:rsidP="00772238">
            <w:pPr>
              <w:pStyle w:val="1e"/>
              <w:spacing w:line="240" w:lineRule="auto"/>
              <w:ind w:firstLineChars="0" w:firstLine="0"/>
              <w:jc w:val="center"/>
            </w:pPr>
            <w:r w:rsidRPr="00394123">
              <w:rPr>
                <w:rFonts w:hint="eastAsia"/>
              </w:rPr>
              <w:t>0</w:t>
            </w:r>
          </w:p>
        </w:tc>
        <w:tc>
          <w:tcPr>
            <w:tcW w:w="2131" w:type="dxa"/>
            <w:tcBorders>
              <w:bottom w:val="single" w:sz="4" w:space="0" w:color="000000"/>
              <w:right w:val="single" w:sz="4" w:space="0" w:color="auto"/>
            </w:tcBorders>
            <w:shd w:val="clear" w:color="auto" w:fill="92CDDC"/>
          </w:tcPr>
          <w:p w:rsidR="009A056C" w:rsidRPr="00394123" w:rsidRDefault="009A056C" w:rsidP="00772238">
            <w:pPr>
              <w:pStyle w:val="1e"/>
              <w:spacing w:line="240" w:lineRule="auto"/>
              <w:ind w:firstLineChars="0" w:firstLine="0"/>
              <w:jc w:val="center"/>
            </w:pPr>
            <w:r w:rsidRPr="00394123">
              <w:rPr>
                <w:rFonts w:hint="eastAsia"/>
              </w:rPr>
              <w:t>1</w:t>
            </w:r>
          </w:p>
        </w:tc>
        <w:tc>
          <w:tcPr>
            <w:tcW w:w="2131" w:type="dxa"/>
            <w:gridSpan w:val="3"/>
            <w:tcBorders>
              <w:left w:val="single" w:sz="4" w:space="0" w:color="auto"/>
              <w:bottom w:val="single" w:sz="4" w:space="0" w:color="000000"/>
            </w:tcBorders>
            <w:shd w:val="clear" w:color="auto" w:fill="92CDDC"/>
          </w:tcPr>
          <w:p w:rsidR="009A056C" w:rsidRPr="00394123" w:rsidRDefault="009A056C" w:rsidP="00772238">
            <w:pPr>
              <w:pStyle w:val="1e"/>
              <w:spacing w:line="240" w:lineRule="auto"/>
              <w:ind w:firstLineChars="0" w:firstLine="0"/>
              <w:jc w:val="center"/>
            </w:pPr>
            <w:r w:rsidRPr="00394123">
              <w:rPr>
                <w:rFonts w:hint="eastAsia"/>
              </w:rPr>
              <w:t>2</w:t>
            </w:r>
          </w:p>
        </w:tc>
        <w:tc>
          <w:tcPr>
            <w:tcW w:w="2137" w:type="dxa"/>
            <w:tcBorders>
              <w:bottom w:val="single" w:sz="4" w:space="0" w:color="000000"/>
            </w:tcBorders>
            <w:shd w:val="clear" w:color="auto" w:fill="92CDDC"/>
          </w:tcPr>
          <w:p w:rsidR="009A056C" w:rsidRPr="00394123" w:rsidRDefault="009A056C" w:rsidP="00772238">
            <w:pPr>
              <w:pStyle w:val="1e"/>
              <w:spacing w:line="240" w:lineRule="auto"/>
              <w:ind w:firstLineChars="0" w:firstLine="0"/>
              <w:jc w:val="center"/>
            </w:pPr>
            <w:r w:rsidRPr="00394123">
              <w:rPr>
                <w:rFonts w:hint="eastAsia"/>
              </w:rPr>
              <w:t>3</w:t>
            </w:r>
          </w:p>
        </w:tc>
      </w:tr>
      <w:tr w:rsidR="004936B7" w:rsidRPr="00394123" w:rsidTr="004936B7">
        <w:tc>
          <w:tcPr>
            <w:tcW w:w="2131" w:type="dxa"/>
            <w:tcBorders>
              <w:right w:val="single" w:sz="4" w:space="0" w:color="auto"/>
            </w:tcBorders>
          </w:tcPr>
          <w:p w:rsidR="004936B7" w:rsidRPr="00394123" w:rsidRDefault="004936B7" w:rsidP="00F32015">
            <w:pPr>
              <w:pStyle w:val="1e"/>
              <w:spacing w:line="240" w:lineRule="auto"/>
              <w:ind w:firstLineChars="0" w:firstLine="0"/>
              <w:jc w:val="center"/>
            </w:pPr>
            <w:r w:rsidRPr="00394123">
              <w:rPr>
                <w:rFonts w:hint="eastAsia"/>
              </w:rPr>
              <w:t>Dev-count</w:t>
            </w:r>
          </w:p>
        </w:tc>
        <w:tc>
          <w:tcPr>
            <w:tcW w:w="2130" w:type="dxa"/>
            <w:tcBorders>
              <w:left w:val="single" w:sz="4" w:space="0" w:color="auto"/>
              <w:right w:val="single" w:sz="4" w:space="0" w:color="auto"/>
            </w:tcBorders>
          </w:tcPr>
          <w:p w:rsidR="004936B7" w:rsidRPr="00394123" w:rsidRDefault="004936B7" w:rsidP="004936B7">
            <w:pPr>
              <w:pStyle w:val="1e"/>
              <w:ind w:firstLineChars="0" w:firstLine="0"/>
              <w:jc w:val="center"/>
            </w:pPr>
            <w:r w:rsidRPr="00394123">
              <w:t>T</w:t>
            </w:r>
            <w:r w:rsidRPr="00394123">
              <w:rPr>
                <w:rFonts w:hint="eastAsia"/>
              </w:rPr>
              <w:t>otle</w:t>
            </w:r>
            <w:r w:rsidR="00637DAC" w:rsidRPr="00394123">
              <w:rPr>
                <w:rFonts w:hint="eastAsia"/>
              </w:rPr>
              <w:t>-count</w:t>
            </w:r>
          </w:p>
        </w:tc>
        <w:tc>
          <w:tcPr>
            <w:tcW w:w="4269" w:type="dxa"/>
            <w:gridSpan w:val="4"/>
            <w:tcBorders>
              <w:left w:val="single" w:sz="4" w:space="0" w:color="auto"/>
            </w:tcBorders>
          </w:tcPr>
          <w:p w:rsidR="004936B7" w:rsidRPr="00394123" w:rsidRDefault="004936B7" w:rsidP="004936B7">
            <w:pPr>
              <w:pStyle w:val="1e"/>
              <w:ind w:firstLineChars="0" w:firstLine="0"/>
              <w:jc w:val="center"/>
            </w:pPr>
            <w:r w:rsidRPr="00394123">
              <w:t>R</w:t>
            </w:r>
            <w:r w:rsidRPr="00394123">
              <w:rPr>
                <w:rFonts w:hint="eastAsia"/>
              </w:rPr>
              <w:t>eserved</w:t>
            </w:r>
          </w:p>
        </w:tc>
      </w:tr>
      <w:tr w:rsidR="00C4201A" w:rsidRPr="00394123" w:rsidTr="00C4201A">
        <w:trPr>
          <w:trHeight w:val="1024"/>
        </w:trPr>
        <w:tc>
          <w:tcPr>
            <w:tcW w:w="8530" w:type="dxa"/>
            <w:gridSpan w:val="6"/>
          </w:tcPr>
          <w:p w:rsidR="00C4201A" w:rsidRPr="00394123" w:rsidRDefault="00C4201A" w:rsidP="00772238">
            <w:pPr>
              <w:pStyle w:val="1e"/>
              <w:jc w:val="center"/>
            </w:pPr>
            <w:r w:rsidRPr="00394123">
              <w:rPr>
                <w:rFonts w:hint="eastAsia"/>
              </w:rPr>
              <w:t>Dev1 sn</w:t>
            </w:r>
          </w:p>
        </w:tc>
      </w:tr>
      <w:tr w:rsidR="00E22091" w:rsidRPr="00394123" w:rsidTr="005F5201">
        <w:trPr>
          <w:trHeight w:val="401"/>
        </w:trPr>
        <w:tc>
          <w:tcPr>
            <w:tcW w:w="2131" w:type="dxa"/>
            <w:tcBorders>
              <w:right w:val="single" w:sz="4" w:space="0" w:color="auto"/>
            </w:tcBorders>
          </w:tcPr>
          <w:p w:rsidR="00E22091" w:rsidRPr="00394123" w:rsidRDefault="00E22091" w:rsidP="00C4201A">
            <w:pPr>
              <w:pStyle w:val="1e"/>
              <w:jc w:val="center"/>
            </w:pPr>
            <w:r w:rsidRPr="00394123">
              <w:rPr>
                <w:rFonts w:hint="eastAsia"/>
              </w:rPr>
              <w:t>Dev1 SubType</w:t>
            </w:r>
          </w:p>
        </w:tc>
        <w:tc>
          <w:tcPr>
            <w:tcW w:w="2145" w:type="dxa"/>
            <w:gridSpan w:val="2"/>
            <w:tcBorders>
              <w:left w:val="single" w:sz="4" w:space="0" w:color="auto"/>
              <w:right w:val="single" w:sz="4" w:space="0" w:color="auto"/>
            </w:tcBorders>
          </w:tcPr>
          <w:p w:rsidR="00E22091" w:rsidRPr="00394123" w:rsidRDefault="00E22091" w:rsidP="00772238">
            <w:pPr>
              <w:pStyle w:val="1e"/>
              <w:jc w:val="center"/>
            </w:pPr>
            <w:r w:rsidRPr="00394123">
              <w:rPr>
                <w:rFonts w:hint="eastAsia"/>
              </w:rPr>
              <w:t>Dev1 ExType</w:t>
            </w:r>
          </w:p>
        </w:tc>
        <w:tc>
          <w:tcPr>
            <w:tcW w:w="2085" w:type="dxa"/>
            <w:tcBorders>
              <w:left w:val="single" w:sz="4" w:space="0" w:color="auto"/>
              <w:right w:val="single" w:sz="4" w:space="0" w:color="auto"/>
            </w:tcBorders>
          </w:tcPr>
          <w:p w:rsidR="00E22091" w:rsidRPr="00394123" w:rsidRDefault="006510B3" w:rsidP="00772238">
            <w:pPr>
              <w:pStyle w:val="1e"/>
              <w:jc w:val="center"/>
            </w:pPr>
            <w:r w:rsidRPr="00394123">
              <w:rPr>
                <w:rFonts w:hint="eastAsia"/>
              </w:rPr>
              <w:t>flags</w:t>
            </w:r>
          </w:p>
        </w:tc>
        <w:tc>
          <w:tcPr>
            <w:tcW w:w="2169" w:type="dxa"/>
            <w:gridSpan w:val="2"/>
            <w:tcBorders>
              <w:left w:val="single" w:sz="4" w:space="0" w:color="auto"/>
            </w:tcBorders>
          </w:tcPr>
          <w:p w:rsidR="00E22091" w:rsidRPr="00394123" w:rsidRDefault="006510B3" w:rsidP="00E22091">
            <w:pPr>
              <w:pStyle w:val="1e"/>
              <w:jc w:val="center"/>
            </w:pPr>
            <w:r w:rsidRPr="00394123">
              <w:rPr>
                <w:rFonts w:hint="eastAsia"/>
              </w:rPr>
              <w:t>TLV</w:t>
            </w:r>
            <w:r w:rsidR="007F023C">
              <w:rPr>
                <w:rFonts w:hint="eastAsia"/>
              </w:rPr>
              <w:t>_count</w:t>
            </w:r>
          </w:p>
        </w:tc>
      </w:tr>
      <w:tr w:rsidR="00372E5C" w:rsidRPr="00394123" w:rsidTr="00372E5C">
        <w:trPr>
          <w:trHeight w:val="913"/>
        </w:trPr>
        <w:tc>
          <w:tcPr>
            <w:tcW w:w="8530" w:type="dxa"/>
            <w:gridSpan w:val="6"/>
          </w:tcPr>
          <w:p w:rsidR="00372E5C" w:rsidRPr="00394123" w:rsidRDefault="006510B3" w:rsidP="00772238">
            <w:pPr>
              <w:pStyle w:val="1e"/>
              <w:jc w:val="center"/>
            </w:pPr>
            <w:r w:rsidRPr="00394123">
              <w:rPr>
                <w:rFonts w:hint="eastAsia"/>
              </w:rPr>
              <w:t>TLV...</w:t>
            </w:r>
          </w:p>
        </w:tc>
      </w:tr>
      <w:tr w:rsidR="00372E5C" w:rsidRPr="00394123" w:rsidTr="00372E5C">
        <w:trPr>
          <w:trHeight w:val="854"/>
        </w:trPr>
        <w:tc>
          <w:tcPr>
            <w:tcW w:w="8530" w:type="dxa"/>
            <w:gridSpan w:val="6"/>
          </w:tcPr>
          <w:p w:rsidR="00372E5C" w:rsidRPr="00394123" w:rsidRDefault="00372E5C" w:rsidP="00772238">
            <w:pPr>
              <w:pStyle w:val="1e"/>
              <w:jc w:val="center"/>
            </w:pPr>
            <w:r w:rsidRPr="00394123">
              <w:rPr>
                <w:rFonts w:hint="eastAsia"/>
              </w:rPr>
              <w:t>.......(Next Dev)</w:t>
            </w:r>
          </w:p>
        </w:tc>
      </w:tr>
    </w:tbl>
    <w:p w:rsidR="0089498F" w:rsidRPr="00394123" w:rsidRDefault="00E22091" w:rsidP="009A056C">
      <w:pPr>
        <w:pStyle w:val="1e"/>
        <w:spacing w:line="240" w:lineRule="auto"/>
        <w:ind w:firstLineChars="0" w:firstLine="0"/>
      </w:pPr>
      <w:r w:rsidRPr="00394123">
        <w:rPr>
          <w:rFonts w:hint="eastAsia"/>
        </w:rPr>
        <w:t>flags:</w:t>
      </w:r>
    </w:p>
    <w:p w:rsidR="00F45E59" w:rsidRPr="00394123" w:rsidRDefault="0089498F" w:rsidP="009A056C">
      <w:pPr>
        <w:pStyle w:val="1e"/>
        <w:spacing w:line="240" w:lineRule="auto"/>
        <w:ind w:firstLineChars="0" w:firstLine="0"/>
      </w:pPr>
      <w:r w:rsidRPr="00394123">
        <w:rPr>
          <w:rFonts w:hint="eastAsia"/>
        </w:rPr>
        <w:t xml:space="preserve">    </w:t>
      </w:r>
      <w:r w:rsidR="00E22091" w:rsidRPr="00394123">
        <w:rPr>
          <w:rFonts w:hint="eastAsia"/>
        </w:rPr>
        <w:t>bit0</w:t>
      </w:r>
      <w:r w:rsidR="00E22091" w:rsidRPr="00394123">
        <w:rPr>
          <w:rFonts w:hint="eastAsia"/>
        </w:rPr>
        <w:t>表示设备是否在线</w:t>
      </w:r>
      <w:r w:rsidR="00EB6489" w:rsidRPr="00394123">
        <w:rPr>
          <w:rFonts w:hint="eastAsia"/>
        </w:rPr>
        <w:t>（</w:t>
      </w:r>
      <w:r w:rsidR="00EB6489" w:rsidRPr="00394123">
        <w:rPr>
          <w:rFonts w:hint="eastAsia"/>
        </w:rPr>
        <w:t>1</w:t>
      </w:r>
      <w:r w:rsidR="00EB6489" w:rsidRPr="00394123">
        <w:rPr>
          <w:rFonts w:hint="eastAsia"/>
        </w:rPr>
        <w:t>表示在线）</w:t>
      </w:r>
    </w:p>
    <w:p w:rsidR="006510B3" w:rsidRPr="00394123" w:rsidRDefault="00F45E59" w:rsidP="009A056C">
      <w:pPr>
        <w:pStyle w:val="1e"/>
        <w:spacing w:line="240" w:lineRule="auto"/>
        <w:ind w:firstLineChars="0" w:firstLine="0"/>
      </w:pPr>
      <w:r w:rsidRPr="00394123">
        <w:rPr>
          <w:rFonts w:hint="eastAsia"/>
        </w:rPr>
        <w:t xml:space="preserve">    </w:t>
      </w:r>
      <w:r w:rsidR="00E22091" w:rsidRPr="00394123">
        <w:rPr>
          <w:rFonts w:hint="eastAsia"/>
        </w:rPr>
        <w:t>bit1</w:t>
      </w:r>
      <w:r w:rsidR="006510B3" w:rsidRPr="00394123">
        <w:rPr>
          <w:rFonts w:hint="eastAsia"/>
        </w:rPr>
        <w:t xml:space="preserve"> </w:t>
      </w:r>
      <w:r w:rsidR="006510B3" w:rsidRPr="00394123">
        <w:rPr>
          <w:rFonts w:hint="eastAsia"/>
        </w:rPr>
        <w:t>表示是否</w:t>
      </w:r>
      <w:r w:rsidR="007860E5" w:rsidRPr="00394123">
        <w:rPr>
          <w:rFonts w:hint="eastAsia"/>
        </w:rPr>
        <w:t>是新设备</w:t>
      </w:r>
      <w:r w:rsidR="006510B3" w:rsidRPr="00394123">
        <w:rPr>
          <w:rFonts w:hint="eastAsia"/>
        </w:rPr>
        <w:t>（</w:t>
      </w:r>
      <w:r w:rsidR="006510B3" w:rsidRPr="00394123">
        <w:rPr>
          <w:rFonts w:hint="eastAsia"/>
        </w:rPr>
        <w:t>1</w:t>
      </w:r>
      <w:r w:rsidR="006510B3" w:rsidRPr="00394123">
        <w:rPr>
          <w:rFonts w:hint="eastAsia"/>
        </w:rPr>
        <w:t>表示</w:t>
      </w:r>
      <w:r w:rsidR="007860E5" w:rsidRPr="00394123">
        <w:rPr>
          <w:rFonts w:hint="eastAsia"/>
        </w:rPr>
        <w:t>新设备）</w:t>
      </w:r>
    </w:p>
    <w:p w:rsidR="00F53B77" w:rsidRPr="00394123" w:rsidRDefault="00F53B77" w:rsidP="009A056C">
      <w:pPr>
        <w:pStyle w:val="1e"/>
        <w:spacing w:line="240" w:lineRule="auto"/>
        <w:ind w:firstLineChars="0" w:firstLine="0"/>
      </w:pPr>
      <w:r w:rsidRPr="00394123">
        <w:rPr>
          <w:rFonts w:hint="eastAsia"/>
        </w:rPr>
        <w:t xml:space="preserve">    bit2 </w:t>
      </w:r>
      <w:r w:rsidRPr="00394123">
        <w:rPr>
          <w:rFonts w:hint="eastAsia"/>
        </w:rPr>
        <w:t>表示设备正在绑定</w:t>
      </w:r>
    </w:p>
    <w:p w:rsidR="0089498F" w:rsidRPr="00394123" w:rsidRDefault="006510B3" w:rsidP="009A056C">
      <w:pPr>
        <w:pStyle w:val="1e"/>
        <w:spacing w:line="240" w:lineRule="auto"/>
        <w:ind w:firstLineChars="0" w:firstLine="0"/>
      </w:pPr>
      <w:r w:rsidRPr="00394123">
        <w:rPr>
          <w:rFonts w:hint="eastAsia"/>
        </w:rPr>
        <w:t xml:space="preserve">    bit</w:t>
      </w:r>
      <w:r w:rsidR="00F53B77" w:rsidRPr="00394123">
        <w:rPr>
          <w:rFonts w:hint="eastAsia"/>
        </w:rPr>
        <w:t>3</w:t>
      </w:r>
      <w:r w:rsidRPr="00394123">
        <w:rPr>
          <w:rFonts w:hint="eastAsia"/>
        </w:rPr>
        <w:t>-</w:t>
      </w:r>
      <w:r w:rsidR="00F45E59" w:rsidRPr="00394123">
        <w:rPr>
          <w:rFonts w:hint="eastAsia"/>
        </w:rPr>
        <w:t>bi</w:t>
      </w:r>
      <w:r w:rsidR="00E22091" w:rsidRPr="00394123">
        <w:rPr>
          <w:rFonts w:hint="eastAsia"/>
        </w:rPr>
        <w:t>t7</w:t>
      </w:r>
      <w:r w:rsidR="00E22091" w:rsidRPr="00394123">
        <w:rPr>
          <w:rFonts w:hint="eastAsia"/>
        </w:rPr>
        <w:t>保留</w:t>
      </w:r>
    </w:p>
    <w:p w:rsidR="009A056C" w:rsidRPr="00394123" w:rsidRDefault="00F32015" w:rsidP="009A056C">
      <w:pPr>
        <w:pStyle w:val="1e"/>
        <w:spacing w:line="240" w:lineRule="auto"/>
        <w:ind w:firstLineChars="0" w:firstLine="0"/>
      </w:pPr>
      <w:r w:rsidRPr="00394123">
        <w:rPr>
          <w:rFonts w:hint="eastAsia"/>
        </w:rPr>
        <w:t>手机</w:t>
      </w:r>
      <w:r w:rsidRPr="00394123">
        <w:rPr>
          <w:rFonts w:hint="eastAsia"/>
        </w:rPr>
        <w:t>get</w:t>
      </w:r>
      <w:r w:rsidRPr="00394123">
        <w:rPr>
          <w:rFonts w:hint="eastAsia"/>
        </w:rPr>
        <w:t>请求</w:t>
      </w:r>
      <w:r w:rsidRPr="00394123">
        <w:rPr>
          <w:rFonts w:hint="eastAsia"/>
        </w:rPr>
        <w:t>Dev-count</w:t>
      </w:r>
      <w:r w:rsidRPr="00394123">
        <w:rPr>
          <w:rFonts w:hint="eastAsia"/>
        </w:rPr>
        <w:t>填</w:t>
      </w:r>
      <w:r w:rsidRPr="00394123">
        <w:rPr>
          <w:rFonts w:hint="eastAsia"/>
        </w:rPr>
        <w:t>0</w:t>
      </w:r>
      <w:r w:rsidRPr="00394123">
        <w:rPr>
          <w:rFonts w:hint="eastAsia"/>
        </w:rPr>
        <w:t>，网关回应填具体设备个数</w:t>
      </w:r>
    </w:p>
    <w:p w:rsidR="00341977" w:rsidRPr="00394123" w:rsidRDefault="00341977" w:rsidP="009A056C">
      <w:pPr>
        <w:pStyle w:val="1e"/>
        <w:spacing w:line="240" w:lineRule="auto"/>
        <w:ind w:firstLineChars="0" w:firstLine="0"/>
      </w:pPr>
      <w:r w:rsidRPr="00394123">
        <w:rPr>
          <w:rFonts w:hint="eastAsia"/>
        </w:rPr>
        <w:t>手机</w:t>
      </w:r>
      <w:r w:rsidRPr="00394123">
        <w:rPr>
          <w:rFonts w:hint="eastAsia"/>
        </w:rPr>
        <w:t>delete</w:t>
      </w:r>
      <w:r w:rsidRPr="00394123">
        <w:rPr>
          <w:rFonts w:hint="eastAsia"/>
        </w:rPr>
        <w:t>请求可以删除已经配对的设备</w:t>
      </w:r>
    </w:p>
    <w:p w:rsidR="00137C35" w:rsidRPr="00394123" w:rsidRDefault="00137C35" w:rsidP="009A056C">
      <w:pPr>
        <w:pStyle w:val="1e"/>
        <w:spacing w:line="240" w:lineRule="auto"/>
        <w:ind w:firstLineChars="0" w:firstLine="0"/>
      </w:pPr>
      <w:r w:rsidRPr="00394123">
        <w:rPr>
          <w:rFonts w:hint="eastAsia"/>
        </w:rPr>
        <w:t>手机</w:t>
      </w:r>
      <w:r w:rsidRPr="00394123">
        <w:rPr>
          <w:rFonts w:hint="eastAsia"/>
        </w:rPr>
        <w:t>set</w:t>
      </w:r>
      <w:r w:rsidRPr="00394123">
        <w:rPr>
          <w:rFonts w:hint="eastAsia"/>
        </w:rPr>
        <w:t>请求主要用来给设备取个名字。由于</w:t>
      </w:r>
      <w:r w:rsidRPr="00394123">
        <w:rPr>
          <w:rFonts w:hint="eastAsia"/>
        </w:rPr>
        <w:t>2.4G RF</w:t>
      </w:r>
      <w:r w:rsidRPr="00394123">
        <w:rPr>
          <w:rFonts w:hint="eastAsia"/>
        </w:rPr>
        <w:t>通信只能传很少字节，设备名字就只保存在网关上。</w:t>
      </w:r>
    </w:p>
    <w:p w:rsidR="009A056C" w:rsidRPr="00394123" w:rsidRDefault="00637DAC" w:rsidP="009A056C">
      <w:pPr>
        <w:pStyle w:val="1e"/>
        <w:spacing w:line="240" w:lineRule="auto"/>
        <w:ind w:firstLineChars="0" w:firstLine="0"/>
      </w:pPr>
      <w:r w:rsidRPr="00394123">
        <w:rPr>
          <w:rFonts w:hint="eastAsia"/>
        </w:rPr>
        <w:t>由于设备可能名字比较长，为避免</w:t>
      </w:r>
      <w:r w:rsidRPr="00394123">
        <w:rPr>
          <w:rFonts w:hint="eastAsia"/>
        </w:rPr>
        <w:t>ip</w:t>
      </w:r>
      <w:r w:rsidRPr="00394123">
        <w:rPr>
          <w:rFonts w:hint="eastAsia"/>
        </w:rPr>
        <w:t>分片，当设备数量较多时，需要应用层把设备列表切割成多个报文传输。</w:t>
      </w:r>
    </w:p>
    <w:p w:rsidR="00E35431" w:rsidRPr="00394123" w:rsidRDefault="00E35431" w:rsidP="009A056C">
      <w:pPr>
        <w:pStyle w:val="1e"/>
        <w:spacing w:line="240" w:lineRule="auto"/>
        <w:ind w:firstLineChars="0" w:firstLine="0"/>
      </w:pPr>
      <w:r w:rsidRPr="00394123">
        <w:rPr>
          <w:rFonts w:hint="eastAsia"/>
        </w:rPr>
        <w:t>TLV</w:t>
      </w:r>
      <w:r w:rsidRPr="00394123">
        <w:rPr>
          <w:rFonts w:hint="eastAsia"/>
        </w:rPr>
        <w:t>包含设备的一些属性，例如：</w:t>
      </w:r>
    </w:p>
    <w:p w:rsidR="00E35431" w:rsidRPr="00394123" w:rsidRDefault="00E35431" w:rsidP="009A056C">
      <w:pPr>
        <w:pStyle w:val="1e"/>
        <w:spacing w:line="240" w:lineRule="auto"/>
        <w:ind w:firstLineChars="0" w:firstLine="0"/>
      </w:pPr>
      <w:r w:rsidRPr="00394123">
        <w:rPr>
          <w:rFonts w:hint="eastAsia"/>
        </w:rPr>
        <w:t xml:space="preserve">UCT_VENDOR    </w:t>
      </w:r>
      <w:r w:rsidRPr="00394123">
        <w:rPr>
          <w:rFonts w:hint="eastAsia"/>
        </w:rPr>
        <w:t>设备</w:t>
      </w:r>
      <w:r w:rsidRPr="00394123">
        <w:rPr>
          <w:rFonts w:hint="eastAsia"/>
        </w:rPr>
        <w:t>vendor-id</w:t>
      </w:r>
    </w:p>
    <w:p w:rsidR="00E35431" w:rsidRPr="00394123" w:rsidRDefault="00E35431" w:rsidP="009A056C">
      <w:pPr>
        <w:pStyle w:val="1e"/>
        <w:spacing w:line="240" w:lineRule="auto"/>
        <w:ind w:firstLineChars="0" w:firstLine="0"/>
      </w:pPr>
      <w:r w:rsidRPr="00394123">
        <w:rPr>
          <w:rFonts w:hint="eastAsia"/>
        </w:rPr>
        <w:lastRenderedPageBreak/>
        <w:t xml:space="preserve">UCT_NAME       </w:t>
      </w:r>
      <w:r w:rsidRPr="00394123">
        <w:rPr>
          <w:rFonts w:hint="eastAsia"/>
        </w:rPr>
        <w:t>设备名称</w:t>
      </w:r>
    </w:p>
    <w:p w:rsidR="00E35431" w:rsidRPr="00394123" w:rsidRDefault="00E35431" w:rsidP="009A056C">
      <w:pPr>
        <w:pStyle w:val="1e"/>
        <w:spacing w:line="240" w:lineRule="auto"/>
        <w:ind w:firstLineChars="0" w:firstLine="0"/>
      </w:pPr>
      <w:r w:rsidRPr="00394123">
        <w:rPr>
          <w:rFonts w:hint="eastAsia"/>
        </w:rPr>
        <w:t xml:space="preserve">UCT_ETYPE       </w:t>
      </w:r>
      <w:r w:rsidRPr="00394123">
        <w:rPr>
          <w:rFonts w:hint="eastAsia"/>
        </w:rPr>
        <w:t>设备扩展类型（字符串）</w:t>
      </w:r>
    </w:p>
    <w:p w:rsidR="00E35431" w:rsidRPr="00394123" w:rsidRDefault="00E35431" w:rsidP="009A056C">
      <w:pPr>
        <w:pStyle w:val="1e"/>
        <w:spacing w:line="240" w:lineRule="auto"/>
        <w:ind w:firstLineChars="0" w:firstLine="0"/>
      </w:pPr>
      <w:r w:rsidRPr="00394123">
        <w:rPr>
          <w:rFonts w:hint="eastAsia"/>
        </w:rPr>
        <w:t>UCT_VERSION</w:t>
      </w:r>
      <w:r w:rsidR="00977EA7" w:rsidRPr="00394123">
        <w:rPr>
          <w:rFonts w:hint="eastAsia"/>
        </w:rPr>
        <w:t xml:space="preserve">     </w:t>
      </w:r>
      <w:r w:rsidR="00977EA7" w:rsidRPr="00394123">
        <w:rPr>
          <w:rFonts w:hint="eastAsia"/>
        </w:rPr>
        <w:t>设备版本</w:t>
      </w:r>
    </w:p>
    <w:p w:rsidR="00977EA7" w:rsidRDefault="00977EA7" w:rsidP="009A056C">
      <w:pPr>
        <w:pStyle w:val="1e"/>
        <w:spacing w:line="240" w:lineRule="auto"/>
        <w:ind w:firstLineChars="0" w:firstLine="0"/>
      </w:pPr>
      <w:r w:rsidRPr="00394123">
        <w:rPr>
          <w:rFonts w:hint="eastAsia"/>
        </w:rPr>
        <w:t xml:space="preserve">UCT_PSK          </w:t>
      </w:r>
      <w:r w:rsidRPr="00394123">
        <w:rPr>
          <w:rFonts w:hint="eastAsia"/>
        </w:rPr>
        <w:t>设备共享秘钥（网关发给手机不包含</w:t>
      </w:r>
      <w:r w:rsidRPr="00394123">
        <w:rPr>
          <w:rFonts w:hint="eastAsia"/>
        </w:rPr>
        <w:t>pks</w:t>
      </w:r>
      <w:r w:rsidRPr="00394123">
        <w:rPr>
          <w:rFonts w:hint="eastAsia"/>
        </w:rPr>
        <w:t>，网关之间同步设备信息包含）</w:t>
      </w:r>
    </w:p>
    <w:p w:rsidR="001809CE" w:rsidRDefault="001809CE" w:rsidP="009A056C">
      <w:pPr>
        <w:pStyle w:val="1e"/>
        <w:spacing w:line="240" w:lineRule="auto"/>
        <w:ind w:firstLineChars="0" w:firstLine="0"/>
      </w:pPr>
    </w:p>
    <w:p w:rsidR="004B526D" w:rsidRDefault="004B526D" w:rsidP="009A056C">
      <w:pPr>
        <w:pStyle w:val="1e"/>
        <w:spacing w:line="240" w:lineRule="auto"/>
        <w:ind w:firstLineChars="0" w:firstLine="0"/>
      </w:pPr>
      <w:r>
        <w:t>优化</w:t>
      </w:r>
      <w:r>
        <w:t>UDP</w:t>
      </w:r>
      <w:r>
        <w:t>协议</w:t>
      </w:r>
      <w:r>
        <w:rPr>
          <w:rFonts w:hint="eastAsia"/>
        </w:rPr>
        <w:t>：</w:t>
      </w:r>
    </w:p>
    <w:p w:rsidR="00710009" w:rsidRDefault="00710009" w:rsidP="00710009">
      <w:pPr>
        <w:autoSpaceDE w:val="0"/>
        <w:autoSpaceDN w:val="0"/>
        <w:adjustRightInd w:val="0"/>
        <w:jc w:val="left"/>
        <w:rPr>
          <w:rFonts w:ascii="宋体" w:cs="宋体"/>
          <w:kern w:val="0"/>
          <w:sz w:val="18"/>
          <w:szCs w:val="18"/>
          <w:lang w:val="zh-CN"/>
        </w:rPr>
      </w:pPr>
      <w:r>
        <w:rPr>
          <w:rFonts w:ascii="宋体" w:cs="宋体"/>
          <w:kern w:val="0"/>
          <w:sz w:val="18"/>
          <w:szCs w:val="18"/>
          <w:lang w:val="zh-CN"/>
        </w:rPr>
        <w:t>1</w:t>
      </w:r>
      <w:r>
        <w:rPr>
          <w:rFonts w:ascii="宋体" w:cs="宋体" w:hint="eastAsia"/>
          <w:kern w:val="0"/>
          <w:sz w:val="18"/>
          <w:szCs w:val="18"/>
          <w:lang w:val="zh-CN"/>
        </w:rPr>
        <w:t>、网关增加设备统一状态缓存，透传用</w:t>
      </w:r>
      <w:r w:rsidR="001E06EF">
        <w:rPr>
          <w:rFonts w:ascii="宋体" w:cs="宋体"/>
          <w:kern w:val="0"/>
          <w:sz w:val="18"/>
          <w:szCs w:val="18"/>
          <w:lang w:val="zh-CN"/>
        </w:rPr>
        <w:t>TT</w:t>
      </w:r>
      <w:r w:rsidR="001E06EF">
        <w:rPr>
          <w:rFonts w:ascii="宋体" w:cs="宋体" w:hint="eastAsia"/>
          <w:kern w:val="0"/>
          <w:sz w:val="18"/>
          <w:szCs w:val="18"/>
          <w:lang w:val="zh-CN"/>
        </w:rPr>
        <w:t>_</w:t>
      </w:r>
      <w:r w:rsidR="001E06EF">
        <w:rPr>
          <w:rFonts w:ascii="宋体" w:cs="宋体"/>
          <w:kern w:val="0"/>
          <w:sz w:val="18"/>
          <w:szCs w:val="18"/>
          <w:lang w:val="zh-CN"/>
        </w:rPr>
        <w:t>CACHE</w:t>
      </w:r>
      <w:r>
        <w:rPr>
          <w:rFonts w:ascii="宋体" w:cs="宋体" w:hint="eastAsia"/>
          <w:kern w:val="0"/>
          <w:sz w:val="18"/>
          <w:szCs w:val="18"/>
          <w:lang w:val="zh-CN"/>
        </w:rPr>
        <w:t>命令，旧设备或手机任然使用</w:t>
      </w:r>
      <w:r>
        <w:rPr>
          <w:rFonts w:ascii="宋体" w:cs="宋体"/>
          <w:kern w:val="0"/>
          <w:sz w:val="18"/>
          <w:szCs w:val="18"/>
          <w:lang w:val="zh-CN"/>
        </w:rPr>
        <w:t>TT</w:t>
      </w:r>
      <w:r>
        <w:rPr>
          <w:rFonts w:ascii="宋体" w:cs="宋体" w:hint="eastAsia"/>
          <w:kern w:val="0"/>
          <w:sz w:val="18"/>
          <w:szCs w:val="18"/>
          <w:lang w:val="zh-CN"/>
        </w:rPr>
        <w:t>，新手机登录网关是协商得知网关是否有支持</w:t>
      </w:r>
      <w:r w:rsidR="001E06EF">
        <w:rPr>
          <w:rFonts w:ascii="宋体" w:cs="宋体"/>
          <w:kern w:val="0"/>
          <w:sz w:val="18"/>
          <w:szCs w:val="18"/>
          <w:lang w:val="zh-CN"/>
        </w:rPr>
        <w:t>TT</w:t>
      </w:r>
      <w:r w:rsidR="001E06EF">
        <w:rPr>
          <w:rFonts w:ascii="宋体" w:cs="宋体" w:hint="eastAsia"/>
          <w:kern w:val="0"/>
          <w:sz w:val="18"/>
          <w:szCs w:val="18"/>
          <w:lang w:val="zh-CN"/>
        </w:rPr>
        <w:t>_</w:t>
      </w:r>
      <w:r w:rsidR="001E06EF">
        <w:rPr>
          <w:rFonts w:ascii="宋体" w:cs="宋体"/>
          <w:kern w:val="0"/>
          <w:sz w:val="18"/>
          <w:szCs w:val="18"/>
          <w:lang w:val="zh-CN"/>
        </w:rPr>
        <w:t>CACHE</w:t>
      </w:r>
      <w:r>
        <w:rPr>
          <w:rFonts w:ascii="宋体" w:cs="宋体" w:hint="eastAsia"/>
          <w:kern w:val="0"/>
          <w:sz w:val="18"/>
          <w:szCs w:val="18"/>
          <w:lang w:val="zh-CN"/>
        </w:rPr>
        <w:t>能力</w:t>
      </w:r>
    </w:p>
    <w:p w:rsidR="00710009" w:rsidRDefault="00710009" w:rsidP="00710009">
      <w:pPr>
        <w:autoSpaceDE w:val="0"/>
        <w:autoSpaceDN w:val="0"/>
        <w:adjustRightInd w:val="0"/>
        <w:jc w:val="left"/>
        <w:rPr>
          <w:rFonts w:ascii="宋体" w:cs="宋体"/>
          <w:kern w:val="0"/>
          <w:sz w:val="18"/>
          <w:szCs w:val="18"/>
          <w:lang w:val="zh-CN"/>
        </w:rPr>
      </w:pPr>
      <w:r>
        <w:rPr>
          <w:rFonts w:ascii="宋体" w:cs="宋体"/>
          <w:kern w:val="0"/>
          <w:sz w:val="18"/>
          <w:szCs w:val="18"/>
          <w:lang w:val="zh-CN"/>
        </w:rPr>
        <w:t>2</w:t>
      </w:r>
      <w:r>
        <w:rPr>
          <w:rFonts w:ascii="宋体" w:cs="宋体" w:hint="eastAsia"/>
          <w:kern w:val="0"/>
          <w:sz w:val="18"/>
          <w:szCs w:val="18"/>
          <w:lang w:val="zh-CN"/>
        </w:rPr>
        <w:t>、手机缓存设备列表及设备列表摘要。登录时查询一次摘要，再根据摘要变化可靠查询相应设备。</w:t>
      </w:r>
    </w:p>
    <w:p w:rsidR="00710009" w:rsidRDefault="00710009" w:rsidP="00710009">
      <w:pPr>
        <w:autoSpaceDE w:val="0"/>
        <w:autoSpaceDN w:val="0"/>
        <w:adjustRightInd w:val="0"/>
        <w:jc w:val="left"/>
        <w:rPr>
          <w:rFonts w:ascii="宋体" w:cs="宋体"/>
          <w:kern w:val="0"/>
          <w:sz w:val="18"/>
          <w:szCs w:val="18"/>
          <w:lang w:val="zh-CN"/>
        </w:rPr>
      </w:pPr>
      <w:r>
        <w:rPr>
          <w:rFonts w:ascii="宋体" w:cs="宋体"/>
          <w:kern w:val="0"/>
          <w:sz w:val="18"/>
          <w:szCs w:val="18"/>
          <w:lang w:val="zh-CN"/>
        </w:rPr>
        <w:t>3</w:t>
      </w:r>
      <w:r>
        <w:rPr>
          <w:rFonts w:ascii="宋体" w:cs="宋体" w:hint="eastAsia"/>
          <w:kern w:val="0"/>
          <w:sz w:val="18"/>
          <w:szCs w:val="18"/>
          <w:lang w:val="zh-CN"/>
        </w:rPr>
        <w:t>、网关在设备列表信息变化时，推送摘要到手机，手机根据摘要变化可靠查询相应设备。</w:t>
      </w:r>
    </w:p>
    <w:p w:rsidR="00710009" w:rsidRDefault="00710009" w:rsidP="00710009">
      <w:pPr>
        <w:autoSpaceDE w:val="0"/>
        <w:autoSpaceDN w:val="0"/>
        <w:adjustRightInd w:val="0"/>
        <w:jc w:val="left"/>
        <w:rPr>
          <w:rFonts w:ascii="宋体" w:cs="宋体"/>
          <w:kern w:val="0"/>
          <w:sz w:val="18"/>
          <w:szCs w:val="18"/>
          <w:lang w:val="zh-CN"/>
        </w:rPr>
      </w:pPr>
      <w:r>
        <w:rPr>
          <w:rFonts w:ascii="宋体" w:cs="宋体"/>
          <w:kern w:val="0"/>
          <w:sz w:val="18"/>
          <w:szCs w:val="18"/>
          <w:lang w:val="zh-CN"/>
        </w:rPr>
        <w:t>4</w:t>
      </w:r>
      <w:r>
        <w:rPr>
          <w:rFonts w:ascii="宋体" w:cs="宋体" w:hint="eastAsia"/>
          <w:kern w:val="0"/>
          <w:sz w:val="18"/>
          <w:szCs w:val="18"/>
          <w:lang w:val="zh-CN"/>
        </w:rPr>
        <w:t>、设备状态变化，推送到网关，网关更新缓存，再构造临时报文发送到手机，设置发送中标志，收到响应后清除标志，否则超时重新构造临时报文重发。</w:t>
      </w:r>
    </w:p>
    <w:p w:rsidR="00710009" w:rsidRDefault="00710009" w:rsidP="00710009">
      <w:pPr>
        <w:pStyle w:val="1e"/>
        <w:spacing w:line="240" w:lineRule="auto"/>
        <w:ind w:firstLineChars="0" w:firstLine="0"/>
        <w:rPr>
          <w:rFonts w:ascii="宋体" w:cs="宋体"/>
          <w:kern w:val="0"/>
          <w:sz w:val="18"/>
          <w:szCs w:val="18"/>
          <w:lang w:val="zh-CN"/>
        </w:rPr>
      </w:pPr>
      <w:r>
        <w:rPr>
          <w:rFonts w:ascii="宋体" w:cs="宋体"/>
          <w:kern w:val="0"/>
          <w:sz w:val="18"/>
          <w:szCs w:val="18"/>
          <w:lang w:val="zh-CN"/>
        </w:rPr>
        <w:t>5</w:t>
      </w:r>
      <w:r>
        <w:rPr>
          <w:rFonts w:ascii="宋体" w:cs="宋体" w:hint="eastAsia"/>
          <w:kern w:val="0"/>
          <w:sz w:val="18"/>
          <w:szCs w:val="18"/>
          <w:lang w:val="zh-CN"/>
        </w:rPr>
        <w:t>、网关增加发送不可靠报文方法，来实现</w:t>
      </w:r>
      <w:r>
        <w:rPr>
          <w:rFonts w:ascii="宋体" w:cs="宋体"/>
          <w:kern w:val="0"/>
          <w:sz w:val="18"/>
          <w:szCs w:val="18"/>
          <w:lang w:val="zh-CN"/>
        </w:rPr>
        <w:t>3</w:t>
      </w:r>
      <w:r>
        <w:rPr>
          <w:rFonts w:ascii="宋体" w:cs="宋体" w:hint="eastAsia"/>
          <w:kern w:val="0"/>
          <w:sz w:val="18"/>
          <w:szCs w:val="18"/>
          <w:lang w:val="zh-CN"/>
        </w:rPr>
        <w:t>、</w:t>
      </w:r>
      <w:r>
        <w:rPr>
          <w:rFonts w:ascii="宋体" w:cs="宋体"/>
          <w:kern w:val="0"/>
          <w:sz w:val="18"/>
          <w:szCs w:val="18"/>
          <w:lang w:val="zh-CN"/>
        </w:rPr>
        <w:t>4</w:t>
      </w:r>
      <w:r>
        <w:rPr>
          <w:rFonts w:ascii="宋体" w:cs="宋体" w:hint="eastAsia"/>
          <w:kern w:val="0"/>
          <w:sz w:val="18"/>
          <w:szCs w:val="18"/>
          <w:lang w:val="zh-CN"/>
        </w:rPr>
        <w:t>点，构造临时报文发送后设置标志，设置发送中标志，收到响应后清除标志，否则超时重新构造临时报文重发。</w:t>
      </w:r>
    </w:p>
    <w:p w:rsidR="00531213" w:rsidRPr="00531213" w:rsidRDefault="00514623" w:rsidP="00710009">
      <w:pPr>
        <w:pStyle w:val="1e"/>
        <w:spacing w:line="240" w:lineRule="auto"/>
        <w:ind w:firstLineChars="0" w:firstLine="0"/>
        <w:rPr>
          <w:rFonts w:ascii="宋体" w:cs="宋体"/>
          <w:kern w:val="0"/>
          <w:sz w:val="18"/>
          <w:szCs w:val="18"/>
          <w:lang w:val="zh-CN"/>
        </w:rPr>
      </w:pPr>
      <w:r>
        <w:rPr>
          <w:rFonts w:ascii="宋体" w:cs="宋体" w:hint="eastAsia"/>
          <w:kern w:val="0"/>
          <w:sz w:val="18"/>
          <w:szCs w:val="18"/>
          <w:lang w:val="zh-CN"/>
        </w:rPr>
        <w:t>6.网关收到列表摘要请求，认为手机支持列表摘要推送，不再推送完整列表。</w:t>
      </w:r>
      <w:r w:rsidR="00552386">
        <w:rPr>
          <w:rFonts w:ascii="宋体" w:cs="宋体" w:hint="eastAsia"/>
          <w:kern w:val="0"/>
          <w:sz w:val="18"/>
          <w:szCs w:val="18"/>
          <w:lang w:val="zh-CN"/>
        </w:rPr>
        <w:t>否则推送完整列表。</w:t>
      </w:r>
      <w:r w:rsidR="00F44FC2">
        <w:rPr>
          <w:rFonts w:ascii="宋体" w:cs="宋体" w:hint="eastAsia"/>
          <w:kern w:val="0"/>
          <w:sz w:val="18"/>
          <w:szCs w:val="18"/>
        </w:rPr>
        <w:t>新网关有有TT_CACHE的属性能力，手机通过支持属性可以得知网关是新网关</w:t>
      </w:r>
      <w:r w:rsidR="00B82304">
        <w:rPr>
          <w:rFonts w:ascii="宋体" w:cs="宋体" w:hint="eastAsia"/>
          <w:kern w:val="0"/>
          <w:sz w:val="18"/>
          <w:szCs w:val="18"/>
          <w:lang w:val="zh-CN"/>
        </w:rPr>
        <w:t>。</w:t>
      </w:r>
      <w:r w:rsidR="00531213">
        <w:rPr>
          <w:rFonts w:ascii="宋体" w:cs="宋体"/>
          <w:kern w:val="0"/>
          <w:sz w:val="18"/>
          <w:szCs w:val="18"/>
          <w:lang w:val="zh-CN"/>
        </w:rPr>
        <w:t>R</w:t>
      </w:r>
      <w:r w:rsidR="00531213">
        <w:rPr>
          <w:rFonts w:ascii="宋体" w:cs="宋体" w:hint="eastAsia"/>
          <w:kern w:val="0"/>
          <w:sz w:val="18"/>
          <w:szCs w:val="18"/>
          <w:lang w:val="zh-CN"/>
        </w:rPr>
        <w:t>f设备认证时flags 0x08表示新设备支持TT_CACHE。</w:t>
      </w:r>
      <w:r w:rsidR="00531213">
        <w:rPr>
          <w:rFonts w:ascii="宋体" w:cs="宋体"/>
          <w:kern w:val="0"/>
          <w:sz w:val="18"/>
          <w:szCs w:val="18"/>
          <w:lang w:val="zh-CN"/>
        </w:rPr>
        <w:t>L</w:t>
      </w:r>
      <w:r w:rsidR="00531213">
        <w:rPr>
          <w:rFonts w:ascii="宋体" w:cs="宋体" w:hint="eastAsia"/>
          <w:kern w:val="0"/>
          <w:sz w:val="18"/>
          <w:szCs w:val="18"/>
          <w:lang w:val="zh-CN"/>
        </w:rPr>
        <w:t>ed灯特殊处理，TT报文都当做TT_CACHE处理。</w:t>
      </w:r>
    </w:p>
    <w:p w:rsidR="00CD30DA" w:rsidRDefault="00CD30DA" w:rsidP="00CD30DA">
      <w:pPr>
        <w:pStyle w:val="30"/>
        <w:rPr>
          <w:color w:val="FF0000"/>
        </w:rPr>
      </w:pPr>
      <w:bookmarkStart w:id="13" w:name="_Toc436396613"/>
      <w:r w:rsidRPr="00FF1A43">
        <w:rPr>
          <w:color w:val="FF0000"/>
        </w:rPr>
        <w:t>IA.</w:t>
      </w:r>
      <w:r w:rsidRPr="00FF1A43">
        <w:rPr>
          <w:rFonts w:hint="eastAsia"/>
          <w:color w:val="FF0000"/>
        </w:rPr>
        <w:t>RFGW</w:t>
      </w:r>
      <w:r w:rsidRPr="00FF1A43">
        <w:rPr>
          <w:color w:val="FF0000"/>
        </w:rPr>
        <w:t>.</w:t>
      </w:r>
      <w:r w:rsidR="004F77A8" w:rsidRPr="00FF1A43">
        <w:rPr>
          <w:rFonts w:hint="eastAsia"/>
          <w:color w:val="FF0000"/>
        </w:rPr>
        <w:t>LIST</w:t>
      </w:r>
      <w:r w:rsidR="00C07325" w:rsidRPr="00FF1A43">
        <w:rPr>
          <w:rFonts w:hint="eastAsia"/>
          <w:color w:val="FF0000"/>
        </w:rPr>
        <w:t>_DIGEST</w:t>
      </w:r>
      <w:bookmarkEnd w:id="13"/>
    </w:p>
    <w:p w:rsidR="00A2580B" w:rsidRDefault="00A2580B" w:rsidP="00A2580B">
      <w:pPr>
        <w:rPr>
          <w:lang w:val="sv-SE"/>
        </w:rPr>
      </w:pPr>
      <w:r w:rsidRPr="00394123">
        <w:rPr>
          <w:lang w:val="sv-SE"/>
        </w:rPr>
        <w:t>UCAT_IA</w:t>
      </w:r>
      <w:r w:rsidRPr="00394123">
        <w:rPr>
          <w:rFonts w:hint="eastAsia"/>
          <w:lang w:val="sv-SE"/>
        </w:rPr>
        <w:t>_RFGW_TT</w:t>
      </w:r>
      <w:r>
        <w:rPr>
          <w:rFonts w:hint="eastAsia"/>
          <w:lang w:val="sv-SE"/>
        </w:rPr>
        <w:t>_LIST_DIGEST</w:t>
      </w:r>
    </w:p>
    <w:p w:rsidR="00C97FCD" w:rsidRPr="00C97FCD" w:rsidRDefault="007F1CFC" w:rsidP="00C97FCD">
      <w:pPr>
        <w:pStyle w:val="1e"/>
        <w:spacing w:line="240" w:lineRule="auto"/>
        <w:ind w:firstLineChars="0" w:firstLine="0"/>
      </w:pPr>
      <w:r>
        <w:rPr>
          <w:rFonts w:hint="eastAsia"/>
        </w:rPr>
        <w:t>网关向手机发送报文摘要</w:t>
      </w:r>
      <w:r w:rsidR="00C97FCD" w:rsidRPr="00394123">
        <w:rPr>
          <w:rFonts w:hint="eastAsia"/>
        </w:rPr>
        <w:t>，支持</w:t>
      </w:r>
      <w:r w:rsidR="00C97FCD" w:rsidRPr="00394123">
        <w:rPr>
          <w:rFonts w:hint="eastAsia"/>
        </w:rPr>
        <w:t>get</w:t>
      </w:r>
      <w:r w:rsidR="001201EF">
        <w:rPr>
          <w:rFonts w:hint="eastAsia"/>
        </w:rPr>
        <w:t>，</w:t>
      </w:r>
      <w:r w:rsidR="001201EF">
        <w:rPr>
          <w:rFonts w:hint="eastAsia"/>
        </w:rPr>
        <w:t>push</w:t>
      </w:r>
      <w:r w:rsidR="00C97FCD" w:rsidRPr="00394123">
        <w:rPr>
          <w:rFonts w:hint="eastAsia"/>
        </w:rPr>
        <w:t>操作，报文格式为：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15"/>
        <w:gridCol w:w="16"/>
        <w:gridCol w:w="2122"/>
        <w:gridCol w:w="9"/>
        <w:gridCol w:w="2131"/>
        <w:gridCol w:w="2139"/>
      </w:tblGrid>
      <w:tr w:rsidR="00F55D95" w:rsidRPr="00394123" w:rsidTr="00AA15EC">
        <w:tc>
          <w:tcPr>
            <w:tcW w:w="2131" w:type="dxa"/>
            <w:gridSpan w:val="2"/>
            <w:tcBorders>
              <w:bottom w:val="single" w:sz="4" w:space="0" w:color="000000"/>
            </w:tcBorders>
            <w:shd w:val="clear" w:color="auto" w:fill="92CDDC"/>
          </w:tcPr>
          <w:p w:rsidR="00F55D95" w:rsidRPr="00394123" w:rsidRDefault="00F55D95" w:rsidP="00AA15EC">
            <w:pPr>
              <w:pStyle w:val="1e"/>
              <w:spacing w:line="240" w:lineRule="auto"/>
              <w:ind w:firstLineChars="0" w:firstLine="0"/>
              <w:jc w:val="center"/>
            </w:pPr>
            <w:r w:rsidRPr="00394123">
              <w:rPr>
                <w:rFonts w:hint="eastAsia"/>
              </w:rPr>
              <w:t>0</w:t>
            </w:r>
          </w:p>
        </w:tc>
        <w:tc>
          <w:tcPr>
            <w:tcW w:w="2131" w:type="dxa"/>
            <w:gridSpan w:val="2"/>
            <w:tcBorders>
              <w:bottom w:val="single" w:sz="4" w:space="0" w:color="000000"/>
              <w:right w:val="single" w:sz="4" w:space="0" w:color="auto"/>
            </w:tcBorders>
            <w:shd w:val="clear" w:color="auto" w:fill="92CDDC"/>
          </w:tcPr>
          <w:p w:rsidR="00F55D95" w:rsidRPr="00394123" w:rsidRDefault="00F55D95" w:rsidP="00AA15EC">
            <w:pPr>
              <w:pStyle w:val="1e"/>
              <w:spacing w:line="240" w:lineRule="auto"/>
              <w:ind w:firstLineChars="0" w:firstLine="0"/>
              <w:jc w:val="center"/>
            </w:pPr>
            <w:r w:rsidRPr="00394123">
              <w:rPr>
                <w:rFonts w:hint="eastAsia"/>
              </w:rPr>
              <w:t>1</w:t>
            </w:r>
          </w:p>
        </w:tc>
        <w:tc>
          <w:tcPr>
            <w:tcW w:w="2131" w:type="dxa"/>
            <w:tcBorders>
              <w:left w:val="single" w:sz="4" w:space="0" w:color="auto"/>
              <w:bottom w:val="single" w:sz="4" w:space="0" w:color="000000"/>
            </w:tcBorders>
            <w:shd w:val="clear" w:color="auto" w:fill="92CDDC"/>
          </w:tcPr>
          <w:p w:rsidR="00F55D95" w:rsidRPr="00394123" w:rsidRDefault="00F55D95" w:rsidP="00AA15EC">
            <w:pPr>
              <w:pStyle w:val="1e"/>
              <w:spacing w:line="240" w:lineRule="auto"/>
              <w:ind w:firstLineChars="0" w:firstLine="0"/>
              <w:jc w:val="center"/>
            </w:pPr>
            <w:r w:rsidRPr="00394123">
              <w:rPr>
                <w:rFonts w:hint="eastAsia"/>
              </w:rPr>
              <w:t>2</w:t>
            </w:r>
          </w:p>
        </w:tc>
        <w:tc>
          <w:tcPr>
            <w:tcW w:w="2139" w:type="dxa"/>
            <w:tcBorders>
              <w:bottom w:val="single" w:sz="4" w:space="0" w:color="000000"/>
            </w:tcBorders>
            <w:shd w:val="clear" w:color="auto" w:fill="92CDDC"/>
          </w:tcPr>
          <w:p w:rsidR="00F55D95" w:rsidRPr="00394123" w:rsidRDefault="00F55D95" w:rsidP="00AA15EC">
            <w:pPr>
              <w:pStyle w:val="1e"/>
              <w:spacing w:line="240" w:lineRule="auto"/>
              <w:ind w:firstLineChars="0" w:firstLine="0"/>
              <w:jc w:val="center"/>
            </w:pPr>
            <w:r w:rsidRPr="00394123">
              <w:rPr>
                <w:rFonts w:hint="eastAsia"/>
              </w:rPr>
              <w:t>3</w:t>
            </w:r>
          </w:p>
        </w:tc>
      </w:tr>
      <w:tr w:rsidR="00F40795" w:rsidRPr="00394123" w:rsidTr="00E82EDB">
        <w:tc>
          <w:tcPr>
            <w:tcW w:w="8532" w:type="dxa"/>
            <w:gridSpan w:val="6"/>
          </w:tcPr>
          <w:p w:rsidR="00F40795" w:rsidRPr="00394123" w:rsidRDefault="00A36CE3" w:rsidP="00AA15EC">
            <w:pPr>
              <w:pStyle w:val="1e"/>
              <w:spacing w:line="240" w:lineRule="auto"/>
              <w:ind w:firstLineChars="0" w:firstLine="0"/>
              <w:jc w:val="center"/>
            </w:pPr>
            <w:r>
              <w:rPr>
                <w:rFonts w:hint="eastAsia"/>
              </w:rPr>
              <w:t>seq</w:t>
            </w:r>
          </w:p>
        </w:tc>
      </w:tr>
      <w:tr w:rsidR="00400AAC" w:rsidRPr="00394123" w:rsidTr="00AA15EC">
        <w:tc>
          <w:tcPr>
            <w:tcW w:w="2115" w:type="dxa"/>
            <w:tcBorders>
              <w:right w:val="single" w:sz="4" w:space="0" w:color="auto"/>
            </w:tcBorders>
          </w:tcPr>
          <w:p w:rsidR="00400AAC" w:rsidRDefault="00F67D0F" w:rsidP="00AA15EC">
            <w:pPr>
              <w:pStyle w:val="1e"/>
              <w:spacing w:line="240" w:lineRule="auto"/>
              <w:ind w:firstLineChars="0" w:firstLine="0"/>
            </w:pPr>
            <w:r>
              <w:rPr>
                <w:rFonts w:hint="eastAsia"/>
              </w:rPr>
              <w:t>设备</w:t>
            </w:r>
            <w:r w:rsidR="000413FF">
              <w:rPr>
                <w:rFonts w:hint="eastAsia"/>
              </w:rPr>
              <w:t>0</w:t>
            </w:r>
            <w:r>
              <w:rPr>
                <w:rFonts w:hint="eastAsia"/>
              </w:rPr>
              <w:t xml:space="preserve"> flag</w:t>
            </w:r>
          </w:p>
        </w:tc>
        <w:tc>
          <w:tcPr>
            <w:tcW w:w="2138" w:type="dxa"/>
            <w:gridSpan w:val="2"/>
          </w:tcPr>
          <w:p w:rsidR="00400AAC" w:rsidRDefault="00543068" w:rsidP="00AA15EC">
            <w:pPr>
              <w:pStyle w:val="1e"/>
              <w:spacing w:line="240" w:lineRule="auto"/>
              <w:ind w:firstLineChars="0" w:firstLine="0"/>
              <w:jc w:val="center"/>
            </w:pPr>
            <w:r>
              <w:t>设备</w:t>
            </w:r>
            <w:r w:rsidR="000413FF">
              <w:rPr>
                <w:rFonts w:hint="eastAsia"/>
              </w:rPr>
              <w:t>0</w:t>
            </w:r>
            <w:r>
              <w:rPr>
                <w:rFonts w:hint="eastAsia"/>
              </w:rPr>
              <w:t>变化次数</w:t>
            </w:r>
          </w:p>
        </w:tc>
        <w:tc>
          <w:tcPr>
            <w:tcW w:w="2140" w:type="dxa"/>
            <w:gridSpan w:val="2"/>
          </w:tcPr>
          <w:p w:rsidR="00400AAC" w:rsidRDefault="000413FF" w:rsidP="00AA15EC">
            <w:pPr>
              <w:pStyle w:val="1e"/>
              <w:spacing w:line="240" w:lineRule="auto"/>
              <w:ind w:firstLineChars="0" w:firstLine="0"/>
              <w:jc w:val="center"/>
            </w:pPr>
            <w:r>
              <w:t>设备</w:t>
            </w:r>
            <w:r w:rsidR="00DF5D2E">
              <w:rPr>
                <w:rFonts w:hint="eastAsia"/>
              </w:rPr>
              <w:t>0cache</w:t>
            </w:r>
            <w:r w:rsidR="00DF5D2E">
              <w:rPr>
                <w:rFonts w:hint="eastAsia"/>
              </w:rPr>
              <w:t>变化次数</w:t>
            </w:r>
          </w:p>
        </w:tc>
        <w:tc>
          <w:tcPr>
            <w:tcW w:w="2139" w:type="dxa"/>
          </w:tcPr>
          <w:p w:rsidR="00400AAC" w:rsidRDefault="00983FE8" w:rsidP="00983FE8">
            <w:pPr>
              <w:pStyle w:val="1e"/>
              <w:spacing w:line="240" w:lineRule="auto"/>
              <w:ind w:firstLineChars="0" w:firstLine="0"/>
              <w:jc w:val="center"/>
            </w:pPr>
            <w:r>
              <w:t>P</w:t>
            </w:r>
            <w:r>
              <w:rPr>
                <w:rFonts w:hint="eastAsia"/>
              </w:rPr>
              <w:t>ad</w:t>
            </w:r>
          </w:p>
        </w:tc>
      </w:tr>
      <w:tr w:rsidR="000413FF" w:rsidRPr="00394123" w:rsidTr="00AA15EC">
        <w:tc>
          <w:tcPr>
            <w:tcW w:w="2115" w:type="dxa"/>
            <w:tcBorders>
              <w:right w:val="single" w:sz="4" w:space="0" w:color="auto"/>
            </w:tcBorders>
          </w:tcPr>
          <w:p w:rsidR="000413FF" w:rsidRDefault="000413FF" w:rsidP="00AA15EC">
            <w:pPr>
              <w:pStyle w:val="1e"/>
              <w:spacing w:line="240" w:lineRule="auto"/>
              <w:ind w:firstLineChars="0" w:firstLine="0"/>
            </w:pPr>
            <w:r>
              <w:rPr>
                <w:rFonts w:hint="eastAsia"/>
              </w:rPr>
              <w:t>设备</w:t>
            </w:r>
            <w:r w:rsidR="00983FE8">
              <w:rPr>
                <w:rFonts w:hint="eastAsia"/>
              </w:rPr>
              <w:t>1</w:t>
            </w:r>
            <w:r>
              <w:rPr>
                <w:rFonts w:hint="eastAsia"/>
              </w:rPr>
              <w:t>flag</w:t>
            </w:r>
          </w:p>
        </w:tc>
        <w:tc>
          <w:tcPr>
            <w:tcW w:w="2138" w:type="dxa"/>
            <w:gridSpan w:val="2"/>
          </w:tcPr>
          <w:p w:rsidR="000413FF" w:rsidRDefault="000413FF" w:rsidP="00AA15EC">
            <w:pPr>
              <w:pStyle w:val="1e"/>
              <w:spacing w:line="240" w:lineRule="auto"/>
              <w:ind w:firstLineChars="0" w:firstLine="0"/>
              <w:jc w:val="center"/>
            </w:pPr>
            <w:r>
              <w:t>设备</w:t>
            </w:r>
            <w:r w:rsidR="00DF5D2E">
              <w:rPr>
                <w:rFonts w:hint="eastAsia"/>
              </w:rPr>
              <w:t>1</w:t>
            </w:r>
            <w:r>
              <w:rPr>
                <w:rFonts w:hint="eastAsia"/>
              </w:rPr>
              <w:t>变化次数</w:t>
            </w:r>
          </w:p>
        </w:tc>
        <w:tc>
          <w:tcPr>
            <w:tcW w:w="2140" w:type="dxa"/>
            <w:gridSpan w:val="2"/>
          </w:tcPr>
          <w:p w:rsidR="000413FF" w:rsidRDefault="000413FF" w:rsidP="00AA15EC">
            <w:pPr>
              <w:pStyle w:val="1e"/>
              <w:spacing w:line="240" w:lineRule="auto"/>
              <w:ind w:firstLineChars="0" w:firstLine="0"/>
              <w:jc w:val="center"/>
            </w:pPr>
            <w:r>
              <w:t>设备</w:t>
            </w:r>
            <w:r w:rsidR="00DF5D2E">
              <w:rPr>
                <w:rFonts w:hint="eastAsia"/>
              </w:rPr>
              <w:t>1cache</w:t>
            </w:r>
            <w:r w:rsidR="00DF5D2E">
              <w:rPr>
                <w:rFonts w:hint="eastAsia"/>
              </w:rPr>
              <w:t>变化次数</w:t>
            </w:r>
          </w:p>
        </w:tc>
        <w:tc>
          <w:tcPr>
            <w:tcW w:w="2139" w:type="dxa"/>
          </w:tcPr>
          <w:p w:rsidR="000413FF" w:rsidRDefault="00983FE8" w:rsidP="00AA15EC">
            <w:pPr>
              <w:pStyle w:val="1e"/>
              <w:spacing w:line="240" w:lineRule="auto"/>
              <w:ind w:firstLineChars="0" w:firstLine="0"/>
              <w:jc w:val="center"/>
            </w:pPr>
            <w:r>
              <w:t>Pad</w:t>
            </w:r>
          </w:p>
        </w:tc>
      </w:tr>
    </w:tbl>
    <w:p w:rsidR="00CD30DA" w:rsidRDefault="00AD049B" w:rsidP="009A056C">
      <w:pPr>
        <w:pStyle w:val="1e"/>
        <w:spacing w:line="240" w:lineRule="auto"/>
        <w:ind w:firstLineChars="0" w:firstLine="0"/>
      </w:pPr>
      <w:r>
        <w:t>网关</w:t>
      </w:r>
      <w:r w:rsidR="000A655A">
        <w:t>向手机发送</w:t>
      </w:r>
      <w:r w:rsidR="000A655A">
        <w:rPr>
          <w:rFonts w:hint="eastAsia"/>
        </w:rPr>
        <w:t>。</w:t>
      </w:r>
    </w:p>
    <w:p w:rsidR="000A655A" w:rsidRDefault="000A655A" w:rsidP="000A655A">
      <w:pPr>
        <w:pStyle w:val="30"/>
        <w:rPr>
          <w:color w:val="FF0000"/>
        </w:rPr>
      </w:pPr>
      <w:bookmarkStart w:id="14" w:name="_Toc436396614"/>
      <w:r w:rsidRPr="00FF1A43">
        <w:rPr>
          <w:color w:val="FF0000"/>
        </w:rPr>
        <w:t>IA.</w:t>
      </w:r>
      <w:r w:rsidRPr="00FF1A43">
        <w:rPr>
          <w:rFonts w:hint="eastAsia"/>
          <w:color w:val="FF0000"/>
        </w:rPr>
        <w:t>RFGW</w:t>
      </w:r>
      <w:r w:rsidRPr="00FF1A43">
        <w:rPr>
          <w:color w:val="FF0000"/>
        </w:rPr>
        <w:t>.</w:t>
      </w:r>
      <w:r w:rsidRPr="00FF1A43">
        <w:rPr>
          <w:rFonts w:hint="eastAsia"/>
          <w:color w:val="FF0000"/>
        </w:rPr>
        <w:t>LIST_DIGEST</w:t>
      </w:r>
      <w:r w:rsidR="00D3248F">
        <w:rPr>
          <w:rFonts w:hint="eastAsia"/>
          <w:color w:val="FF0000"/>
        </w:rPr>
        <w:t>_ACK</w:t>
      </w:r>
      <w:bookmarkEnd w:id="14"/>
    </w:p>
    <w:p w:rsidR="00EF759F" w:rsidRDefault="00EF759F" w:rsidP="00EF759F">
      <w:pPr>
        <w:rPr>
          <w:lang w:val="sv-SE"/>
        </w:rPr>
      </w:pPr>
      <w:r w:rsidRPr="00394123">
        <w:rPr>
          <w:lang w:val="sv-SE"/>
        </w:rPr>
        <w:t>UCAT_IA</w:t>
      </w:r>
      <w:r w:rsidRPr="00394123">
        <w:rPr>
          <w:rFonts w:hint="eastAsia"/>
          <w:lang w:val="sv-SE"/>
        </w:rPr>
        <w:t>_RFGW_TT</w:t>
      </w:r>
      <w:r>
        <w:rPr>
          <w:rFonts w:hint="eastAsia"/>
          <w:lang w:val="sv-SE"/>
        </w:rPr>
        <w:t>_LIST_DIGEST_ACK</w:t>
      </w:r>
    </w:p>
    <w:p w:rsidR="000C45EE" w:rsidRPr="000C45EE" w:rsidRDefault="000C45EE" w:rsidP="000C45EE">
      <w:pPr>
        <w:pStyle w:val="1e"/>
        <w:spacing w:line="240" w:lineRule="auto"/>
        <w:ind w:firstLineChars="0" w:firstLine="0"/>
      </w:pPr>
      <w:r>
        <w:rPr>
          <w:rFonts w:hint="eastAsia"/>
        </w:rPr>
        <w:t>手机向网关发送报文摘要</w:t>
      </w:r>
      <w:r>
        <w:rPr>
          <w:rFonts w:hint="eastAsia"/>
        </w:rPr>
        <w:t>ack</w:t>
      </w:r>
      <w:r w:rsidRPr="00394123">
        <w:rPr>
          <w:rFonts w:hint="eastAsia"/>
        </w:rPr>
        <w:t>，报文格式为：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1"/>
        <w:gridCol w:w="2131"/>
        <w:gridCol w:w="2131"/>
        <w:gridCol w:w="2139"/>
      </w:tblGrid>
      <w:tr w:rsidR="000A655A" w:rsidRPr="00394123" w:rsidTr="00AA15EC">
        <w:tc>
          <w:tcPr>
            <w:tcW w:w="2131" w:type="dxa"/>
            <w:tcBorders>
              <w:bottom w:val="single" w:sz="4" w:space="0" w:color="000000"/>
            </w:tcBorders>
            <w:shd w:val="clear" w:color="auto" w:fill="92CDDC"/>
          </w:tcPr>
          <w:p w:rsidR="000A655A" w:rsidRPr="00394123" w:rsidRDefault="000A655A" w:rsidP="00AA15EC">
            <w:pPr>
              <w:pStyle w:val="1e"/>
              <w:spacing w:line="240" w:lineRule="auto"/>
              <w:ind w:firstLineChars="0" w:firstLine="0"/>
              <w:jc w:val="center"/>
            </w:pPr>
            <w:r w:rsidRPr="00394123">
              <w:rPr>
                <w:rFonts w:hint="eastAsia"/>
              </w:rPr>
              <w:t>0</w:t>
            </w:r>
          </w:p>
        </w:tc>
        <w:tc>
          <w:tcPr>
            <w:tcW w:w="2131" w:type="dxa"/>
            <w:tcBorders>
              <w:bottom w:val="single" w:sz="4" w:space="0" w:color="000000"/>
              <w:right w:val="single" w:sz="4" w:space="0" w:color="auto"/>
            </w:tcBorders>
            <w:shd w:val="clear" w:color="auto" w:fill="92CDDC"/>
          </w:tcPr>
          <w:p w:rsidR="000A655A" w:rsidRPr="00394123" w:rsidRDefault="000A655A" w:rsidP="00AA15EC">
            <w:pPr>
              <w:pStyle w:val="1e"/>
              <w:spacing w:line="240" w:lineRule="auto"/>
              <w:ind w:firstLineChars="0" w:firstLine="0"/>
              <w:jc w:val="center"/>
            </w:pPr>
            <w:r w:rsidRPr="00394123">
              <w:rPr>
                <w:rFonts w:hint="eastAsia"/>
              </w:rPr>
              <w:t>1</w:t>
            </w:r>
          </w:p>
        </w:tc>
        <w:tc>
          <w:tcPr>
            <w:tcW w:w="2131" w:type="dxa"/>
            <w:tcBorders>
              <w:left w:val="single" w:sz="4" w:space="0" w:color="auto"/>
              <w:bottom w:val="single" w:sz="4" w:space="0" w:color="000000"/>
            </w:tcBorders>
            <w:shd w:val="clear" w:color="auto" w:fill="92CDDC"/>
          </w:tcPr>
          <w:p w:rsidR="000A655A" w:rsidRPr="00394123" w:rsidRDefault="000A655A" w:rsidP="00AA15EC">
            <w:pPr>
              <w:pStyle w:val="1e"/>
              <w:spacing w:line="240" w:lineRule="auto"/>
              <w:ind w:firstLineChars="0" w:firstLine="0"/>
              <w:jc w:val="center"/>
            </w:pPr>
            <w:r w:rsidRPr="00394123">
              <w:rPr>
                <w:rFonts w:hint="eastAsia"/>
              </w:rPr>
              <w:t>2</w:t>
            </w:r>
          </w:p>
        </w:tc>
        <w:tc>
          <w:tcPr>
            <w:tcW w:w="2139" w:type="dxa"/>
            <w:tcBorders>
              <w:bottom w:val="single" w:sz="4" w:space="0" w:color="000000"/>
            </w:tcBorders>
            <w:shd w:val="clear" w:color="auto" w:fill="92CDDC"/>
          </w:tcPr>
          <w:p w:rsidR="000A655A" w:rsidRPr="00394123" w:rsidRDefault="000A655A" w:rsidP="00AA15EC">
            <w:pPr>
              <w:pStyle w:val="1e"/>
              <w:spacing w:line="240" w:lineRule="auto"/>
              <w:ind w:firstLineChars="0" w:firstLine="0"/>
              <w:jc w:val="center"/>
            </w:pPr>
            <w:r w:rsidRPr="00394123">
              <w:rPr>
                <w:rFonts w:hint="eastAsia"/>
              </w:rPr>
              <w:t>3</w:t>
            </w:r>
          </w:p>
        </w:tc>
      </w:tr>
      <w:tr w:rsidR="000A655A" w:rsidRPr="00394123" w:rsidTr="00AA15EC">
        <w:tc>
          <w:tcPr>
            <w:tcW w:w="8532" w:type="dxa"/>
            <w:gridSpan w:val="4"/>
          </w:tcPr>
          <w:p w:rsidR="000A655A" w:rsidRPr="00394123" w:rsidRDefault="000A655A" w:rsidP="00AA15EC">
            <w:pPr>
              <w:pStyle w:val="1e"/>
              <w:spacing w:line="240" w:lineRule="auto"/>
              <w:ind w:firstLineChars="0" w:firstLine="0"/>
              <w:jc w:val="center"/>
            </w:pPr>
            <w:r>
              <w:rPr>
                <w:rFonts w:hint="eastAsia"/>
              </w:rPr>
              <w:t>seq</w:t>
            </w:r>
          </w:p>
        </w:tc>
      </w:tr>
    </w:tbl>
    <w:p w:rsidR="000A655A" w:rsidRDefault="00AD049B" w:rsidP="009A056C">
      <w:pPr>
        <w:pStyle w:val="1e"/>
        <w:spacing w:line="240" w:lineRule="auto"/>
        <w:ind w:firstLineChars="0" w:firstLine="0"/>
      </w:pPr>
      <w:r>
        <w:t>手机向网关回应</w:t>
      </w:r>
      <w:r>
        <w:rPr>
          <w:rFonts w:hint="eastAsia"/>
        </w:rPr>
        <w:t>。</w:t>
      </w:r>
    </w:p>
    <w:p w:rsidR="00CA4C58" w:rsidRPr="001809CE" w:rsidRDefault="00CA4C58" w:rsidP="00CA4C58">
      <w:pPr>
        <w:pStyle w:val="30"/>
        <w:rPr>
          <w:color w:val="FF0000"/>
        </w:rPr>
      </w:pPr>
      <w:bookmarkStart w:id="15" w:name="_Toc436396615"/>
      <w:r w:rsidRPr="001809CE">
        <w:rPr>
          <w:color w:val="FF0000"/>
        </w:rPr>
        <w:t>IA.</w:t>
      </w:r>
      <w:r w:rsidRPr="001809CE">
        <w:rPr>
          <w:rFonts w:hint="eastAsia"/>
          <w:color w:val="FF0000"/>
        </w:rPr>
        <w:t>RFGW</w:t>
      </w:r>
      <w:r w:rsidRPr="001809CE">
        <w:rPr>
          <w:color w:val="FF0000"/>
        </w:rPr>
        <w:t>.</w:t>
      </w:r>
      <w:r w:rsidRPr="001809CE">
        <w:rPr>
          <w:rFonts w:hint="eastAsia"/>
          <w:color w:val="FF0000"/>
        </w:rPr>
        <w:t>LIST</w:t>
      </w:r>
      <w:r>
        <w:rPr>
          <w:rFonts w:hint="eastAsia"/>
          <w:color w:val="FF0000"/>
        </w:rPr>
        <w:t>_WITH_ID</w:t>
      </w:r>
      <w:bookmarkEnd w:id="15"/>
    </w:p>
    <w:p w:rsidR="00CA4C58" w:rsidRPr="00394123" w:rsidRDefault="00CA4C58" w:rsidP="00CA4C58">
      <w:pPr>
        <w:rPr>
          <w:lang w:val="sv-SE"/>
        </w:rPr>
      </w:pPr>
      <w:r w:rsidRPr="00394123">
        <w:rPr>
          <w:lang w:val="sv-SE"/>
        </w:rPr>
        <w:t>UCAT_IA</w:t>
      </w:r>
      <w:r w:rsidRPr="00394123">
        <w:rPr>
          <w:rFonts w:hint="eastAsia"/>
          <w:lang w:val="sv-SE"/>
        </w:rPr>
        <w:t>_RFGW_LIST</w:t>
      </w:r>
      <w:r>
        <w:rPr>
          <w:rFonts w:hint="eastAsia"/>
          <w:lang w:val="sv-SE"/>
        </w:rPr>
        <w:t>_WITH_ID</w:t>
      </w:r>
    </w:p>
    <w:p w:rsidR="00CA4C58" w:rsidRPr="00394123" w:rsidRDefault="00CA4C58" w:rsidP="00CA4C58">
      <w:pPr>
        <w:pStyle w:val="1e"/>
        <w:spacing w:line="240" w:lineRule="auto"/>
        <w:ind w:firstLineChars="0" w:firstLine="0"/>
      </w:pPr>
      <w:r w:rsidRPr="00394123">
        <w:rPr>
          <w:rFonts w:hint="eastAsia"/>
        </w:rPr>
        <w:t>网关当前在线设备列表，支持</w:t>
      </w:r>
      <w:r w:rsidRPr="00394123">
        <w:rPr>
          <w:rFonts w:hint="eastAsia"/>
        </w:rPr>
        <w:t>get</w:t>
      </w:r>
      <w:r w:rsidRPr="00394123">
        <w:rPr>
          <w:rFonts w:hint="eastAsia"/>
        </w:rPr>
        <w:t>操作，报文格式为：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2"/>
        <w:gridCol w:w="2134"/>
        <w:gridCol w:w="11"/>
        <w:gridCol w:w="2085"/>
        <w:gridCol w:w="35"/>
        <w:gridCol w:w="2138"/>
      </w:tblGrid>
      <w:tr w:rsidR="00CA4C58" w:rsidRPr="00394123" w:rsidTr="00AA15EC">
        <w:tc>
          <w:tcPr>
            <w:tcW w:w="2131" w:type="dxa"/>
            <w:tcBorders>
              <w:bottom w:val="single" w:sz="4" w:space="0" w:color="000000"/>
            </w:tcBorders>
            <w:shd w:val="clear" w:color="auto" w:fill="92CDDC"/>
          </w:tcPr>
          <w:p w:rsidR="00CA4C58" w:rsidRPr="00394123" w:rsidRDefault="00CA4C58" w:rsidP="00AA15EC">
            <w:pPr>
              <w:pStyle w:val="1e"/>
              <w:spacing w:line="240" w:lineRule="auto"/>
              <w:ind w:firstLineChars="0" w:firstLine="0"/>
              <w:jc w:val="center"/>
            </w:pPr>
            <w:r w:rsidRPr="00394123">
              <w:rPr>
                <w:rFonts w:hint="eastAsia"/>
              </w:rPr>
              <w:t>0</w:t>
            </w:r>
          </w:p>
        </w:tc>
        <w:tc>
          <w:tcPr>
            <w:tcW w:w="2134" w:type="dxa"/>
            <w:tcBorders>
              <w:bottom w:val="single" w:sz="4" w:space="0" w:color="000000"/>
              <w:right w:val="single" w:sz="4" w:space="0" w:color="auto"/>
            </w:tcBorders>
            <w:shd w:val="clear" w:color="auto" w:fill="92CDDC"/>
          </w:tcPr>
          <w:p w:rsidR="00CA4C58" w:rsidRPr="00394123" w:rsidRDefault="00CA4C58" w:rsidP="00AA15EC">
            <w:pPr>
              <w:pStyle w:val="1e"/>
              <w:spacing w:line="240" w:lineRule="auto"/>
              <w:ind w:firstLineChars="0" w:firstLine="0"/>
              <w:jc w:val="center"/>
            </w:pPr>
            <w:r w:rsidRPr="00394123">
              <w:rPr>
                <w:rFonts w:hint="eastAsia"/>
              </w:rPr>
              <w:t>1</w:t>
            </w:r>
          </w:p>
        </w:tc>
        <w:tc>
          <w:tcPr>
            <w:tcW w:w="2131" w:type="dxa"/>
            <w:gridSpan w:val="3"/>
            <w:tcBorders>
              <w:left w:val="single" w:sz="4" w:space="0" w:color="auto"/>
              <w:bottom w:val="single" w:sz="4" w:space="0" w:color="000000"/>
            </w:tcBorders>
            <w:shd w:val="clear" w:color="auto" w:fill="92CDDC"/>
          </w:tcPr>
          <w:p w:rsidR="00CA4C58" w:rsidRPr="00394123" w:rsidRDefault="00CA4C58" w:rsidP="00AA15EC">
            <w:pPr>
              <w:pStyle w:val="1e"/>
              <w:spacing w:line="240" w:lineRule="auto"/>
              <w:ind w:firstLineChars="0" w:firstLine="0"/>
              <w:jc w:val="center"/>
            </w:pPr>
            <w:r w:rsidRPr="00394123">
              <w:rPr>
                <w:rFonts w:hint="eastAsia"/>
              </w:rPr>
              <w:t>2</w:t>
            </w:r>
          </w:p>
        </w:tc>
        <w:tc>
          <w:tcPr>
            <w:tcW w:w="2138" w:type="dxa"/>
            <w:tcBorders>
              <w:bottom w:val="single" w:sz="4" w:space="0" w:color="000000"/>
            </w:tcBorders>
            <w:shd w:val="clear" w:color="auto" w:fill="92CDDC"/>
          </w:tcPr>
          <w:p w:rsidR="00CA4C58" w:rsidRPr="00394123" w:rsidRDefault="00CA4C58" w:rsidP="00AA15EC">
            <w:pPr>
              <w:pStyle w:val="1e"/>
              <w:spacing w:line="240" w:lineRule="auto"/>
              <w:ind w:firstLineChars="0" w:firstLine="0"/>
              <w:jc w:val="center"/>
            </w:pPr>
            <w:r w:rsidRPr="00394123">
              <w:rPr>
                <w:rFonts w:hint="eastAsia"/>
              </w:rPr>
              <w:t>3</w:t>
            </w:r>
          </w:p>
        </w:tc>
      </w:tr>
      <w:tr w:rsidR="00CA4C58" w:rsidRPr="00394123" w:rsidTr="00AA15EC">
        <w:tc>
          <w:tcPr>
            <w:tcW w:w="2131" w:type="dxa"/>
            <w:tcBorders>
              <w:right w:val="single" w:sz="4" w:space="0" w:color="auto"/>
            </w:tcBorders>
          </w:tcPr>
          <w:p w:rsidR="00CA4C58" w:rsidRPr="00394123" w:rsidRDefault="00CA4C58" w:rsidP="00AA15EC">
            <w:pPr>
              <w:pStyle w:val="1e"/>
              <w:spacing w:line="240" w:lineRule="auto"/>
              <w:ind w:firstLineChars="0" w:firstLine="0"/>
              <w:jc w:val="center"/>
            </w:pPr>
            <w:r w:rsidRPr="00394123">
              <w:rPr>
                <w:rFonts w:hint="eastAsia"/>
              </w:rPr>
              <w:t>Dev-count</w:t>
            </w:r>
          </w:p>
        </w:tc>
        <w:tc>
          <w:tcPr>
            <w:tcW w:w="2134" w:type="dxa"/>
            <w:tcBorders>
              <w:left w:val="single" w:sz="4" w:space="0" w:color="auto"/>
              <w:right w:val="single" w:sz="4" w:space="0" w:color="auto"/>
            </w:tcBorders>
          </w:tcPr>
          <w:p w:rsidR="00CA4C58" w:rsidRPr="00394123" w:rsidRDefault="00CA4C58" w:rsidP="00AA15EC">
            <w:pPr>
              <w:pStyle w:val="1e"/>
              <w:ind w:firstLineChars="0" w:firstLine="0"/>
              <w:jc w:val="center"/>
            </w:pPr>
            <w:r w:rsidRPr="00394123">
              <w:t>T</w:t>
            </w:r>
            <w:r w:rsidRPr="00394123">
              <w:rPr>
                <w:rFonts w:hint="eastAsia"/>
              </w:rPr>
              <w:t>otle-count</w:t>
            </w:r>
          </w:p>
        </w:tc>
        <w:tc>
          <w:tcPr>
            <w:tcW w:w="4269" w:type="dxa"/>
            <w:gridSpan w:val="4"/>
            <w:tcBorders>
              <w:left w:val="single" w:sz="4" w:space="0" w:color="auto"/>
            </w:tcBorders>
          </w:tcPr>
          <w:p w:rsidR="00CA4C58" w:rsidRPr="00394123" w:rsidRDefault="00CA4C58" w:rsidP="00AA15EC">
            <w:pPr>
              <w:pStyle w:val="1e"/>
              <w:ind w:firstLineChars="0" w:firstLine="0"/>
              <w:jc w:val="center"/>
            </w:pPr>
            <w:r w:rsidRPr="00394123">
              <w:t>R</w:t>
            </w:r>
            <w:r w:rsidRPr="00394123">
              <w:rPr>
                <w:rFonts w:hint="eastAsia"/>
              </w:rPr>
              <w:t>eserved</w:t>
            </w:r>
          </w:p>
        </w:tc>
      </w:tr>
      <w:tr w:rsidR="00CA4C58" w:rsidRPr="00394123" w:rsidTr="00AA15EC">
        <w:trPr>
          <w:trHeight w:val="462"/>
        </w:trPr>
        <w:tc>
          <w:tcPr>
            <w:tcW w:w="2132" w:type="dxa"/>
          </w:tcPr>
          <w:p w:rsidR="00CA4C58" w:rsidRPr="00394123" w:rsidRDefault="00CA4C58" w:rsidP="00AA15EC">
            <w:pPr>
              <w:pStyle w:val="1e"/>
              <w:jc w:val="center"/>
            </w:pPr>
            <w:r>
              <w:t>D</w:t>
            </w:r>
            <w:r>
              <w:rPr>
                <w:rFonts w:hint="eastAsia"/>
              </w:rPr>
              <w:t>ev1 ID</w:t>
            </w:r>
          </w:p>
        </w:tc>
        <w:tc>
          <w:tcPr>
            <w:tcW w:w="2133" w:type="dxa"/>
          </w:tcPr>
          <w:p w:rsidR="00CA4C58" w:rsidRPr="00394123" w:rsidRDefault="00CA4C58" w:rsidP="00AA15EC">
            <w:pPr>
              <w:pStyle w:val="1e"/>
              <w:jc w:val="center"/>
            </w:pPr>
            <w:r w:rsidRPr="00394123">
              <w:t>R</w:t>
            </w:r>
            <w:r w:rsidRPr="00394123">
              <w:rPr>
                <w:rFonts w:hint="eastAsia"/>
              </w:rPr>
              <w:t>eserved</w:t>
            </w:r>
          </w:p>
        </w:tc>
        <w:tc>
          <w:tcPr>
            <w:tcW w:w="4269" w:type="dxa"/>
            <w:gridSpan w:val="4"/>
          </w:tcPr>
          <w:p w:rsidR="00CA4C58" w:rsidRPr="00394123" w:rsidRDefault="00CA4C58" w:rsidP="00AA15EC">
            <w:pPr>
              <w:pStyle w:val="1e"/>
              <w:jc w:val="center"/>
            </w:pPr>
            <w:r w:rsidRPr="00394123">
              <w:rPr>
                <w:rFonts w:hint="eastAsia"/>
              </w:rPr>
              <w:t>Dev1 sn</w:t>
            </w:r>
          </w:p>
        </w:tc>
      </w:tr>
      <w:tr w:rsidR="00CA4C58" w:rsidRPr="00394123" w:rsidTr="00AA15EC">
        <w:trPr>
          <w:trHeight w:val="462"/>
        </w:trPr>
        <w:tc>
          <w:tcPr>
            <w:tcW w:w="8534" w:type="dxa"/>
            <w:gridSpan w:val="6"/>
          </w:tcPr>
          <w:p w:rsidR="00CA4C58" w:rsidRPr="00394123" w:rsidRDefault="00CA4C58" w:rsidP="00AA15EC">
            <w:pPr>
              <w:pStyle w:val="1e"/>
              <w:jc w:val="center"/>
            </w:pPr>
            <w:r w:rsidRPr="00394123">
              <w:rPr>
                <w:rFonts w:hint="eastAsia"/>
              </w:rPr>
              <w:t>Dev1 sn</w:t>
            </w:r>
          </w:p>
        </w:tc>
      </w:tr>
      <w:tr w:rsidR="00CA4C58" w:rsidRPr="00394123" w:rsidTr="00AA15EC">
        <w:trPr>
          <w:trHeight w:val="401"/>
        </w:trPr>
        <w:tc>
          <w:tcPr>
            <w:tcW w:w="2131" w:type="dxa"/>
            <w:tcBorders>
              <w:right w:val="single" w:sz="4" w:space="0" w:color="auto"/>
            </w:tcBorders>
          </w:tcPr>
          <w:p w:rsidR="00CA4C58" w:rsidRPr="00394123" w:rsidRDefault="00CA4C58" w:rsidP="00AA15EC">
            <w:pPr>
              <w:pStyle w:val="1e"/>
              <w:jc w:val="center"/>
            </w:pPr>
            <w:r w:rsidRPr="00394123">
              <w:rPr>
                <w:rFonts w:hint="eastAsia"/>
              </w:rPr>
              <w:t>Dev1 SubType</w:t>
            </w:r>
          </w:p>
        </w:tc>
        <w:tc>
          <w:tcPr>
            <w:tcW w:w="2145" w:type="dxa"/>
            <w:gridSpan w:val="2"/>
            <w:tcBorders>
              <w:left w:val="single" w:sz="4" w:space="0" w:color="auto"/>
              <w:right w:val="single" w:sz="4" w:space="0" w:color="auto"/>
            </w:tcBorders>
          </w:tcPr>
          <w:p w:rsidR="00CA4C58" w:rsidRPr="00394123" w:rsidRDefault="00CA4C58" w:rsidP="00AA15EC">
            <w:pPr>
              <w:pStyle w:val="1e"/>
              <w:jc w:val="center"/>
            </w:pPr>
            <w:r w:rsidRPr="00394123">
              <w:rPr>
                <w:rFonts w:hint="eastAsia"/>
              </w:rPr>
              <w:t>Dev1 ExType</w:t>
            </w:r>
          </w:p>
        </w:tc>
        <w:tc>
          <w:tcPr>
            <w:tcW w:w="2085" w:type="dxa"/>
            <w:tcBorders>
              <w:left w:val="single" w:sz="4" w:space="0" w:color="auto"/>
              <w:right w:val="single" w:sz="4" w:space="0" w:color="auto"/>
            </w:tcBorders>
          </w:tcPr>
          <w:p w:rsidR="00CA4C58" w:rsidRPr="00394123" w:rsidRDefault="00CA4C58" w:rsidP="00AA15EC">
            <w:pPr>
              <w:pStyle w:val="1e"/>
              <w:jc w:val="center"/>
            </w:pPr>
            <w:r w:rsidRPr="00394123">
              <w:rPr>
                <w:rFonts w:hint="eastAsia"/>
              </w:rPr>
              <w:t>flags</w:t>
            </w:r>
          </w:p>
        </w:tc>
        <w:tc>
          <w:tcPr>
            <w:tcW w:w="2173" w:type="dxa"/>
            <w:gridSpan w:val="2"/>
            <w:tcBorders>
              <w:left w:val="single" w:sz="4" w:space="0" w:color="auto"/>
            </w:tcBorders>
          </w:tcPr>
          <w:p w:rsidR="00CA4C58" w:rsidRPr="00394123" w:rsidRDefault="00CA4C58" w:rsidP="00AA15EC">
            <w:pPr>
              <w:pStyle w:val="1e"/>
              <w:jc w:val="center"/>
            </w:pPr>
            <w:r w:rsidRPr="00394123">
              <w:rPr>
                <w:rFonts w:hint="eastAsia"/>
              </w:rPr>
              <w:t>TLV</w:t>
            </w:r>
            <w:r>
              <w:rPr>
                <w:rFonts w:hint="eastAsia"/>
              </w:rPr>
              <w:t>_count</w:t>
            </w:r>
          </w:p>
        </w:tc>
      </w:tr>
      <w:tr w:rsidR="00CA4C58" w:rsidRPr="00394123" w:rsidTr="00AA15EC">
        <w:trPr>
          <w:trHeight w:val="913"/>
        </w:trPr>
        <w:tc>
          <w:tcPr>
            <w:tcW w:w="8534" w:type="dxa"/>
            <w:gridSpan w:val="6"/>
          </w:tcPr>
          <w:p w:rsidR="00CA4C58" w:rsidRPr="00394123" w:rsidRDefault="00CA4C58" w:rsidP="00AA15EC">
            <w:pPr>
              <w:pStyle w:val="1e"/>
              <w:jc w:val="center"/>
            </w:pPr>
            <w:r w:rsidRPr="00394123">
              <w:rPr>
                <w:rFonts w:hint="eastAsia"/>
              </w:rPr>
              <w:lastRenderedPageBreak/>
              <w:t>TLV...</w:t>
            </w:r>
          </w:p>
        </w:tc>
      </w:tr>
      <w:tr w:rsidR="00CA4C58" w:rsidRPr="00394123" w:rsidTr="00AA15EC">
        <w:trPr>
          <w:trHeight w:val="854"/>
        </w:trPr>
        <w:tc>
          <w:tcPr>
            <w:tcW w:w="8534" w:type="dxa"/>
            <w:gridSpan w:val="6"/>
          </w:tcPr>
          <w:p w:rsidR="00CA4C58" w:rsidRPr="00394123" w:rsidRDefault="00CA4C58" w:rsidP="00AA15EC">
            <w:pPr>
              <w:pStyle w:val="1e"/>
              <w:jc w:val="center"/>
            </w:pPr>
            <w:r w:rsidRPr="00394123">
              <w:rPr>
                <w:rFonts w:hint="eastAsia"/>
              </w:rPr>
              <w:t>.......(Next Dev)</w:t>
            </w:r>
          </w:p>
        </w:tc>
      </w:tr>
    </w:tbl>
    <w:p w:rsidR="00CA4C58" w:rsidRPr="00394123" w:rsidRDefault="00CA4C58" w:rsidP="00CA4C58">
      <w:pPr>
        <w:pStyle w:val="1e"/>
        <w:spacing w:line="240" w:lineRule="auto"/>
        <w:ind w:firstLineChars="0" w:firstLine="0"/>
      </w:pPr>
      <w:r w:rsidRPr="00394123">
        <w:rPr>
          <w:rFonts w:hint="eastAsia"/>
        </w:rPr>
        <w:t>flags:</w:t>
      </w:r>
    </w:p>
    <w:p w:rsidR="00CA4C58" w:rsidRPr="00394123" w:rsidRDefault="00CA4C58" w:rsidP="00CA4C58">
      <w:pPr>
        <w:pStyle w:val="1e"/>
        <w:spacing w:line="240" w:lineRule="auto"/>
        <w:ind w:firstLineChars="0" w:firstLine="0"/>
      </w:pPr>
      <w:r w:rsidRPr="00394123">
        <w:rPr>
          <w:rFonts w:hint="eastAsia"/>
        </w:rPr>
        <w:t xml:space="preserve">    bit0</w:t>
      </w:r>
      <w:r w:rsidRPr="00394123">
        <w:rPr>
          <w:rFonts w:hint="eastAsia"/>
        </w:rPr>
        <w:t>表示设备是否在线（</w:t>
      </w:r>
      <w:r w:rsidRPr="00394123">
        <w:rPr>
          <w:rFonts w:hint="eastAsia"/>
        </w:rPr>
        <w:t>1</w:t>
      </w:r>
      <w:r w:rsidRPr="00394123">
        <w:rPr>
          <w:rFonts w:hint="eastAsia"/>
        </w:rPr>
        <w:t>表示在线）</w:t>
      </w:r>
    </w:p>
    <w:p w:rsidR="00CA4C58" w:rsidRPr="00394123" w:rsidRDefault="00CA4C58" w:rsidP="00CA4C58">
      <w:pPr>
        <w:pStyle w:val="1e"/>
        <w:spacing w:line="240" w:lineRule="auto"/>
        <w:ind w:firstLineChars="0" w:firstLine="0"/>
      </w:pPr>
      <w:r w:rsidRPr="00394123">
        <w:rPr>
          <w:rFonts w:hint="eastAsia"/>
        </w:rPr>
        <w:t xml:space="preserve">    bit1 </w:t>
      </w:r>
      <w:r w:rsidRPr="00394123">
        <w:rPr>
          <w:rFonts w:hint="eastAsia"/>
        </w:rPr>
        <w:t>表示是否是新设备（</w:t>
      </w:r>
      <w:r w:rsidRPr="00394123">
        <w:rPr>
          <w:rFonts w:hint="eastAsia"/>
        </w:rPr>
        <w:t>1</w:t>
      </w:r>
      <w:r w:rsidRPr="00394123">
        <w:rPr>
          <w:rFonts w:hint="eastAsia"/>
        </w:rPr>
        <w:t>表示新设备）</w:t>
      </w:r>
    </w:p>
    <w:p w:rsidR="00CA4C58" w:rsidRPr="00394123" w:rsidRDefault="00CA4C58" w:rsidP="00CA4C58">
      <w:pPr>
        <w:pStyle w:val="1e"/>
        <w:spacing w:line="240" w:lineRule="auto"/>
        <w:ind w:firstLineChars="0" w:firstLine="0"/>
      </w:pPr>
      <w:r w:rsidRPr="00394123">
        <w:rPr>
          <w:rFonts w:hint="eastAsia"/>
        </w:rPr>
        <w:t xml:space="preserve">    bit2 </w:t>
      </w:r>
      <w:r w:rsidRPr="00394123">
        <w:rPr>
          <w:rFonts w:hint="eastAsia"/>
        </w:rPr>
        <w:t>表示设备正在绑定</w:t>
      </w:r>
    </w:p>
    <w:p w:rsidR="00CA4C58" w:rsidRPr="00394123" w:rsidRDefault="00CA4C58" w:rsidP="00CA4C58">
      <w:pPr>
        <w:pStyle w:val="1e"/>
        <w:spacing w:line="240" w:lineRule="auto"/>
        <w:ind w:firstLineChars="0" w:firstLine="0"/>
      </w:pPr>
      <w:r w:rsidRPr="00394123">
        <w:rPr>
          <w:rFonts w:hint="eastAsia"/>
        </w:rPr>
        <w:t xml:space="preserve">    bit3-bit7</w:t>
      </w:r>
      <w:r w:rsidRPr="00394123">
        <w:rPr>
          <w:rFonts w:hint="eastAsia"/>
        </w:rPr>
        <w:t>保留</w:t>
      </w:r>
    </w:p>
    <w:p w:rsidR="00CA4C58" w:rsidRPr="00B25BEE" w:rsidRDefault="00CA4C58" w:rsidP="00CA4C58">
      <w:pPr>
        <w:pStyle w:val="1e"/>
        <w:spacing w:line="240" w:lineRule="auto"/>
        <w:ind w:firstLineChars="0" w:firstLine="0"/>
        <w:rPr>
          <w:color w:val="FF0000"/>
        </w:rPr>
      </w:pPr>
      <w:r w:rsidRPr="00B25BEE">
        <w:rPr>
          <w:rFonts w:hint="eastAsia"/>
          <w:color w:val="FF0000"/>
        </w:rPr>
        <w:t>手机</w:t>
      </w:r>
      <w:r w:rsidRPr="00B25BEE">
        <w:rPr>
          <w:rFonts w:hint="eastAsia"/>
          <w:color w:val="FF0000"/>
        </w:rPr>
        <w:t>get</w:t>
      </w:r>
      <w:r w:rsidRPr="00B25BEE">
        <w:rPr>
          <w:rFonts w:hint="eastAsia"/>
          <w:color w:val="FF0000"/>
        </w:rPr>
        <w:t>请求</w:t>
      </w:r>
      <w:r w:rsidR="006838F2" w:rsidRPr="00B25BEE">
        <w:rPr>
          <w:rFonts w:hint="eastAsia"/>
          <w:color w:val="FF0000"/>
        </w:rPr>
        <w:t>只填</w:t>
      </w:r>
      <w:r w:rsidR="00FA0EEB" w:rsidRPr="00B25BEE">
        <w:rPr>
          <w:rFonts w:hint="eastAsia"/>
          <w:color w:val="FF0000"/>
        </w:rPr>
        <w:t>dev ID</w:t>
      </w:r>
      <w:r w:rsidR="00FA0EEB" w:rsidRPr="00B25BEE">
        <w:rPr>
          <w:rFonts w:hint="eastAsia"/>
          <w:color w:val="FF0000"/>
        </w:rPr>
        <w:t>，其余填</w:t>
      </w:r>
      <w:r w:rsidR="005E54B7" w:rsidRPr="00B25BEE">
        <w:rPr>
          <w:rFonts w:hint="eastAsia"/>
          <w:color w:val="FF0000"/>
        </w:rPr>
        <w:t>0</w:t>
      </w:r>
      <w:r w:rsidR="005E54B7" w:rsidRPr="00B25BEE">
        <w:rPr>
          <w:rFonts w:hint="eastAsia"/>
          <w:color w:val="FF0000"/>
        </w:rPr>
        <w:t>。</w:t>
      </w:r>
    </w:p>
    <w:p w:rsidR="00CA4C58" w:rsidRPr="00394123" w:rsidRDefault="00CA4C58" w:rsidP="00CA4C58">
      <w:pPr>
        <w:pStyle w:val="1e"/>
        <w:spacing w:line="240" w:lineRule="auto"/>
        <w:ind w:firstLineChars="0" w:firstLine="0"/>
      </w:pPr>
      <w:r w:rsidRPr="00394123">
        <w:rPr>
          <w:rFonts w:hint="eastAsia"/>
        </w:rPr>
        <w:t>TLV</w:t>
      </w:r>
      <w:r w:rsidRPr="00394123">
        <w:rPr>
          <w:rFonts w:hint="eastAsia"/>
        </w:rPr>
        <w:t>包含设备的一些属性，例如：</w:t>
      </w:r>
    </w:p>
    <w:p w:rsidR="00CA4C58" w:rsidRPr="00394123" w:rsidRDefault="00CA4C58" w:rsidP="00CA4C58">
      <w:pPr>
        <w:pStyle w:val="1e"/>
        <w:spacing w:line="240" w:lineRule="auto"/>
        <w:ind w:firstLineChars="0" w:firstLine="0"/>
      </w:pPr>
      <w:r w:rsidRPr="00394123">
        <w:rPr>
          <w:rFonts w:hint="eastAsia"/>
        </w:rPr>
        <w:t xml:space="preserve">UCT_VENDOR    </w:t>
      </w:r>
      <w:r w:rsidRPr="00394123">
        <w:rPr>
          <w:rFonts w:hint="eastAsia"/>
        </w:rPr>
        <w:t>设备</w:t>
      </w:r>
      <w:r w:rsidRPr="00394123">
        <w:rPr>
          <w:rFonts w:hint="eastAsia"/>
        </w:rPr>
        <w:t>vendor-id</w:t>
      </w:r>
    </w:p>
    <w:p w:rsidR="00CA4C58" w:rsidRPr="00394123" w:rsidRDefault="00CA4C58" w:rsidP="00CA4C58">
      <w:pPr>
        <w:pStyle w:val="1e"/>
        <w:spacing w:line="240" w:lineRule="auto"/>
        <w:ind w:firstLineChars="0" w:firstLine="0"/>
      </w:pPr>
      <w:r w:rsidRPr="00394123">
        <w:rPr>
          <w:rFonts w:hint="eastAsia"/>
        </w:rPr>
        <w:t xml:space="preserve">UCT_NAME       </w:t>
      </w:r>
      <w:r w:rsidRPr="00394123">
        <w:rPr>
          <w:rFonts w:hint="eastAsia"/>
        </w:rPr>
        <w:t>设备名称</w:t>
      </w:r>
    </w:p>
    <w:p w:rsidR="00CA4C58" w:rsidRPr="00394123" w:rsidRDefault="00CA4C58" w:rsidP="00CA4C58">
      <w:pPr>
        <w:pStyle w:val="1e"/>
        <w:spacing w:line="240" w:lineRule="auto"/>
        <w:ind w:firstLineChars="0" w:firstLine="0"/>
      </w:pPr>
      <w:r w:rsidRPr="00394123">
        <w:rPr>
          <w:rFonts w:hint="eastAsia"/>
        </w:rPr>
        <w:t xml:space="preserve">UCT_ETYPE       </w:t>
      </w:r>
      <w:r w:rsidRPr="00394123">
        <w:rPr>
          <w:rFonts w:hint="eastAsia"/>
        </w:rPr>
        <w:t>设备扩展类型（字符串）</w:t>
      </w:r>
    </w:p>
    <w:p w:rsidR="00CA4C58" w:rsidRPr="00394123" w:rsidRDefault="00CA4C58" w:rsidP="00CA4C58">
      <w:pPr>
        <w:pStyle w:val="1e"/>
        <w:spacing w:line="240" w:lineRule="auto"/>
        <w:ind w:firstLineChars="0" w:firstLine="0"/>
      </w:pPr>
      <w:r w:rsidRPr="00394123">
        <w:rPr>
          <w:rFonts w:hint="eastAsia"/>
        </w:rPr>
        <w:t xml:space="preserve">UCT_VERSION     </w:t>
      </w:r>
      <w:r w:rsidRPr="00394123">
        <w:rPr>
          <w:rFonts w:hint="eastAsia"/>
        </w:rPr>
        <w:t>设备版本</w:t>
      </w:r>
    </w:p>
    <w:p w:rsidR="00CA4C58" w:rsidRDefault="00CA4C58" w:rsidP="00CA4C58">
      <w:pPr>
        <w:pStyle w:val="1e"/>
        <w:spacing w:line="240" w:lineRule="auto"/>
        <w:ind w:firstLineChars="0" w:firstLine="0"/>
      </w:pPr>
      <w:r w:rsidRPr="00394123">
        <w:rPr>
          <w:rFonts w:hint="eastAsia"/>
        </w:rPr>
        <w:t xml:space="preserve">UCT_PSK          </w:t>
      </w:r>
      <w:r w:rsidRPr="00394123">
        <w:rPr>
          <w:rFonts w:hint="eastAsia"/>
        </w:rPr>
        <w:t>设备共享秘钥（网关发给手机不包含</w:t>
      </w:r>
      <w:r w:rsidRPr="00394123">
        <w:rPr>
          <w:rFonts w:hint="eastAsia"/>
        </w:rPr>
        <w:t>pks</w:t>
      </w:r>
      <w:r w:rsidRPr="00394123">
        <w:rPr>
          <w:rFonts w:hint="eastAsia"/>
        </w:rPr>
        <w:t>，网关之间同步设备信息包含）</w:t>
      </w:r>
    </w:p>
    <w:p w:rsidR="00CA4C58" w:rsidRPr="00CA4C58" w:rsidRDefault="00CA4C58" w:rsidP="009A056C">
      <w:pPr>
        <w:pStyle w:val="1e"/>
        <w:spacing w:line="240" w:lineRule="auto"/>
        <w:ind w:firstLineChars="0" w:firstLine="0"/>
      </w:pPr>
    </w:p>
    <w:p w:rsidR="001E7C96" w:rsidRPr="00394123" w:rsidRDefault="001E7C96" w:rsidP="001E7C96">
      <w:pPr>
        <w:pStyle w:val="30"/>
      </w:pPr>
      <w:bookmarkStart w:id="16" w:name="_Toc436396616"/>
      <w:r w:rsidRPr="00394123">
        <w:t>IA.</w:t>
      </w:r>
      <w:r w:rsidRPr="00394123">
        <w:rPr>
          <w:rFonts w:hint="eastAsia"/>
        </w:rPr>
        <w:t>RFGW</w:t>
      </w:r>
      <w:r w:rsidRPr="00394123">
        <w:t>.</w:t>
      </w:r>
      <w:r w:rsidRPr="00394123">
        <w:rPr>
          <w:rFonts w:hint="eastAsia"/>
        </w:rPr>
        <w:t>TT</w:t>
      </w:r>
      <w:bookmarkEnd w:id="16"/>
    </w:p>
    <w:p w:rsidR="0020588B" w:rsidRPr="00394123" w:rsidRDefault="0020588B" w:rsidP="0020588B">
      <w:pPr>
        <w:rPr>
          <w:lang w:val="sv-SE"/>
        </w:rPr>
      </w:pPr>
      <w:r w:rsidRPr="00394123">
        <w:rPr>
          <w:lang w:val="sv-SE"/>
        </w:rPr>
        <w:t>UCAT_IA</w:t>
      </w:r>
      <w:r w:rsidRPr="00394123">
        <w:rPr>
          <w:rFonts w:hint="eastAsia"/>
          <w:lang w:val="sv-SE"/>
        </w:rPr>
        <w:t>_RFGW_TT</w:t>
      </w:r>
    </w:p>
    <w:p w:rsidR="001E7C96" w:rsidRPr="00394123" w:rsidRDefault="006D6B28" w:rsidP="009A056C">
      <w:pPr>
        <w:pStyle w:val="1e"/>
        <w:spacing w:line="240" w:lineRule="auto"/>
        <w:ind w:firstLineChars="0" w:firstLine="0"/>
      </w:pPr>
      <w:r w:rsidRPr="00394123">
        <w:rPr>
          <w:rFonts w:hint="eastAsia"/>
        </w:rPr>
        <w:t>手机和设备透传命令，支持</w:t>
      </w:r>
      <w:r w:rsidRPr="00394123">
        <w:rPr>
          <w:rFonts w:hint="eastAsia"/>
        </w:rPr>
        <w:t>get</w:t>
      </w:r>
      <w:r w:rsidRPr="00394123">
        <w:rPr>
          <w:rFonts w:hint="eastAsia"/>
        </w:rPr>
        <w:t>、</w:t>
      </w:r>
      <w:r w:rsidRPr="00394123">
        <w:rPr>
          <w:rFonts w:hint="eastAsia"/>
        </w:rPr>
        <w:t>set</w:t>
      </w:r>
      <w:r w:rsidRPr="00394123">
        <w:rPr>
          <w:rFonts w:hint="eastAsia"/>
        </w:rPr>
        <w:t>、</w:t>
      </w:r>
      <w:r w:rsidRPr="00394123">
        <w:rPr>
          <w:rFonts w:hint="eastAsia"/>
        </w:rPr>
        <w:t>push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1"/>
        <w:gridCol w:w="2131"/>
        <w:gridCol w:w="59"/>
        <w:gridCol w:w="2072"/>
        <w:gridCol w:w="2137"/>
      </w:tblGrid>
      <w:tr w:rsidR="006D6B28" w:rsidRPr="00394123" w:rsidTr="00772238">
        <w:tc>
          <w:tcPr>
            <w:tcW w:w="2131" w:type="dxa"/>
            <w:tcBorders>
              <w:bottom w:val="single" w:sz="4" w:space="0" w:color="000000"/>
            </w:tcBorders>
            <w:shd w:val="clear" w:color="auto" w:fill="92CDDC"/>
          </w:tcPr>
          <w:p w:rsidR="006D6B28" w:rsidRPr="00394123" w:rsidRDefault="006D6B28" w:rsidP="00772238">
            <w:pPr>
              <w:pStyle w:val="1e"/>
              <w:spacing w:line="240" w:lineRule="auto"/>
              <w:ind w:firstLineChars="0" w:firstLine="0"/>
              <w:jc w:val="center"/>
            </w:pPr>
            <w:r w:rsidRPr="00394123">
              <w:rPr>
                <w:rFonts w:hint="eastAsia"/>
              </w:rPr>
              <w:t>0</w:t>
            </w:r>
          </w:p>
        </w:tc>
        <w:tc>
          <w:tcPr>
            <w:tcW w:w="2131" w:type="dxa"/>
            <w:tcBorders>
              <w:bottom w:val="single" w:sz="4" w:space="0" w:color="000000"/>
            </w:tcBorders>
            <w:shd w:val="clear" w:color="auto" w:fill="92CDDC"/>
          </w:tcPr>
          <w:p w:rsidR="006D6B28" w:rsidRPr="00394123" w:rsidRDefault="006D6B28" w:rsidP="00772238">
            <w:pPr>
              <w:pStyle w:val="1e"/>
              <w:spacing w:line="240" w:lineRule="auto"/>
              <w:ind w:firstLineChars="0" w:firstLine="0"/>
              <w:jc w:val="center"/>
            </w:pPr>
            <w:r w:rsidRPr="00394123">
              <w:rPr>
                <w:rFonts w:hint="eastAsia"/>
              </w:rPr>
              <w:t>1</w:t>
            </w:r>
          </w:p>
        </w:tc>
        <w:tc>
          <w:tcPr>
            <w:tcW w:w="2131" w:type="dxa"/>
            <w:gridSpan w:val="2"/>
            <w:tcBorders>
              <w:bottom w:val="single" w:sz="4" w:space="0" w:color="000000"/>
            </w:tcBorders>
            <w:shd w:val="clear" w:color="auto" w:fill="92CDDC"/>
          </w:tcPr>
          <w:p w:rsidR="006D6B28" w:rsidRPr="00394123" w:rsidRDefault="006D6B28" w:rsidP="00772238">
            <w:pPr>
              <w:pStyle w:val="1e"/>
              <w:spacing w:line="240" w:lineRule="auto"/>
              <w:ind w:firstLineChars="0" w:firstLine="0"/>
              <w:jc w:val="center"/>
            </w:pPr>
            <w:r w:rsidRPr="00394123">
              <w:rPr>
                <w:rFonts w:hint="eastAsia"/>
              </w:rPr>
              <w:t>2</w:t>
            </w:r>
          </w:p>
        </w:tc>
        <w:tc>
          <w:tcPr>
            <w:tcW w:w="2137" w:type="dxa"/>
            <w:tcBorders>
              <w:bottom w:val="single" w:sz="4" w:space="0" w:color="000000"/>
            </w:tcBorders>
            <w:shd w:val="clear" w:color="auto" w:fill="92CDDC"/>
          </w:tcPr>
          <w:p w:rsidR="006D6B28" w:rsidRPr="00394123" w:rsidRDefault="006D6B28" w:rsidP="00772238">
            <w:pPr>
              <w:pStyle w:val="1e"/>
              <w:spacing w:line="240" w:lineRule="auto"/>
              <w:ind w:firstLineChars="0" w:firstLine="0"/>
              <w:jc w:val="center"/>
            </w:pPr>
            <w:r w:rsidRPr="00394123">
              <w:rPr>
                <w:rFonts w:hint="eastAsia"/>
              </w:rPr>
              <w:t>3</w:t>
            </w:r>
          </w:p>
        </w:tc>
      </w:tr>
      <w:tr w:rsidR="006D6B28" w:rsidRPr="00394123" w:rsidTr="006D6B28">
        <w:trPr>
          <w:trHeight w:val="1024"/>
        </w:trPr>
        <w:tc>
          <w:tcPr>
            <w:tcW w:w="8530" w:type="dxa"/>
            <w:gridSpan w:val="5"/>
            <w:tcBorders>
              <w:bottom w:val="single" w:sz="4" w:space="0" w:color="auto"/>
            </w:tcBorders>
          </w:tcPr>
          <w:p w:rsidR="006D6B28" w:rsidRPr="00394123" w:rsidRDefault="006D6B28" w:rsidP="006D6B28">
            <w:pPr>
              <w:pStyle w:val="1e"/>
              <w:jc w:val="center"/>
            </w:pPr>
            <w:r w:rsidRPr="00394123">
              <w:rPr>
                <w:rFonts w:hint="eastAsia"/>
              </w:rPr>
              <w:t>Dev sn</w:t>
            </w:r>
          </w:p>
        </w:tc>
      </w:tr>
      <w:tr w:rsidR="006D6B28" w:rsidRPr="00394123" w:rsidTr="00772238">
        <w:trPr>
          <w:trHeight w:val="401"/>
        </w:trPr>
        <w:tc>
          <w:tcPr>
            <w:tcW w:w="4321" w:type="dxa"/>
            <w:gridSpan w:val="3"/>
            <w:tcBorders>
              <w:right w:val="single" w:sz="4" w:space="0" w:color="auto"/>
            </w:tcBorders>
          </w:tcPr>
          <w:p w:rsidR="006D6B28" w:rsidRPr="00394123" w:rsidRDefault="006D6B28" w:rsidP="00772238">
            <w:pPr>
              <w:pStyle w:val="1e"/>
              <w:jc w:val="center"/>
            </w:pPr>
            <w:r w:rsidRPr="00394123">
              <w:t>L</w:t>
            </w:r>
            <w:r w:rsidRPr="00394123">
              <w:rPr>
                <w:rFonts w:hint="eastAsia"/>
              </w:rPr>
              <w:t>ength</w:t>
            </w:r>
          </w:p>
        </w:tc>
        <w:tc>
          <w:tcPr>
            <w:tcW w:w="4209" w:type="dxa"/>
            <w:gridSpan w:val="2"/>
            <w:tcBorders>
              <w:left w:val="single" w:sz="4" w:space="0" w:color="auto"/>
              <w:bottom w:val="single" w:sz="4" w:space="0" w:color="auto"/>
            </w:tcBorders>
          </w:tcPr>
          <w:p w:rsidR="006D6B28" w:rsidRPr="00394123" w:rsidRDefault="006D6B28" w:rsidP="00772238">
            <w:pPr>
              <w:pStyle w:val="1e"/>
              <w:jc w:val="center"/>
            </w:pPr>
            <w:r w:rsidRPr="00394123">
              <w:t>D</w:t>
            </w:r>
            <w:r w:rsidRPr="00394123">
              <w:rPr>
                <w:rFonts w:hint="eastAsia"/>
              </w:rPr>
              <w:t>ata</w:t>
            </w:r>
          </w:p>
        </w:tc>
      </w:tr>
      <w:tr w:rsidR="006D6B28" w:rsidRPr="00394123" w:rsidTr="00772238">
        <w:trPr>
          <w:trHeight w:val="401"/>
        </w:trPr>
        <w:tc>
          <w:tcPr>
            <w:tcW w:w="8530" w:type="dxa"/>
            <w:gridSpan w:val="5"/>
          </w:tcPr>
          <w:p w:rsidR="006D6B28" w:rsidRPr="00394123" w:rsidRDefault="007E7B07" w:rsidP="00772238">
            <w:pPr>
              <w:pStyle w:val="1e"/>
              <w:jc w:val="center"/>
            </w:pPr>
            <w:r w:rsidRPr="00394123">
              <w:rPr>
                <w:rFonts w:hint="eastAsia"/>
              </w:rPr>
              <w:t>.....</w:t>
            </w:r>
          </w:p>
        </w:tc>
      </w:tr>
    </w:tbl>
    <w:p w:rsidR="002D2B76" w:rsidRPr="005437BC" w:rsidRDefault="002D2B76" w:rsidP="002D2B76">
      <w:pPr>
        <w:pStyle w:val="30"/>
        <w:rPr>
          <w:color w:val="FF0000"/>
        </w:rPr>
      </w:pPr>
      <w:bookmarkStart w:id="17" w:name="_Toc436396617"/>
      <w:r w:rsidRPr="005437BC">
        <w:rPr>
          <w:color w:val="FF0000"/>
        </w:rPr>
        <w:t>IA.</w:t>
      </w:r>
      <w:r w:rsidRPr="005437BC">
        <w:rPr>
          <w:rFonts w:hint="eastAsia"/>
          <w:color w:val="FF0000"/>
        </w:rPr>
        <w:t>RFGW</w:t>
      </w:r>
      <w:r w:rsidRPr="005437BC">
        <w:rPr>
          <w:color w:val="FF0000"/>
        </w:rPr>
        <w:t>.</w:t>
      </w:r>
      <w:r w:rsidRPr="005437BC">
        <w:rPr>
          <w:rFonts w:hint="eastAsia"/>
          <w:color w:val="FF0000"/>
        </w:rPr>
        <w:t>TT_CACHE</w:t>
      </w:r>
      <w:bookmarkEnd w:id="17"/>
    </w:p>
    <w:p w:rsidR="002D2B76" w:rsidRPr="00394123" w:rsidRDefault="002D2B76" w:rsidP="002D2B76">
      <w:pPr>
        <w:rPr>
          <w:lang w:val="sv-SE"/>
        </w:rPr>
      </w:pPr>
      <w:r w:rsidRPr="00394123">
        <w:rPr>
          <w:lang w:val="sv-SE"/>
        </w:rPr>
        <w:t>UCAT_IA</w:t>
      </w:r>
      <w:r w:rsidRPr="00394123">
        <w:rPr>
          <w:rFonts w:hint="eastAsia"/>
          <w:lang w:val="sv-SE"/>
        </w:rPr>
        <w:t>_RFGW_TT</w:t>
      </w:r>
      <w:r w:rsidR="00424C7B">
        <w:rPr>
          <w:rFonts w:hint="eastAsia"/>
          <w:lang w:val="sv-SE"/>
        </w:rPr>
        <w:t>_CACHE</w:t>
      </w:r>
    </w:p>
    <w:p w:rsidR="002D2B76" w:rsidRPr="00394123" w:rsidRDefault="002D2B76" w:rsidP="002D2B76">
      <w:pPr>
        <w:pStyle w:val="1e"/>
        <w:spacing w:line="240" w:lineRule="auto"/>
        <w:ind w:firstLineChars="0" w:firstLine="0"/>
      </w:pPr>
      <w:r w:rsidRPr="00394123">
        <w:rPr>
          <w:rFonts w:hint="eastAsia"/>
        </w:rPr>
        <w:t>手机和设备透传命令，支持</w:t>
      </w:r>
      <w:r w:rsidRPr="00394123">
        <w:rPr>
          <w:rFonts w:hint="eastAsia"/>
        </w:rPr>
        <w:t>get</w:t>
      </w:r>
      <w:r w:rsidRPr="00394123">
        <w:rPr>
          <w:rFonts w:hint="eastAsia"/>
        </w:rPr>
        <w:t>、</w:t>
      </w:r>
      <w:r w:rsidRPr="00394123">
        <w:rPr>
          <w:rFonts w:hint="eastAsia"/>
        </w:rPr>
        <w:t>set</w:t>
      </w:r>
      <w:r w:rsidRPr="00394123">
        <w:rPr>
          <w:rFonts w:hint="eastAsia"/>
        </w:rPr>
        <w:t>、</w:t>
      </w:r>
      <w:r w:rsidRPr="00394123">
        <w:rPr>
          <w:rFonts w:hint="eastAsia"/>
        </w:rPr>
        <w:t>push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1"/>
        <w:gridCol w:w="2131"/>
        <w:gridCol w:w="59"/>
        <w:gridCol w:w="2072"/>
        <w:gridCol w:w="2137"/>
      </w:tblGrid>
      <w:tr w:rsidR="002D2B76" w:rsidRPr="00394123" w:rsidTr="00AA15EC">
        <w:tc>
          <w:tcPr>
            <w:tcW w:w="2131" w:type="dxa"/>
            <w:tcBorders>
              <w:bottom w:val="single" w:sz="4" w:space="0" w:color="000000"/>
            </w:tcBorders>
            <w:shd w:val="clear" w:color="auto" w:fill="92CDDC"/>
          </w:tcPr>
          <w:p w:rsidR="002D2B76" w:rsidRPr="00394123" w:rsidRDefault="002D2B76" w:rsidP="00AA15EC">
            <w:pPr>
              <w:pStyle w:val="1e"/>
              <w:spacing w:line="240" w:lineRule="auto"/>
              <w:ind w:firstLineChars="0" w:firstLine="0"/>
              <w:jc w:val="center"/>
            </w:pPr>
            <w:r w:rsidRPr="00394123">
              <w:rPr>
                <w:rFonts w:hint="eastAsia"/>
              </w:rPr>
              <w:t>0</w:t>
            </w:r>
          </w:p>
        </w:tc>
        <w:tc>
          <w:tcPr>
            <w:tcW w:w="2131" w:type="dxa"/>
            <w:tcBorders>
              <w:bottom w:val="single" w:sz="4" w:space="0" w:color="000000"/>
            </w:tcBorders>
            <w:shd w:val="clear" w:color="auto" w:fill="92CDDC"/>
          </w:tcPr>
          <w:p w:rsidR="002D2B76" w:rsidRPr="00394123" w:rsidRDefault="002D2B76" w:rsidP="00AA15EC">
            <w:pPr>
              <w:pStyle w:val="1e"/>
              <w:spacing w:line="240" w:lineRule="auto"/>
              <w:ind w:firstLineChars="0" w:firstLine="0"/>
              <w:jc w:val="center"/>
            </w:pPr>
            <w:r w:rsidRPr="00394123">
              <w:rPr>
                <w:rFonts w:hint="eastAsia"/>
              </w:rPr>
              <w:t>1</w:t>
            </w:r>
          </w:p>
        </w:tc>
        <w:tc>
          <w:tcPr>
            <w:tcW w:w="2131" w:type="dxa"/>
            <w:gridSpan w:val="2"/>
            <w:tcBorders>
              <w:bottom w:val="single" w:sz="4" w:space="0" w:color="000000"/>
            </w:tcBorders>
            <w:shd w:val="clear" w:color="auto" w:fill="92CDDC"/>
          </w:tcPr>
          <w:p w:rsidR="002D2B76" w:rsidRPr="00394123" w:rsidRDefault="002D2B76" w:rsidP="00AA15EC">
            <w:pPr>
              <w:pStyle w:val="1e"/>
              <w:spacing w:line="240" w:lineRule="auto"/>
              <w:ind w:firstLineChars="0" w:firstLine="0"/>
              <w:jc w:val="center"/>
            </w:pPr>
            <w:r w:rsidRPr="00394123">
              <w:rPr>
                <w:rFonts w:hint="eastAsia"/>
              </w:rPr>
              <w:t>2</w:t>
            </w:r>
          </w:p>
        </w:tc>
        <w:tc>
          <w:tcPr>
            <w:tcW w:w="2137" w:type="dxa"/>
            <w:tcBorders>
              <w:bottom w:val="single" w:sz="4" w:space="0" w:color="000000"/>
            </w:tcBorders>
            <w:shd w:val="clear" w:color="auto" w:fill="92CDDC"/>
          </w:tcPr>
          <w:p w:rsidR="002D2B76" w:rsidRPr="00394123" w:rsidRDefault="002D2B76" w:rsidP="00AA15EC">
            <w:pPr>
              <w:pStyle w:val="1e"/>
              <w:spacing w:line="240" w:lineRule="auto"/>
              <w:ind w:firstLineChars="0" w:firstLine="0"/>
              <w:jc w:val="center"/>
            </w:pPr>
            <w:r w:rsidRPr="00394123">
              <w:rPr>
                <w:rFonts w:hint="eastAsia"/>
              </w:rPr>
              <w:t>3</w:t>
            </w:r>
          </w:p>
        </w:tc>
      </w:tr>
      <w:tr w:rsidR="002D2B76" w:rsidRPr="00394123" w:rsidTr="00AA15EC">
        <w:trPr>
          <w:trHeight w:val="1024"/>
        </w:trPr>
        <w:tc>
          <w:tcPr>
            <w:tcW w:w="8530" w:type="dxa"/>
            <w:gridSpan w:val="5"/>
            <w:tcBorders>
              <w:bottom w:val="single" w:sz="4" w:space="0" w:color="auto"/>
            </w:tcBorders>
          </w:tcPr>
          <w:p w:rsidR="002D2B76" w:rsidRPr="00394123" w:rsidRDefault="002D2B76" w:rsidP="00AA15EC">
            <w:pPr>
              <w:pStyle w:val="1e"/>
              <w:jc w:val="center"/>
            </w:pPr>
            <w:r w:rsidRPr="00394123">
              <w:rPr>
                <w:rFonts w:hint="eastAsia"/>
              </w:rPr>
              <w:t>Dev sn</w:t>
            </w:r>
          </w:p>
        </w:tc>
      </w:tr>
      <w:tr w:rsidR="002D2B76" w:rsidRPr="00394123" w:rsidTr="00AA15EC">
        <w:trPr>
          <w:trHeight w:val="401"/>
        </w:trPr>
        <w:tc>
          <w:tcPr>
            <w:tcW w:w="4321" w:type="dxa"/>
            <w:gridSpan w:val="3"/>
            <w:tcBorders>
              <w:right w:val="single" w:sz="4" w:space="0" w:color="auto"/>
            </w:tcBorders>
          </w:tcPr>
          <w:p w:rsidR="002D2B76" w:rsidRPr="00394123" w:rsidRDefault="002D2B76" w:rsidP="00AA15EC">
            <w:pPr>
              <w:pStyle w:val="1e"/>
              <w:jc w:val="center"/>
            </w:pPr>
            <w:r w:rsidRPr="00394123">
              <w:t>L</w:t>
            </w:r>
            <w:r w:rsidRPr="00394123">
              <w:rPr>
                <w:rFonts w:hint="eastAsia"/>
              </w:rPr>
              <w:t>ength</w:t>
            </w:r>
          </w:p>
        </w:tc>
        <w:tc>
          <w:tcPr>
            <w:tcW w:w="4209" w:type="dxa"/>
            <w:gridSpan w:val="2"/>
            <w:tcBorders>
              <w:left w:val="single" w:sz="4" w:space="0" w:color="auto"/>
              <w:bottom w:val="single" w:sz="4" w:space="0" w:color="auto"/>
            </w:tcBorders>
          </w:tcPr>
          <w:p w:rsidR="002D2B76" w:rsidRPr="00394123" w:rsidRDefault="002D2B76" w:rsidP="00AA15EC">
            <w:pPr>
              <w:pStyle w:val="1e"/>
              <w:jc w:val="center"/>
            </w:pPr>
            <w:r w:rsidRPr="00394123">
              <w:t>D</w:t>
            </w:r>
            <w:r w:rsidRPr="00394123">
              <w:rPr>
                <w:rFonts w:hint="eastAsia"/>
              </w:rPr>
              <w:t>ata</w:t>
            </w:r>
          </w:p>
        </w:tc>
      </w:tr>
      <w:tr w:rsidR="002D2B76" w:rsidRPr="00394123" w:rsidTr="00AA15EC">
        <w:trPr>
          <w:trHeight w:val="401"/>
        </w:trPr>
        <w:tc>
          <w:tcPr>
            <w:tcW w:w="8530" w:type="dxa"/>
            <w:gridSpan w:val="5"/>
          </w:tcPr>
          <w:p w:rsidR="002D2B76" w:rsidRPr="00394123" w:rsidRDefault="002D2B76" w:rsidP="00AA15EC">
            <w:pPr>
              <w:pStyle w:val="1e"/>
              <w:jc w:val="center"/>
            </w:pPr>
            <w:r w:rsidRPr="00394123">
              <w:rPr>
                <w:rFonts w:hint="eastAsia"/>
              </w:rPr>
              <w:t>.....</w:t>
            </w:r>
          </w:p>
        </w:tc>
      </w:tr>
    </w:tbl>
    <w:p w:rsidR="002D2B76" w:rsidRPr="00E66E10" w:rsidRDefault="002D2B76" w:rsidP="002D2B76">
      <w:pPr>
        <w:pStyle w:val="1e"/>
        <w:spacing w:line="240" w:lineRule="auto"/>
        <w:ind w:firstLineChars="0" w:firstLine="0"/>
      </w:pPr>
    </w:p>
    <w:p w:rsidR="000855DC" w:rsidRPr="00394123" w:rsidRDefault="000855DC" w:rsidP="009A056C">
      <w:pPr>
        <w:pStyle w:val="1e"/>
        <w:spacing w:line="240" w:lineRule="auto"/>
        <w:ind w:firstLineChars="0" w:firstLine="0"/>
      </w:pPr>
    </w:p>
    <w:p w:rsidR="000855DC" w:rsidRPr="00394123" w:rsidRDefault="000855DC" w:rsidP="009A056C">
      <w:pPr>
        <w:pStyle w:val="1e"/>
        <w:spacing w:line="240" w:lineRule="auto"/>
        <w:ind w:firstLineChars="0" w:firstLine="0"/>
      </w:pPr>
    </w:p>
    <w:p w:rsidR="009A056C" w:rsidRPr="00394123" w:rsidRDefault="00FE3C7E" w:rsidP="009A056C">
      <w:pPr>
        <w:pStyle w:val="1e"/>
        <w:spacing w:line="240" w:lineRule="auto"/>
        <w:ind w:firstLineChars="0" w:firstLine="0"/>
      </w:pPr>
      <w:r w:rsidRPr="00394123">
        <w:rPr>
          <w:rFonts w:hint="eastAsia"/>
        </w:rPr>
        <w:lastRenderedPageBreak/>
        <w:t>下面描述网关之间通过</w:t>
      </w:r>
      <w:r w:rsidRPr="00394123">
        <w:rPr>
          <w:rFonts w:hint="eastAsia"/>
        </w:rPr>
        <w:t>udp</w:t>
      </w:r>
      <w:r w:rsidRPr="00394123">
        <w:rPr>
          <w:rFonts w:hint="eastAsia"/>
        </w:rPr>
        <w:t>进行设备信息同步</w:t>
      </w:r>
    </w:p>
    <w:p w:rsidR="00FE3C7E" w:rsidRDefault="000855DC" w:rsidP="009A056C">
      <w:pPr>
        <w:pStyle w:val="1e"/>
        <w:spacing w:line="240" w:lineRule="auto"/>
        <w:ind w:firstLineChars="0" w:firstLine="0"/>
      </w:pPr>
      <w:r w:rsidRPr="00394123">
        <w:rPr>
          <w:rFonts w:hint="eastAsia"/>
        </w:rPr>
        <w:t>网关之间通过</w:t>
      </w:r>
      <w:r w:rsidRPr="00394123">
        <w:rPr>
          <w:rFonts w:hint="eastAsia"/>
        </w:rPr>
        <w:t>ijconfig</w:t>
      </w:r>
      <w:r w:rsidRPr="00394123">
        <w:rPr>
          <w:rFonts w:hint="eastAsia"/>
        </w:rPr>
        <w:t>协议进行发现。发现漫游组内的网关后，约定</w:t>
      </w:r>
      <w:r w:rsidRPr="00394123">
        <w:rPr>
          <w:rFonts w:hint="eastAsia"/>
        </w:rPr>
        <w:t>sn</w:t>
      </w:r>
      <w:r w:rsidRPr="00394123">
        <w:rPr>
          <w:rFonts w:hint="eastAsia"/>
        </w:rPr>
        <w:t>小的主动发起连接。</w:t>
      </w:r>
      <w:r w:rsidR="00801D2D" w:rsidRPr="00394123">
        <w:rPr>
          <w:rFonts w:hint="eastAsia"/>
        </w:rPr>
        <w:t>认证过程使用</w:t>
      </w:r>
      <w:r w:rsidR="00A82458" w:rsidRPr="00394123">
        <w:rPr>
          <w:rFonts w:hint="eastAsia"/>
        </w:rPr>
        <w:t>漫游组</w:t>
      </w:r>
      <w:r w:rsidR="00801D2D" w:rsidRPr="00394123">
        <w:rPr>
          <w:rFonts w:hint="eastAsia"/>
        </w:rPr>
        <w:t>共享秘钥，网关之间认证过程同</w:t>
      </w:r>
      <w:r w:rsidR="00801D2D" w:rsidRPr="00394123">
        <w:rPr>
          <w:rFonts w:hint="eastAsia"/>
        </w:rPr>
        <w:t>udp</w:t>
      </w:r>
      <w:r w:rsidR="00CC6BB6" w:rsidRPr="00394123">
        <w:rPr>
          <w:rFonts w:hint="eastAsia"/>
        </w:rPr>
        <w:t>设备与服务器认证过程。网关之间建立连接后，进行保</w:t>
      </w:r>
      <w:r w:rsidR="00801D2D" w:rsidRPr="00394123">
        <w:rPr>
          <w:rFonts w:hint="eastAsia"/>
        </w:rPr>
        <w:t>活并按需同步设备信息。</w:t>
      </w:r>
    </w:p>
    <w:p w:rsidR="00E66E10" w:rsidRDefault="00E66E10" w:rsidP="009A056C">
      <w:pPr>
        <w:pStyle w:val="1e"/>
        <w:spacing w:line="240" w:lineRule="auto"/>
        <w:ind w:firstLineChars="0" w:firstLine="0"/>
      </w:pPr>
    </w:p>
    <w:p w:rsidR="00801D2D" w:rsidRPr="00394123" w:rsidRDefault="00801D2D" w:rsidP="009A056C">
      <w:pPr>
        <w:pStyle w:val="1e"/>
        <w:spacing w:line="240" w:lineRule="auto"/>
        <w:ind w:firstLineChars="0" w:firstLine="0"/>
      </w:pPr>
    </w:p>
    <w:p w:rsidR="00772238" w:rsidRPr="00394123" w:rsidRDefault="00772238" w:rsidP="00772238">
      <w:pPr>
        <w:pStyle w:val="30"/>
      </w:pPr>
      <w:bookmarkStart w:id="18" w:name="_Toc436396618"/>
      <w:r w:rsidRPr="00394123">
        <w:t>IA.</w:t>
      </w:r>
      <w:r w:rsidRPr="00394123">
        <w:rPr>
          <w:rFonts w:hint="eastAsia"/>
        </w:rPr>
        <w:t>RFGW</w:t>
      </w:r>
      <w:r w:rsidRPr="00394123">
        <w:t>.</w:t>
      </w:r>
      <w:r w:rsidRPr="00394123">
        <w:rPr>
          <w:rFonts w:hint="eastAsia"/>
        </w:rPr>
        <w:t>DEV_SYNC</w:t>
      </w:r>
      <w:bookmarkEnd w:id="18"/>
    </w:p>
    <w:p w:rsidR="00801D2D" w:rsidRPr="00394123" w:rsidRDefault="00772238" w:rsidP="009A056C">
      <w:pPr>
        <w:pStyle w:val="1e"/>
        <w:spacing w:line="240" w:lineRule="auto"/>
        <w:ind w:firstLineChars="0" w:firstLine="0"/>
        <w:rPr>
          <w:lang w:val="sv-SE"/>
        </w:rPr>
      </w:pPr>
      <w:r w:rsidRPr="00394123">
        <w:rPr>
          <w:lang w:val="sv-SE"/>
        </w:rPr>
        <w:t>UCAT_IA</w:t>
      </w:r>
      <w:r w:rsidRPr="00394123">
        <w:rPr>
          <w:rFonts w:hint="eastAsia"/>
          <w:lang w:val="sv-SE"/>
        </w:rPr>
        <w:t>_RFGW_DEV_SYNC</w:t>
      </w:r>
    </w:p>
    <w:p w:rsidR="00300EDE" w:rsidRPr="00394123" w:rsidRDefault="00772238" w:rsidP="00300EDE">
      <w:pPr>
        <w:rPr>
          <w:lang w:val="sv-SE"/>
        </w:rPr>
      </w:pPr>
      <w:r w:rsidRPr="00394123">
        <w:rPr>
          <w:rFonts w:hint="eastAsia"/>
          <w:lang w:val="sv-SE"/>
        </w:rPr>
        <w:t>网关之间同步设备信息，支持</w:t>
      </w:r>
      <w:r w:rsidR="0060377E" w:rsidRPr="00394123">
        <w:rPr>
          <w:rFonts w:hint="eastAsia"/>
          <w:lang w:val="sv-SE"/>
        </w:rPr>
        <w:t>delete</w:t>
      </w:r>
      <w:r w:rsidR="0060377E" w:rsidRPr="00394123">
        <w:rPr>
          <w:rFonts w:hint="eastAsia"/>
          <w:lang w:val="sv-SE"/>
        </w:rPr>
        <w:t>、</w:t>
      </w:r>
      <w:r w:rsidRPr="00394123">
        <w:rPr>
          <w:rFonts w:hint="eastAsia"/>
          <w:lang w:val="sv-SE"/>
        </w:rPr>
        <w:t>get</w:t>
      </w:r>
      <w:r w:rsidRPr="00394123">
        <w:rPr>
          <w:rFonts w:hint="eastAsia"/>
          <w:lang w:val="sv-SE"/>
        </w:rPr>
        <w:t>、</w:t>
      </w:r>
      <w:r w:rsidRPr="00394123">
        <w:rPr>
          <w:rFonts w:hint="eastAsia"/>
          <w:lang w:val="sv-SE"/>
        </w:rPr>
        <w:t>push</w:t>
      </w:r>
      <w:r w:rsidR="00300EDE" w:rsidRPr="00394123">
        <w:rPr>
          <w:rFonts w:hint="eastAsia"/>
          <w:lang w:val="sv-SE"/>
        </w:rPr>
        <w:t>，报告格式参考</w:t>
      </w:r>
      <w:r w:rsidR="00300EDE" w:rsidRPr="00394123">
        <w:rPr>
          <w:lang w:val="sv-SE"/>
        </w:rPr>
        <w:t>UCAT_IA</w:t>
      </w:r>
      <w:r w:rsidR="00300EDE" w:rsidRPr="00394123">
        <w:rPr>
          <w:rFonts w:hint="eastAsia"/>
          <w:lang w:val="sv-SE"/>
        </w:rPr>
        <w:t>_RFGW_LIST</w:t>
      </w:r>
    </w:p>
    <w:p w:rsidR="00BD6B01" w:rsidRPr="00394123" w:rsidRDefault="00BD6B01" w:rsidP="00BD6B01">
      <w:pPr>
        <w:pStyle w:val="30"/>
      </w:pPr>
      <w:bookmarkStart w:id="19" w:name="_Toc436396619"/>
      <w:r w:rsidRPr="00394123">
        <w:t>IA.</w:t>
      </w:r>
      <w:r w:rsidRPr="00394123">
        <w:rPr>
          <w:rFonts w:hint="eastAsia"/>
        </w:rPr>
        <w:t>RFGW</w:t>
      </w:r>
      <w:r w:rsidRPr="00394123">
        <w:t>.</w:t>
      </w:r>
      <w:r w:rsidRPr="00394123">
        <w:rPr>
          <w:rFonts w:hint="eastAsia"/>
        </w:rPr>
        <w:t>DEV_GROUP</w:t>
      </w:r>
      <w:bookmarkEnd w:id="19"/>
    </w:p>
    <w:p w:rsidR="00BD6B01" w:rsidRPr="00394123" w:rsidRDefault="00BD6B01" w:rsidP="00BD6B01">
      <w:pPr>
        <w:rPr>
          <w:lang w:val="sv-SE"/>
        </w:rPr>
      </w:pPr>
      <w:r w:rsidRPr="00394123">
        <w:rPr>
          <w:rFonts w:hint="eastAsia"/>
          <w:lang w:val="sv-SE"/>
        </w:rPr>
        <w:t>UCAT_IA_RFGW_DEV_GROUP</w:t>
      </w:r>
    </w:p>
    <w:p w:rsidR="00530722" w:rsidRPr="00394123" w:rsidRDefault="00C17692" w:rsidP="00BD6B01">
      <w:pPr>
        <w:rPr>
          <w:lang w:val="sv-SE"/>
        </w:rPr>
      </w:pPr>
      <w:r w:rsidRPr="00394123">
        <w:rPr>
          <w:rFonts w:hint="eastAsia"/>
          <w:lang w:val="sv-SE"/>
        </w:rPr>
        <w:t>管理分组，</w:t>
      </w:r>
      <w:r w:rsidR="00530722" w:rsidRPr="00394123">
        <w:rPr>
          <w:rFonts w:hint="eastAsia"/>
          <w:lang w:val="sv-SE"/>
        </w:rPr>
        <w:t>支持</w:t>
      </w:r>
      <w:r w:rsidR="00530722" w:rsidRPr="00394123">
        <w:rPr>
          <w:rFonts w:hint="eastAsia"/>
          <w:lang w:val="sv-SE"/>
        </w:rPr>
        <w:t>set</w:t>
      </w:r>
      <w:r w:rsidR="00530722" w:rsidRPr="00394123">
        <w:rPr>
          <w:rFonts w:hint="eastAsia"/>
          <w:lang w:val="sv-SE"/>
        </w:rPr>
        <w:t>、</w:t>
      </w:r>
      <w:r w:rsidR="00530722" w:rsidRPr="00394123">
        <w:rPr>
          <w:rFonts w:hint="eastAsia"/>
          <w:lang w:val="sv-SE"/>
        </w:rPr>
        <w:t>get</w:t>
      </w:r>
      <w:r w:rsidR="00530722" w:rsidRPr="00394123">
        <w:rPr>
          <w:rFonts w:hint="eastAsia"/>
          <w:lang w:val="sv-SE"/>
        </w:rPr>
        <w:t>、</w:t>
      </w:r>
      <w:r w:rsidR="00530722" w:rsidRPr="00394123">
        <w:rPr>
          <w:rFonts w:hint="eastAsia"/>
          <w:lang w:val="sv-SE"/>
        </w:rPr>
        <w:t>delete</w:t>
      </w:r>
    </w:p>
    <w:p w:rsidR="00C17692" w:rsidRPr="00394123" w:rsidRDefault="00C17692" w:rsidP="00C17692">
      <w:pPr>
        <w:rPr>
          <w:lang w:val="sv-SE"/>
        </w:rPr>
      </w:pPr>
      <w:r w:rsidRPr="00394123">
        <w:rPr>
          <w:rFonts w:hint="eastAsia"/>
          <w:lang w:val="sv-SE"/>
        </w:rPr>
        <w:t>set</w:t>
      </w:r>
      <w:r w:rsidRPr="00394123">
        <w:rPr>
          <w:rFonts w:hint="eastAsia"/>
          <w:lang w:val="sv-SE"/>
        </w:rPr>
        <w:t>创建或更新分组名称，</w:t>
      </w:r>
      <w:r w:rsidRPr="00394123">
        <w:rPr>
          <w:rFonts w:hint="eastAsia"/>
          <w:lang w:val="sv-SE"/>
        </w:rPr>
        <w:t>Group-ID</w:t>
      </w:r>
      <w:r w:rsidRPr="00394123">
        <w:rPr>
          <w:rFonts w:hint="eastAsia"/>
          <w:lang w:val="sv-SE"/>
        </w:rPr>
        <w:t>从</w:t>
      </w:r>
      <w:r w:rsidRPr="00394123">
        <w:rPr>
          <w:rFonts w:hint="eastAsia"/>
          <w:lang w:val="sv-SE"/>
        </w:rPr>
        <w:t>1</w:t>
      </w:r>
      <w:r w:rsidRPr="00394123">
        <w:rPr>
          <w:rFonts w:hint="eastAsia"/>
          <w:lang w:val="sv-SE"/>
        </w:rPr>
        <w:t>开始，</w:t>
      </w:r>
      <w:r w:rsidRPr="00394123">
        <w:rPr>
          <w:rFonts w:hint="eastAsia"/>
          <w:lang w:val="sv-SE"/>
        </w:rPr>
        <w:t>DevCount</w:t>
      </w:r>
      <w:r w:rsidRPr="00394123">
        <w:rPr>
          <w:rFonts w:hint="eastAsia"/>
          <w:lang w:val="sv-SE"/>
        </w:rPr>
        <w:t>填</w:t>
      </w:r>
      <w:r w:rsidRPr="00394123">
        <w:rPr>
          <w:rFonts w:hint="eastAsia"/>
          <w:lang w:val="sv-SE"/>
        </w:rPr>
        <w:t>0</w:t>
      </w:r>
    </w:p>
    <w:p w:rsidR="00C17692" w:rsidRPr="00394123" w:rsidRDefault="00C17692" w:rsidP="00C17692">
      <w:pPr>
        <w:rPr>
          <w:lang w:val="sv-SE"/>
        </w:rPr>
      </w:pPr>
      <w:r w:rsidRPr="00394123">
        <w:rPr>
          <w:rFonts w:hint="eastAsia"/>
          <w:lang w:val="sv-SE"/>
        </w:rPr>
        <w:t>get</w:t>
      </w:r>
      <w:r w:rsidRPr="00394123">
        <w:rPr>
          <w:rFonts w:hint="eastAsia"/>
          <w:lang w:val="sv-SE"/>
        </w:rPr>
        <w:t>查询分组，</w:t>
      </w:r>
      <w:r w:rsidRPr="00394123">
        <w:rPr>
          <w:rFonts w:hint="eastAsia"/>
          <w:lang w:val="sv-SE"/>
        </w:rPr>
        <w:t>Group-ID</w:t>
      </w:r>
      <w:r w:rsidRPr="00394123">
        <w:rPr>
          <w:rFonts w:hint="eastAsia"/>
          <w:lang w:val="sv-SE"/>
        </w:rPr>
        <w:t>为</w:t>
      </w:r>
      <w:r w:rsidRPr="00394123">
        <w:rPr>
          <w:rFonts w:hint="eastAsia"/>
          <w:lang w:val="sv-SE"/>
        </w:rPr>
        <w:t>0</w:t>
      </w:r>
      <w:r w:rsidRPr="00394123">
        <w:rPr>
          <w:rFonts w:hint="eastAsia"/>
          <w:lang w:val="sv-SE"/>
        </w:rPr>
        <w:t>时，查询所有分组，非</w:t>
      </w:r>
      <w:r w:rsidRPr="00394123">
        <w:rPr>
          <w:rFonts w:hint="eastAsia"/>
          <w:lang w:val="sv-SE"/>
        </w:rPr>
        <w:t>0</w:t>
      </w:r>
      <w:r w:rsidRPr="00394123">
        <w:rPr>
          <w:rFonts w:hint="eastAsia"/>
          <w:lang w:val="sv-SE"/>
        </w:rPr>
        <w:t>时，查询指定分组，网关返回分组信息包含分组成员</w:t>
      </w:r>
    </w:p>
    <w:p w:rsidR="00C17692" w:rsidRPr="00394123" w:rsidRDefault="00C17692" w:rsidP="00C17692">
      <w:pPr>
        <w:rPr>
          <w:lang w:val="sv-SE"/>
        </w:rPr>
      </w:pPr>
      <w:r w:rsidRPr="00394123">
        <w:rPr>
          <w:rFonts w:hint="eastAsia"/>
          <w:lang w:val="sv-SE"/>
        </w:rPr>
        <w:t xml:space="preserve">delete </w:t>
      </w:r>
      <w:r w:rsidRPr="00394123">
        <w:rPr>
          <w:rFonts w:hint="eastAsia"/>
          <w:lang w:val="sv-SE"/>
        </w:rPr>
        <w:t>删除分组，</w:t>
      </w:r>
      <w:r w:rsidRPr="00394123">
        <w:rPr>
          <w:rFonts w:hint="eastAsia"/>
          <w:lang w:val="sv-SE"/>
        </w:rPr>
        <w:t>DevCount</w:t>
      </w:r>
      <w:r w:rsidRPr="00394123">
        <w:rPr>
          <w:rFonts w:hint="eastAsia"/>
          <w:lang w:val="sv-SE"/>
        </w:rPr>
        <w:t>填</w:t>
      </w:r>
      <w:r w:rsidRPr="00394123">
        <w:rPr>
          <w:rFonts w:hint="eastAsia"/>
          <w:lang w:val="sv-SE"/>
        </w:rPr>
        <w:t>0</w:t>
      </w:r>
    </w:p>
    <w:p w:rsidR="00C17692" w:rsidRPr="00394123" w:rsidRDefault="00C17692" w:rsidP="00BD6B01">
      <w:pPr>
        <w:rPr>
          <w:lang w:val="sv-S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1"/>
        <w:gridCol w:w="2131"/>
        <w:gridCol w:w="2131"/>
        <w:gridCol w:w="2139"/>
      </w:tblGrid>
      <w:tr w:rsidR="00530722" w:rsidRPr="00394123" w:rsidTr="00996F0C">
        <w:tc>
          <w:tcPr>
            <w:tcW w:w="2131" w:type="dxa"/>
            <w:tcBorders>
              <w:bottom w:val="single" w:sz="4" w:space="0" w:color="000000"/>
              <w:right w:val="single" w:sz="4" w:space="0" w:color="auto"/>
            </w:tcBorders>
            <w:shd w:val="clear" w:color="auto" w:fill="92CDDC"/>
          </w:tcPr>
          <w:p w:rsidR="00530722" w:rsidRPr="00394123" w:rsidRDefault="00530722" w:rsidP="002B4392">
            <w:pPr>
              <w:pStyle w:val="1e"/>
              <w:spacing w:line="240" w:lineRule="auto"/>
              <w:ind w:firstLineChars="0" w:firstLine="0"/>
              <w:jc w:val="center"/>
            </w:pPr>
            <w:r w:rsidRPr="00394123">
              <w:rPr>
                <w:rFonts w:hint="eastAsia"/>
              </w:rPr>
              <w:t>0</w:t>
            </w:r>
          </w:p>
        </w:tc>
        <w:tc>
          <w:tcPr>
            <w:tcW w:w="2131" w:type="dxa"/>
            <w:tcBorders>
              <w:left w:val="single" w:sz="4" w:space="0" w:color="auto"/>
              <w:bottom w:val="single" w:sz="4" w:space="0" w:color="000000"/>
            </w:tcBorders>
            <w:shd w:val="clear" w:color="auto" w:fill="92CDDC"/>
          </w:tcPr>
          <w:p w:rsidR="00530722" w:rsidRPr="00394123" w:rsidRDefault="00530722" w:rsidP="002B4392">
            <w:pPr>
              <w:pStyle w:val="1e"/>
              <w:spacing w:line="240" w:lineRule="auto"/>
              <w:ind w:firstLineChars="0" w:firstLine="0"/>
              <w:jc w:val="center"/>
            </w:pPr>
            <w:r w:rsidRPr="00394123">
              <w:rPr>
                <w:rFonts w:hint="eastAsia"/>
              </w:rPr>
              <w:t>1</w:t>
            </w:r>
          </w:p>
        </w:tc>
        <w:tc>
          <w:tcPr>
            <w:tcW w:w="2131" w:type="dxa"/>
            <w:tcBorders>
              <w:bottom w:val="single" w:sz="4" w:space="0" w:color="000000"/>
            </w:tcBorders>
            <w:shd w:val="clear" w:color="auto" w:fill="92CDDC"/>
          </w:tcPr>
          <w:p w:rsidR="00530722" w:rsidRPr="00394123" w:rsidRDefault="00530722" w:rsidP="002B4392">
            <w:pPr>
              <w:pStyle w:val="1e"/>
              <w:spacing w:line="240" w:lineRule="auto"/>
              <w:ind w:firstLineChars="0" w:firstLine="0"/>
              <w:jc w:val="center"/>
            </w:pPr>
            <w:r w:rsidRPr="00394123">
              <w:rPr>
                <w:rFonts w:hint="eastAsia"/>
              </w:rPr>
              <w:t>2</w:t>
            </w:r>
          </w:p>
        </w:tc>
        <w:tc>
          <w:tcPr>
            <w:tcW w:w="2139" w:type="dxa"/>
            <w:tcBorders>
              <w:bottom w:val="single" w:sz="4" w:space="0" w:color="000000"/>
            </w:tcBorders>
            <w:shd w:val="clear" w:color="auto" w:fill="92CDDC"/>
          </w:tcPr>
          <w:p w:rsidR="00530722" w:rsidRPr="00394123" w:rsidRDefault="00530722" w:rsidP="002B4392">
            <w:pPr>
              <w:pStyle w:val="1e"/>
              <w:spacing w:line="240" w:lineRule="auto"/>
              <w:ind w:firstLineChars="0" w:firstLine="0"/>
              <w:jc w:val="center"/>
            </w:pPr>
            <w:r w:rsidRPr="00394123">
              <w:rPr>
                <w:rFonts w:hint="eastAsia"/>
              </w:rPr>
              <w:t>3</w:t>
            </w:r>
          </w:p>
        </w:tc>
      </w:tr>
      <w:tr w:rsidR="00617863" w:rsidRPr="00394123" w:rsidTr="00C17692">
        <w:trPr>
          <w:trHeight w:val="391"/>
        </w:trPr>
        <w:tc>
          <w:tcPr>
            <w:tcW w:w="2131" w:type="dxa"/>
            <w:tcBorders>
              <w:bottom w:val="single" w:sz="4" w:space="0" w:color="auto"/>
              <w:right w:val="single" w:sz="4" w:space="0" w:color="auto"/>
            </w:tcBorders>
          </w:tcPr>
          <w:p w:rsidR="00617863" w:rsidRPr="00394123" w:rsidRDefault="00617863" w:rsidP="00617863">
            <w:pPr>
              <w:pStyle w:val="1e"/>
              <w:ind w:firstLineChars="0" w:firstLine="0"/>
              <w:jc w:val="center"/>
            </w:pPr>
            <w:r w:rsidRPr="00394123">
              <w:rPr>
                <w:rFonts w:hint="eastAsia"/>
              </w:rPr>
              <w:t>Group-ID</w:t>
            </w:r>
          </w:p>
        </w:tc>
        <w:tc>
          <w:tcPr>
            <w:tcW w:w="2131" w:type="dxa"/>
            <w:tcBorders>
              <w:left w:val="single" w:sz="4" w:space="0" w:color="auto"/>
              <w:bottom w:val="single" w:sz="4" w:space="0" w:color="auto"/>
              <w:right w:val="single" w:sz="4" w:space="0" w:color="auto"/>
            </w:tcBorders>
          </w:tcPr>
          <w:p w:rsidR="00617863" w:rsidRPr="00394123" w:rsidRDefault="00996F0C" w:rsidP="00617863">
            <w:pPr>
              <w:pStyle w:val="1e"/>
              <w:ind w:firstLineChars="0" w:firstLine="0"/>
              <w:jc w:val="center"/>
            </w:pPr>
            <w:r w:rsidRPr="00394123">
              <w:rPr>
                <w:rFonts w:hint="eastAsia"/>
              </w:rPr>
              <w:t>DevCount</w:t>
            </w:r>
          </w:p>
        </w:tc>
        <w:tc>
          <w:tcPr>
            <w:tcW w:w="4270" w:type="dxa"/>
            <w:gridSpan w:val="2"/>
            <w:tcBorders>
              <w:left w:val="single" w:sz="4" w:space="0" w:color="auto"/>
              <w:bottom w:val="single" w:sz="4" w:space="0" w:color="auto"/>
              <w:right w:val="single" w:sz="4" w:space="0" w:color="auto"/>
            </w:tcBorders>
          </w:tcPr>
          <w:p w:rsidR="00617863" w:rsidRPr="00394123" w:rsidRDefault="00996F0C" w:rsidP="00617863">
            <w:pPr>
              <w:pStyle w:val="1e"/>
              <w:jc w:val="center"/>
            </w:pPr>
            <w:r w:rsidRPr="00394123">
              <w:rPr>
                <w:rFonts w:hint="eastAsia"/>
              </w:rPr>
              <w:t>Reserved</w:t>
            </w:r>
          </w:p>
        </w:tc>
      </w:tr>
      <w:tr w:rsidR="00996F0C" w:rsidRPr="00394123" w:rsidTr="00996F0C">
        <w:trPr>
          <w:trHeight w:val="1767"/>
        </w:trPr>
        <w:tc>
          <w:tcPr>
            <w:tcW w:w="8532" w:type="dxa"/>
            <w:gridSpan w:val="4"/>
          </w:tcPr>
          <w:p w:rsidR="00996F0C" w:rsidRPr="00394123" w:rsidRDefault="00996F0C" w:rsidP="002B4392">
            <w:pPr>
              <w:pStyle w:val="1e"/>
              <w:jc w:val="center"/>
            </w:pPr>
            <w:r w:rsidRPr="00394123">
              <w:rPr>
                <w:rFonts w:hint="eastAsia"/>
              </w:rPr>
              <w:t>GroupName</w:t>
            </w:r>
          </w:p>
          <w:p w:rsidR="00C17692" w:rsidRPr="00394123" w:rsidRDefault="00C17692" w:rsidP="002B4392">
            <w:pPr>
              <w:pStyle w:val="1e"/>
              <w:jc w:val="center"/>
            </w:pPr>
            <w:r w:rsidRPr="00394123">
              <w:rPr>
                <w:rFonts w:hint="eastAsia"/>
              </w:rPr>
              <w:t>(16 bytes)</w:t>
            </w:r>
          </w:p>
        </w:tc>
      </w:tr>
      <w:tr w:rsidR="00530722" w:rsidRPr="00394123" w:rsidTr="00C17692">
        <w:trPr>
          <w:trHeight w:val="834"/>
        </w:trPr>
        <w:tc>
          <w:tcPr>
            <w:tcW w:w="8532" w:type="dxa"/>
            <w:gridSpan w:val="4"/>
          </w:tcPr>
          <w:p w:rsidR="00530722" w:rsidRPr="00394123" w:rsidRDefault="00996F0C" w:rsidP="002B4392">
            <w:pPr>
              <w:pStyle w:val="1e"/>
              <w:jc w:val="center"/>
            </w:pPr>
            <w:r w:rsidRPr="00394123">
              <w:rPr>
                <w:rFonts w:hint="eastAsia"/>
              </w:rPr>
              <w:t>SN1</w:t>
            </w:r>
          </w:p>
        </w:tc>
      </w:tr>
      <w:tr w:rsidR="00C17692" w:rsidRPr="00394123" w:rsidTr="00C17692">
        <w:trPr>
          <w:trHeight w:val="834"/>
        </w:trPr>
        <w:tc>
          <w:tcPr>
            <w:tcW w:w="8532" w:type="dxa"/>
            <w:gridSpan w:val="4"/>
          </w:tcPr>
          <w:p w:rsidR="00C17692" w:rsidRPr="00394123" w:rsidRDefault="00C17692" w:rsidP="002B4392">
            <w:pPr>
              <w:pStyle w:val="1e"/>
              <w:jc w:val="center"/>
            </w:pPr>
            <w:r w:rsidRPr="00394123">
              <w:rPr>
                <w:rFonts w:hint="eastAsia"/>
              </w:rPr>
              <w:t>SN2</w:t>
            </w:r>
          </w:p>
        </w:tc>
      </w:tr>
      <w:tr w:rsidR="00C17692" w:rsidRPr="00394123" w:rsidTr="00C17692">
        <w:trPr>
          <w:trHeight w:val="834"/>
        </w:trPr>
        <w:tc>
          <w:tcPr>
            <w:tcW w:w="8532" w:type="dxa"/>
            <w:gridSpan w:val="4"/>
          </w:tcPr>
          <w:p w:rsidR="00C17692" w:rsidRPr="00394123" w:rsidRDefault="00C17692" w:rsidP="002B4392">
            <w:pPr>
              <w:pStyle w:val="1e"/>
              <w:jc w:val="center"/>
            </w:pPr>
            <w:r w:rsidRPr="00394123">
              <w:rPr>
                <w:rFonts w:hint="eastAsia"/>
              </w:rPr>
              <w:t>...</w:t>
            </w:r>
          </w:p>
        </w:tc>
      </w:tr>
    </w:tbl>
    <w:p w:rsidR="00530722" w:rsidRPr="00394123" w:rsidRDefault="00530722" w:rsidP="00530722">
      <w:pPr>
        <w:pStyle w:val="30"/>
      </w:pPr>
      <w:bookmarkStart w:id="20" w:name="_Toc436396620"/>
      <w:r w:rsidRPr="00394123">
        <w:t>IA.</w:t>
      </w:r>
      <w:r w:rsidRPr="00394123">
        <w:rPr>
          <w:rFonts w:hint="eastAsia"/>
        </w:rPr>
        <w:t>RFGW</w:t>
      </w:r>
      <w:r w:rsidRPr="00394123">
        <w:t>.</w:t>
      </w:r>
      <w:r w:rsidRPr="00394123">
        <w:rPr>
          <w:rFonts w:hint="eastAsia"/>
        </w:rPr>
        <w:t>DEV_GROUP_MEMBER</w:t>
      </w:r>
      <w:bookmarkEnd w:id="20"/>
    </w:p>
    <w:p w:rsidR="00C17692" w:rsidRPr="00394123" w:rsidRDefault="00C17692" w:rsidP="00C17692">
      <w:pPr>
        <w:rPr>
          <w:lang w:val="sv-SE"/>
        </w:rPr>
      </w:pPr>
      <w:r w:rsidRPr="00394123">
        <w:rPr>
          <w:rFonts w:hint="eastAsia"/>
          <w:lang w:val="sv-SE"/>
        </w:rPr>
        <w:t>UCAT_IA_RFGW_DEV_GROUP_MEMBER</w:t>
      </w:r>
    </w:p>
    <w:p w:rsidR="00617863" w:rsidRPr="00394123" w:rsidRDefault="00617863" w:rsidP="00617863">
      <w:pPr>
        <w:rPr>
          <w:lang w:val="sv-SE"/>
        </w:rPr>
      </w:pPr>
      <w:r w:rsidRPr="00394123">
        <w:rPr>
          <w:rFonts w:hint="eastAsia"/>
          <w:lang w:val="sv-SE"/>
        </w:rPr>
        <w:t>管理分组成员，支持</w:t>
      </w:r>
      <w:r w:rsidRPr="00394123">
        <w:rPr>
          <w:rFonts w:hint="eastAsia"/>
          <w:lang w:val="sv-SE"/>
        </w:rPr>
        <w:t>set</w:t>
      </w:r>
      <w:r w:rsidRPr="00394123">
        <w:rPr>
          <w:rFonts w:hint="eastAsia"/>
          <w:lang w:val="sv-SE"/>
        </w:rPr>
        <w:t>、</w:t>
      </w:r>
      <w:r w:rsidRPr="00394123">
        <w:rPr>
          <w:rFonts w:hint="eastAsia"/>
          <w:lang w:val="sv-SE"/>
        </w:rPr>
        <w:t>delete</w:t>
      </w:r>
    </w:p>
    <w:p w:rsidR="00D727ED" w:rsidRPr="00394123" w:rsidRDefault="00D727ED" w:rsidP="00617863">
      <w:pPr>
        <w:rPr>
          <w:lang w:val="sv-SE"/>
        </w:rPr>
      </w:pPr>
      <w:r w:rsidRPr="00394123">
        <w:rPr>
          <w:rFonts w:hint="eastAsia"/>
          <w:lang w:val="sv-SE"/>
        </w:rPr>
        <w:t xml:space="preserve">set </w:t>
      </w:r>
      <w:r w:rsidRPr="00394123">
        <w:rPr>
          <w:rFonts w:hint="eastAsia"/>
          <w:lang w:val="sv-SE"/>
        </w:rPr>
        <w:t>添加分组成员，</w:t>
      </w:r>
      <w:r w:rsidRPr="00394123">
        <w:rPr>
          <w:rFonts w:hint="eastAsia"/>
          <w:lang w:val="sv-SE"/>
        </w:rPr>
        <w:t>DevCount</w:t>
      </w:r>
      <w:r w:rsidRPr="00394123">
        <w:rPr>
          <w:rFonts w:hint="eastAsia"/>
          <w:lang w:val="sv-SE"/>
        </w:rPr>
        <w:t>表示添加多少个</w:t>
      </w:r>
      <w:r w:rsidRPr="00394123">
        <w:rPr>
          <w:rFonts w:hint="eastAsia"/>
          <w:lang w:val="sv-SE"/>
        </w:rPr>
        <w:t>SN</w:t>
      </w:r>
    </w:p>
    <w:p w:rsidR="00D727ED" w:rsidRPr="00394123" w:rsidRDefault="00D727ED" w:rsidP="00617863">
      <w:pPr>
        <w:rPr>
          <w:lang w:val="sv-SE"/>
        </w:rPr>
      </w:pPr>
      <w:r w:rsidRPr="00394123">
        <w:rPr>
          <w:rFonts w:hint="eastAsia"/>
          <w:lang w:val="sv-SE"/>
        </w:rPr>
        <w:t xml:space="preserve">delete </w:t>
      </w:r>
      <w:r w:rsidRPr="00394123">
        <w:rPr>
          <w:rFonts w:hint="eastAsia"/>
          <w:lang w:val="sv-SE"/>
        </w:rPr>
        <w:t>删除分组成员，</w:t>
      </w:r>
      <w:r w:rsidRPr="00394123">
        <w:rPr>
          <w:rFonts w:hint="eastAsia"/>
          <w:lang w:val="sv-SE"/>
        </w:rPr>
        <w:t>DevCount</w:t>
      </w:r>
      <w:r w:rsidRPr="00394123">
        <w:rPr>
          <w:rFonts w:hint="eastAsia"/>
          <w:lang w:val="sv-SE"/>
        </w:rPr>
        <w:t>表示删除多少个</w:t>
      </w:r>
      <w:r w:rsidRPr="00394123">
        <w:rPr>
          <w:rFonts w:hint="eastAsia"/>
          <w:lang w:val="sv-SE"/>
        </w:rPr>
        <w:t>SN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1"/>
        <w:gridCol w:w="2131"/>
        <w:gridCol w:w="2131"/>
        <w:gridCol w:w="2139"/>
      </w:tblGrid>
      <w:tr w:rsidR="00617863" w:rsidRPr="00394123" w:rsidTr="002B4392">
        <w:tc>
          <w:tcPr>
            <w:tcW w:w="2131" w:type="dxa"/>
            <w:tcBorders>
              <w:bottom w:val="single" w:sz="4" w:space="0" w:color="000000"/>
              <w:right w:val="single" w:sz="4" w:space="0" w:color="auto"/>
            </w:tcBorders>
            <w:shd w:val="clear" w:color="auto" w:fill="92CDDC"/>
          </w:tcPr>
          <w:p w:rsidR="00617863" w:rsidRPr="00394123" w:rsidRDefault="00617863" w:rsidP="002B4392">
            <w:pPr>
              <w:pStyle w:val="1e"/>
              <w:spacing w:line="240" w:lineRule="auto"/>
              <w:ind w:firstLineChars="0" w:firstLine="0"/>
              <w:jc w:val="center"/>
            </w:pPr>
            <w:r w:rsidRPr="00394123">
              <w:rPr>
                <w:rFonts w:hint="eastAsia"/>
              </w:rPr>
              <w:t>0</w:t>
            </w:r>
          </w:p>
        </w:tc>
        <w:tc>
          <w:tcPr>
            <w:tcW w:w="2131" w:type="dxa"/>
            <w:tcBorders>
              <w:left w:val="single" w:sz="4" w:space="0" w:color="auto"/>
              <w:bottom w:val="single" w:sz="4" w:space="0" w:color="000000"/>
            </w:tcBorders>
            <w:shd w:val="clear" w:color="auto" w:fill="92CDDC"/>
          </w:tcPr>
          <w:p w:rsidR="00617863" w:rsidRPr="00394123" w:rsidRDefault="00617863" w:rsidP="002B4392">
            <w:pPr>
              <w:pStyle w:val="1e"/>
              <w:spacing w:line="240" w:lineRule="auto"/>
              <w:ind w:firstLineChars="0" w:firstLine="0"/>
              <w:jc w:val="center"/>
            </w:pPr>
            <w:r w:rsidRPr="00394123">
              <w:rPr>
                <w:rFonts w:hint="eastAsia"/>
              </w:rPr>
              <w:t>1</w:t>
            </w:r>
          </w:p>
        </w:tc>
        <w:tc>
          <w:tcPr>
            <w:tcW w:w="2131" w:type="dxa"/>
            <w:tcBorders>
              <w:bottom w:val="single" w:sz="4" w:space="0" w:color="000000"/>
            </w:tcBorders>
            <w:shd w:val="clear" w:color="auto" w:fill="92CDDC"/>
          </w:tcPr>
          <w:p w:rsidR="00617863" w:rsidRPr="00394123" w:rsidRDefault="00617863" w:rsidP="002B4392">
            <w:pPr>
              <w:pStyle w:val="1e"/>
              <w:spacing w:line="240" w:lineRule="auto"/>
              <w:ind w:firstLineChars="0" w:firstLine="0"/>
              <w:jc w:val="center"/>
            </w:pPr>
            <w:r w:rsidRPr="00394123">
              <w:rPr>
                <w:rFonts w:hint="eastAsia"/>
              </w:rPr>
              <w:t>2</w:t>
            </w:r>
          </w:p>
        </w:tc>
        <w:tc>
          <w:tcPr>
            <w:tcW w:w="2139" w:type="dxa"/>
            <w:tcBorders>
              <w:bottom w:val="single" w:sz="4" w:space="0" w:color="000000"/>
            </w:tcBorders>
            <w:shd w:val="clear" w:color="auto" w:fill="92CDDC"/>
          </w:tcPr>
          <w:p w:rsidR="00617863" w:rsidRPr="00394123" w:rsidRDefault="00617863" w:rsidP="002B4392">
            <w:pPr>
              <w:pStyle w:val="1e"/>
              <w:spacing w:line="240" w:lineRule="auto"/>
              <w:ind w:firstLineChars="0" w:firstLine="0"/>
              <w:jc w:val="center"/>
            </w:pPr>
            <w:r w:rsidRPr="00394123">
              <w:rPr>
                <w:rFonts w:hint="eastAsia"/>
              </w:rPr>
              <w:t>3</w:t>
            </w:r>
          </w:p>
        </w:tc>
      </w:tr>
      <w:tr w:rsidR="00617863" w:rsidRPr="00394123" w:rsidTr="002B4392">
        <w:trPr>
          <w:trHeight w:val="475"/>
        </w:trPr>
        <w:tc>
          <w:tcPr>
            <w:tcW w:w="2131" w:type="dxa"/>
            <w:tcBorders>
              <w:bottom w:val="single" w:sz="4" w:space="0" w:color="auto"/>
              <w:right w:val="single" w:sz="4" w:space="0" w:color="auto"/>
            </w:tcBorders>
          </w:tcPr>
          <w:p w:rsidR="00617863" w:rsidRPr="00394123" w:rsidRDefault="00617863" w:rsidP="002B4392">
            <w:pPr>
              <w:pStyle w:val="1e"/>
              <w:ind w:firstLineChars="0" w:firstLine="0"/>
              <w:jc w:val="center"/>
            </w:pPr>
            <w:r w:rsidRPr="00394123">
              <w:rPr>
                <w:rFonts w:hint="eastAsia"/>
              </w:rPr>
              <w:t>Group-ID</w:t>
            </w:r>
          </w:p>
        </w:tc>
        <w:tc>
          <w:tcPr>
            <w:tcW w:w="2131" w:type="dxa"/>
            <w:tcBorders>
              <w:left w:val="single" w:sz="4" w:space="0" w:color="auto"/>
              <w:bottom w:val="single" w:sz="4" w:space="0" w:color="auto"/>
              <w:right w:val="single" w:sz="4" w:space="0" w:color="auto"/>
            </w:tcBorders>
          </w:tcPr>
          <w:p w:rsidR="00617863" w:rsidRPr="00394123" w:rsidRDefault="00617863" w:rsidP="002B4392">
            <w:pPr>
              <w:pStyle w:val="1e"/>
              <w:ind w:firstLineChars="0" w:firstLine="0"/>
              <w:jc w:val="center"/>
            </w:pPr>
            <w:r w:rsidRPr="00394123">
              <w:rPr>
                <w:rFonts w:hint="eastAsia"/>
              </w:rPr>
              <w:t>Dev</w:t>
            </w:r>
            <w:r w:rsidRPr="00394123">
              <w:t>C</w:t>
            </w:r>
            <w:r w:rsidRPr="00394123">
              <w:rPr>
                <w:rFonts w:hint="eastAsia"/>
              </w:rPr>
              <w:t>ount</w:t>
            </w:r>
          </w:p>
        </w:tc>
        <w:tc>
          <w:tcPr>
            <w:tcW w:w="4270" w:type="dxa"/>
            <w:gridSpan w:val="2"/>
            <w:tcBorders>
              <w:left w:val="single" w:sz="4" w:space="0" w:color="auto"/>
              <w:bottom w:val="single" w:sz="4" w:space="0" w:color="auto"/>
            </w:tcBorders>
          </w:tcPr>
          <w:p w:rsidR="00617863" w:rsidRPr="00394123" w:rsidRDefault="00617863" w:rsidP="002B4392">
            <w:pPr>
              <w:pStyle w:val="1e"/>
              <w:jc w:val="center"/>
            </w:pPr>
            <w:r w:rsidRPr="00394123">
              <w:rPr>
                <w:rFonts w:hint="eastAsia"/>
              </w:rPr>
              <w:t>Reserved</w:t>
            </w:r>
          </w:p>
        </w:tc>
      </w:tr>
      <w:tr w:rsidR="00617863" w:rsidRPr="00394123" w:rsidTr="00617863">
        <w:trPr>
          <w:trHeight w:val="899"/>
        </w:trPr>
        <w:tc>
          <w:tcPr>
            <w:tcW w:w="8532" w:type="dxa"/>
            <w:gridSpan w:val="4"/>
          </w:tcPr>
          <w:p w:rsidR="00617863" w:rsidRPr="00394123" w:rsidRDefault="00617863" w:rsidP="002B4392">
            <w:pPr>
              <w:pStyle w:val="1e"/>
              <w:jc w:val="center"/>
            </w:pPr>
            <w:r w:rsidRPr="00394123">
              <w:rPr>
                <w:rFonts w:hint="eastAsia"/>
              </w:rPr>
              <w:lastRenderedPageBreak/>
              <w:t>SN1</w:t>
            </w:r>
          </w:p>
        </w:tc>
      </w:tr>
      <w:tr w:rsidR="00617863" w:rsidRPr="00394123" w:rsidTr="00617863">
        <w:trPr>
          <w:trHeight w:val="899"/>
        </w:trPr>
        <w:tc>
          <w:tcPr>
            <w:tcW w:w="8532" w:type="dxa"/>
            <w:gridSpan w:val="4"/>
          </w:tcPr>
          <w:p w:rsidR="00617863" w:rsidRPr="00394123" w:rsidRDefault="00617863" w:rsidP="002B4392">
            <w:pPr>
              <w:pStyle w:val="1e"/>
              <w:jc w:val="center"/>
            </w:pPr>
            <w:r w:rsidRPr="00394123">
              <w:rPr>
                <w:rFonts w:hint="eastAsia"/>
              </w:rPr>
              <w:t>SN2</w:t>
            </w:r>
          </w:p>
        </w:tc>
      </w:tr>
      <w:tr w:rsidR="00617863" w:rsidRPr="00394123" w:rsidTr="00617863">
        <w:trPr>
          <w:trHeight w:val="899"/>
        </w:trPr>
        <w:tc>
          <w:tcPr>
            <w:tcW w:w="8532" w:type="dxa"/>
            <w:gridSpan w:val="4"/>
          </w:tcPr>
          <w:p w:rsidR="00617863" w:rsidRPr="00394123" w:rsidRDefault="00617863" w:rsidP="002B4392">
            <w:pPr>
              <w:pStyle w:val="1e"/>
              <w:jc w:val="center"/>
            </w:pPr>
            <w:r w:rsidRPr="00394123">
              <w:rPr>
                <w:rFonts w:hint="eastAsia"/>
              </w:rPr>
              <w:t>...</w:t>
            </w:r>
          </w:p>
        </w:tc>
      </w:tr>
    </w:tbl>
    <w:p w:rsidR="00617863" w:rsidRPr="00394123" w:rsidRDefault="00617863" w:rsidP="00617863">
      <w:pPr>
        <w:rPr>
          <w:lang w:val="sv-SE"/>
        </w:rPr>
      </w:pPr>
    </w:p>
    <w:p w:rsidR="00530722" w:rsidRPr="00394123" w:rsidRDefault="00530722" w:rsidP="00530722">
      <w:pPr>
        <w:pStyle w:val="30"/>
      </w:pPr>
      <w:bookmarkStart w:id="21" w:name="_Toc436396621"/>
      <w:r w:rsidRPr="00394123">
        <w:t>IA.</w:t>
      </w:r>
      <w:r w:rsidRPr="00394123">
        <w:rPr>
          <w:rFonts w:hint="eastAsia"/>
        </w:rPr>
        <w:t>RFGW</w:t>
      </w:r>
      <w:r w:rsidRPr="00394123">
        <w:t>.</w:t>
      </w:r>
      <w:r w:rsidRPr="00394123">
        <w:rPr>
          <w:rFonts w:hint="eastAsia"/>
        </w:rPr>
        <w:t>DEV_GROUP</w:t>
      </w:r>
      <w:r w:rsidR="00617863" w:rsidRPr="00394123">
        <w:rPr>
          <w:rFonts w:hint="eastAsia"/>
        </w:rPr>
        <w:t>_TT</w:t>
      </w:r>
      <w:bookmarkEnd w:id="21"/>
    </w:p>
    <w:p w:rsidR="00617863" w:rsidRPr="00394123" w:rsidRDefault="00617863" w:rsidP="00617863">
      <w:pPr>
        <w:rPr>
          <w:lang w:val="sv-SE"/>
        </w:rPr>
      </w:pPr>
      <w:r w:rsidRPr="00394123">
        <w:rPr>
          <w:rFonts w:hint="eastAsia"/>
          <w:lang w:val="sv-SE"/>
        </w:rPr>
        <w:t>UCAT_IA_RFGW_DEV_GROUP_TT</w:t>
      </w:r>
    </w:p>
    <w:p w:rsidR="00617863" w:rsidRPr="00394123" w:rsidRDefault="00617863" w:rsidP="00617863">
      <w:pPr>
        <w:rPr>
          <w:lang w:val="sv-SE"/>
        </w:rPr>
      </w:pPr>
      <w:r w:rsidRPr="00394123">
        <w:rPr>
          <w:rFonts w:hint="eastAsia"/>
          <w:lang w:val="sv-SE"/>
        </w:rPr>
        <w:t>透传控制命令给分组设备，支持</w:t>
      </w:r>
      <w:r w:rsidRPr="00394123">
        <w:rPr>
          <w:rFonts w:hint="eastAsia"/>
          <w:lang w:val="sv-SE"/>
        </w:rPr>
        <w:t>set</w:t>
      </w:r>
      <w:r w:rsidRPr="00394123">
        <w:rPr>
          <w:rFonts w:hint="eastAsia"/>
          <w:lang w:val="sv-SE"/>
        </w:rPr>
        <w:t>、</w:t>
      </w:r>
      <w:r w:rsidRPr="00394123">
        <w:rPr>
          <w:rFonts w:hint="eastAsia"/>
          <w:lang w:val="sv-SE"/>
        </w:rPr>
        <w:t>get</w:t>
      </w:r>
    </w:p>
    <w:p w:rsidR="00617863" w:rsidRPr="00394123" w:rsidRDefault="00617863" w:rsidP="00617863">
      <w:pPr>
        <w:rPr>
          <w:lang w:val="sv-S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1"/>
        <w:gridCol w:w="2131"/>
        <w:gridCol w:w="2131"/>
        <w:gridCol w:w="2139"/>
      </w:tblGrid>
      <w:tr w:rsidR="00530722" w:rsidRPr="00394123" w:rsidTr="00530722">
        <w:tc>
          <w:tcPr>
            <w:tcW w:w="2131" w:type="dxa"/>
            <w:tcBorders>
              <w:bottom w:val="single" w:sz="4" w:space="0" w:color="000000"/>
              <w:right w:val="single" w:sz="4" w:space="0" w:color="auto"/>
            </w:tcBorders>
            <w:shd w:val="clear" w:color="auto" w:fill="92CDDC"/>
          </w:tcPr>
          <w:p w:rsidR="00530722" w:rsidRPr="00394123" w:rsidRDefault="00530722" w:rsidP="002B4392">
            <w:pPr>
              <w:pStyle w:val="1e"/>
              <w:spacing w:line="240" w:lineRule="auto"/>
              <w:ind w:firstLineChars="0" w:firstLine="0"/>
              <w:jc w:val="center"/>
            </w:pPr>
            <w:r w:rsidRPr="00394123">
              <w:rPr>
                <w:rFonts w:hint="eastAsia"/>
              </w:rPr>
              <w:t>0</w:t>
            </w:r>
          </w:p>
        </w:tc>
        <w:tc>
          <w:tcPr>
            <w:tcW w:w="2131" w:type="dxa"/>
            <w:tcBorders>
              <w:left w:val="single" w:sz="4" w:space="0" w:color="auto"/>
              <w:bottom w:val="single" w:sz="4" w:space="0" w:color="000000"/>
            </w:tcBorders>
            <w:shd w:val="clear" w:color="auto" w:fill="92CDDC"/>
          </w:tcPr>
          <w:p w:rsidR="00530722" w:rsidRPr="00394123" w:rsidRDefault="00530722" w:rsidP="002B4392">
            <w:pPr>
              <w:pStyle w:val="1e"/>
              <w:spacing w:line="240" w:lineRule="auto"/>
              <w:ind w:firstLineChars="0" w:firstLine="0"/>
              <w:jc w:val="center"/>
            </w:pPr>
            <w:r w:rsidRPr="00394123">
              <w:rPr>
                <w:rFonts w:hint="eastAsia"/>
              </w:rPr>
              <w:t>1</w:t>
            </w:r>
          </w:p>
        </w:tc>
        <w:tc>
          <w:tcPr>
            <w:tcW w:w="2131" w:type="dxa"/>
            <w:tcBorders>
              <w:bottom w:val="single" w:sz="4" w:space="0" w:color="000000"/>
            </w:tcBorders>
            <w:shd w:val="clear" w:color="auto" w:fill="92CDDC"/>
          </w:tcPr>
          <w:p w:rsidR="00530722" w:rsidRPr="00394123" w:rsidRDefault="00530722" w:rsidP="002B4392">
            <w:pPr>
              <w:pStyle w:val="1e"/>
              <w:spacing w:line="240" w:lineRule="auto"/>
              <w:ind w:firstLineChars="0" w:firstLine="0"/>
              <w:jc w:val="center"/>
            </w:pPr>
            <w:r w:rsidRPr="00394123">
              <w:rPr>
                <w:rFonts w:hint="eastAsia"/>
              </w:rPr>
              <w:t>2</w:t>
            </w:r>
          </w:p>
        </w:tc>
        <w:tc>
          <w:tcPr>
            <w:tcW w:w="2139" w:type="dxa"/>
            <w:tcBorders>
              <w:bottom w:val="single" w:sz="4" w:space="0" w:color="000000"/>
            </w:tcBorders>
            <w:shd w:val="clear" w:color="auto" w:fill="92CDDC"/>
          </w:tcPr>
          <w:p w:rsidR="00530722" w:rsidRPr="00394123" w:rsidRDefault="00530722" w:rsidP="002B4392">
            <w:pPr>
              <w:pStyle w:val="1e"/>
              <w:spacing w:line="240" w:lineRule="auto"/>
              <w:ind w:firstLineChars="0" w:firstLine="0"/>
              <w:jc w:val="center"/>
            </w:pPr>
            <w:r w:rsidRPr="00394123">
              <w:rPr>
                <w:rFonts w:hint="eastAsia"/>
              </w:rPr>
              <w:t>3</w:t>
            </w:r>
          </w:p>
        </w:tc>
      </w:tr>
      <w:tr w:rsidR="00530722" w:rsidRPr="00394123" w:rsidTr="00530722">
        <w:trPr>
          <w:trHeight w:val="475"/>
        </w:trPr>
        <w:tc>
          <w:tcPr>
            <w:tcW w:w="2131" w:type="dxa"/>
            <w:tcBorders>
              <w:bottom w:val="single" w:sz="4" w:space="0" w:color="auto"/>
              <w:right w:val="single" w:sz="4" w:space="0" w:color="auto"/>
            </w:tcBorders>
          </w:tcPr>
          <w:p w:rsidR="00530722" w:rsidRPr="00394123" w:rsidRDefault="00530722" w:rsidP="00530722">
            <w:pPr>
              <w:pStyle w:val="1e"/>
              <w:ind w:firstLineChars="0" w:firstLine="0"/>
              <w:jc w:val="center"/>
            </w:pPr>
            <w:r w:rsidRPr="00394123">
              <w:rPr>
                <w:rFonts w:hint="eastAsia"/>
              </w:rPr>
              <w:t>Group-ID</w:t>
            </w:r>
          </w:p>
        </w:tc>
        <w:tc>
          <w:tcPr>
            <w:tcW w:w="2131" w:type="dxa"/>
            <w:tcBorders>
              <w:left w:val="single" w:sz="4" w:space="0" w:color="auto"/>
              <w:bottom w:val="single" w:sz="4" w:space="0" w:color="auto"/>
              <w:right w:val="single" w:sz="4" w:space="0" w:color="auto"/>
            </w:tcBorders>
          </w:tcPr>
          <w:p w:rsidR="00530722" w:rsidRPr="00394123" w:rsidRDefault="00530722" w:rsidP="00530722">
            <w:pPr>
              <w:pStyle w:val="1e"/>
              <w:ind w:firstLineChars="0" w:firstLine="0"/>
              <w:jc w:val="center"/>
            </w:pPr>
            <w:r w:rsidRPr="00394123">
              <w:rPr>
                <w:rFonts w:hint="eastAsia"/>
              </w:rPr>
              <w:t>Reserved</w:t>
            </w:r>
          </w:p>
        </w:tc>
        <w:tc>
          <w:tcPr>
            <w:tcW w:w="4270" w:type="dxa"/>
            <w:gridSpan w:val="2"/>
            <w:tcBorders>
              <w:left w:val="single" w:sz="4" w:space="0" w:color="auto"/>
              <w:bottom w:val="single" w:sz="4" w:space="0" w:color="auto"/>
            </w:tcBorders>
          </w:tcPr>
          <w:p w:rsidR="00530722" w:rsidRPr="00394123" w:rsidRDefault="00530722" w:rsidP="00530722">
            <w:pPr>
              <w:pStyle w:val="1e"/>
              <w:jc w:val="center"/>
            </w:pPr>
            <w:r w:rsidRPr="00394123">
              <w:rPr>
                <w:rFonts w:hint="eastAsia"/>
              </w:rPr>
              <w:t>Length</w:t>
            </w:r>
          </w:p>
        </w:tc>
      </w:tr>
      <w:tr w:rsidR="00530722" w:rsidRPr="00394123" w:rsidTr="00530722">
        <w:trPr>
          <w:trHeight w:val="401"/>
        </w:trPr>
        <w:tc>
          <w:tcPr>
            <w:tcW w:w="8532" w:type="dxa"/>
            <w:gridSpan w:val="4"/>
          </w:tcPr>
          <w:p w:rsidR="00530722" w:rsidRPr="00394123" w:rsidRDefault="00530722" w:rsidP="002B4392">
            <w:pPr>
              <w:pStyle w:val="1e"/>
              <w:jc w:val="center"/>
            </w:pPr>
            <w:r w:rsidRPr="00394123">
              <w:rPr>
                <w:rFonts w:hint="eastAsia"/>
              </w:rPr>
              <w:t>Data.....</w:t>
            </w:r>
          </w:p>
        </w:tc>
      </w:tr>
    </w:tbl>
    <w:p w:rsidR="00530722" w:rsidRPr="00394123" w:rsidRDefault="00530722" w:rsidP="00530722">
      <w:pPr>
        <w:rPr>
          <w:lang w:val="sv-SE"/>
        </w:rPr>
      </w:pPr>
    </w:p>
    <w:p w:rsidR="00280468" w:rsidRPr="00394123" w:rsidRDefault="00280468" w:rsidP="00280468">
      <w:pPr>
        <w:pStyle w:val="30"/>
      </w:pPr>
      <w:bookmarkStart w:id="22" w:name="_Toc436396622"/>
      <w:r w:rsidRPr="00394123">
        <w:t>IA.</w:t>
      </w:r>
      <w:r w:rsidRPr="00394123">
        <w:rPr>
          <w:rFonts w:hint="eastAsia"/>
        </w:rPr>
        <w:t>RFGW</w:t>
      </w:r>
      <w:r w:rsidRPr="00394123">
        <w:t>.</w:t>
      </w:r>
      <w:r w:rsidRPr="00394123">
        <w:rPr>
          <w:rFonts w:hint="eastAsia"/>
        </w:rPr>
        <w:t>DEV_NANE</w:t>
      </w:r>
      <w:bookmarkEnd w:id="22"/>
    </w:p>
    <w:p w:rsidR="00280468" w:rsidRPr="00394123" w:rsidRDefault="00280468" w:rsidP="00280468">
      <w:pPr>
        <w:rPr>
          <w:lang w:val="sv-SE"/>
        </w:rPr>
      </w:pPr>
      <w:r w:rsidRPr="00394123">
        <w:rPr>
          <w:rFonts w:hint="eastAsia"/>
          <w:lang w:val="sv-SE"/>
        </w:rPr>
        <w:t>UCAT_IA_RFGW_DEV_NAME</w:t>
      </w:r>
    </w:p>
    <w:p w:rsidR="00280468" w:rsidRPr="00394123" w:rsidRDefault="00280468" w:rsidP="00280468">
      <w:pPr>
        <w:rPr>
          <w:lang w:val="sv-SE"/>
        </w:rPr>
      </w:pPr>
      <w:r w:rsidRPr="00394123">
        <w:rPr>
          <w:rFonts w:hint="eastAsia"/>
          <w:lang w:val="sv-SE"/>
        </w:rPr>
        <w:t>设置设备名称，支持</w:t>
      </w:r>
      <w:r w:rsidRPr="00394123">
        <w:rPr>
          <w:rFonts w:hint="eastAsia"/>
          <w:lang w:val="sv-SE"/>
        </w:rPr>
        <w:t>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31"/>
        <w:gridCol w:w="2131"/>
        <w:gridCol w:w="2131"/>
        <w:gridCol w:w="2139"/>
      </w:tblGrid>
      <w:tr w:rsidR="00280468" w:rsidRPr="00394123" w:rsidTr="00280468">
        <w:tc>
          <w:tcPr>
            <w:tcW w:w="2131" w:type="dxa"/>
            <w:tcBorders>
              <w:top w:val="single" w:sz="4" w:space="0" w:color="000000"/>
              <w:left w:val="single" w:sz="4" w:space="0" w:color="000000"/>
              <w:bottom w:val="single" w:sz="4" w:space="0" w:color="000000"/>
              <w:right w:val="single" w:sz="4" w:space="0" w:color="auto"/>
            </w:tcBorders>
            <w:shd w:val="clear" w:color="auto" w:fill="92CDDC"/>
          </w:tcPr>
          <w:p w:rsidR="00280468" w:rsidRPr="00394123" w:rsidRDefault="00280468" w:rsidP="002B4392">
            <w:pPr>
              <w:pStyle w:val="1e"/>
              <w:spacing w:line="240" w:lineRule="auto"/>
              <w:ind w:firstLineChars="0" w:firstLine="0"/>
              <w:jc w:val="center"/>
            </w:pPr>
            <w:r w:rsidRPr="00394123">
              <w:rPr>
                <w:rFonts w:hint="eastAsia"/>
              </w:rPr>
              <w:t>0</w:t>
            </w:r>
          </w:p>
        </w:tc>
        <w:tc>
          <w:tcPr>
            <w:tcW w:w="2131" w:type="dxa"/>
            <w:tcBorders>
              <w:top w:val="single" w:sz="4" w:space="0" w:color="000000"/>
              <w:left w:val="single" w:sz="4" w:space="0" w:color="auto"/>
              <w:bottom w:val="single" w:sz="4" w:space="0" w:color="000000"/>
              <w:right w:val="single" w:sz="4" w:space="0" w:color="000000"/>
            </w:tcBorders>
            <w:shd w:val="clear" w:color="auto" w:fill="92CDDC"/>
          </w:tcPr>
          <w:p w:rsidR="00280468" w:rsidRPr="00394123" w:rsidRDefault="00280468" w:rsidP="002B4392">
            <w:pPr>
              <w:pStyle w:val="1e"/>
              <w:spacing w:line="240" w:lineRule="auto"/>
              <w:ind w:firstLineChars="0" w:firstLine="0"/>
              <w:jc w:val="center"/>
            </w:pPr>
            <w:r w:rsidRPr="00394123">
              <w:rPr>
                <w:rFonts w:hint="eastAsia"/>
              </w:rPr>
              <w:t>1</w:t>
            </w:r>
          </w:p>
        </w:tc>
        <w:tc>
          <w:tcPr>
            <w:tcW w:w="2131" w:type="dxa"/>
            <w:tcBorders>
              <w:top w:val="single" w:sz="4" w:space="0" w:color="000000"/>
              <w:left w:val="single" w:sz="4" w:space="0" w:color="000000"/>
              <w:bottom w:val="single" w:sz="4" w:space="0" w:color="000000"/>
              <w:right w:val="single" w:sz="4" w:space="0" w:color="000000"/>
            </w:tcBorders>
            <w:shd w:val="clear" w:color="auto" w:fill="92CDDC"/>
          </w:tcPr>
          <w:p w:rsidR="00280468" w:rsidRPr="00394123" w:rsidRDefault="00280468" w:rsidP="002B4392">
            <w:pPr>
              <w:pStyle w:val="1e"/>
              <w:spacing w:line="240" w:lineRule="auto"/>
              <w:ind w:firstLineChars="0" w:firstLine="0"/>
              <w:jc w:val="center"/>
            </w:pPr>
            <w:r w:rsidRPr="00394123">
              <w:rPr>
                <w:rFonts w:hint="eastAsia"/>
              </w:rPr>
              <w:t>2</w:t>
            </w:r>
          </w:p>
        </w:tc>
        <w:tc>
          <w:tcPr>
            <w:tcW w:w="2139" w:type="dxa"/>
            <w:tcBorders>
              <w:top w:val="single" w:sz="4" w:space="0" w:color="000000"/>
              <w:left w:val="single" w:sz="4" w:space="0" w:color="000000"/>
              <w:bottom w:val="single" w:sz="4" w:space="0" w:color="000000"/>
              <w:right w:val="single" w:sz="4" w:space="0" w:color="000000"/>
            </w:tcBorders>
            <w:shd w:val="clear" w:color="auto" w:fill="92CDDC"/>
          </w:tcPr>
          <w:p w:rsidR="00280468" w:rsidRPr="00394123" w:rsidRDefault="00280468" w:rsidP="002B4392">
            <w:pPr>
              <w:pStyle w:val="1e"/>
              <w:spacing w:line="240" w:lineRule="auto"/>
              <w:ind w:firstLineChars="0" w:firstLine="0"/>
              <w:jc w:val="center"/>
            </w:pPr>
            <w:r w:rsidRPr="00394123">
              <w:rPr>
                <w:rFonts w:hint="eastAsia"/>
              </w:rPr>
              <w:t>3</w:t>
            </w:r>
          </w:p>
        </w:tc>
      </w:tr>
      <w:tr w:rsidR="00280468" w:rsidRPr="00394123" w:rsidTr="002B4392">
        <w:trPr>
          <w:trHeight w:val="391"/>
        </w:trPr>
        <w:tc>
          <w:tcPr>
            <w:tcW w:w="8532" w:type="dxa"/>
            <w:gridSpan w:val="4"/>
            <w:tcBorders>
              <w:bottom w:val="single" w:sz="4" w:space="0" w:color="auto"/>
              <w:right w:val="single" w:sz="4" w:space="0" w:color="auto"/>
            </w:tcBorders>
          </w:tcPr>
          <w:p w:rsidR="00280468" w:rsidRPr="00394123" w:rsidRDefault="00280468" w:rsidP="002B4392">
            <w:pPr>
              <w:pStyle w:val="1e"/>
              <w:jc w:val="center"/>
            </w:pPr>
            <w:r w:rsidRPr="00394123">
              <w:rPr>
                <w:rFonts w:hint="eastAsia"/>
              </w:rPr>
              <w:t>SN</w:t>
            </w:r>
          </w:p>
        </w:tc>
      </w:tr>
      <w:tr w:rsidR="00280468" w:rsidRPr="00394123" w:rsidTr="002B4392">
        <w:trPr>
          <w:trHeight w:val="1767"/>
        </w:trPr>
        <w:tc>
          <w:tcPr>
            <w:tcW w:w="8532" w:type="dxa"/>
            <w:gridSpan w:val="4"/>
          </w:tcPr>
          <w:p w:rsidR="00280468" w:rsidRPr="00394123" w:rsidRDefault="00280468" w:rsidP="002B4392">
            <w:pPr>
              <w:pStyle w:val="1e"/>
              <w:jc w:val="center"/>
            </w:pPr>
            <w:r w:rsidRPr="00394123">
              <w:rPr>
                <w:rFonts w:hint="eastAsia"/>
              </w:rPr>
              <w:t>DevName</w:t>
            </w:r>
          </w:p>
          <w:p w:rsidR="00280468" w:rsidRPr="00394123" w:rsidRDefault="00280468" w:rsidP="002B4392">
            <w:pPr>
              <w:pStyle w:val="1e"/>
              <w:jc w:val="center"/>
            </w:pPr>
            <w:r w:rsidRPr="00394123">
              <w:rPr>
                <w:rFonts w:hint="eastAsia"/>
              </w:rPr>
              <w:t>(16 bytes)</w:t>
            </w:r>
          </w:p>
        </w:tc>
      </w:tr>
    </w:tbl>
    <w:p w:rsidR="000855DC" w:rsidRPr="00394123" w:rsidRDefault="000855DC" w:rsidP="009A056C">
      <w:pPr>
        <w:pStyle w:val="1e"/>
        <w:spacing w:line="240" w:lineRule="auto"/>
        <w:ind w:firstLineChars="0" w:firstLine="0"/>
      </w:pPr>
    </w:p>
    <w:p w:rsidR="004A2A5B" w:rsidRPr="00394123" w:rsidRDefault="00FC0DBE" w:rsidP="004A2A5B">
      <w:pPr>
        <w:pStyle w:val="20"/>
      </w:pPr>
      <w:bookmarkStart w:id="23" w:name="_Toc436396623"/>
      <w:r w:rsidRPr="00394123">
        <w:rPr>
          <w:rFonts w:hint="eastAsia"/>
        </w:rPr>
        <w:t>UDP</w:t>
      </w:r>
      <w:r w:rsidR="00C239D8" w:rsidRPr="00394123">
        <w:rPr>
          <w:rFonts w:hint="eastAsia"/>
        </w:rPr>
        <w:t>通信协议常量定义</w:t>
      </w:r>
      <w:bookmarkEnd w:id="23"/>
    </w:p>
    <w:p w:rsidR="00C239D8" w:rsidRPr="00394123" w:rsidRDefault="00C239D8" w:rsidP="00C239D8">
      <w:pPr>
        <w:rPr>
          <w:lang w:val="sv-SE"/>
        </w:rPr>
      </w:pPr>
    </w:p>
    <w:p w:rsidR="00C239D8" w:rsidRPr="00394123" w:rsidRDefault="00C239D8" w:rsidP="004C40E2">
      <w:pPr>
        <w:pStyle w:val="1d"/>
        <w:spacing w:before="156" w:after="156"/>
        <w:ind w:leftChars="200" w:firstLineChars="200" w:firstLine="420"/>
      </w:pPr>
      <w:r w:rsidRPr="00394123">
        <w:rPr>
          <w:rFonts w:hint="eastAsia"/>
          <w:lang w:val="sv-SE"/>
        </w:rPr>
        <w:t xml:space="preserve">//2.4G RF </w:t>
      </w:r>
      <w:r w:rsidRPr="00394123">
        <w:rPr>
          <w:rFonts w:hint="eastAsia"/>
        </w:rPr>
        <w:t>网关</w:t>
      </w:r>
    </w:p>
    <w:p w:rsidR="00E4532C" w:rsidRPr="00394123" w:rsidRDefault="00E4532C" w:rsidP="004C40E2">
      <w:pPr>
        <w:pStyle w:val="1d"/>
        <w:spacing w:before="156" w:after="156"/>
        <w:ind w:leftChars="200" w:firstLineChars="200" w:firstLine="420"/>
        <w:rPr>
          <w:lang w:val="sv-SE"/>
        </w:rPr>
      </w:pPr>
      <w:r w:rsidRPr="00394123">
        <w:rPr>
          <w:rFonts w:hint="eastAsia"/>
          <w:lang w:val="sv-SE"/>
        </w:rPr>
        <w:t>//</w:t>
      </w:r>
      <w:r w:rsidRPr="00394123">
        <w:rPr>
          <w:rFonts w:hint="eastAsia"/>
          <w:lang w:val="sv-SE"/>
        </w:rPr>
        <w:t>设备子类型定义</w:t>
      </w:r>
    </w:p>
    <w:p w:rsidR="00E4532C" w:rsidRPr="00394123" w:rsidRDefault="00E4532C" w:rsidP="004C40E2">
      <w:pPr>
        <w:pStyle w:val="1d"/>
        <w:spacing w:before="156" w:after="156"/>
        <w:ind w:leftChars="200" w:firstLineChars="200" w:firstLine="420"/>
        <w:rPr>
          <w:lang w:val="sv-SE"/>
        </w:rPr>
      </w:pPr>
      <w:r w:rsidRPr="00394123">
        <w:rPr>
          <w:rFonts w:hint="eastAsia"/>
          <w:lang w:val="sv-SE"/>
        </w:rPr>
        <w:t>#define IJ_RFGW  0x1E</w:t>
      </w:r>
    </w:p>
    <w:p w:rsidR="00E4532C" w:rsidRPr="00394123" w:rsidRDefault="00E4532C" w:rsidP="004C40E2">
      <w:pPr>
        <w:pStyle w:val="1d"/>
        <w:spacing w:before="156" w:after="156"/>
        <w:ind w:leftChars="200" w:firstLineChars="200" w:firstLine="420"/>
        <w:rPr>
          <w:lang w:val="sv-SE"/>
        </w:rPr>
      </w:pPr>
      <w:r w:rsidRPr="00394123">
        <w:rPr>
          <w:rFonts w:hint="eastAsia"/>
          <w:lang w:val="sv-SE"/>
        </w:rPr>
        <w:t>//</w:t>
      </w:r>
      <w:r w:rsidRPr="00394123">
        <w:rPr>
          <w:rFonts w:hint="eastAsia"/>
          <w:lang w:val="sv-SE"/>
        </w:rPr>
        <w:t>采用</w:t>
      </w:r>
      <w:r w:rsidRPr="00394123">
        <w:rPr>
          <w:rFonts w:hint="eastAsia"/>
          <w:lang w:val="sv-SE"/>
        </w:rPr>
        <w:t>6621</w:t>
      </w:r>
      <w:r w:rsidRPr="00394123">
        <w:rPr>
          <w:rFonts w:hint="eastAsia"/>
          <w:lang w:val="sv-SE"/>
        </w:rPr>
        <w:t>模组的网关扩展类型定义</w:t>
      </w:r>
    </w:p>
    <w:p w:rsidR="00E4532C" w:rsidRPr="00394123" w:rsidRDefault="00E4532C" w:rsidP="004C40E2">
      <w:pPr>
        <w:pStyle w:val="1d"/>
        <w:spacing w:before="156" w:after="156"/>
        <w:ind w:leftChars="200" w:firstLineChars="200" w:firstLine="420"/>
        <w:rPr>
          <w:lang w:val="sv-SE"/>
        </w:rPr>
      </w:pPr>
      <w:r w:rsidRPr="00394123">
        <w:rPr>
          <w:rFonts w:hint="eastAsia"/>
          <w:lang w:val="sv-SE"/>
        </w:rPr>
        <w:t>#define ETYPE_IJ_RFGW_6621 0x01</w:t>
      </w:r>
    </w:p>
    <w:p w:rsidR="00E4532C" w:rsidRPr="00394123" w:rsidRDefault="00E4532C" w:rsidP="004C40E2">
      <w:pPr>
        <w:pStyle w:val="1d"/>
        <w:spacing w:before="156" w:after="156"/>
        <w:ind w:leftChars="200" w:firstLineChars="200" w:firstLine="420"/>
        <w:rPr>
          <w:lang w:val="sv-SE"/>
        </w:rPr>
      </w:pPr>
    </w:p>
    <w:p w:rsidR="00C239D8" w:rsidRPr="00394123" w:rsidRDefault="00C239D8" w:rsidP="004C40E2">
      <w:pPr>
        <w:pStyle w:val="1d"/>
        <w:spacing w:before="156" w:after="156"/>
        <w:ind w:leftChars="200" w:firstLineChars="200" w:firstLine="420"/>
        <w:rPr>
          <w:lang w:val="sv-SE"/>
        </w:rPr>
      </w:pPr>
      <w:r w:rsidRPr="00394123">
        <w:rPr>
          <w:lang w:val="sv-SE"/>
        </w:rPr>
        <w:lastRenderedPageBreak/>
        <w:t>//IA.RFGW</w:t>
      </w:r>
    </w:p>
    <w:p w:rsidR="00C239D8" w:rsidRPr="00394123" w:rsidRDefault="00C239D8" w:rsidP="004C40E2">
      <w:pPr>
        <w:pStyle w:val="1d"/>
        <w:spacing w:before="156" w:after="156"/>
        <w:ind w:leftChars="200" w:firstLineChars="200" w:firstLine="420"/>
        <w:rPr>
          <w:lang w:val="sv-SE"/>
        </w:rPr>
      </w:pPr>
      <w:r w:rsidRPr="00394123">
        <w:rPr>
          <w:lang w:val="sv-SE"/>
        </w:rPr>
        <w:t>#define UCSOT_IA_RFGW 21</w:t>
      </w:r>
    </w:p>
    <w:p w:rsidR="00C239D8" w:rsidRPr="00394123" w:rsidRDefault="00C239D8" w:rsidP="004C40E2">
      <w:pPr>
        <w:pStyle w:val="1d"/>
        <w:spacing w:before="156" w:after="156"/>
        <w:ind w:leftChars="200" w:firstLineChars="200" w:firstLine="420"/>
        <w:rPr>
          <w:lang w:val="sv-SE"/>
        </w:rPr>
      </w:pPr>
      <w:r w:rsidRPr="00394123">
        <w:rPr>
          <w:lang w:val="sv-SE"/>
        </w:rPr>
        <w:t>//IA.RFGW.JOIN</w:t>
      </w:r>
    </w:p>
    <w:p w:rsidR="00C239D8" w:rsidRPr="00394123" w:rsidRDefault="00C239D8" w:rsidP="004C40E2">
      <w:pPr>
        <w:pStyle w:val="1d"/>
        <w:spacing w:before="156" w:after="156"/>
        <w:ind w:leftChars="200" w:firstLineChars="200" w:firstLine="420"/>
        <w:rPr>
          <w:lang w:val="sv-SE"/>
        </w:rPr>
      </w:pPr>
      <w:r w:rsidRPr="00394123">
        <w:rPr>
          <w:lang w:val="sv-SE"/>
        </w:rPr>
        <w:t>#define UCAT_IA_RFGW_JOIN 1</w:t>
      </w:r>
    </w:p>
    <w:p w:rsidR="00C239D8" w:rsidRPr="00394123" w:rsidRDefault="00C239D8" w:rsidP="004C40E2">
      <w:pPr>
        <w:pStyle w:val="1d"/>
        <w:spacing w:before="156" w:after="156"/>
        <w:ind w:leftChars="200" w:firstLineChars="200" w:firstLine="420"/>
        <w:rPr>
          <w:lang w:val="sv-SE"/>
        </w:rPr>
      </w:pPr>
      <w:r w:rsidRPr="00394123">
        <w:rPr>
          <w:lang w:val="sv-SE"/>
        </w:rPr>
        <w:t>//IA.RFGW.JOIN_FIND</w:t>
      </w:r>
    </w:p>
    <w:p w:rsidR="00C239D8" w:rsidRPr="00394123" w:rsidRDefault="00C239D8" w:rsidP="004C40E2">
      <w:pPr>
        <w:pStyle w:val="1d"/>
        <w:spacing w:before="156" w:after="156"/>
        <w:ind w:leftChars="200" w:firstLineChars="200" w:firstLine="420"/>
      </w:pPr>
      <w:r w:rsidRPr="00394123">
        <w:t>#define UCAT_IA_RFGW_JOIN_FIND 2</w:t>
      </w:r>
    </w:p>
    <w:p w:rsidR="00C239D8" w:rsidRPr="00394123" w:rsidRDefault="00C239D8" w:rsidP="004C40E2">
      <w:pPr>
        <w:pStyle w:val="1d"/>
        <w:spacing w:before="156" w:after="156"/>
        <w:ind w:leftChars="200" w:firstLineChars="200" w:firstLine="420"/>
      </w:pPr>
      <w:r w:rsidRPr="00394123">
        <w:t>//IA.RFGW.JOIN_ACTION</w:t>
      </w:r>
    </w:p>
    <w:p w:rsidR="00C239D8" w:rsidRPr="00394123" w:rsidRDefault="00C239D8" w:rsidP="004C40E2">
      <w:pPr>
        <w:pStyle w:val="1d"/>
        <w:spacing w:before="156" w:after="156"/>
        <w:ind w:leftChars="200" w:firstLineChars="200" w:firstLine="420"/>
      </w:pPr>
      <w:r w:rsidRPr="00394123">
        <w:t>#define UCAT_IA_RFGW_JOIN_ACTION 3</w:t>
      </w:r>
    </w:p>
    <w:p w:rsidR="00C239D8" w:rsidRPr="00394123" w:rsidRDefault="00C239D8" w:rsidP="004C40E2">
      <w:pPr>
        <w:pStyle w:val="1d"/>
        <w:spacing w:before="156" w:after="156"/>
        <w:ind w:leftChars="200" w:firstLineChars="200" w:firstLine="420"/>
      </w:pPr>
      <w:r w:rsidRPr="00394123">
        <w:t>//IA.RFGW.GROUP</w:t>
      </w:r>
    </w:p>
    <w:p w:rsidR="00C239D8" w:rsidRPr="00394123" w:rsidRDefault="00C239D8" w:rsidP="004C40E2">
      <w:pPr>
        <w:pStyle w:val="1d"/>
        <w:spacing w:before="156" w:after="156"/>
        <w:ind w:leftChars="200" w:firstLineChars="200" w:firstLine="420"/>
      </w:pPr>
      <w:r w:rsidRPr="00394123">
        <w:t>#define UCAT_IA_RFGW_GROUP 4</w:t>
      </w:r>
    </w:p>
    <w:p w:rsidR="00C239D8" w:rsidRPr="00394123" w:rsidRDefault="00C239D8" w:rsidP="004C40E2">
      <w:pPr>
        <w:pStyle w:val="1d"/>
        <w:spacing w:before="156" w:after="156"/>
        <w:ind w:leftChars="200" w:firstLineChars="200" w:firstLine="420"/>
      </w:pPr>
      <w:r w:rsidRPr="00394123">
        <w:t>//IA.RFGW.LIST</w:t>
      </w:r>
    </w:p>
    <w:p w:rsidR="00C239D8" w:rsidRPr="00394123" w:rsidRDefault="00C239D8" w:rsidP="004C40E2">
      <w:pPr>
        <w:pStyle w:val="1d"/>
        <w:spacing w:before="156" w:after="156"/>
        <w:ind w:leftChars="200" w:firstLineChars="200" w:firstLine="420"/>
      </w:pPr>
      <w:r w:rsidRPr="00394123">
        <w:t>#define UCAT_IA_RFGW_LIST 5</w:t>
      </w:r>
    </w:p>
    <w:p w:rsidR="00C239D8" w:rsidRPr="00394123" w:rsidRDefault="00C239D8" w:rsidP="004C40E2">
      <w:pPr>
        <w:pStyle w:val="1d"/>
        <w:spacing w:before="156" w:after="156"/>
        <w:ind w:leftChars="200" w:firstLineChars="200" w:firstLine="420"/>
      </w:pPr>
      <w:r w:rsidRPr="00394123">
        <w:t>//IA.RFGW.TT</w:t>
      </w:r>
    </w:p>
    <w:p w:rsidR="00C239D8" w:rsidRPr="00394123" w:rsidRDefault="00C239D8" w:rsidP="004C40E2">
      <w:pPr>
        <w:pStyle w:val="1d"/>
        <w:spacing w:before="156" w:after="156"/>
        <w:ind w:leftChars="200" w:firstLineChars="200" w:firstLine="420"/>
      </w:pPr>
      <w:r w:rsidRPr="00394123">
        <w:t>#define UCAT_IA_RFGW_TT 6</w:t>
      </w:r>
    </w:p>
    <w:p w:rsidR="00C239D8" w:rsidRPr="00394123" w:rsidRDefault="00C239D8" w:rsidP="004C40E2">
      <w:pPr>
        <w:pStyle w:val="1d"/>
        <w:spacing w:before="156" w:after="156"/>
        <w:ind w:leftChars="200" w:firstLineChars="200" w:firstLine="420"/>
      </w:pPr>
      <w:r w:rsidRPr="00394123">
        <w:t>//IA.RFGW.DEV_SYNC</w:t>
      </w:r>
    </w:p>
    <w:p w:rsidR="004A2A5B" w:rsidRDefault="00C239D8" w:rsidP="004C40E2">
      <w:pPr>
        <w:pStyle w:val="1d"/>
        <w:spacing w:before="156" w:after="156"/>
        <w:ind w:leftChars="200" w:firstLineChars="200" w:firstLine="420"/>
      </w:pPr>
      <w:r w:rsidRPr="00394123">
        <w:t>#define UCAT_IA_RFGW_DEV_SYNC 7</w:t>
      </w:r>
    </w:p>
    <w:p w:rsidR="00637377" w:rsidRDefault="00637377" w:rsidP="00637377">
      <w:pPr>
        <w:pStyle w:val="1d"/>
        <w:spacing w:before="156" w:after="156"/>
        <w:ind w:leftChars="200" w:firstLineChars="200" w:firstLine="420"/>
      </w:pPr>
      <w:r>
        <w:t>//IA.RFGW.PARAM</w:t>
      </w:r>
    </w:p>
    <w:p w:rsidR="00637377" w:rsidRDefault="00637377" w:rsidP="00637377">
      <w:pPr>
        <w:ind w:firstLine="840"/>
        <w:rPr>
          <w:lang w:val="sv-SE"/>
        </w:rPr>
      </w:pPr>
      <w:r w:rsidRPr="00394123">
        <w:t xml:space="preserve">#define </w:t>
      </w:r>
      <w:r w:rsidRPr="00394123">
        <w:rPr>
          <w:lang w:val="sv-SE"/>
        </w:rPr>
        <w:t>UCAT_IA</w:t>
      </w:r>
      <w:r w:rsidR="005838C6">
        <w:rPr>
          <w:rFonts w:hint="eastAsia"/>
          <w:lang w:val="sv-SE"/>
        </w:rPr>
        <w:t>_RFGW_PARAM     12</w:t>
      </w:r>
    </w:p>
    <w:p w:rsidR="00A960CD" w:rsidRDefault="00A960CD" w:rsidP="00A960CD">
      <w:pPr>
        <w:ind w:firstLine="840"/>
      </w:pPr>
      <w:r>
        <w:t>#define UCAT_IA_RFGW_TT_CACHE</w:t>
      </w:r>
      <w:r>
        <w:tab/>
      </w:r>
      <w:r>
        <w:tab/>
      </w:r>
      <w:r>
        <w:tab/>
        <w:t>13</w:t>
      </w:r>
    </w:p>
    <w:p w:rsidR="00A960CD" w:rsidRDefault="00A960CD" w:rsidP="00A960CD">
      <w:pPr>
        <w:ind w:firstLine="840"/>
      </w:pPr>
      <w:r>
        <w:t>#define UCAT_IA_RFGW_LIST_DIGEST</w:t>
      </w:r>
      <w:r>
        <w:tab/>
      </w:r>
      <w:r>
        <w:tab/>
      </w:r>
      <w:r>
        <w:tab/>
        <w:t>14</w:t>
      </w:r>
    </w:p>
    <w:p w:rsidR="00A960CD" w:rsidRDefault="00A960CD" w:rsidP="00A960CD">
      <w:pPr>
        <w:ind w:firstLine="840"/>
      </w:pPr>
      <w:r>
        <w:t>#define UCAT_IA_RFGW_LIST_DIGEST_ACK</w:t>
      </w:r>
      <w:r>
        <w:tab/>
      </w:r>
      <w:r>
        <w:tab/>
      </w:r>
      <w:r>
        <w:tab/>
        <w:t>15</w:t>
      </w:r>
    </w:p>
    <w:p w:rsidR="00AE5F5F" w:rsidRPr="00394123" w:rsidRDefault="00A960CD" w:rsidP="00A960CD">
      <w:pPr>
        <w:ind w:firstLine="840"/>
        <w:rPr>
          <w:lang w:val="sv-SE"/>
        </w:rPr>
      </w:pPr>
      <w:r>
        <w:t>#define UCAT_IA_RFGW_LIST_WITH_ID</w:t>
      </w:r>
      <w:r>
        <w:tab/>
      </w:r>
      <w:r>
        <w:tab/>
      </w:r>
      <w:r>
        <w:tab/>
        <w:t>16</w:t>
      </w:r>
    </w:p>
    <w:p w:rsidR="00637377" w:rsidRPr="00394123" w:rsidRDefault="00637377" w:rsidP="004C40E2">
      <w:pPr>
        <w:pStyle w:val="1d"/>
        <w:spacing w:before="156" w:after="156"/>
        <w:ind w:leftChars="200" w:firstLineChars="200" w:firstLine="420"/>
      </w:pPr>
    </w:p>
    <w:p w:rsidR="00834247" w:rsidRPr="003A7629" w:rsidRDefault="00834247" w:rsidP="004C40E2">
      <w:pPr>
        <w:pStyle w:val="1d"/>
        <w:spacing w:before="156" w:after="156"/>
        <w:ind w:leftChars="200" w:firstLineChars="200" w:firstLine="420"/>
      </w:pPr>
    </w:p>
    <w:p w:rsidR="00834247" w:rsidRPr="00394123" w:rsidRDefault="00834247" w:rsidP="00834247">
      <w:pPr>
        <w:pStyle w:val="20"/>
      </w:pPr>
      <w:bookmarkStart w:id="24" w:name="_Toc415065634"/>
      <w:bookmarkStart w:id="25" w:name="_Toc436396624"/>
      <w:r w:rsidRPr="00394123">
        <w:rPr>
          <w:rFonts w:hint="eastAsia"/>
        </w:rPr>
        <w:t>RF</w:t>
      </w:r>
      <w:r w:rsidRPr="00394123">
        <w:rPr>
          <w:rFonts w:hint="eastAsia"/>
        </w:rPr>
        <w:t>通信协议</w:t>
      </w:r>
      <w:bookmarkEnd w:id="24"/>
      <w:bookmarkEnd w:id="25"/>
    </w:p>
    <w:p w:rsidR="00834247" w:rsidRPr="00394123" w:rsidRDefault="00834247" w:rsidP="004C40E2">
      <w:pPr>
        <w:pStyle w:val="1d"/>
        <w:spacing w:before="156" w:after="156"/>
        <w:ind w:leftChars="200" w:firstLineChars="200" w:firstLine="420"/>
      </w:pPr>
      <w:r w:rsidRPr="00394123">
        <w:rPr>
          <w:rFonts w:hint="eastAsia"/>
        </w:rPr>
        <w:t>这里的报文指</w:t>
      </w:r>
      <w:r w:rsidRPr="00394123">
        <w:rPr>
          <w:rFonts w:hint="eastAsia"/>
        </w:rPr>
        <w:t>2.4G</w:t>
      </w:r>
      <w:r w:rsidRPr="00394123">
        <w:rPr>
          <w:rFonts w:hint="eastAsia"/>
        </w:rPr>
        <w:t>帧格式中</w:t>
      </w:r>
      <w:r w:rsidRPr="00394123">
        <w:rPr>
          <w:rFonts w:hint="eastAsia"/>
        </w:rPr>
        <w:t>1</w:t>
      </w:r>
      <w:r w:rsidRPr="00394123">
        <w:rPr>
          <w:rFonts w:hint="eastAsia"/>
        </w:rPr>
        <w:t>～</w:t>
      </w:r>
      <w:r w:rsidRPr="00394123">
        <w:rPr>
          <w:rFonts w:hint="eastAsia"/>
        </w:rPr>
        <w:t>32</w:t>
      </w:r>
      <w:r w:rsidRPr="00394123">
        <w:rPr>
          <w:rFonts w:hint="eastAsia"/>
        </w:rPr>
        <w:t>字节的载荷部分。</w:t>
      </w:r>
    </w:p>
    <w:p w:rsidR="00493E00" w:rsidRPr="00394123" w:rsidRDefault="00493E00" w:rsidP="004C40E2">
      <w:pPr>
        <w:pStyle w:val="1d"/>
        <w:spacing w:before="156" w:after="156"/>
        <w:ind w:leftChars="200" w:firstLineChars="200" w:firstLine="420"/>
      </w:pPr>
      <w:r w:rsidRPr="00394123">
        <w:rPr>
          <w:rFonts w:hint="eastAsia"/>
        </w:rPr>
        <w:t>由于</w:t>
      </w:r>
      <w:r w:rsidRPr="00394123">
        <w:rPr>
          <w:rFonts w:hint="eastAsia"/>
        </w:rPr>
        <w:t>RF</w:t>
      </w:r>
      <w:r w:rsidRPr="00394123">
        <w:rPr>
          <w:rFonts w:hint="eastAsia"/>
        </w:rPr>
        <w:t>载荷十分有限，</w:t>
      </w:r>
      <w:r w:rsidR="00A22BBB" w:rsidRPr="00394123">
        <w:rPr>
          <w:rFonts w:hint="eastAsia"/>
        </w:rPr>
        <w:t>而且具体产品的实际控制命令在透传数据里面，</w:t>
      </w:r>
      <w:r w:rsidRPr="00394123">
        <w:rPr>
          <w:rFonts w:hint="eastAsia"/>
        </w:rPr>
        <w:t>第一字节命令字段</w:t>
      </w:r>
      <w:r w:rsidR="00A22BBB" w:rsidRPr="00394123">
        <w:rPr>
          <w:rFonts w:hint="eastAsia"/>
        </w:rPr>
        <w:t>空闲位较多，现使用最高位作为加密标志，</w:t>
      </w:r>
      <w:r w:rsidR="00A22BBB" w:rsidRPr="00394123">
        <w:rPr>
          <w:rFonts w:hint="eastAsia"/>
        </w:rPr>
        <w:t>1</w:t>
      </w:r>
      <w:r w:rsidR="00A22BBB" w:rsidRPr="00394123">
        <w:rPr>
          <w:rFonts w:hint="eastAsia"/>
        </w:rPr>
        <w:t>表示后续载荷已经加密，</w:t>
      </w:r>
      <w:r w:rsidR="00A22BBB" w:rsidRPr="00394123">
        <w:rPr>
          <w:rFonts w:hint="eastAsia"/>
        </w:rPr>
        <w:t>0</w:t>
      </w:r>
      <w:r w:rsidR="00A22BBB" w:rsidRPr="00394123">
        <w:rPr>
          <w:rFonts w:hint="eastAsia"/>
        </w:rPr>
        <w:t>表示未加密。第一字节不加密。</w:t>
      </w:r>
    </w:p>
    <w:p w:rsidR="00834247" w:rsidRPr="00394123" w:rsidRDefault="00834247" w:rsidP="00834247">
      <w:pPr>
        <w:pStyle w:val="30"/>
      </w:pPr>
      <w:bookmarkStart w:id="26" w:name="_Toc436396625"/>
      <w:r w:rsidRPr="00394123">
        <w:rPr>
          <w:rFonts w:hint="eastAsia"/>
        </w:rPr>
        <w:t>申请配对</w:t>
      </w:r>
      <w:bookmarkEnd w:id="26"/>
    </w:p>
    <w:p w:rsidR="00834247" w:rsidRPr="00394123" w:rsidRDefault="00834247" w:rsidP="00834247">
      <w:pPr>
        <w:rPr>
          <w:lang w:val="sv-SE"/>
        </w:rPr>
      </w:pPr>
      <w:r w:rsidRPr="00394123">
        <w:rPr>
          <w:rFonts w:hint="eastAsia"/>
          <w:lang w:val="sv-SE"/>
        </w:rPr>
        <w:t>发送方向：设备→网关</w:t>
      </w:r>
    </w:p>
    <w:p w:rsidR="00834247" w:rsidRPr="00394123" w:rsidRDefault="00834247" w:rsidP="00834247">
      <w:pPr>
        <w:rPr>
          <w:lang w:val="sv-SE"/>
        </w:rPr>
      </w:pPr>
      <w:r w:rsidRPr="00394123">
        <w:rPr>
          <w:rFonts w:hint="eastAsia"/>
          <w:lang w:val="sv-SE"/>
        </w:rPr>
        <w:t>接收地址：全网广播（</w:t>
      </w:r>
      <w:r w:rsidRPr="00394123">
        <w:rPr>
          <w:rFonts w:hint="eastAsia"/>
          <w:lang w:val="sv-SE"/>
        </w:rPr>
        <w:t>P0</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293C4C" w:rsidRPr="00394123" w:rsidTr="00840835">
        <w:trPr>
          <w:jc w:val="center"/>
        </w:trPr>
        <w:tc>
          <w:tcPr>
            <w:tcW w:w="2373" w:type="dxa"/>
          </w:tcPr>
          <w:p w:rsidR="00293C4C" w:rsidRPr="00394123" w:rsidRDefault="00293C4C" w:rsidP="00840835">
            <w:pPr>
              <w:pStyle w:val="1d"/>
              <w:spacing w:beforeLines="0" w:afterLines="0"/>
              <w:jc w:val="center"/>
            </w:pPr>
            <w:r w:rsidRPr="00394123">
              <w:rPr>
                <w:rFonts w:hint="eastAsia"/>
              </w:rPr>
              <w:lastRenderedPageBreak/>
              <w:t>1</w:t>
            </w:r>
          </w:p>
        </w:tc>
        <w:tc>
          <w:tcPr>
            <w:tcW w:w="2353" w:type="dxa"/>
          </w:tcPr>
          <w:p w:rsidR="00293C4C" w:rsidRPr="00394123" w:rsidRDefault="00293C4C" w:rsidP="00840835">
            <w:pPr>
              <w:pStyle w:val="1d"/>
              <w:spacing w:beforeLines="0" w:afterLines="0"/>
              <w:jc w:val="center"/>
            </w:pPr>
            <w:r w:rsidRPr="00394123">
              <w:rPr>
                <w:rFonts w:hint="eastAsia"/>
              </w:rPr>
              <w:t>2</w:t>
            </w:r>
          </w:p>
        </w:tc>
        <w:tc>
          <w:tcPr>
            <w:tcW w:w="2354" w:type="dxa"/>
          </w:tcPr>
          <w:p w:rsidR="00293C4C" w:rsidRPr="00394123" w:rsidRDefault="00293C4C" w:rsidP="00840835">
            <w:pPr>
              <w:pStyle w:val="1d"/>
              <w:spacing w:beforeLines="0" w:afterLines="0"/>
              <w:jc w:val="center"/>
            </w:pPr>
            <w:r w:rsidRPr="00394123">
              <w:rPr>
                <w:rFonts w:hint="eastAsia"/>
              </w:rPr>
              <w:t>3</w:t>
            </w:r>
          </w:p>
        </w:tc>
        <w:tc>
          <w:tcPr>
            <w:tcW w:w="2354" w:type="dxa"/>
          </w:tcPr>
          <w:p w:rsidR="00293C4C" w:rsidRPr="00394123" w:rsidRDefault="00293C4C" w:rsidP="00840835">
            <w:pPr>
              <w:pStyle w:val="1d"/>
              <w:spacing w:beforeLines="0" w:afterLines="0"/>
              <w:jc w:val="center"/>
            </w:pPr>
            <w:r w:rsidRPr="00394123">
              <w:rPr>
                <w:rFonts w:hint="eastAsia"/>
              </w:rPr>
              <w:t>4</w:t>
            </w:r>
          </w:p>
        </w:tc>
      </w:tr>
      <w:tr w:rsidR="00293C4C" w:rsidRPr="00394123" w:rsidTr="00840835">
        <w:trPr>
          <w:jc w:val="center"/>
        </w:trPr>
        <w:tc>
          <w:tcPr>
            <w:tcW w:w="2373" w:type="dxa"/>
          </w:tcPr>
          <w:p w:rsidR="00293C4C" w:rsidRPr="00394123" w:rsidRDefault="00293C4C" w:rsidP="00840835">
            <w:pPr>
              <w:pStyle w:val="1d"/>
              <w:spacing w:beforeLines="0" w:afterLines="0"/>
              <w:jc w:val="center"/>
            </w:pPr>
            <w:r w:rsidRPr="00394123">
              <w:rPr>
                <w:rFonts w:hint="eastAsia"/>
              </w:rPr>
              <w:t>cmd=</w:t>
            </w:r>
            <w:r w:rsidRPr="00394123">
              <w:rPr>
                <w:rFonts w:hint="eastAsia"/>
              </w:rPr>
              <w:t>申请配对</w:t>
            </w:r>
          </w:p>
        </w:tc>
        <w:tc>
          <w:tcPr>
            <w:tcW w:w="2353" w:type="dxa"/>
          </w:tcPr>
          <w:p w:rsidR="00293C4C" w:rsidRPr="00394123" w:rsidRDefault="00293C4C" w:rsidP="00840835">
            <w:pPr>
              <w:pStyle w:val="1d"/>
              <w:spacing w:beforeLines="0" w:afterLines="0"/>
              <w:jc w:val="center"/>
            </w:pPr>
            <w:r w:rsidRPr="00394123">
              <w:rPr>
                <w:rFonts w:hint="eastAsia"/>
              </w:rPr>
              <w:t>保留</w:t>
            </w:r>
          </w:p>
        </w:tc>
        <w:tc>
          <w:tcPr>
            <w:tcW w:w="2354" w:type="dxa"/>
          </w:tcPr>
          <w:p w:rsidR="00293C4C" w:rsidRPr="00394123" w:rsidRDefault="00293C4C" w:rsidP="00840835">
            <w:pPr>
              <w:pStyle w:val="1d"/>
              <w:spacing w:beforeLines="0" w:afterLines="0"/>
              <w:jc w:val="center"/>
            </w:pPr>
            <w:r w:rsidRPr="00394123">
              <w:rPr>
                <w:rFonts w:hint="eastAsia"/>
              </w:rPr>
              <w:t>设备主类型</w:t>
            </w:r>
          </w:p>
        </w:tc>
        <w:tc>
          <w:tcPr>
            <w:tcW w:w="2354" w:type="dxa"/>
          </w:tcPr>
          <w:p w:rsidR="00293C4C" w:rsidRPr="00394123" w:rsidRDefault="00293C4C" w:rsidP="00840835">
            <w:pPr>
              <w:pStyle w:val="1d"/>
              <w:spacing w:beforeLines="0" w:afterLines="0"/>
              <w:jc w:val="center"/>
            </w:pPr>
            <w:r w:rsidRPr="00394123">
              <w:rPr>
                <w:rFonts w:hint="eastAsia"/>
              </w:rPr>
              <w:t>设备子类型</w:t>
            </w:r>
          </w:p>
        </w:tc>
      </w:tr>
      <w:tr w:rsidR="00293C4C" w:rsidRPr="00394123" w:rsidTr="00840835">
        <w:trPr>
          <w:trHeight w:val="634"/>
          <w:jc w:val="center"/>
        </w:trPr>
        <w:tc>
          <w:tcPr>
            <w:tcW w:w="9434" w:type="dxa"/>
            <w:gridSpan w:val="4"/>
          </w:tcPr>
          <w:p w:rsidR="00293C4C" w:rsidRPr="00394123" w:rsidRDefault="00293C4C" w:rsidP="00840835">
            <w:pPr>
              <w:pStyle w:val="1d"/>
              <w:spacing w:beforeLines="0" w:afterLines="0"/>
              <w:jc w:val="center"/>
            </w:pPr>
            <w:r w:rsidRPr="00394123">
              <w:rPr>
                <w:rFonts w:hint="eastAsia"/>
              </w:rPr>
              <w:t>设备序列号</w:t>
            </w:r>
            <w:r w:rsidRPr="00394123">
              <w:rPr>
                <w:rFonts w:hint="eastAsia"/>
              </w:rPr>
              <w:t>8</w:t>
            </w:r>
            <w:r w:rsidRPr="00394123">
              <w:rPr>
                <w:rFonts w:hint="eastAsia"/>
              </w:rPr>
              <w:t>字节</w:t>
            </w:r>
          </w:p>
        </w:tc>
      </w:tr>
    </w:tbl>
    <w:p w:rsidR="00293C4C" w:rsidRPr="00394123" w:rsidRDefault="00293C4C" w:rsidP="00834247">
      <w:pPr>
        <w:rPr>
          <w:lang w:val="sv-SE"/>
        </w:rPr>
      </w:pPr>
      <w:r w:rsidRPr="00394123">
        <w:rPr>
          <w:rFonts w:hint="eastAsia"/>
          <w:lang w:val="sv-SE"/>
        </w:rPr>
        <w:t>保留字节的最低位作为旧设备标志，</w:t>
      </w:r>
      <w:r w:rsidRPr="00394123">
        <w:rPr>
          <w:rFonts w:hint="eastAsia"/>
          <w:lang w:val="sv-SE"/>
        </w:rPr>
        <w:t>1</w:t>
      </w:r>
      <w:r w:rsidRPr="00394123">
        <w:rPr>
          <w:rFonts w:hint="eastAsia"/>
          <w:lang w:val="sv-SE"/>
        </w:rPr>
        <w:t>表示曾经绑定过，</w:t>
      </w:r>
      <w:r w:rsidRPr="00394123">
        <w:rPr>
          <w:rFonts w:hint="eastAsia"/>
          <w:lang w:val="sv-SE"/>
        </w:rPr>
        <w:t>0</w:t>
      </w:r>
      <w:r w:rsidRPr="00394123">
        <w:rPr>
          <w:rFonts w:hint="eastAsia"/>
          <w:lang w:val="sv-SE"/>
        </w:rPr>
        <w:t>表示新设备。</w:t>
      </w:r>
    </w:p>
    <w:p w:rsidR="00293C4C" w:rsidRPr="00394123" w:rsidRDefault="00293C4C" w:rsidP="00834247">
      <w:pPr>
        <w:rPr>
          <w:lang w:val="sv-SE"/>
        </w:rPr>
      </w:pPr>
    </w:p>
    <w:p w:rsidR="00834247" w:rsidRPr="00394123" w:rsidRDefault="00834247" w:rsidP="00834247">
      <w:pPr>
        <w:pStyle w:val="30"/>
      </w:pPr>
      <w:bookmarkStart w:id="27" w:name="_Toc436396626"/>
      <w:r w:rsidRPr="00394123">
        <w:rPr>
          <w:rFonts w:hint="eastAsia"/>
        </w:rPr>
        <w:t>允许配对</w:t>
      </w:r>
      <w:bookmarkEnd w:id="27"/>
    </w:p>
    <w:p w:rsidR="00834247" w:rsidRPr="00394123" w:rsidRDefault="00834247" w:rsidP="00834247">
      <w:pPr>
        <w:rPr>
          <w:lang w:val="sv-SE"/>
        </w:rPr>
      </w:pPr>
      <w:r w:rsidRPr="00394123">
        <w:rPr>
          <w:rFonts w:hint="eastAsia"/>
          <w:lang w:val="sv-SE"/>
        </w:rPr>
        <w:t>发送方向：网关→设备</w:t>
      </w:r>
    </w:p>
    <w:p w:rsidR="00834247" w:rsidRPr="00394123" w:rsidRDefault="00834247" w:rsidP="00834247">
      <w:pPr>
        <w:rPr>
          <w:lang w:val="sv-SE"/>
        </w:rPr>
      </w:pPr>
      <w:r w:rsidRPr="00394123">
        <w:rPr>
          <w:rFonts w:hint="eastAsia"/>
          <w:lang w:val="sv-SE"/>
        </w:rPr>
        <w:t>接收地址：全网广播（</w:t>
      </w:r>
      <w:r w:rsidRPr="00394123">
        <w:rPr>
          <w:rFonts w:hint="eastAsia"/>
          <w:lang w:val="sv-SE"/>
        </w:rPr>
        <w:t>P0</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cmd=</w:t>
            </w:r>
            <w:r w:rsidRPr="00394123">
              <w:rPr>
                <w:rFonts w:hint="eastAsia"/>
              </w:rPr>
              <w:t>允许配对</w:t>
            </w:r>
          </w:p>
        </w:tc>
        <w:tc>
          <w:tcPr>
            <w:tcW w:w="2353" w:type="dxa"/>
          </w:tcPr>
          <w:p w:rsidR="00834247" w:rsidRPr="00394123" w:rsidRDefault="00834247" w:rsidP="009E7563">
            <w:pPr>
              <w:pStyle w:val="1d"/>
              <w:spacing w:beforeLines="0" w:afterLines="0"/>
              <w:jc w:val="center"/>
            </w:pPr>
            <w:r w:rsidRPr="00394123">
              <w:rPr>
                <w:rFonts w:hint="eastAsia"/>
              </w:rPr>
              <w:t>设备</w:t>
            </w:r>
            <w:r w:rsidRPr="00394123">
              <w:rPr>
                <w:rFonts w:hint="eastAsia"/>
              </w:rPr>
              <w:t>ID</w:t>
            </w:r>
          </w:p>
        </w:tc>
        <w:tc>
          <w:tcPr>
            <w:tcW w:w="4708" w:type="dxa"/>
            <w:gridSpan w:val="2"/>
          </w:tcPr>
          <w:p w:rsidR="00834247" w:rsidRPr="00394123" w:rsidRDefault="00834247" w:rsidP="009E7563">
            <w:pPr>
              <w:pStyle w:val="1d"/>
              <w:spacing w:beforeLines="0" w:afterLines="0"/>
              <w:jc w:val="center"/>
            </w:pPr>
            <w:r w:rsidRPr="00394123">
              <w:rPr>
                <w:rFonts w:hint="eastAsia"/>
              </w:rPr>
              <w:t xml:space="preserve"> </w:t>
            </w:r>
            <w:r w:rsidRPr="00394123">
              <w:rPr>
                <w:rFonts w:hint="eastAsia"/>
              </w:rPr>
              <w:t>网关周期（</w:t>
            </w:r>
            <w:r w:rsidRPr="00394123">
              <w:rPr>
                <w:rFonts w:hint="eastAsia"/>
              </w:rPr>
              <w:t>2bit</w:t>
            </w:r>
            <w:r w:rsidRPr="00394123">
              <w:rPr>
                <w:rFonts w:hint="eastAsia"/>
              </w:rPr>
              <w:t>）</w:t>
            </w:r>
            <w:r w:rsidRPr="00394123">
              <w:rPr>
                <w:rFonts w:hint="eastAsia"/>
              </w:rPr>
              <w:t xml:space="preserve">+ </w:t>
            </w:r>
            <w:r w:rsidRPr="00394123">
              <w:rPr>
                <w:rFonts w:hint="eastAsia"/>
              </w:rPr>
              <w:t>时间戳（</w:t>
            </w:r>
            <w:r w:rsidRPr="00394123">
              <w:rPr>
                <w:rFonts w:hint="eastAsia"/>
              </w:rPr>
              <w:t>14bit</w:t>
            </w:r>
            <w:r w:rsidRPr="00394123">
              <w:rPr>
                <w:rFonts w:hint="eastAsia"/>
              </w:rPr>
              <w:t>）</w:t>
            </w:r>
          </w:p>
        </w:tc>
      </w:tr>
      <w:tr w:rsidR="00834247" w:rsidRPr="00394123" w:rsidTr="005F5201">
        <w:trPr>
          <w:jc w:val="center"/>
        </w:trPr>
        <w:tc>
          <w:tcPr>
            <w:tcW w:w="9434" w:type="dxa"/>
            <w:gridSpan w:val="4"/>
          </w:tcPr>
          <w:p w:rsidR="00834247" w:rsidRPr="00394123" w:rsidRDefault="00834247" w:rsidP="009E7563">
            <w:pPr>
              <w:pStyle w:val="1d"/>
              <w:spacing w:beforeLines="0" w:afterLines="0"/>
              <w:jc w:val="center"/>
            </w:pPr>
            <w:r w:rsidRPr="00394123">
              <w:rPr>
                <w:rFonts w:hint="eastAsia"/>
              </w:rPr>
              <w:t>网关网络号</w:t>
            </w:r>
            <w:r w:rsidRPr="00394123">
              <w:rPr>
                <w:rFonts w:hint="eastAsia"/>
              </w:rPr>
              <w:t>4</w:t>
            </w:r>
            <w:r w:rsidRPr="00394123">
              <w:rPr>
                <w:rFonts w:hint="eastAsia"/>
              </w:rPr>
              <w:t>字节</w:t>
            </w:r>
          </w:p>
        </w:tc>
      </w:tr>
      <w:tr w:rsidR="00834247" w:rsidRPr="00394123" w:rsidTr="005F5201">
        <w:trPr>
          <w:trHeight w:val="634"/>
          <w:jc w:val="center"/>
        </w:trPr>
        <w:tc>
          <w:tcPr>
            <w:tcW w:w="9434" w:type="dxa"/>
            <w:gridSpan w:val="4"/>
          </w:tcPr>
          <w:p w:rsidR="00834247" w:rsidRPr="00394123" w:rsidRDefault="00834247" w:rsidP="009E7563">
            <w:pPr>
              <w:pStyle w:val="1d"/>
              <w:spacing w:beforeLines="0" w:afterLines="0"/>
              <w:jc w:val="center"/>
            </w:pPr>
            <w:r w:rsidRPr="00394123">
              <w:rPr>
                <w:rFonts w:hint="eastAsia"/>
              </w:rPr>
              <w:t>设备序列号</w:t>
            </w:r>
            <w:r w:rsidRPr="00394123">
              <w:rPr>
                <w:rFonts w:hint="eastAsia"/>
              </w:rPr>
              <w:t>8</w:t>
            </w:r>
            <w:r w:rsidRPr="00394123">
              <w:rPr>
                <w:rFonts w:hint="eastAsia"/>
              </w:rPr>
              <w:t>字节</w:t>
            </w:r>
          </w:p>
        </w:tc>
      </w:tr>
    </w:tbl>
    <w:p w:rsidR="00834247" w:rsidRPr="00394123" w:rsidRDefault="00834247" w:rsidP="009E7563">
      <w:pPr>
        <w:pStyle w:val="1d"/>
        <w:spacing w:before="156" w:after="156"/>
      </w:pPr>
      <w:r w:rsidRPr="00394123">
        <w:rPr>
          <w:rFonts w:hint="eastAsia"/>
        </w:rPr>
        <w:t>注：若网关不允许配对，则不发送报文</w:t>
      </w:r>
    </w:p>
    <w:p w:rsidR="00834247" w:rsidRPr="00394123" w:rsidRDefault="00834247" w:rsidP="009E7563">
      <w:pPr>
        <w:pStyle w:val="1d"/>
        <w:spacing w:before="156" w:after="156"/>
        <w:ind w:firstLine="420"/>
      </w:pPr>
      <w:r w:rsidRPr="00394123">
        <w:rPr>
          <w:rFonts w:hint="eastAsia"/>
        </w:rPr>
        <w:t>网关周期：</w:t>
      </w:r>
      <w:r w:rsidRPr="00394123">
        <w:rPr>
          <w:rFonts w:hint="eastAsia"/>
        </w:rPr>
        <w:t>0</w:t>
      </w:r>
      <w:r w:rsidRPr="00394123">
        <w:rPr>
          <w:rFonts w:hint="eastAsia"/>
        </w:rPr>
        <w:t>代表</w:t>
      </w:r>
      <w:r w:rsidRPr="00394123">
        <w:rPr>
          <w:rFonts w:hint="eastAsia"/>
        </w:rPr>
        <w:t>50ms</w:t>
      </w:r>
      <w:r w:rsidRPr="00394123">
        <w:rPr>
          <w:rFonts w:hint="eastAsia"/>
        </w:rPr>
        <w:t>，</w:t>
      </w:r>
      <w:r w:rsidRPr="00394123">
        <w:rPr>
          <w:rFonts w:hint="eastAsia"/>
        </w:rPr>
        <w:t>1</w:t>
      </w:r>
      <w:r w:rsidRPr="00394123">
        <w:rPr>
          <w:rFonts w:hint="eastAsia"/>
        </w:rPr>
        <w:t>代表</w:t>
      </w:r>
      <w:r w:rsidRPr="00394123">
        <w:rPr>
          <w:rFonts w:hint="eastAsia"/>
        </w:rPr>
        <w:t>100ms</w:t>
      </w:r>
      <w:r w:rsidRPr="00394123">
        <w:rPr>
          <w:rFonts w:hint="eastAsia"/>
        </w:rPr>
        <w:t>，</w:t>
      </w:r>
      <w:r w:rsidRPr="00394123">
        <w:rPr>
          <w:rFonts w:hint="eastAsia"/>
        </w:rPr>
        <w:t>2</w:t>
      </w:r>
      <w:r w:rsidRPr="00394123">
        <w:rPr>
          <w:rFonts w:hint="eastAsia"/>
        </w:rPr>
        <w:t>代表</w:t>
      </w:r>
      <w:r w:rsidRPr="00394123">
        <w:rPr>
          <w:rFonts w:hint="eastAsia"/>
        </w:rPr>
        <w:t>150ms</w:t>
      </w:r>
      <w:r w:rsidRPr="00394123">
        <w:rPr>
          <w:rFonts w:hint="eastAsia"/>
        </w:rPr>
        <w:t>，</w:t>
      </w:r>
      <w:r w:rsidRPr="00394123">
        <w:rPr>
          <w:rFonts w:hint="eastAsia"/>
        </w:rPr>
        <w:t>3</w:t>
      </w:r>
      <w:r w:rsidRPr="00394123">
        <w:rPr>
          <w:rFonts w:hint="eastAsia"/>
        </w:rPr>
        <w:t>代表</w:t>
      </w:r>
      <w:r w:rsidRPr="00394123">
        <w:rPr>
          <w:rFonts w:hint="eastAsia"/>
        </w:rPr>
        <w:t>200ms</w:t>
      </w:r>
      <w:r w:rsidRPr="00394123">
        <w:rPr>
          <w:rFonts w:hint="eastAsia"/>
        </w:rPr>
        <w:t>。</w:t>
      </w:r>
    </w:p>
    <w:p w:rsidR="00834247" w:rsidRPr="00394123" w:rsidRDefault="00834247" w:rsidP="009E7563">
      <w:pPr>
        <w:pStyle w:val="1d"/>
        <w:spacing w:before="156" w:after="156"/>
        <w:ind w:firstLine="420"/>
      </w:pPr>
      <w:r w:rsidRPr="00394123">
        <w:rPr>
          <w:rFonts w:hint="eastAsia"/>
        </w:rPr>
        <w:t>时间戳：网关周期内时间偏移量，单位为</w:t>
      </w:r>
      <w:r w:rsidRPr="00394123">
        <w:rPr>
          <w:rFonts w:hint="eastAsia"/>
        </w:rPr>
        <w:t>16us</w:t>
      </w:r>
      <w:r w:rsidRPr="00394123">
        <w:rPr>
          <w:rFonts w:hint="eastAsia"/>
        </w:rPr>
        <w:t>。</w:t>
      </w:r>
    </w:p>
    <w:p w:rsidR="00834247" w:rsidRPr="00394123" w:rsidRDefault="00834247" w:rsidP="00834247">
      <w:pPr>
        <w:pStyle w:val="30"/>
      </w:pPr>
      <w:bookmarkStart w:id="28" w:name="_Toc436396627"/>
      <w:r w:rsidRPr="00394123">
        <w:rPr>
          <w:rFonts w:hint="eastAsia"/>
        </w:rPr>
        <w:t>下发配对</w:t>
      </w:r>
      <w:bookmarkEnd w:id="28"/>
    </w:p>
    <w:p w:rsidR="00834247" w:rsidRPr="00394123" w:rsidRDefault="00834247" w:rsidP="00834247">
      <w:pPr>
        <w:rPr>
          <w:lang w:val="sv-SE"/>
        </w:rPr>
      </w:pPr>
      <w:r w:rsidRPr="00394123">
        <w:rPr>
          <w:rFonts w:hint="eastAsia"/>
          <w:lang w:val="sv-SE"/>
        </w:rPr>
        <w:t>发送方向：网关→设备</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cmd=</w:t>
            </w:r>
            <w:r w:rsidRPr="00394123">
              <w:rPr>
                <w:rFonts w:hint="eastAsia"/>
              </w:rPr>
              <w:t>下发配对</w:t>
            </w:r>
          </w:p>
        </w:tc>
        <w:tc>
          <w:tcPr>
            <w:tcW w:w="7061" w:type="dxa"/>
            <w:gridSpan w:val="3"/>
          </w:tcPr>
          <w:p w:rsidR="00834247" w:rsidRPr="00394123" w:rsidRDefault="00834247" w:rsidP="009E7563">
            <w:pPr>
              <w:pStyle w:val="1d"/>
              <w:spacing w:beforeLines="0" w:afterLines="0"/>
              <w:jc w:val="center"/>
            </w:pPr>
            <w:r w:rsidRPr="00394123">
              <w:rPr>
                <w:rFonts w:hint="eastAsia"/>
              </w:rPr>
              <w:t>保留</w:t>
            </w:r>
          </w:p>
        </w:tc>
      </w:tr>
      <w:tr w:rsidR="00834247" w:rsidRPr="00394123" w:rsidTr="005F5201">
        <w:trPr>
          <w:trHeight w:val="634"/>
          <w:jc w:val="center"/>
        </w:trPr>
        <w:tc>
          <w:tcPr>
            <w:tcW w:w="9434" w:type="dxa"/>
            <w:gridSpan w:val="4"/>
          </w:tcPr>
          <w:p w:rsidR="00834247" w:rsidRPr="00394123" w:rsidRDefault="00834247" w:rsidP="009E7563">
            <w:pPr>
              <w:pStyle w:val="1d"/>
              <w:spacing w:beforeLines="0" w:afterLines="0"/>
              <w:jc w:val="center"/>
            </w:pPr>
            <w:r w:rsidRPr="00394123">
              <w:rPr>
                <w:rFonts w:hint="eastAsia"/>
              </w:rPr>
              <w:t>共享密钥</w:t>
            </w:r>
            <w:r w:rsidRPr="00394123">
              <w:rPr>
                <w:rFonts w:hint="eastAsia"/>
              </w:rPr>
              <w:t>8</w:t>
            </w:r>
            <w:r w:rsidRPr="00394123">
              <w:rPr>
                <w:rFonts w:hint="eastAsia"/>
              </w:rPr>
              <w:t>字节</w:t>
            </w:r>
          </w:p>
        </w:tc>
      </w:tr>
    </w:tbl>
    <w:p w:rsidR="00834247" w:rsidRPr="00394123" w:rsidRDefault="00834247" w:rsidP="009E7563">
      <w:pPr>
        <w:pStyle w:val="1d"/>
        <w:spacing w:before="156" w:after="156"/>
      </w:pPr>
      <w:r w:rsidRPr="00394123">
        <w:rPr>
          <w:rFonts w:hint="eastAsia"/>
        </w:rPr>
        <w:t>注：用户不确认，网关就不会下发最终配对报文，设备需要启动超时机制。</w:t>
      </w:r>
    </w:p>
    <w:p w:rsidR="00834247" w:rsidRPr="00394123" w:rsidRDefault="00834247" w:rsidP="00834247">
      <w:pPr>
        <w:pStyle w:val="30"/>
      </w:pPr>
      <w:bookmarkStart w:id="29" w:name="_Toc436396628"/>
      <w:r w:rsidRPr="00394123">
        <w:rPr>
          <w:rFonts w:hint="eastAsia"/>
        </w:rPr>
        <w:t>认证请求</w:t>
      </w:r>
      <w:bookmarkEnd w:id="29"/>
    </w:p>
    <w:p w:rsidR="00834247" w:rsidRPr="00394123" w:rsidRDefault="00834247" w:rsidP="00834247">
      <w:pPr>
        <w:rPr>
          <w:lang w:val="sv-SE"/>
        </w:rPr>
      </w:pPr>
      <w:r w:rsidRPr="00394123">
        <w:rPr>
          <w:rFonts w:hint="eastAsia"/>
          <w:lang w:val="sv-SE"/>
        </w:rPr>
        <w:t>发送方向：设备→网关</w:t>
      </w:r>
    </w:p>
    <w:p w:rsidR="00834247" w:rsidRPr="00394123" w:rsidRDefault="00834247" w:rsidP="00834247">
      <w:pPr>
        <w:rPr>
          <w:lang w:val="sv-SE"/>
        </w:rPr>
      </w:pPr>
      <w:r w:rsidRPr="00394123">
        <w:rPr>
          <w:rFonts w:hint="eastAsia"/>
          <w:lang w:val="sv-SE"/>
        </w:rPr>
        <w:t>接收地址：单播</w:t>
      </w:r>
      <w:r w:rsidR="004526D9" w:rsidRPr="00394123">
        <w:rPr>
          <w:rFonts w:hint="eastAsia"/>
          <w:lang w:val="sv-SE"/>
        </w:rPr>
        <w:t>-</w:t>
      </w:r>
      <w:r w:rsidR="004526D9" w:rsidRPr="00394123">
        <w:rPr>
          <w:rFonts w:hint="eastAsia"/>
          <w:lang w:val="sv-SE"/>
        </w:rPr>
        <w:t>明文</w:t>
      </w:r>
      <w:r w:rsidRPr="00394123">
        <w:rPr>
          <w:rFonts w:hint="eastAsia"/>
          <w:lang w:val="sv-SE"/>
        </w:rPr>
        <w:t>（</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cmd=</w:t>
            </w:r>
            <w:r w:rsidRPr="00394123">
              <w:rPr>
                <w:rFonts w:hint="eastAsia"/>
              </w:rPr>
              <w:t>认证请求</w:t>
            </w:r>
          </w:p>
        </w:tc>
        <w:tc>
          <w:tcPr>
            <w:tcW w:w="2353" w:type="dxa"/>
          </w:tcPr>
          <w:p w:rsidR="00834247" w:rsidRPr="00394123" w:rsidRDefault="00834247" w:rsidP="009E7563">
            <w:pPr>
              <w:pStyle w:val="1d"/>
              <w:spacing w:beforeLines="0" w:afterLines="0"/>
              <w:jc w:val="center"/>
            </w:pPr>
            <w:r w:rsidRPr="00394123">
              <w:rPr>
                <w:rFonts w:hint="eastAsia"/>
              </w:rPr>
              <w:t>保留</w:t>
            </w:r>
          </w:p>
        </w:tc>
        <w:tc>
          <w:tcPr>
            <w:tcW w:w="2354" w:type="dxa"/>
          </w:tcPr>
          <w:p w:rsidR="00834247" w:rsidRPr="00394123" w:rsidRDefault="00834247" w:rsidP="009E7563">
            <w:pPr>
              <w:pStyle w:val="1d"/>
              <w:spacing w:beforeLines="0" w:afterLines="0"/>
              <w:jc w:val="center"/>
            </w:pPr>
            <w:r w:rsidRPr="00394123">
              <w:rPr>
                <w:rFonts w:hint="eastAsia"/>
              </w:rPr>
              <w:t>设备主类型</w:t>
            </w:r>
          </w:p>
        </w:tc>
        <w:tc>
          <w:tcPr>
            <w:tcW w:w="2354" w:type="dxa"/>
          </w:tcPr>
          <w:p w:rsidR="00834247" w:rsidRPr="00394123" w:rsidRDefault="00834247" w:rsidP="009E7563">
            <w:pPr>
              <w:pStyle w:val="1d"/>
              <w:spacing w:beforeLines="0" w:afterLines="0"/>
              <w:jc w:val="center"/>
            </w:pPr>
            <w:r w:rsidRPr="00394123">
              <w:rPr>
                <w:rFonts w:hint="eastAsia"/>
              </w:rPr>
              <w:t>设备子类型</w:t>
            </w:r>
          </w:p>
        </w:tc>
      </w:tr>
      <w:tr w:rsidR="00834247" w:rsidRPr="00394123" w:rsidTr="005F5201">
        <w:trPr>
          <w:trHeight w:val="634"/>
          <w:jc w:val="center"/>
        </w:trPr>
        <w:tc>
          <w:tcPr>
            <w:tcW w:w="9434" w:type="dxa"/>
            <w:gridSpan w:val="4"/>
          </w:tcPr>
          <w:p w:rsidR="00834247" w:rsidRPr="00394123" w:rsidRDefault="00834247" w:rsidP="009E7563">
            <w:pPr>
              <w:pStyle w:val="1d"/>
              <w:spacing w:beforeLines="0" w:afterLines="0"/>
              <w:jc w:val="center"/>
            </w:pPr>
            <w:r w:rsidRPr="00394123">
              <w:rPr>
                <w:rFonts w:hint="eastAsia"/>
              </w:rPr>
              <w:t>设备序列号</w:t>
            </w:r>
            <w:r w:rsidRPr="00394123">
              <w:rPr>
                <w:rFonts w:hint="eastAsia"/>
              </w:rPr>
              <w:t>8</w:t>
            </w:r>
            <w:r w:rsidRPr="00394123">
              <w:rPr>
                <w:rFonts w:hint="eastAsia"/>
              </w:rPr>
              <w:t>字节</w:t>
            </w:r>
          </w:p>
        </w:tc>
      </w:tr>
      <w:tr w:rsidR="00834247" w:rsidRPr="00394123" w:rsidTr="005F5201">
        <w:trPr>
          <w:trHeight w:val="315"/>
          <w:jc w:val="center"/>
        </w:trPr>
        <w:tc>
          <w:tcPr>
            <w:tcW w:w="9434" w:type="dxa"/>
            <w:gridSpan w:val="4"/>
          </w:tcPr>
          <w:p w:rsidR="00834247" w:rsidRPr="00394123" w:rsidRDefault="00834247" w:rsidP="009E7563">
            <w:pPr>
              <w:pStyle w:val="1d"/>
              <w:spacing w:beforeLines="0" w:afterLines="0"/>
              <w:jc w:val="center"/>
            </w:pPr>
            <w:r w:rsidRPr="00394123">
              <w:t>randem</w:t>
            </w:r>
            <w:r w:rsidRPr="00394123">
              <w:rPr>
                <w:rFonts w:hint="eastAsia"/>
              </w:rPr>
              <w:t>1</w:t>
            </w:r>
          </w:p>
        </w:tc>
      </w:tr>
    </w:tbl>
    <w:p w:rsidR="00834247" w:rsidRPr="00394123" w:rsidRDefault="00834247" w:rsidP="009E7563">
      <w:pPr>
        <w:pStyle w:val="1d"/>
        <w:spacing w:before="156" w:after="156"/>
      </w:pPr>
    </w:p>
    <w:p w:rsidR="00834247" w:rsidRPr="00394123" w:rsidRDefault="00834247" w:rsidP="00834247">
      <w:pPr>
        <w:pStyle w:val="30"/>
      </w:pPr>
      <w:bookmarkStart w:id="30" w:name="_Toc436396629"/>
      <w:r w:rsidRPr="00394123">
        <w:rPr>
          <w:rFonts w:hint="eastAsia"/>
        </w:rPr>
        <w:t>认证提问</w:t>
      </w:r>
      <w:bookmarkEnd w:id="30"/>
    </w:p>
    <w:p w:rsidR="00834247" w:rsidRPr="00394123" w:rsidRDefault="00834247" w:rsidP="00834247">
      <w:pPr>
        <w:rPr>
          <w:lang w:val="sv-SE"/>
        </w:rPr>
      </w:pPr>
      <w:r w:rsidRPr="00394123">
        <w:rPr>
          <w:rFonts w:hint="eastAsia"/>
          <w:lang w:val="sv-SE"/>
        </w:rPr>
        <w:t>发送方向：网关→设备</w:t>
      </w:r>
    </w:p>
    <w:p w:rsidR="00834247" w:rsidRPr="00394123" w:rsidRDefault="00834247" w:rsidP="00834247">
      <w:pPr>
        <w:rPr>
          <w:lang w:val="sv-SE"/>
        </w:rPr>
      </w:pPr>
      <w:r w:rsidRPr="00394123">
        <w:rPr>
          <w:rFonts w:hint="eastAsia"/>
          <w:lang w:val="sv-SE"/>
        </w:rPr>
        <w:lastRenderedPageBreak/>
        <w:t>接收地址：</w:t>
      </w:r>
      <w:r w:rsidR="007C403F" w:rsidRPr="00394123">
        <w:rPr>
          <w:rFonts w:hint="eastAsia"/>
          <w:lang w:val="sv-SE"/>
        </w:rPr>
        <w:t>临时</w:t>
      </w:r>
      <w:r w:rsidR="00FE13B7" w:rsidRPr="00394123">
        <w:rPr>
          <w:rFonts w:hint="eastAsia"/>
          <w:lang w:val="sv-SE"/>
        </w:rPr>
        <w:t>单</w:t>
      </w:r>
      <w:r w:rsidR="004526D9" w:rsidRPr="00394123">
        <w:rPr>
          <w:rFonts w:hint="eastAsia"/>
          <w:lang w:val="sv-SE"/>
        </w:rPr>
        <w:t>播</w:t>
      </w:r>
      <w:r w:rsidRPr="00394123">
        <w:rPr>
          <w:rFonts w:hint="eastAsia"/>
          <w:lang w:val="sv-SE"/>
        </w:rPr>
        <w:t>（</w:t>
      </w:r>
      <w:r w:rsidR="00462BAA"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bookmarkStart w:id="31" w:name="_Toc415065637"/>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cmd=</w:t>
            </w:r>
            <w:r w:rsidRPr="00394123">
              <w:rPr>
                <w:rFonts w:hint="eastAsia"/>
              </w:rPr>
              <w:t>认证提问</w:t>
            </w:r>
          </w:p>
        </w:tc>
        <w:tc>
          <w:tcPr>
            <w:tcW w:w="2353" w:type="dxa"/>
          </w:tcPr>
          <w:p w:rsidR="00834247" w:rsidRPr="00394123" w:rsidRDefault="00834247" w:rsidP="009E7563">
            <w:pPr>
              <w:pStyle w:val="1d"/>
              <w:spacing w:beforeLines="0" w:afterLines="0"/>
              <w:jc w:val="center"/>
            </w:pPr>
            <w:r w:rsidRPr="00394123">
              <w:rPr>
                <w:rFonts w:hint="eastAsia"/>
              </w:rPr>
              <w:t>设备</w:t>
            </w:r>
            <w:r w:rsidRPr="00394123">
              <w:rPr>
                <w:rFonts w:hint="eastAsia"/>
              </w:rPr>
              <w:t>ID</w:t>
            </w:r>
          </w:p>
        </w:tc>
        <w:tc>
          <w:tcPr>
            <w:tcW w:w="4708" w:type="dxa"/>
            <w:gridSpan w:val="2"/>
          </w:tcPr>
          <w:p w:rsidR="00834247" w:rsidRPr="00394123" w:rsidRDefault="00834247" w:rsidP="009E7563">
            <w:pPr>
              <w:pStyle w:val="1d"/>
              <w:spacing w:beforeLines="0" w:afterLines="0"/>
              <w:jc w:val="center"/>
            </w:pPr>
            <w:r w:rsidRPr="00394123">
              <w:rPr>
                <w:rFonts w:hint="eastAsia"/>
              </w:rPr>
              <w:t xml:space="preserve"> </w:t>
            </w:r>
            <w:r w:rsidRPr="00394123">
              <w:rPr>
                <w:rFonts w:hint="eastAsia"/>
              </w:rPr>
              <w:t>网关周期（</w:t>
            </w:r>
            <w:r w:rsidRPr="00394123">
              <w:rPr>
                <w:rFonts w:hint="eastAsia"/>
              </w:rPr>
              <w:t>2bit</w:t>
            </w:r>
            <w:r w:rsidRPr="00394123">
              <w:rPr>
                <w:rFonts w:hint="eastAsia"/>
              </w:rPr>
              <w:t>）</w:t>
            </w:r>
            <w:r w:rsidRPr="00394123">
              <w:rPr>
                <w:rFonts w:hint="eastAsia"/>
              </w:rPr>
              <w:t xml:space="preserve">+ </w:t>
            </w:r>
            <w:r w:rsidRPr="00394123">
              <w:rPr>
                <w:rFonts w:hint="eastAsia"/>
              </w:rPr>
              <w:t>时间戳（</w:t>
            </w:r>
            <w:r w:rsidRPr="00394123">
              <w:rPr>
                <w:rFonts w:hint="eastAsia"/>
              </w:rPr>
              <w:t>14bit</w:t>
            </w:r>
            <w:r w:rsidRPr="00394123">
              <w:rPr>
                <w:rFonts w:hint="eastAsia"/>
              </w:rPr>
              <w:t>）</w:t>
            </w:r>
          </w:p>
        </w:tc>
      </w:tr>
      <w:tr w:rsidR="00834247" w:rsidRPr="00394123" w:rsidTr="005F5201">
        <w:trPr>
          <w:trHeight w:val="634"/>
          <w:jc w:val="center"/>
        </w:trPr>
        <w:tc>
          <w:tcPr>
            <w:tcW w:w="9434" w:type="dxa"/>
            <w:gridSpan w:val="4"/>
          </w:tcPr>
          <w:p w:rsidR="00834247" w:rsidRPr="00394123" w:rsidRDefault="00834247" w:rsidP="009E7563">
            <w:pPr>
              <w:pStyle w:val="1d"/>
              <w:spacing w:beforeLines="0" w:afterLines="0"/>
              <w:jc w:val="center"/>
            </w:pPr>
            <w:r w:rsidRPr="00394123">
              <w:rPr>
                <w:rFonts w:hint="eastAsia"/>
              </w:rPr>
              <w:t>设备序列号</w:t>
            </w:r>
            <w:r w:rsidRPr="00394123">
              <w:rPr>
                <w:rFonts w:hint="eastAsia"/>
              </w:rPr>
              <w:t>8</w:t>
            </w:r>
            <w:r w:rsidRPr="00394123">
              <w:rPr>
                <w:rFonts w:hint="eastAsia"/>
              </w:rPr>
              <w:t>字节</w:t>
            </w:r>
          </w:p>
        </w:tc>
      </w:tr>
      <w:tr w:rsidR="00834247" w:rsidRPr="00394123" w:rsidTr="005F5201">
        <w:trPr>
          <w:trHeight w:val="315"/>
          <w:jc w:val="center"/>
        </w:trPr>
        <w:tc>
          <w:tcPr>
            <w:tcW w:w="9434" w:type="dxa"/>
            <w:gridSpan w:val="4"/>
          </w:tcPr>
          <w:p w:rsidR="00834247" w:rsidRPr="00394123" w:rsidRDefault="00834247" w:rsidP="009E7563">
            <w:pPr>
              <w:pStyle w:val="1d"/>
              <w:spacing w:beforeLines="0" w:afterLines="0"/>
              <w:jc w:val="center"/>
            </w:pPr>
            <w:r w:rsidRPr="00394123">
              <w:t>randem</w:t>
            </w:r>
            <w:r w:rsidRPr="00394123">
              <w:rPr>
                <w:rFonts w:hint="eastAsia"/>
              </w:rPr>
              <w:t>2</w:t>
            </w:r>
          </w:p>
        </w:tc>
      </w:tr>
    </w:tbl>
    <w:p w:rsidR="00834247" w:rsidRPr="00394123" w:rsidRDefault="00834247" w:rsidP="009E7563">
      <w:pPr>
        <w:pStyle w:val="1d"/>
        <w:spacing w:before="156" w:after="156"/>
        <w:ind w:firstLine="420"/>
      </w:pPr>
      <w:r w:rsidRPr="00394123">
        <w:rPr>
          <w:rFonts w:hint="eastAsia"/>
        </w:rPr>
        <w:t>网关周期：</w:t>
      </w:r>
      <w:r w:rsidRPr="00394123">
        <w:rPr>
          <w:rFonts w:hint="eastAsia"/>
        </w:rPr>
        <w:t>0</w:t>
      </w:r>
      <w:r w:rsidRPr="00394123">
        <w:rPr>
          <w:rFonts w:hint="eastAsia"/>
        </w:rPr>
        <w:t>代表</w:t>
      </w:r>
      <w:r w:rsidRPr="00394123">
        <w:rPr>
          <w:rFonts w:hint="eastAsia"/>
        </w:rPr>
        <w:t>50ms</w:t>
      </w:r>
      <w:r w:rsidRPr="00394123">
        <w:rPr>
          <w:rFonts w:hint="eastAsia"/>
        </w:rPr>
        <w:t>，</w:t>
      </w:r>
      <w:r w:rsidRPr="00394123">
        <w:rPr>
          <w:rFonts w:hint="eastAsia"/>
        </w:rPr>
        <w:t>1</w:t>
      </w:r>
      <w:r w:rsidRPr="00394123">
        <w:rPr>
          <w:rFonts w:hint="eastAsia"/>
        </w:rPr>
        <w:t>代表</w:t>
      </w:r>
      <w:r w:rsidRPr="00394123">
        <w:rPr>
          <w:rFonts w:hint="eastAsia"/>
        </w:rPr>
        <w:t>100ms</w:t>
      </w:r>
      <w:r w:rsidRPr="00394123">
        <w:rPr>
          <w:rFonts w:hint="eastAsia"/>
        </w:rPr>
        <w:t>，</w:t>
      </w:r>
      <w:r w:rsidRPr="00394123">
        <w:rPr>
          <w:rFonts w:hint="eastAsia"/>
        </w:rPr>
        <w:t>2</w:t>
      </w:r>
      <w:r w:rsidRPr="00394123">
        <w:rPr>
          <w:rFonts w:hint="eastAsia"/>
        </w:rPr>
        <w:t>代表</w:t>
      </w:r>
      <w:r w:rsidRPr="00394123">
        <w:rPr>
          <w:rFonts w:hint="eastAsia"/>
        </w:rPr>
        <w:t>150ms</w:t>
      </w:r>
      <w:r w:rsidRPr="00394123">
        <w:rPr>
          <w:rFonts w:hint="eastAsia"/>
        </w:rPr>
        <w:t>，</w:t>
      </w:r>
      <w:r w:rsidRPr="00394123">
        <w:rPr>
          <w:rFonts w:hint="eastAsia"/>
        </w:rPr>
        <w:t>3</w:t>
      </w:r>
      <w:r w:rsidRPr="00394123">
        <w:rPr>
          <w:rFonts w:hint="eastAsia"/>
        </w:rPr>
        <w:t>代表</w:t>
      </w:r>
      <w:r w:rsidRPr="00394123">
        <w:rPr>
          <w:rFonts w:hint="eastAsia"/>
        </w:rPr>
        <w:t>200ms</w:t>
      </w:r>
      <w:r w:rsidRPr="00394123">
        <w:rPr>
          <w:rFonts w:hint="eastAsia"/>
        </w:rPr>
        <w:t>。</w:t>
      </w:r>
    </w:p>
    <w:p w:rsidR="00834247" w:rsidRPr="00394123" w:rsidRDefault="00834247" w:rsidP="009E7563">
      <w:pPr>
        <w:pStyle w:val="1d"/>
        <w:spacing w:before="156" w:after="156"/>
        <w:ind w:firstLine="420"/>
      </w:pPr>
      <w:r w:rsidRPr="00394123">
        <w:rPr>
          <w:rFonts w:hint="eastAsia"/>
        </w:rPr>
        <w:t>时间戳：网关周期内时间偏移量，单位为</w:t>
      </w:r>
      <w:r w:rsidRPr="00394123">
        <w:rPr>
          <w:rFonts w:hint="eastAsia"/>
        </w:rPr>
        <w:t>16us</w:t>
      </w:r>
      <w:r w:rsidRPr="00394123">
        <w:rPr>
          <w:rFonts w:hint="eastAsia"/>
        </w:rPr>
        <w:t>。</w:t>
      </w:r>
    </w:p>
    <w:p w:rsidR="00834247" w:rsidRPr="00394123" w:rsidRDefault="00834247" w:rsidP="009E7563">
      <w:pPr>
        <w:pStyle w:val="1d"/>
        <w:spacing w:before="156" w:after="156"/>
        <w:ind w:firstLine="420"/>
      </w:pPr>
      <w:r w:rsidRPr="00394123">
        <w:rPr>
          <w:rFonts w:hint="eastAsia"/>
        </w:rPr>
        <w:t>设备</w:t>
      </w:r>
      <w:r w:rsidRPr="00394123">
        <w:rPr>
          <w:rFonts w:hint="eastAsia"/>
        </w:rPr>
        <w:t>ID</w:t>
      </w:r>
      <w:r w:rsidRPr="00394123">
        <w:rPr>
          <w:rFonts w:hint="eastAsia"/>
        </w:rPr>
        <w:t>：</w:t>
      </w:r>
      <w:r w:rsidRPr="00394123">
        <w:rPr>
          <w:rFonts w:hint="eastAsia"/>
        </w:rPr>
        <w:t>0~127</w:t>
      </w:r>
      <w:r w:rsidRPr="00394123">
        <w:rPr>
          <w:rFonts w:hint="eastAsia"/>
        </w:rPr>
        <w:t>有效，其他数值代表注册失败。</w:t>
      </w:r>
    </w:p>
    <w:p w:rsidR="00834247" w:rsidRPr="00394123" w:rsidRDefault="00834247" w:rsidP="00834247">
      <w:pPr>
        <w:pStyle w:val="30"/>
      </w:pPr>
      <w:bookmarkStart w:id="32" w:name="_Toc436396630"/>
      <w:r w:rsidRPr="00394123">
        <w:rPr>
          <w:rFonts w:hint="eastAsia"/>
        </w:rPr>
        <w:t>认证答案</w:t>
      </w:r>
      <w:bookmarkEnd w:id="32"/>
    </w:p>
    <w:p w:rsidR="00834247" w:rsidRPr="00394123" w:rsidRDefault="00834247" w:rsidP="00834247">
      <w:pPr>
        <w:rPr>
          <w:lang w:val="sv-SE"/>
        </w:rPr>
      </w:pPr>
      <w:r w:rsidRPr="00394123">
        <w:rPr>
          <w:rFonts w:hint="eastAsia"/>
          <w:lang w:val="sv-SE"/>
        </w:rPr>
        <w:t>发送方向：设备→网关</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cmd=</w:t>
            </w:r>
            <w:r w:rsidRPr="00394123">
              <w:rPr>
                <w:rFonts w:hint="eastAsia"/>
              </w:rPr>
              <w:t>认证答案</w:t>
            </w:r>
          </w:p>
        </w:tc>
        <w:tc>
          <w:tcPr>
            <w:tcW w:w="2353" w:type="dxa"/>
          </w:tcPr>
          <w:p w:rsidR="00834247" w:rsidRPr="00394123" w:rsidRDefault="00834247" w:rsidP="009E7563">
            <w:pPr>
              <w:pStyle w:val="1d"/>
              <w:spacing w:beforeLines="0" w:afterLines="0"/>
              <w:jc w:val="center"/>
            </w:pPr>
            <w:r w:rsidRPr="00394123">
              <w:rPr>
                <w:rFonts w:hint="eastAsia"/>
              </w:rPr>
              <w:t>设备</w:t>
            </w:r>
            <w:r w:rsidRPr="00394123">
              <w:rPr>
                <w:rFonts w:hint="eastAsia"/>
              </w:rPr>
              <w:t>ID</w:t>
            </w:r>
          </w:p>
        </w:tc>
        <w:tc>
          <w:tcPr>
            <w:tcW w:w="4708" w:type="dxa"/>
            <w:gridSpan w:val="2"/>
          </w:tcPr>
          <w:p w:rsidR="00834247" w:rsidRPr="00394123" w:rsidRDefault="00834247" w:rsidP="009E7563">
            <w:pPr>
              <w:pStyle w:val="1d"/>
              <w:spacing w:beforeLines="0" w:afterLines="0"/>
              <w:jc w:val="center"/>
            </w:pPr>
            <w:r w:rsidRPr="00394123">
              <w:t>support encrypt method</w:t>
            </w:r>
          </w:p>
        </w:tc>
      </w:tr>
      <w:tr w:rsidR="00834247" w:rsidRPr="00394123" w:rsidTr="005F5201">
        <w:trPr>
          <w:jc w:val="center"/>
        </w:trPr>
        <w:tc>
          <w:tcPr>
            <w:tcW w:w="9434" w:type="dxa"/>
            <w:gridSpan w:val="4"/>
          </w:tcPr>
          <w:p w:rsidR="00834247" w:rsidRPr="00394123" w:rsidRDefault="00834247" w:rsidP="005F5201">
            <w:pPr>
              <w:pStyle w:val="1e"/>
              <w:spacing w:line="240" w:lineRule="auto"/>
              <w:ind w:firstLineChars="0" w:firstLine="0"/>
              <w:jc w:val="center"/>
            </w:pPr>
            <w:r w:rsidRPr="00394123">
              <w:t>16</w:t>
            </w:r>
            <w:r w:rsidRPr="00394123">
              <w:rPr>
                <w:rFonts w:hint="eastAsia"/>
              </w:rPr>
              <w:t>字节答案</w:t>
            </w:r>
          </w:p>
          <w:p w:rsidR="00834247" w:rsidRPr="00394123" w:rsidRDefault="00834247" w:rsidP="009E7563">
            <w:pPr>
              <w:pStyle w:val="1d"/>
              <w:spacing w:beforeLines="0" w:afterLines="0"/>
              <w:jc w:val="center"/>
            </w:pPr>
            <w:r w:rsidRPr="00394123">
              <w:t>MD5(</w:t>
            </w:r>
            <w:r w:rsidRPr="00394123">
              <w:rPr>
                <w:rFonts w:hint="eastAsia"/>
              </w:rPr>
              <w:t>rand1</w:t>
            </w:r>
            <w:r w:rsidRPr="00394123">
              <w:t xml:space="preserve"> + </w:t>
            </w:r>
            <w:r w:rsidRPr="00394123">
              <w:rPr>
                <w:rFonts w:hint="eastAsia"/>
              </w:rPr>
              <w:t>rand2</w:t>
            </w:r>
            <w:r w:rsidRPr="00394123">
              <w:t xml:space="preserve"> + </w:t>
            </w:r>
            <w:r w:rsidR="00117A18" w:rsidRPr="00394123">
              <w:rPr>
                <w:rFonts w:hint="eastAsia"/>
              </w:rPr>
              <w:t>psk</w:t>
            </w:r>
            <w:r w:rsidRPr="00394123">
              <w:t>)</w:t>
            </w:r>
          </w:p>
        </w:tc>
      </w:tr>
    </w:tbl>
    <w:p w:rsidR="00834247" w:rsidRPr="00394123" w:rsidRDefault="00834247" w:rsidP="009E7563">
      <w:pPr>
        <w:pStyle w:val="1d"/>
        <w:spacing w:before="156" w:after="156"/>
        <w:ind w:firstLine="420"/>
      </w:pPr>
    </w:p>
    <w:p w:rsidR="00834247" w:rsidRPr="00394123" w:rsidRDefault="00834247" w:rsidP="00834247">
      <w:pPr>
        <w:pStyle w:val="30"/>
      </w:pPr>
      <w:bookmarkStart w:id="33" w:name="_Toc436396631"/>
      <w:r w:rsidRPr="00394123">
        <w:rPr>
          <w:rFonts w:hint="eastAsia"/>
        </w:rPr>
        <w:t>认证结果</w:t>
      </w:r>
      <w:bookmarkEnd w:id="33"/>
    </w:p>
    <w:p w:rsidR="00834247" w:rsidRPr="00394123" w:rsidRDefault="00834247" w:rsidP="00834247">
      <w:pPr>
        <w:rPr>
          <w:lang w:val="sv-SE"/>
        </w:rPr>
      </w:pPr>
      <w:r w:rsidRPr="00394123">
        <w:rPr>
          <w:rFonts w:hint="eastAsia"/>
          <w:lang w:val="sv-SE"/>
        </w:rPr>
        <w:t>发送方向：网关→设备</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cmd=</w:t>
            </w:r>
            <w:r w:rsidRPr="00394123">
              <w:rPr>
                <w:rFonts w:hint="eastAsia"/>
              </w:rPr>
              <w:t>认证结果</w:t>
            </w:r>
          </w:p>
        </w:tc>
        <w:tc>
          <w:tcPr>
            <w:tcW w:w="2353" w:type="dxa"/>
          </w:tcPr>
          <w:p w:rsidR="00834247" w:rsidRPr="00394123" w:rsidRDefault="00834247" w:rsidP="009E7563">
            <w:pPr>
              <w:pStyle w:val="1d"/>
              <w:spacing w:beforeLines="0" w:afterLines="0"/>
              <w:jc w:val="center"/>
            </w:pPr>
            <w:r w:rsidRPr="00394123">
              <w:t>认证结果</w:t>
            </w:r>
          </w:p>
        </w:tc>
        <w:tc>
          <w:tcPr>
            <w:tcW w:w="4708" w:type="dxa"/>
            <w:gridSpan w:val="2"/>
          </w:tcPr>
          <w:p w:rsidR="00834247" w:rsidRPr="00394123" w:rsidRDefault="00834247" w:rsidP="009E7563">
            <w:pPr>
              <w:pStyle w:val="1d"/>
              <w:spacing w:beforeLines="0" w:afterLines="0"/>
              <w:jc w:val="center"/>
            </w:pPr>
            <w:r w:rsidRPr="00394123">
              <w:t>selected encrypt method</w:t>
            </w:r>
          </w:p>
        </w:tc>
      </w:tr>
    </w:tbl>
    <w:p w:rsidR="00834247" w:rsidRDefault="00117A18" w:rsidP="009E7563">
      <w:pPr>
        <w:pStyle w:val="1d"/>
        <w:spacing w:before="156" w:after="156"/>
        <w:ind w:firstLine="420"/>
      </w:pPr>
      <w:r w:rsidRPr="00394123">
        <w:rPr>
          <w:rFonts w:hint="eastAsia"/>
        </w:rPr>
        <w:t>如果认证通过并选择要加密，加密会话</w:t>
      </w:r>
      <w:r w:rsidR="00A72B1C" w:rsidRPr="00394123">
        <w:rPr>
          <w:rFonts w:hint="eastAsia"/>
        </w:rPr>
        <w:t>秘钥为</w:t>
      </w:r>
      <w:r w:rsidR="00A72B1C" w:rsidRPr="00394123">
        <w:rPr>
          <w:rFonts w:hint="eastAsia"/>
        </w:rPr>
        <w:t>MD5(rand1+rand2+psk+psk)</w:t>
      </w:r>
    </w:p>
    <w:p w:rsidR="00A14CA0" w:rsidRDefault="00A14CA0" w:rsidP="00A14CA0">
      <w:pPr>
        <w:pStyle w:val="30"/>
      </w:pPr>
      <w:bookmarkStart w:id="34" w:name="_Toc436396632"/>
      <w:r>
        <w:rPr>
          <w:rFonts w:hint="eastAsia"/>
        </w:rPr>
        <w:t>保活和命令下发</w:t>
      </w:r>
      <w:bookmarkEnd w:id="34"/>
    </w:p>
    <w:p w:rsidR="00A14CA0" w:rsidRPr="002871B9" w:rsidRDefault="00A14CA0" w:rsidP="00A14CA0">
      <w:pPr>
        <w:rPr>
          <w:lang w:val="sv-SE"/>
        </w:rPr>
      </w:pPr>
      <w:r w:rsidRPr="002871B9">
        <w:rPr>
          <w:rFonts w:hint="eastAsia"/>
          <w:lang w:val="sv-SE"/>
        </w:rPr>
        <w:t>1. beacon</w:t>
      </w:r>
      <w:r w:rsidRPr="002871B9">
        <w:rPr>
          <w:rFonts w:hint="eastAsia"/>
          <w:lang w:val="sv-SE"/>
        </w:rPr>
        <w:t>若发送时间戳为</w:t>
      </w:r>
      <w:r w:rsidRPr="002871B9">
        <w:rPr>
          <w:rFonts w:hint="eastAsia"/>
          <w:lang w:val="sv-SE"/>
        </w:rPr>
        <w:t>0</w:t>
      </w:r>
      <w:r w:rsidRPr="002871B9">
        <w:rPr>
          <w:rFonts w:hint="eastAsia"/>
          <w:lang w:val="sv-SE"/>
        </w:rPr>
        <w:t>，则第一字节最高位置</w:t>
      </w:r>
      <w:r w:rsidRPr="002871B9">
        <w:rPr>
          <w:rFonts w:hint="eastAsia"/>
          <w:lang w:val="sv-SE"/>
        </w:rPr>
        <w:t>1</w:t>
      </w:r>
      <w:r w:rsidRPr="002871B9">
        <w:rPr>
          <w:rFonts w:hint="eastAsia"/>
          <w:lang w:val="sv-SE"/>
        </w:rPr>
        <w:t>，低</w:t>
      </w:r>
      <w:r w:rsidRPr="002871B9">
        <w:rPr>
          <w:rFonts w:hint="eastAsia"/>
          <w:lang w:val="sv-SE"/>
        </w:rPr>
        <w:t>7</w:t>
      </w:r>
      <w:r w:rsidRPr="002871B9">
        <w:rPr>
          <w:rFonts w:hint="eastAsia"/>
          <w:lang w:val="sv-SE"/>
        </w:rPr>
        <w:t>位</w:t>
      </w:r>
      <w:r w:rsidRPr="002871B9">
        <w:rPr>
          <w:rFonts w:hint="eastAsia"/>
          <w:lang w:val="sv-SE"/>
        </w:rPr>
        <w:t>0~127</w:t>
      </w:r>
      <w:r w:rsidRPr="002871B9">
        <w:rPr>
          <w:rFonts w:hint="eastAsia"/>
          <w:lang w:val="sv-SE"/>
        </w:rPr>
        <w:t>循环，表示周期序号。第二字节表示消息总数，设备列表中只包含省电设备。</w:t>
      </w:r>
    </w:p>
    <w:p w:rsidR="00A14CA0" w:rsidRPr="002871B9" w:rsidRDefault="00A14CA0" w:rsidP="00A14CA0">
      <w:pPr>
        <w:rPr>
          <w:lang w:val="sv-SE"/>
        </w:rPr>
      </w:pPr>
      <w:r w:rsidRPr="002871B9">
        <w:rPr>
          <w:rFonts w:hint="eastAsia"/>
          <w:lang w:val="sv-SE"/>
        </w:rPr>
        <w:t xml:space="preserve">   beacon</w:t>
      </w:r>
      <w:r w:rsidRPr="002871B9">
        <w:rPr>
          <w:rFonts w:hint="eastAsia"/>
          <w:lang w:val="sv-SE"/>
        </w:rPr>
        <w:t>若发送时间戳不为</w:t>
      </w:r>
      <w:r w:rsidRPr="002871B9">
        <w:rPr>
          <w:rFonts w:hint="eastAsia"/>
          <w:lang w:val="sv-SE"/>
        </w:rPr>
        <w:t>0</w:t>
      </w:r>
      <w:r w:rsidRPr="002871B9">
        <w:rPr>
          <w:rFonts w:hint="eastAsia"/>
          <w:lang w:val="sv-SE"/>
        </w:rPr>
        <w:t>，则第一字节最高位置</w:t>
      </w:r>
      <w:r w:rsidRPr="002871B9">
        <w:rPr>
          <w:rFonts w:hint="eastAsia"/>
          <w:lang w:val="sv-SE"/>
        </w:rPr>
        <w:t>0</w:t>
      </w:r>
      <w:r w:rsidRPr="002871B9">
        <w:rPr>
          <w:rFonts w:hint="eastAsia"/>
          <w:lang w:val="sv-SE"/>
        </w:rPr>
        <w:t>，低</w:t>
      </w:r>
      <w:r w:rsidRPr="002871B9">
        <w:rPr>
          <w:rFonts w:hint="eastAsia"/>
          <w:lang w:val="sv-SE"/>
        </w:rPr>
        <w:t>7</w:t>
      </w:r>
      <w:r w:rsidRPr="002871B9">
        <w:rPr>
          <w:rFonts w:hint="eastAsia"/>
          <w:lang w:val="sv-SE"/>
        </w:rPr>
        <w:t>位填时间戳，第二字节</w:t>
      </w:r>
      <w:r w:rsidRPr="002871B9">
        <w:rPr>
          <w:rFonts w:hint="eastAsia"/>
          <w:lang w:val="sv-SE"/>
        </w:rPr>
        <w:t>0~127</w:t>
      </w:r>
      <w:r w:rsidRPr="002871B9">
        <w:rPr>
          <w:rFonts w:hint="eastAsia"/>
          <w:lang w:val="sv-SE"/>
        </w:rPr>
        <w:t>循环，表示周期序号。</w:t>
      </w:r>
    </w:p>
    <w:p w:rsidR="00A14CA0" w:rsidRPr="002871B9" w:rsidRDefault="00A14CA0" w:rsidP="00A14CA0">
      <w:pPr>
        <w:rPr>
          <w:lang w:val="sv-SE"/>
        </w:rPr>
      </w:pPr>
      <w:r w:rsidRPr="002871B9">
        <w:rPr>
          <w:rFonts w:hint="eastAsia"/>
          <w:lang w:val="sv-SE"/>
        </w:rPr>
        <w:t xml:space="preserve">   beacon</w:t>
      </w:r>
      <w:r w:rsidRPr="002871B9">
        <w:rPr>
          <w:rFonts w:hint="eastAsia"/>
          <w:lang w:val="sv-SE"/>
        </w:rPr>
        <w:t>第三字节开始为有消息的设备列表，一个字节代表一个设备。</w:t>
      </w:r>
    </w:p>
    <w:p w:rsidR="00A14CA0" w:rsidRPr="002871B9" w:rsidRDefault="00A14CA0" w:rsidP="00A14CA0">
      <w:pPr>
        <w:rPr>
          <w:lang w:val="sv-SE"/>
        </w:rPr>
      </w:pPr>
    </w:p>
    <w:p w:rsidR="00A14CA0" w:rsidRPr="002871B9" w:rsidRDefault="00A14CA0" w:rsidP="00A14CA0">
      <w:pPr>
        <w:rPr>
          <w:lang w:val="sv-SE"/>
        </w:rPr>
      </w:pPr>
      <w:r w:rsidRPr="002871B9">
        <w:rPr>
          <w:rFonts w:hint="eastAsia"/>
          <w:lang w:val="sv-SE"/>
        </w:rPr>
        <w:t>2. 0xF1</w:t>
      </w:r>
      <w:r w:rsidRPr="002871B9">
        <w:rPr>
          <w:rFonts w:hint="eastAsia"/>
          <w:lang w:val="sv-SE"/>
        </w:rPr>
        <w:t>及以上的地址保留做特殊用途。</w:t>
      </w:r>
    </w:p>
    <w:p w:rsidR="00A14CA0" w:rsidRPr="002871B9" w:rsidRDefault="00A14CA0" w:rsidP="00A14CA0">
      <w:pPr>
        <w:rPr>
          <w:lang w:val="sv-SE"/>
        </w:rPr>
      </w:pPr>
    </w:p>
    <w:p w:rsidR="00A14CA0" w:rsidRPr="002871B9" w:rsidRDefault="00A14CA0" w:rsidP="00A14CA0">
      <w:pPr>
        <w:rPr>
          <w:lang w:val="sv-SE"/>
        </w:rPr>
      </w:pPr>
      <w:r w:rsidRPr="002871B9">
        <w:rPr>
          <w:rFonts w:hint="eastAsia"/>
          <w:lang w:val="sv-SE"/>
        </w:rPr>
        <w:t>3. ID</w:t>
      </w:r>
      <w:r w:rsidRPr="002871B9">
        <w:rPr>
          <w:rFonts w:hint="eastAsia"/>
          <w:lang w:val="sv-SE"/>
        </w:rPr>
        <w:t>为</w:t>
      </w:r>
      <w:r w:rsidRPr="002871B9">
        <w:rPr>
          <w:rFonts w:hint="eastAsia"/>
          <w:lang w:val="sv-SE"/>
        </w:rPr>
        <w:t>0~127</w:t>
      </w:r>
      <w:r w:rsidRPr="002871B9">
        <w:rPr>
          <w:rFonts w:hint="eastAsia"/>
          <w:lang w:val="sv-SE"/>
        </w:rPr>
        <w:t>的设备，在收到和</w:t>
      </w:r>
      <w:r w:rsidRPr="002871B9">
        <w:rPr>
          <w:rFonts w:hint="eastAsia"/>
          <w:lang w:val="sv-SE"/>
        </w:rPr>
        <w:t>ID</w:t>
      </w:r>
      <w:r w:rsidRPr="002871B9">
        <w:rPr>
          <w:rFonts w:hint="eastAsia"/>
          <w:lang w:val="sv-SE"/>
        </w:rPr>
        <w:t>相同的</w:t>
      </w:r>
      <w:r w:rsidRPr="002871B9">
        <w:rPr>
          <w:rFonts w:hint="eastAsia"/>
          <w:lang w:val="sv-SE"/>
        </w:rPr>
        <w:t>beacon</w:t>
      </w:r>
      <w:r w:rsidRPr="002871B9">
        <w:rPr>
          <w:rFonts w:hint="eastAsia"/>
          <w:lang w:val="sv-SE"/>
        </w:rPr>
        <w:t>序号，在第一个竞争周期发送</w:t>
      </w:r>
      <w:r w:rsidRPr="002871B9">
        <w:rPr>
          <w:rFonts w:hint="eastAsia"/>
          <w:lang w:val="sv-SE"/>
        </w:rPr>
        <w:t>keepalive</w:t>
      </w:r>
      <w:r w:rsidRPr="002871B9">
        <w:rPr>
          <w:rFonts w:hint="eastAsia"/>
          <w:lang w:val="sv-SE"/>
        </w:rPr>
        <w:t>给网关。</w:t>
      </w:r>
    </w:p>
    <w:p w:rsidR="00A14CA0" w:rsidRPr="002871B9" w:rsidRDefault="00A14CA0" w:rsidP="00A14CA0">
      <w:pPr>
        <w:rPr>
          <w:lang w:val="sv-SE"/>
        </w:rPr>
      </w:pPr>
      <w:r w:rsidRPr="002871B9">
        <w:rPr>
          <w:rFonts w:hint="eastAsia"/>
          <w:lang w:val="sv-SE"/>
        </w:rPr>
        <w:t xml:space="preserve">   ID</w:t>
      </w:r>
      <w:r w:rsidRPr="002871B9">
        <w:rPr>
          <w:rFonts w:hint="eastAsia"/>
          <w:lang w:val="sv-SE"/>
        </w:rPr>
        <w:t>为</w:t>
      </w:r>
      <w:r w:rsidRPr="002871B9">
        <w:rPr>
          <w:rFonts w:hint="eastAsia"/>
          <w:lang w:val="sv-SE"/>
        </w:rPr>
        <w:t>128~256</w:t>
      </w:r>
      <w:r w:rsidRPr="002871B9">
        <w:rPr>
          <w:rFonts w:hint="eastAsia"/>
          <w:lang w:val="sv-SE"/>
        </w:rPr>
        <w:t>的设备，在收到和</w:t>
      </w:r>
      <w:r w:rsidRPr="002871B9">
        <w:rPr>
          <w:rFonts w:hint="eastAsia"/>
          <w:lang w:val="sv-SE"/>
        </w:rPr>
        <w:t>ID-128</w:t>
      </w:r>
      <w:r w:rsidRPr="002871B9">
        <w:rPr>
          <w:rFonts w:hint="eastAsia"/>
          <w:lang w:val="sv-SE"/>
        </w:rPr>
        <w:t>相同的</w:t>
      </w:r>
      <w:r w:rsidRPr="002871B9">
        <w:rPr>
          <w:rFonts w:hint="eastAsia"/>
          <w:lang w:val="sv-SE"/>
        </w:rPr>
        <w:t>beacon</w:t>
      </w:r>
      <w:r w:rsidRPr="002871B9">
        <w:rPr>
          <w:rFonts w:hint="eastAsia"/>
          <w:lang w:val="sv-SE"/>
        </w:rPr>
        <w:t>，在第二个竞争周期发送</w:t>
      </w:r>
      <w:r w:rsidRPr="002871B9">
        <w:rPr>
          <w:rFonts w:hint="eastAsia"/>
          <w:lang w:val="sv-SE"/>
        </w:rPr>
        <w:t>keepalive</w:t>
      </w:r>
      <w:r w:rsidRPr="002871B9">
        <w:rPr>
          <w:rFonts w:hint="eastAsia"/>
          <w:lang w:val="sv-SE"/>
        </w:rPr>
        <w:t>给网关。</w:t>
      </w:r>
    </w:p>
    <w:p w:rsidR="00A14CA0" w:rsidRPr="002871B9" w:rsidRDefault="00A14CA0" w:rsidP="00A14CA0">
      <w:pPr>
        <w:rPr>
          <w:lang w:val="sv-SE"/>
        </w:rPr>
      </w:pPr>
      <w:r w:rsidRPr="002871B9">
        <w:rPr>
          <w:rFonts w:hint="eastAsia"/>
          <w:lang w:val="sv-SE"/>
        </w:rPr>
        <w:t xml:space="preserve">   </w:t>
      </w:r>
      <w:r w:rsidRPr="002871B9">
        <w:rPr>
          <w:rFonts w:hint="eastAsia"/>
          <w:lang w:val="sv-SE"/>
        </w:rPr>
        <w:t>设备发送</w:t>
      </w:r>
      <w:r w:rsidRPr="002871B9">
        <w:rPr>
          <w:rFonts w:hint="eastAsia"/>
          <w:lang w:val="sv-SE"/>
        </w:rPr>
        <w:t>keepalive</w:t>
      </w:r>
      <w:r w:rsidRPr="002871B9">
        <w:rPr>
          <w:rFonts w:hint="eastAsia"/>
          <w:lang w:val="sv-SE"/>
        </w:rPr>
        <w:t>最快的周期是</w:t>
      </w:r>
      <w:r w:rsidRPr="002871B9">
        <w:rPr>
          <w:rFonts w:hint="eastAsia"/>
          <w:lang w:val="sv-SE"/>
        </w:rPr>
        <w:t>25</w:t>
      </w:r>
      <w:r w:rsidRPr="002871B9">
        <w:rPr>
          <w:rFonts w:hint="eastAsia"/>
          <w:lang w:val="sv-SE"/>
        </w:rPr>
        <w:t>秒，但是设备可以间隔数个周期发送</w:t>
      </w:r>
      <w:r w:rsidRPr="002871B9">
        <w:rPr>
          <w:rFonts w:hint="eastAsia"/>
          <w:lang w:val="sv-SE"/>
        </w:rPr>
        <w:t>keepalive</w:t>
      </w:r>
      <w:r w:rsidRPr="002871B9">
        <w:rPr>
          <w:rFonts w:hint="eastAsia"/>
          <w:lang w:val="sv-SE"/>
        </w:rPr>
        <w:t>。</w:t>
      </w:r>
    </w:p>
    <w:p w:rsidR="00A14CA0" w:rsidRPr="002871B9" w:rsidRDefault="00A14CA0" w:rsidP="00A14CA0">
      <w:pPr>
        <w:rPr>
          <w:lang w:val="sv-SE"/>
        </w:rPr>
      </w:pPr>
      <w:r w:rsidRPr="002871B9">
        <w:rPr>
          <w:rFonts w:hint="eastAsia"/>
          <w:lang w:val="sv-SE"/>
        </w:rPr>
        <w:t xml:space="preserve">   </w:t>
      </w:r>
      <w:r w:rsidRPr="002871B9">
        <w:rPr>
          <w:rFonts w:hint="eastAsia"/>
          <w:lang w:val="sv-SE"/>
        </w:rPr>
        <w:t>网关</w:t>
      </w:r>
      <w:r w:rsidRPr="002871B9">
        <w:rPr>
          <w:rFonts w:hint="eastAsia"/>
          <w:lang w:val="sv-SE"/>
        </w:rPr>
        <w:t>3</w:t>
      </w:r>
      <w:r w:rsidRPr="002871B9">
        <w:rPr>
          <w:rFonts w:hint="eastAsia"/>
          <w:lang w:val="sv-SE"/>
        </w:rPr>
        <w:t>个该接收</w:t>
      </w:r>
      <w:r w:rsidRPr="002871B9">
        <w:rPr>
          <w:rFonts w:hint="eastAsia"/>
          <w:lang w:val="sv-SE"/>
        </w:rPr>
        <w:t>keepalive</w:t>
      </w:r>
      <w:r w:rsidRPr="002871B9">
        <w:rPr>
          <w:rFonts w:hint="eastAsia"/>
          <w:lang w:val="sv-SE"/>
        </w:rPr>
        <w:t>的时间没有收到报文，就认为设备离线。</w:t>
      </w:r>
    </w:p>
    <w:p w:rsidR="00A14CA0" w:rsidRPr="002871B9" w:rsidRDefault="00A14CA0" w:rsidP="00A14CA0">
      <w:pPr>
        <w:rPr>
          <w:lang w:val="sv-SE"/>
        </w:rPr>
      </w:pPr>
      <w:r w:rsidRPr="002871B9">
        <w:rPr>
          <w:rFonts w:hint="eastAsia"/>
          <w:lang w:val="sv-SE"/>
        </w:rPr>
        <w:t xml:space="preserve">   </w:t>
      </w:r>
      <w:r w:rsidRPr="002871B9">
        <w:rPr>
          <w:rFonts w:hint="eastAsia"/>
          <w:lang w:val="sv-SE"/>
        </w:rPr>
        <w:t>设备发送</w:t>
      </w:r>
      <w:r w:rsidRPr="002871B9">
        <w:rPr>
          <w:rFonts w:hint="eastAsia"/>
          <w:lang w:val="sv-SE"/>
        </w:rPr>
        <w:t>keepalive</w:t>
      </w:r>
      <w:r w:rsidRPr="002871B9">
        <w:rPr>
          <w:rFonts w:hint="eastAsia"/>
          <w:lang w:val="sv-SE"/>
        </w:rPr>
        <w:t>的时候，网关认为设备不在线，发报文告知设备离线，设备重新认证。</w:t>
      </w:r>
    </w:p>
    <w:p w:rsidR="00A14CA0" w:rsidRPr="002871B9" w:rsidRDefault="00A14CA0" w:rsidP="00A14CA0">
      <w:pPr>
        <w:rPr>
          <w:lang w:val="sv-SE"/>
        </w:rPr>
      </w:pPr>
      <w:r w:rsidRPr="002871B9">
        <w:rPr>
          <w:rFonts w:hint="eastAsia"/>
          <w:lang w:val="sv-SE"/>
        </w:rPr>
        <w:t xml:space="preserve">   </w:t>
      </w:r>
      <w:r w:rsidRPr="002871B9">
        <w:rPr>
          <w:rFonts w:hint="eastAsia"/>
          <w:lang w:val="sv-SE"/>
        </w:rPr>
        <w:t>若设备长久没有收到网关的</w:t>
      </w:r>
      <w:r w:rsidRPr="002871B9">
        <w:rPr>
          <w:rFonts w:hint="eastAsia"/>
          <w:lang w:val="sv-SE"/>
        </w:rPr>
        <w:t>beacon</w:t>
      </w:r>
      <w:r w:rsidRPr="002871B9">
        <w:rPr>
          <w:rFonts w:hint="eastAsia"/>
          <w:lang w:val="sv-SE"/>
        </w:rPr>
        <w:t>报文，认为离线。</w:t>
      </w:r>
    </w:p>
    <w:p w:rsidR="00A14CA0" w:rsidRPr="002871B9" w:rsidRDefault="00A14CA0" w:rsidP="00A14CA0">
      <w:pPr>
        <w:rPr>
          <w:lang w:val="sv-SE"/>
        </w:rPr>
      </w:pPr>
    </w:p>
    <w:p w:rsidR="00A14CA0" w:rsidRDefault="00A14CA0" w:rsidP="00A14CA0">
      <w:pPr>
        <w:rPr>
          <w:lang w:val="sv-SE"/>
        </w:rPr>
      </w:pPr>
      <w:r w:rsidRPr="002871B9">
        <w:rPr>
          <w:rFonts w:hint="eastAsia"/>
          <w:lang w:val="sv-SE"/>
        </w:rPr>
        <w:t xml:space="preserve">4. </w:t>
      </w:r>
      <w:r w:rsidRPr="002871B9">
        <w:rPr>
          <w:rFonts w:hint="eastAsia"/>
          <w:lang w:val="sv-SE"/>
        </w:rPr>
        <w:t>省电设备可以以</w:t>
      </w:r>
      <w:r w:rsidRPr="002871B9">
        <w:rPr>
          <w:rFonts w:hint="eastAsia"/>
          <w:lang w:val="sv-SE"/>
        </w:rPr>
        <w:t>1,2,4,8</w:t>
      </w:r>
      <w:r w:rsidRPr="002871B9">
        <w:rPr>
          <w:rFonts w:hint="eastAsia"/>
          <w:lang w:val="sv-SE"/>
        </w:rPr>
        <w:t>个</w:t>
      </w:r>
      <w:r w:rsidRPr="002871B9">
        <w:rPr>
          <w:rFonts w:hint="eastAsia"/>
          <w:lang w:val="sv-SE"/>
        </w:rPr>
        <w:t>beacon</w:t>
      </w:r>
      <w:r w:rsidRPr="002871B9">
        <w:rPr>
          <w:rFonts w:hint="eastAsia"/>
          <w:lang w:val="sv-SE"/>
        </w:rPr>
        <w:t>周期接收</w:t>
      </w:r>
      <w:r w:rsidRPr="002871B9">
        <w:rPr>
          <w:rFonts w:hint="eastAsia"/>
          <w:lang w:val="sv-SE"/>
        </w:rPr>
        <w:t>beacon</w:t>
      </w:r>
      <w:r w:rsidRPr="002871B9">
        <w:rPr>
          <w:rFonts w:hint="eastAsia"/>
          <w:lang w:val="sv-SE"/>
        </w:rPr>
        <w:t>，接收</w:t>
      </w:r>
      <w:r w:rsidRPr="002871B9">
        <w:rPr>
          <w:rFonts w:hint="eastAsia"/>
          <w:lang w:val="sv-SE"/>
        </w:rPr>
        <w:t>beacon</w:t>
      </w:r>
      <w:r w:rsidRPr="002871B9">
        <w:rPr>
          <w:rFonts w:hint="eastAsia"/>
          <w:lang w:val="sv-SE"/>
        </w:rPr>
        <w:t>的时间要</w:t>
      </w:r>
      <w:r w:rsidRPr="002871B9">
        <w:rPr>
          <w:rFonts w:hint="eastAsia"/>
          <w:lang w:val="sv-SE"/>
        </w:rPr>
        <w:t>beacon</w:t>
      </w:r>
      <w:r w:rsidRPr="002871B9">
        <w:rPr>
          <w:rFonts w:hint="eastAsia"/>
          <w:lang w:val="sv-SE"/>
        </w:rPr>
        <w:t>序号整除自己的周期数。若某次接收</w:t>
      </w:r>
      <w:r w:rsidRPr="002871B9">
        <w:rPr>
          <w:rFonts w:hint="eastAsia"/>
          <w:lang w:val="sv-SE"/>
        </w:rPr>
        <w:t>beacon</w:t>
      </w:r>
      <w:r w:rsidRPr="002871B9">
        <w:rPr>
          <w:rFonts w:hint="eastAsia"/>
          <w:lang w:val="sv-SE"/>
        </w:rPr>
        <w:t>超时，则下个周期接着接收</w:t>
      </w:r>
      <w:r w:rsidRPr="002871B9">
        <w:rPr>
          <w:rFonts w:hint="eastAsia"/>
          <w:lang w:val="sv-SE"/>
        </w:rPr>
        <w:t>beacon</w:t>
      </w:r>
      <w:r w:rsidRPr="002871B9">
        <w:rPr>
          <w:rFonts w:hint="eastAsia"/>
          <w:lang w:val="sv-SE"/>
        </w:rPr>
        <w:t>，</w:t>
      </w:r>
      <w:r w:rsidR="00753E6C">
        <w:rPr>
          <w:rFonts w:hint="eastAsia"/>
          <w:lang w:val="sv-SE"/>
        </w:rPr>
        <w:t>3</w:t>
      </w:r>
      <w:r w:rsidRPr="002871B9">
        <w:rPr>
          <w:rFonts w:hint="eastAsia"/>
          <w:lang w:val="sv-SE"/>
        </w:rPr>
        <w:t>次超时，发送对时报文到网关重新获取下一次</w:t>
      </w:r>
      <w:r w:rsidRPr="002871B9">
        <w:rPr>
          <w:rFonts w:hint="eastAsia"/>
          <w:lang w:val="sv-SE"/>
        </w:rPr>
        <w:t>beacon</w:t>
      </w:r>
      <w:r w:rsidRPr="002871B9">
        <w:rPr>
          <w:rFonts w:hint="eastAsia"/>
          <w:lang w:val="sv-SE"/>
        </w:rPr>
        <w:t>时间。</w:t>
      </w:r>
    </w:p>
    <w:p w:rsidR="00A14CA0" w:rsidRPr="002871B9" w:rsidRDefault="00A14CA0" w:rsidP="00A14CA0">
      <w:pPr>
        <w:rPr>
          <w:lang w:val="sv-SE"/>
        </w:rPr>
      </w:pPr>
    </w:p>
    <w:p w:rsidR="00A14CA0" w:rsidRDefault="00A14CA0" w:rsidP="00A14CA0">
      <w:pPr>
        <w:rPr>
          <w:lang w:val="sv-SE"/>
        </w:rPr>
      </w:pPr>
      <w:r w:rsidRPr="002871B9">
        <w:rPr>
          <w:rFonts w:hint="eastAsia"/>
          <w:lang w:val="sv-SE"/>
        </w:rPr>
        <w:t xml:space="preserve">5. </w:t>
      </w:r>
      <w:r w:rsidRPr="002871B9">
        <w:rPr>
          <w:rFonts w:hint="eastAsia"/>
          <w:lang w:val="sv-SE"/>
        </w:rPr>
        <w:t>设备认证时告知网关自己接收</w:t>
      </w:r>
      <w:r w:rsidRPr="002871B9">
        <w:rPr>
          <w:rFonts w:hint="eastAsia"/>
          <w:lang w:val="sv-SE"/>
        </w:rPr>
        <w:t>beacon</w:t>
      </w:r>
      <w:r w:rsidRPr="002871B9">
        <w:rPr>
          <w:rFonts w:hint="eastAsia"/>
          <w:lang w:val="sv-SE"/>
        </w:rPr>
        <w:t>的周期和</w:t>
      </w:r>
      <w:r w:rsidRPr="002871B9">
        <w:rPr>
          <w:rFonts w:hint="eastAsia"/>
          <w:lang w:val="sv-SE"/>
        </w:rPr>
        <w:t>keepalive</w:t>
      </w:r>
      <w:r w:rsidRPr="002871B9">
        <w:rPr>
          <w:rFonts w:hint="eastAsia"/>
          <w:lang w:val="sv-SE"/>
        </w:rPr>
        <w:t>的周期。网关在</w:t>
      </w:r>
      <w:r w:rsidRPr="002871B9">
        <w:rPr>
          <w:rFonts w:hint="eastAsia"/>
          <w:lang w:val="sv-SE"/>
        </w:rPr>
        <w:t>beacon</w:t>
      </w:r>
      <w:r w:rsidRPr="002871B9">
        <w:rPr>
          <w:rFonts w:hint="eastAsia"/>
          <w:lang w:val="sv-SE"/>
        </w:rPr>
        <w:t>的序号整除周期的时候发送第一个命令报文给设备，若没有</w:t>
      </w:r>
      <w:r w:rsidRPr="002871B9">
        <w:rPr>
          <w:rFonts w:hint="eastAsia"/>
          <w:lang w:val="sv-SE"/>
        </w:rPr>
        <w:t>ack</w:t>
      </w:r>
      <w:r w:rsidRPr="002871B9">
        <w:rPr>
          <w:rFonts w:hint="eastAsia"/>
          <w:lang w:val="sv-SE"/>
        </w:rPr>
        <w:t>，连续发送</w:t>
      </w:r>
      <w:r w:rsidRPr="002871B9">
        <w:rPr>
          <w:rFonts w:hint="eastAsia"/>
          <w:lang w:val="sv-SE"/>
        </w:rPr>
        <w:t>5</w:t>
      </w:r>
      <w:r w:rsidRPr="002871B9">
        <w:rPr>
          <w:rFonts w:hint="eastAsia"/>
          <w:lang w:val="sv-SE"/>
        </w:rPr>
        <w:t>个周期。</w:t>
      </w:r>
      <w:r w:rsidR="00951595">
        <w:rPr>
          <w:rFonts w:hint="eastAsia"/>
          <w:lang w:val="sv-SE"/>
        </w:rPr>
        <w:t>网关回设备</w:t>
      </w:r>
      <w:r w:rsidR="00951595">
        <w:rPr>
          <w:rFonts w:hint="eastAsia"/>
          <w:lang w:val="sv-SE"/>
        </w:rPr>
        <w:t>ack</w:t>
      </w:r>
      <w:r w:rsidR="00951595">
        <w:rPr>
          <w:rFonts w:hint="eastAsia"/>
          <w:lang w:val="sv-SE"/>
        </w:rPr>
        <w:t>的时候，不用关心</w:t>
      </w:r>
      <w:r w:rsidR="00951595">
        <w:rPr>
          <w:rFonts w:hint="eastAsia"/>
          <w:lang w:val="sv-SE"/>
        </w:rPr>
        <w:t>beacon</w:t>
      </w:r>
      <w:r w:rsidR="00951595">
        <w:rPr>
          <w:rFonts w:hint="eastAsia"/>
          <w:lang w:val="sv-SE"/>
        </w:rPr>
        <w:t>序号而最快发送。</w:t>
      </w:r>
    </w:p>
    <w:p w:rsidR="00B23219" w:rsidRDefault="00B23219" w:rsidP="00A14CA0">
      <w:pPr>
        <w:rPr>
          <w:lang w:val="sv-SE"/>
        </w:rPr>
      </w:pPr>
    </w:p>
    <w:p w:rsidR="00B23219" w:rsidRPr="00E13F10" w:rsidRDefault="00B23219" w:rsidP="00A14CA0">
      <w:r>
        <w:rPr>
          <w:rFonts w:hint="eastAsia"/>
          <w:lang w:val="sv-SE"/>
        </w:rPr>
        <w:t>6</w:t>
      </w:r>
      <w:r w:rsidR="00E13F10">
        <w:rPr>
          <w:rFonts w:hint="eastAsia"/>
          <w:lang w:val="sv-SE"/>
        </w:rPr>
        <w:t>.</w:t>
      </w:r>
      <w:r w:rsidR="00E13F10">
        <w:rPr>
          <w:rFonts w:hint="eastAsia"/>
        </w:rPr>
        <w:t>省电设备收到</w:t>
      </w:r>
      <w:r w:rsidR="00E13F10">
        <w:rPr>
          <w:rFonts w:hint="eastAsia"/>
        </w:rPr>
        <w:t>beacon</w:t>
      </w:r>
      <w:r w:rsidR="00E13F10">
        <w:rPr>
          <w:rFonts w:hint="eastAsia"/>
        </w:rPr>
        <w:t>中有自己的消息的时候，</w:t>
      </w:r>
      <w:r w:rsidR="00C427A4">
        <w:rPr>
          <w:rFonts w:hint="eastAsia"/>
        </w:rPr>
        <w:t>一直要收到没有自己的消息的</w:t>
      </w:r>
      <w:r w:rsidR="00C427A4">
        <w:rPr>
          <w:rFonts w:hint="eastAsia"/>
        </w:rPr>
        <w:t>beacon</w:t>
      </w:r>
      <w:r w:rsidR="00C427A4">
        <w:rPr>
          <w:rFonts w:hint="eastAsia"/>
        </w:rPr>
        <w:t>为止。</w:t>
      </w:r>
    </w:p>
    <w:p w:rsidR="00A14CA0" w:rsidRPr="002871B9" w:rsidRDefault="00A14CA0" w:rsidP="00A14CA0">
      <w:pPr>
        <w:rPr>
          <w:lang w:val="sv-SE"/>
        </w:rPr>
      </w:pPr>
    </w:p>
    <w:p w:rsidR="00A14CA0" w:rsidRDefault="00B23219" w:rsidP="00A14CA0">
      <w:pPr>
        <w:rPr>
          <w:lang w:val="sv-SE"/>
        </w:rPr>
      </w:pPr>
      <w:r>
        <w:rPr>
          <w:rFonts w:hint="eastAsia"/>
          <w:lang w:val="sv-SE"/>
        </w:rPr>
        <w:t>7</w:t>
      </w:r>
      <w:r w:rsidR="00A14CA0" w:rsidRPr="002871B9">
        <w:rPr>
          <w:rFonts w:hint="eastAsia"/>
          <w:lang w:val="sv-SE"/>
        </w:rPr>
        <w:t xml:space="preserve">. </w:t>
      </w:r>
      <w:r w:rsidR="00A14CA0" w:rsidRPr="002871B9">
        <w:rPr>
          <w:rFonts w:hint="eastAsia"/>
          <w:lang w:val="sv-SE"/>
        </w:rPr>
        <w:t>网关向设备发送命令，连续</w:t>
      </w:r>
      <w:r w:rsidR="00A14CA0" w:rsidRPr="002871B9">
        <w:rPr>
          <w:rFonts w:hint="eastAsia"/>
          <w:lang w:val="sv-SE"/>
        </w:rPr>
        <w:t>2</w:t>
      </w:r>
      <w:r w:rsidR="00A14CA0" w:rsidRPr="002871B9">
        <w:rPr>
          <w:rFonts w:hint="eastAsia"/>
          <w:lang w:val="sv-SE"/>
        </w:rPr>
        <w:t>个命令都没有收到</w:t>
      </w:r>
      <w:r w:rsidR="00A14CA0" w:rsidRPr="002871B9">
        <w:rPr>
          <w:rFonts w:hint="eastAsia"/>
          <w:lang w:val="sv-SE"/>
        </w:rPr>
        <w:t>ack</w:t>
      </w:r>
      <w:r w:rsidR="00A14CA0" w:rsidRPr="002871B9">
        <w:rPr>
          <w:rFonts w:hint="eastAsia"/>
          <w:lang w:val="sv-SE"/>
        </w:rPr>
        <w:t>，认为设备离线。</w:t>
      </w:r>
    </w:p>
    <w:p w:rsidR="00A86535" w:rsidRPr="00B23219" w:rsidRDefault="00A86535" w:rsidP="00A14CA0">
      <w:pPr>
        <w:rPr>
          <w:lang w:val="sv-SE"/>
        </w:rPr>
      </w:pPr>
    </w:p>
    <w:p w:rsidR="00A14CA0" w:rsidRDefault="00B23219" w:rsidP="00EB7212">
      <w:pPr>
        <w:rPr>
          <w:lang w:val="sv-SE"/>
        </w:rPr>
      </w:pPr>
      <w:r>
        <w:rPr>
          <w:rFonts w:hint="eastAsia"/>
          <w:lang w:val="sv-SE"/>
        </w:rPr>
        <w:t>8</w:t>
      </w:r>
      <w:r w:rsidR="00A86535">
        <w:rPr>
          <w:rFonts w:hint="eastAsia"/>
          <w:lang w:val="sv-SE"/>
        </w:rPr>
        <w:t>.</w:t>
      </w:r>
      <w:r w:rsidR="00A86535">
        <w:rPr>
          <w:rFonts w:hint="eastAsia"/>
          <w:lang w:val="sv-SE"/>
        </w:rPr>
        <w:t>当网关发现设备</w:t>
      </w:r>
      <w:r w:rsidR="00A86535">
        <w:rPr>
          <w:rFonts w:hint="eastAsia"/>
          <w:lang w:val="sv-SE"/>
        </w:rPr>
        <w:t>2</w:t>
      </w:r>
      <w:r w:rsidR="00AE3F12">
        <w:rPr>
          <w:rFonts w:hint="eastAsia"/>
          <w:lang w:val="sv-SE"/>
        </w:rPr>
        <w:t>个周期都没有回</w:t>
      </w:r>
      <w:r w:rsidR="00A86535">
        <w:rPr>
          <w:rFonts w:hint="eastAsia"/>
          <w:lang w:val="sv-SE"/>
        </w:rPr>
        <w:t>的时候，</w:t>
      </w:r>
      <w:r w:rsidR="005869FB">
        <w:rPr>
          <w:rFonts w:hint="eastAsia"/>
          <w:lang w:val="sv-SE"/>
        </w:rPr>
        <w:t>主动发送保活报文给设备询问是否在线，设备收到后回复，</w:t>
      </w:r>
      <w:r w:rsidR="00EB7212">
        <w:rPr>
          <w:rFonts w:hint="eastAsia"/>
          <w:lang w:val="sv-SE"/>
        </w:rPr>
        <w:t>网关</w:t>
      </w:r>
      <w:r w:rsidR="005869FB">
        <w:rPr>
          <w:rFonts w:hint="eastAsia"/>
          <w:lang w:val="sv-SE"/>
        </w:rPr>
        <w:t>重试</w:t>
      </w:r>
      <w:r w:rsidR="005869FB">
        <w:rPr>
          <w:rFonts w:hint="eastAsia"/>
          <w:lang w:val="sv-SE"/>
        </w:rPr>
        <w:t>5</w:t>
      </w:r>
      <w:r w:rsidR="005869FB">
        <w:rPr>
          <w:rFonts w:hint="eastAsia"/>
          <w:lang w:val="sv-SE"/>
        </w:rPr>
        <w:t>次。</w:t>
      </w:r>
    </w:p>
    <w:p w:rsidR="008F56A3" w:rsidRPr="00EB7212" w:rsidRDefault="008F56A3" w:rsidP="00EB7212">
      <w:pPr>
        <w:rPr>
          <w:lang w:val="sv-SE"/>
        </w:rPr>
      </w:pPr>
    </w:p>
    <w:p w:rsidR="00834247" w:rsidRPr="00394123" w:rsidRDefault="00834247" w:rsidP="00834247">
      <w:pPr>
        <w:pStyle w:val="30"/>
      </w:pPr>
      <w:bookmarkStart w:id="35" w:name="_Toc436396633"/>
      <w:r w:rsidRPr="00394123">
        <w:t>B</w:t>
      </w:r>
      <w:r w:rsidRPr="00394123">
        <w:rPr>
          <w:rFonts w:hint="eastAsia"/>
        </w:rPr>
        <w:t>eacon</w:t>
      </w:r>
      <w:bookmarkEnd w:id="35"/>
    </w:p>
    <w:p w:rsidR="00834247" w:rsidRPr="00394123" w:rsidRDefault="00834247" w:rsidP="00834247">
      <w:pPr>
        <w:rPr>
          <w:lang w:val="sv-SE"/>
        </w:rPr>
      </w:pPr>
      <w:r w:rsidRPr="00394123">
        <w:rPr>
          <w:rFonts w:hint="eastAsia"/>
          <w:lang w:val="sv-SE"/>
        </w:rPr>
        <w:t>发送方向：网关→设备</w:t>
      </w:r>
    </w:p>
    <w:p w:rsidR="00834247" w:rsidRPr="00394123" w:rsidRDefault="00834247" w:rsidP="00834247">
      <w:pPr>
        <w:rPr>
          <w:lang w:val="sv-SE"/>
        </w:rPr>
      </w:pPr>
      <w:r w:rsidRPr="00394123">
        <w:rPr>
          <w:rFonts w:hint="eastAsia"/>
          <w:lang w:val="sv-SE"/>
        </w:rPr>
        <w:t>接收地址：子网广播（</w:t>
      </w:r>
      <w:r w:rsidRPr="00394123">
        <w:rPr>
          <w:rFonts w:hint="eastAsia"/>
          <w:lang w:val="sv-SE"/>
        </w:rPr>
        <w:t>P2</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834247" w:rsidRPr="00394123" w:rsidTr="005F5201">
        <w:trPr>
          <w:jc w:val="center"/>
        </w:trPr>
        <w:tc>
          <w:tcPr>
            <w:tcW w:w="2373" w:type="dxa"/>
          </w:tcPr>
          <w:p w:rsidR="00834247" w:rsidRPr="00394123" w:rsidRDefault="00834247" w:rsidP="009E7563">
            <w:pPr>
              <w:pStyle w:val="1d"/>
              <w:spacing w:beforeLines="0" w:afterLines="0"/>
            </w:pPr>
            <w:r w:rsidRPr="00394123">
              <w:rPr>
                <w:rFonts w:hint="eastAsia"/>
              </w:rPr>
              <w:t>指示</w:t>
            </w:r>
            <w:r w:rsidRPr="00394123">
              <w:rPr>
                <w:rFonts w:hint="eastAsia"/>
              </w:rPr>
              <w:t xml:space="preserve">1bit + </w:t>
            </w:r>
            <w:r w:rsidRPr="00394123">
              <w:rPr>
                <w:rFonts w:hint="eastAsia"/>
              </w:rPr>
              <w:t>时间戳</w:t>
            </w:r>
            <w:r w:rsidRPr="00394123">
              <w:rPr>
                <w:rFonts w:hint="eastAsia"/>
              </w:rPr>
              <w:t>7bit</w:t>
            </w:r>
            <w:r w:rsidR="007D3239">
              <w:rPr>
                <w:rFonts w:hint="eastAsia"/>
              </w:rPr>
              <w:t>/</w:t>
            </w:r>
            <w:r w:rsidR="00474B5B">
              <w:rPr>
                <w:rFonts w:hint="eastAsia"/>
              </w:rPr>
              <w:t>周期序号</w:t>
            </w:r>
          </w:p>
        </w:tc>
        <w:tc>
          <w:tcPr>
            <w:tcW w:w="2353" w:type="dxa"/>
          </w:tcPr>
          <w:p w:rsidR="00834247" w:rsidRPr="00394123" w:rsidRDefault="00474B5B" w:rsidP="009E7563">
            <w:pPr>
              <w:pStyle w:val="1d"/>
              <w:spacing w:beforeLines="0" w:afterLines="0"/>
              <w:jc w:val="center"/>
            </w:pPr>
            <w:r>
              <w:t>周期序号</w:t>
            </w:r>
          </w:p>
        </w:tc>
        <w:tc>
          <w:tcPr>
            <w:tcW w:w="2354" w:type="dxa"/>
          </w:tcPr>
          <w:p w:rsidR="00834247" w:rsidRPr="00394123" w:rsidRDefault="00834247" w:rsidP="009E7563">
            <w:pPr>
              <w:pStyle w:val="1d"/>
              <w:spacing w:beforeLines="0" w:afterLines="0"/>
              <w:jc w:val="center"/>
            </w:pPr>
            <w:r w:rsidRPr="00394123">
              <w:rPr>
                <w:rFonts w:hint="eastAsia"/>
              </w:rPr>
              <w:t>设备</w:t>
            </w:r>
            <w:r w:rsidRPr="00394123">
              <w:rPr>
                <w:rFonts w:hint="eastAsia"/>
              </w:rPr>
              <w:t>ID</w:t>
            </w:r>
            <w:r w:rsidR="00581497">
              <w:rPr>
                <w:rFonts w:hint="eastAsia"/>
              </w:rPr>
              <w:t>1</w:t>
            </w:r>
          </w:p>
        </w:tc>
        <w:tc>
          <w:tcPr>
            <w:tcW w:w="2354" w:type="dxa"/>
          </w:tcPr>
          <w:p w:rsidR="00834247" w:rsidRPr="00394123" w:rsidRDefault="00834247" w:rsidP="009E7563">
            <w:pPr>
              <w:pStyle w:val="1d"/>
              <w:spacing w:beforeLines="0" w:afterLines="0"/>
              <w:jc w:val="center"/>
            </w:pPr>
            <w:r w:rsidRPr="00394123">
              <w:rPr>
                <w:rFonts w:hint="eastAsia"/>
              </w:rPr>
              <w:t>设备</w:t>
            </w:r>
            <w:r w:rsidRPr="00394123">
              <w:rPr>
                <w:rFonts w:hint="eastAsia"/>
              </w:rPr>
              <w:t>ID</w:t>
            </w:r>
            <w:r w:rsidR="00581497">
              <w:rPr>
                <w:rFonts w:hint="eastAsia"/>
              </w:rPr>
              <w:t>2</w:t>
            </w:r>
          </w:p>
        </w:tc>
      </w:tr>
      <w:tr w:rsidR="00834247" w:rsidRPr="00394123" w:rsidTr="005F5201">
        <w:trPr>
          <w:jc w:val="center"/>
        </w:trPr>
        <w:tc>
          <w:tcPr>
            <w:tcW w:w="9434" w:type="dxa"/>
            <w:gridSpan w:val="4"/>
          </w:tcPr>
          <w:p w:rsidR="00834247" w:rsidRPr="00394123" w:rsidRDefault="00834247" w:rsidP="005F5201">
            <w:pPr>
              <w:pStyle w:val="1d"/>
              <w:spacing w:beforeLines="0" w:afterLines="0"/>
              <w:jc w:val="center"/>
            </w:pPr>
            <w:r w:rsidRPr="00394123">
              <w:t>…</w:t>
            </w:r>
            <w:r w:rsidRPr="00394123">
              <w:rPr>
                <w:rFonts w:hint="eastAsia"/>
              </w:rPr>
              <w:t xml:space="preserve"> </w:t>
            </w:r>
            <w:r w:rsidRPr="00394123">
              <w:t>…</w:t>
            </w:r>
          </w:p>
        </w:tc>
      </w:tr>
    </w:tbl>
    <w:p w:rsidR="00834247" w:rsidRPr="00394123" w:rsidRDefault="00834247" w:rsidP="009E7563">
      <w:pPr>
        <w:pStyle w:val="1d"/>
        <w:spacing w:before="156" w:after="156"/>
      </w:pPr>
      <w:r w:rsidRPr="00394123">
        <w:rPr>
          <w:rFonts w:hint="eastAsia"/>
        </w:rPr>
        <w:t>注：设备在</w:t>
      </w:r>
      <w:r w:rsidRPr="00394123">
        <w:rPr>
          <w:rFonts w:hint="eastAsia"/>
        </w:rPr>
        <w:t>P2</w:t>
      </w:r>
      <w:r w:rsidR="008E4AE9" w:rsidRPr="00394123">
        <w:rPr>
          <w:rFonts w:hint="eastAsia"/>
        </w:rPr>
        <w:t>收到</w:t>
      </w:r>
      <w:r w:rsidRPr="00394123">
        <w:rPr>
          <w:rFonts w:hint="eastAsia"/>
        </w:rPr>
        <w:t>的报文，必为</w:t>
      </w:r>
      <w:r w:rsidRPr="00394123">
        <w:rPr>
          <w:rFonts w:hint="eastAsia"/>
        </w:rPr>
        <w:t>beacon</w:t>
      </w:r>
      <w:r w:rsidRPr="00394123">
        <w:rPr>
          <w:rFonts w:hint="eastAsia"/>
        </w:rPr>
        <w:t>报文。</w:t>
      </w:r>
    </w:p>
    <w:p w:rsidR="00474B5B" w:rsidRPr="002871B9" w:rsidRDefault="00474B5B" w:rsidP="00474B5B">
      <w:pPr>
        <w:ind w:firstLine="420"/>
        <w:rPr>
          <w:lang w:val="sv-SE"/>
        </w:rPr>
      </w:pPr>
      <w:r w:rsidRPr="002871B9">
        <w:rPr>
          <w:rFonts w:hint="eastAsia"/>
          <w:lang w:val="sv-SE"/>
        </w:rPr>
        <w:t>beacon</w:t>
      </w:r>
      <w:r w:rsidRPr="002871B9">
        <w:rPr>
          <w:rFonts w:hint="eastAsia"/>
          <w:lang w:val="sv-SE"/>
        </w:rPr>
        <w:t>若发送时间戳为</w:t>
      </w:r>
      <w:r w:rsidRPr="002871B9">
        <w:rPr>
          <w:rFonts w:hint="eastAsia"/>
          <w:lang w:val="sv-SE"/>
        </w:rPr>
        <w:t>0</w:t>
      </w:r>
      <w:r w:rsidRPr="002871B9">
        <w:rPr>
          <w:rFonts w:hint="eastAsia"/>
          <w:lang w:val="sv-SE"/>
        </w:rPr>
        <w:t>，则第一字节最高位置</w:t>
      </w:r>
      <w:r w:rsidRPr="002871B9">
        <w:rPr>
          <w:rFonts w:hint="eastAsia"/>
          <w:lang w:val="sv-SE"/>
        </w:rPr>
        <w:t>1</w:t>
      </w:r>
      <w:r w:rsidRPr="002871B9">
        <w:rPr>
          <w:rFonts w:hint="eastAsia"/>
          <w:lang w:val="sv-SE"/>
        </w:rPr>
        <w:t>，低</w:t>
      </w:r>
      <w:r w:rsidRPr="002871B9">
        <w:rPr>
          <w:rFonts w:hint="eastAsia"/>
          <w:lang w:val="sv-SE"/>
        </w:rPr>
        <w:t>7</w:t>
      </w:r>
      <w:r w:rsidRPr="002871B9">
        <w:rPr>
          <w:rFonts w:hint="eastAsia"/>
          <w:lang w:val="sv-SE"/>
        </w:rPr>
        <w:t>位</w:t>
      </w:r>
      <w:r w:rsidRPr="002871B9">
        <w:rPr>
          <w:rFonts w:hint="eastAsia"/>
          <w:lang w:val="sv-SE"/>
        </w:rPr>
        <w:t>0~127</w:t>
      </w:r>
      <w:r w:rsidRPr="002871B9">
        <w:rPr>
          <w:rFonts w:hint="eastAsia"/>
          <w:lang w:val="sv-SE"/>
        </w:rPr>
        <w:t>循环，表示周期序号。第二字节表示消息总数，设备列表中只包含省电设备。</w:t>
      </w:r>
    </w:p>
    <w:p w:rsidR="00474B5B" w:rsidRPr="002871B9" w:rsidRDefault="00474B5B" w:rsidP="00CB4B6D">
      <w:pPr>
        <w:ind w:firstLine="420"/>
        <w:rPr>
          <w:lang w:val="sv-SE"/>
        </w:rPr>
      </w:pPr>
      <w:r w:rsidRPr="002871B9">
        <w:rPr>
          <w:rFonts w:hint="eastAsia"/>
          <w:lang w:val="sv-SE"/>
        </w:rPr>
        <w:t>beacon</w:t>
      </w:r>
      <w:r w:rsidRPr="002871B9">
        <w:rPr>
          <w:rFonts w:hint="eastAsia"/>
          <w:lang w:val="sv-SE"/>
        </w:rPr>
        <w:t>若发送时间戳不为</w:t>
      </w:r>
      <w:r w:rsidRPr="002871B9">
        <w:rPr>
          <w:rFonts w:hint="eastAsia"/>
          <w:lang w:val="sv-SE"/>
        </w:rPr>
        <w:t>0</w:t>
      </w:r>
      <w:r w:rsidRPr="002871B9">
        <w:rPr>
          <w:rFonts w:hint="eastAsia"/>
          <w:lang w:val="sv-SE"/>
        </w:rPr>
        <w:t>，则第一字节最高位置</w:t>
      </w:r>
      <w:r w:rsidRPr="002871B9">
        <w:rPr>
          <w:rFonts w:hint="eastAsia"/>
          <w:lang w:val="sv-SE"/>
        </w:rPr>
        <w:t>0</w:t>
      </w:r>
      <w:r w:rsidRPr="002871B9">
        <w:rPr>
          <w:rFonts w:hint="eastAsia"/>
          <w:lang w:val="sv-SE"/>
        </w:rPr>
        <w:t>，低</w:t>
      </w:r>
      <w:r w:rsidRPr="002871B9">
        <w:rPr>
          <w:rFonts w:hint="eastAsia"/>
          <w:lang w:val="sv-SE"/>
        </w:rPr>
        <w:t>7</w:t>
      </w:r>
      <w:r w:rsidRPr="002871B9">
        <w:rPr>
          <w:rFonts w:hint="eastAsia"/>
          <w:lang w:val="sv-SE"/>
        </w:rPr>
        <w:t>位填时间戳，第二字节</w:t>
      </w:r>
      <w:r w:rsidRPr="002871B9">
        <w:rPr>
          <w:rFonts w:hint="eastAsia"/>
          <w:lang w:val="sv-SE"/>
        </w:rPr>
        <w:t>0~127</w:t>
      </w:r>
      <w:r w:rsidRPr="002871B9">
        <w:rPr>
          <w:rFonts w:hint="eastAsia"/>
          <w:lang w:val="sv-SE"/>
        </w:rPr>
        <w:t>循环，表示周期序号。</w:t>
      </w:r>
    </w:p>
    <w:p w:rsidR="00474B5B" w:rsidRPr="002871B9" w:rsidRDefault="00474B5B" w:rsidP="00CB4B6D">
      <w:pPr>
        <w:ind w:firstLine="420"/>
        <w:rPr>
          <w:lang w:val="sv-SE"/>
        </w:rPr>
      </w:pPr>
      <w:r w:rsidRPr="002871B9">
        <w:rPr>
          <w:rFonts w:hint="eastAsia"/>
          <w:lang w:val="sv-SE"/>
        </w:rPr>
        <w:t>beacon</w:t>
      </w:r>
      <w:r w:rsidRPr="002871B9">
        <w:rPr>
          <w:rFonts w:hint="eastAsia"/>
          <w:lang w:val="sv-SE"/>
        </w:rPr>
        <w:t>第三字节开始为有消息的设备列表，一个字节代表一个设备。</w:t>
      </w:r>
    </w:p>
    <w:p w:rsidR="00834247" w:rsidRPr="00394123" w:rsidRDefault="00834247" w:rsidP="00CB4B6D">
      <w:pPr>
        <w:pStyle w:val="1d"/>
        <w:spacing w:before="156" w:after="156"/>
      </w:pPr>
      <w:r w:rsidRPr="00394123">
        <w:rPr>
          <w:rFonts w:hint="eastAsia"/>
        </w:rPr>
        <w:t>时间戳：网关周期内时间偏移量，单位为</w:t>
      </w:r>
      <w:r w:rsidRPr="00394123">
        <w:rPr>
          <w:rFonts w:hint="eastAsia"/>
        </w:rPr>
        <w:t>16us</w:t>
      </w:r>
      <w:r w:rsidRPr="00394123">
        <w:rPr>
          <w:rFonts w:hint="eastAsia"/>
        </w:rPr>
        <w:t>。超过</w:t>
      </w:r>
      <w:r w:rsidRPr="00394123">
        <w:rPr>
          <w:rFonts w:hint="eastAsia"/>
        </w:rPr>
        <w:t>2ms</w:t>
      </w:r>
      <w:r w:rsidRPr="00394123">
        <w:rPr>
          <w:rFonts w:hint="eastAsia"/>
        </w:rPr>
        <w:t>，网关放弃本周期</w:t>
      </w:r>
      <w:r w:rsidRPr="00394123">
        <w:rPr>
          <w:rFonts w:hint="eastAsia"/>
        </w:rPr>
        <w:t>beacon</w:t>
      </w:r>
      <w:r w:rsidRPr="00394123">
        <w:rPr>
          <w:rFonts w:hint="eastAsia"/>
        </w:rPr>
        <w:t>发送。</w:t>
      </w:r>
    </w:p>
    <w:p w:rsidR="00834247" w:rsidRPr="00394123" w:rsidRDefault="00834247" w:rsidP="009E7563">
      <w:pPr>
        <w:pStyle w:val="1d"/>
        <w:spacing w:before="156" w:after="156"/>
      </w:pPr>
      <w:r w:rsidRPr="00394123">
        <w:rPr>
          <w:rFonts w:hint="eastAsia"/>
        </w:rPr>
        <w:t>设备</w:t>
      </w:r>
      <w:r w:rsidRPr="00394123">
        <w:rPr>
          <w:rFonts w:hint="eastAsia"/>
        </w:rPr>
        <w:t>IDn</w:t>
      </w:r>
      <w:r w:rsidRPr="00394123">
        <w:rPr>
          <w:rFonts w:hint="eastAsia"/>
        </w:rPr>
        <w:t>：有消息待发的设备列表，可以有</w:t>
      </w:r>
      <w:r w:rsidRPr="00394123">
        <w:rPr>
          <w:rFonts w:hint="eastAsia"/>
        </w:rPr>
        <w:t>0~10</w:t>
      </w:r>
      <w:r w:rsidRPr="00394123">
        <w:rPr>
          <w:rFonts w:hint="eastAsia"/>
        </w:rPr>
        <w:t>个。</w:t>
      </w:r>
      <w:r w:rsidRPr="00394123">
        <w:rPr>
          <w:rFonts w:hint="eastAsia"/>
        </w:rPr>
        <w:t>ID</w:t>
      </w:r>
      <w:r w:rsidRPr="00394123">
        <w:rPr>
          <w:rFonts w:hint="eastAsia"/>
        </w:rPr>
        <w:t>最高位为</w:t>
      </w:r>
      <w:r w:rsidRPr="00394123">
        <w:rPr>
          <w:rFonts w:hint="eastAsia"/>
        </w:rPr>
        <w:t>1</w:t>
      </w:r>
      <w:r w:rsidRPr="00394123">
        <w:rPr>
          <w:rFonts w:hint="eastAsia"/>
        </w:rPr>
        <w:t>，为强制设备发送保活报文。</w:t>
      </w:r>
    </w:p>
    <w:p w:rsidR="00834247" w:rsidRPr="00394123" w:rsidRDefault="00834247" w:rsidP="00834247">
      <w:pPr>
        <w:pStyle w:val="30"/>
      </w:pPr>
      <w:bookmarkStart w:id="36" w:name="_Toc436396634"/>
      <w:r w:rsidRPr="00394123">
        <w:rPr>
          <w:rFonts w:hint="eastAsia"/>
        </w:rPr>
        <w:t>保活报文</w:t>
      </w:r>
      <w:bookmarkEnd w:id="36"/>
    </w:p>
    <w:p w:rsidR="00834247" w:rsidRPr="00394123" w:rsidRDefault="00834247" w:rsidP="00834247">
      <w:pPr>
        <w:rPr>
          <w:lang w:val="sv-SE"/>
        </w:rPr>
      </w:pPr>
      <w:r w:rsidRPr="00394123">
        <w:rPr>
          <w:rFonts w:hint="eastAsia"/>
          <w:lang w:val="sv-SE"/>
        </w:rPr>
        <w:t>发送方向：设备→网关</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r>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cmd=</w:t>
            </w:r>
            <w:r w:rsidRPr="00394123">
              <w:rPr>
                <w:rFonts w:hint="eastAsia"/>
              </w:rPr>
              <w:t>保活</w:t>
            </w:r>
          </w:p>
        </w:tc>
        <w:tc>
          <w:tcPr>
            <w:tcW w:w="2353" w:type="dxa"/>
          </w:tcPr>
          <w:p w:rsidR="00834247" w:rsidRPr="00394123" w:rsidRDefault="00834247" w:rsidP="009E7563">
            <w:pPr>
              <w:pStyle w:val="1d"/>
              <w:spacing w:beforeLines="0" w:afterLines="0"/>
              <w:jc w:val="center"/>
            </w:pPr>
            <w:r w:rsidRPr="00394123">
              <w:t>设备</w:t>
            </w:r>
            <w:r w:rsidRPr="00394123">
              <w:t>ID</w:t>
            </w:r>
          </w:p>
        </w:tc>
      </w:tr>
    </w:tbl>
    <w:p w:rsidR="000B1D6A" w:rsidRPr="00394123" w:rsidRDefault="000B1D6A" w:rsidP="000B1D6A">
      <w:pPr>
        <w:pStyle w:val="30"/>
      </w:pPr>
      <w:bookmarkStart w:id="37" w:name="_Toc436396635"/>
      <w:r>
        <w:rPr>
          <w:rFonts w:hint="eastAsia"/>
        </w:rPr>
        <w:t>网关向设备主动发送</w:t>
      </w:r>
      <w:r w:rsidR="000A6CF8">
        <w:rPr>
          <w:rFonts w:hint="eastAsia"/>
        </w:rPr>
        <w:t>保活询问是否在线</w:t>
      </w:r>
      <w:bookmarkEnd w:id="37"/>
    </w:p>
    <w:p w:rsidR="000B1D6A" w:rsidRPr="00394123" w:rsidRDefault="000B1D6A" w:rsidP="000B1D6A">
      <w:pPr>
        <w:rPr>
          <w:lang w:val="sv-SE"/>
        </w:rPr>
      </w:pPr>
      <w:r w:rsidRPr="00394123">
        <w:rPr>
          <w:rFonts w:hint="eastAsia"/>
          <w:lang w:val="sv-SE"/>
        </w:rPr>
        <w:t>发送方向：网关→设备</w:t>
      </w:r>
    </w:p>
    <w:p w:rsidR="000B1D6A" w:rsidRPr="00394123" w:rsidRDefault="000B1D6A" w:rsidP="000B1D6A">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0B1D6A" w:rsidRPr="00394123" w:rsidTr="00BF3A60">
        <w:trPr>
          <w:jc w:val="center"/>
        </w:trPr>
        <w:tc>
          <w:tcPr>
            <w:tcW w:w="2373" w:type="dxa"/>
          </w:tcPr>
          <w:p w:rsidR="000B1D6A" w:rsidRPr="00394123" w:rsidRDefault="000B1D6A" w:rsidP="00BF3A60">
            <w:pPr>
              <w:pStyle w:val="1d"/>
              <w:spacing w:beforeLines="0" w:afterLines="0"/>
              <w:jc w:val="center"/>
            </w:pPr>
            <w:r w:rsidRPr="00394123">
              <w:rPr>
                <w:rFonts w:hint="eastAsia"/>
              </w:rPr>
              <w:lastRenderedPageBreak/>
              <w:t>1</w:t>
            </w:r>
          </w:p>
        </w:tc>
        <w:tc>
          <w:tcPr>
            <w:tcW w:w="2353" w:type="dxa"/>
          </w:tcPr>
          <w:p w:rsidR="000B1D6A" w:rsidRPr="00394123" w:rsidRDefault="000B1D6A" w:rsidP="00BF3A60">
            <w:pPr>
              <w:pStyle w:val="1d"/>
              <w:spacing w:beforeLines="0" w:afterLines="0"/>
              <w:jc w:val="center"/>
            </w:pPr>
            <w:r w:rsidRPr="00394123">
              <w:rPr>
                <w:rFonts w:hint="eastAsia"/>
              </w:rPr>
              <w:t>2</w:t>
            </w:r>
          </w:p>
        </w:tc>
        <w:tc>
          <w:tcPr>
            <w:tcW w:w="2354" w:type="dxa"/>
          </w:tcPr>
          <w:p w:rsidR="000B1D6A" w:rsidRPr="00394123" w:rsidRDefault="000B1D6A" w:rsidP="00BF3A60">
            <w:pPr>
              <w:pStyle w:val="1d"/>
              <w:spacing w:beforeLines="0" w:afterLines="0"/>
              <w:jc w:val="center"/>
            </w:pPr>
            <w:r w:rsidRPr="00394123">
              <w:rPr>
                <w:rFonts w:hint="eastAsia"/>
              </w:rPr>
              <w:t>3</w:t>
            </w:r>
          </w:p>
        </w:tc>
        <w:tc>
          <w:tcPr>
            <w:tcW w:w="2354" w:type="dxa"/>
          </w:tcPr>
          <w:p w:rsidR="000B1D6A" w:rsidRPr="00394123" w:rsidRDefault="000B1D6A" w:rsidP="00BF3A60">
            <w:pPr>
              <w:pStyle w:val="1d"/>
              <w:spacing w:beforeLines="0" w:afterLines="0"/>
              <w:jc w:val="center"/>
            </w:pPr>
            <w:r w:rsidRPr="00394123">
              <w:rPr>
                <w:rFonts w:hint="eastAsia"/>
              </w:rPr>
              <w:t>4</w:t>
            </w:r>
          </w:p>
        </w:tc>
      </w:tr>
      <w:tr w:rsidR="000B1D6A" w:rsidRPr="00394123" w:rsidTr="00BF3A60">
        <w:trPr>
          <w:jc w:val="center"/>
        </w:trPr>
        <w:tc>
          <w:tcPr>
            <w:tcW w:w="2373" w:type="dxa"/>
          </w:tcPr>
          <w:p w:rsidR="000B1D6A" w:rsidRPr="00394123" w:rsidRDefault="000B1D6A" w:rsidP="00BF3A60">
            <w:pPr>
              <w:pStyle w:val="1d"/>
              <w:spacing w:beforeLines="0" w:afterLines="0"/>
            </w:pPr>
            <w:r w:rsidRPr="00394123">
              <w:rPr>
                <w:rFonts w:hint="eastAsia"/>
              </w:rPr>
              <w:t>cmd=</w:t>
            </w:r>
            <w:r w:rsidRPr="00394123">
              <w:rPr>
                <w:rFonts w:hint="eastAsia"/>
              </w:rPr>
              <w:t>同步信息</w:t>
            </w:r>
          </w:p>
        </w:tc>
        <w:tc>
          <w:tcPr>
            <w:tcW w:w="2353" w:type="dxa"/>
          </w:tcPr>
          <w:p w:rsidR="000B1D6A" w:rsidRPr="00394123" w:rsidRDefault="000B1D6A" w:rsidP="00BF3A60">
            <w:pPr>
              <w:pStyle w:val="1d"/>
              <w:spacing w:beforeLines="0" w:afterLines="0"/>
              <w:jc w:val="center"/>
            </w:pPr>
            <w:r w:rsidRPr="00394123">
              <w:rPr>
                <w:rFonts w:hint="eastAsia"/>
              </w:rPr>
              <w:t>序列号</w:t>
            </w:r>
          </w:p>
        </w:tc>
        <w:tc>
          <w:tcPr>
            <w:tcW w:w="2354" w:type="dxa"/>
          </w:tcPr>
          <w:p w:rsidR="000B1D6A" w:rsidRPr="00394123" w:rsidRDefault="000B1D6A" w:rsidP="00BF3A60">
            <w:pPr>
              <w:pStyle w:val="1d"/>
              <w:spacing w:beforeLines="0" w:afterLines="0"/>
              <w:jc w:val="center"/>
            </w:pPr>
            <w:r w:rsidRPr="00394123">
              <w:t>子命令</w:t>
            </w:r>
            <w:r w:rsidR="00946C7A">
              <w:rPr>
                <w:rFonts w:hint="eastAsia"/>
              </w:rPr>
              <w:t>=</w:t>
            </w:r>
            <w:r w:rsidR="00946C7A">
              <w:t>保活</w:t>
            </w:r>
          </w:p>
        </w:tc>
        <w:tc>
          <w:tcPr>
            <w:tcW w:w="2354" w:type="dxa"/>
          </w:tcPr>
          <w:p w:rsidR="000B1D6A" w:rsidRPr="00394123" w:rsidRDefault="000B1D6A" w:rsidP="00BF3A60">
            <w:pPr>
              <w:pStyle w:val="1d"/>
              <w:spacing w:beforeLines="0" w:afterLines="0"/>
              <w:jc w:val="center"/>
            </w:pPr>
            <w:r w:rsidRPr="00394123">
              <w:t>保留</w:t>
            </w:r>
          </w:p>
        </w:tc>
      </w:tr>
    </w:tbl>
    <w:p w:rsidR="00834247" w:rsidRPr="00394123" w:rsidRDefault="00834247" w:rsidP="00834247">
      <w:pPr>
        <w:rPr>
          <w:lang w:val="sv-SE"/>
        </w:rPr>
      </w:pPr>
    </w:p>
    <w:p w:rsidR="00834247" w:rsidRPr="00394123" w:rsidRDefault="00834247" w:rsidP="00834247">
      <w:pPr>
        <w:pStyle w:val="30"/>
      </w:pPr>
      <w:bookmarkStart w:id="38" w:name="_Toc436396636"/>
      <w:r w:rsidRPr="00394123">
        <w:rPr>
          <w:rFonts w:hint="eastAsia"/>
        </w:rPr>
        <w:t>网关向设备发送透传命令</w:t>
      </w:r>
      <w:bookmarkEnd w:id="38"/>
    </w:p>
    <w:p w:rsidR="00834247" w:rsidRPr="00394123" w:rsidRDefault="00834247" w:rsidP="00834247">
      <w:pPr>
        <w:rPr>
          <w:lang w:val="sv-SE"/>
        </w:rPr>
      </w:pPr>
      <w:r w:rsidRPr="00394123">
        <w:rPr>
          <w:rFonts w:hint="eastAsia"/>
          <w:lang w:val="sv-SE"/>
        </w:rPr>
        <w:t>发送方向：网关→设备</w:t>
      </w:r>
    </w:p>
    <w:p w:rsidR="00834247" w:rsidRPr="00394123" w:rsidRDefault="00834247" w:rsidP="00834247">
      <w:pPr>
        <w:rPr>
          <w:lang w:val="sv-SE"/>
        </w:rPr>
      </w:pPr>
      <w:r w:rsidRPr="00394123">
        <w:rPr>
          <w:rFonts w:hint="eastAsia"/>
          <w:lang w:val="sv-SE"/>
        </w:rPr>
        <w:t>接收地址：</w:t>
      </w:r>
      <w:r w:rsidR="001F22FA" w:rsidRPr="00394123">
        <w:rPr>
          <w:rFonts w:hint="eastAsia"/>
          <w:lang w:val="sv-SE"/>
        </w:rPr>
        <w:t>单播（</w:t>
      </w:r>
      <w:r w:rsidR="001F22FA" w:rsidRPr="00394123">
        <w:rPr>
          <w:rFonts w:hint="eastAsia"/>
          <w:lang w:val="sv-SE"/>
        </w:rPr>
        <w:t>P1</w:t>
      </w:r>
      <w:r w:rsidR="001F22FA"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B50A9F" w:rsidRPr="00394123" w:rsidTr="00AE64A3">
        <w:trPr>
          <w:jc w:val="center"/>
        </w:trPr>
        <w:tc>
          <w:tcPr>
            <w:tcW w:w="2373" w:type="dxa"/>
          </w:tcPr>
          <w:p w:rsidR="00B50A9F" w:rsidRPr="00394123" w:rsidRDefault="00B50A9F" w:rsidP="009E7563">
            <w:pPr>
              <w:pStyle w:val="1d"/>
              <w:spacing w:beforeLines="0" w:afterLines="0"/>
            </w:pPr>
            <w:r w:rsidRPr="00394123">
              <w:rPr>
                <w:rFonts w:hint="eastAsia"/>
              </w:rPr>
              <w:t>cmd=</w:t>
            </w:r>
            <w:r w:rsidRPr="00394123">
              <w:rPr>
                <w:rFonts w:hint="eastAsia"/>
              </w:rPr>
              <w:t>设备透传命令</w:t>
            </w:r>
          </w:p>
        </w:tc>
        <w:tc>
          <w:tcPr>
            <w:tcW w:w="2353" w:type="dxa"/>
          </w:tcPr>
          <w:p w:rsidR="00B50A9F" w:rsidRPr="00394123" w:rsidRDefault="00B50A9F" w:rsidP="009E7563">
            <w:pPr>
              <w:pStyle w:val="1d"/>
              <w:spacing w:beforeLines="0" w:afterLines="0"/>
              <w:jc w:val="center"/>
            </w:pPr>
            <w:r w:rsidRPr="00394123">
              <w:t>序列号</w:t>
            </w:r>
          </w:p>
        </w:tc>
        <w:tc>
          <w:tcPr>
            <w:tcW w:w="2354" w:type="dxa"/>
          </w:tcPr>
          <w:p w:rsidR="00B50A9F" w:rsidRPr="00394123" w:rsidRDefault="00B50A9F" w:rsidP="009E7563">
            <w:pPr>
              <w:pStyle w:val="1d"/>
              <w:spacing w:beforeLines="0" w:afterLines="0"/>
              <w:jc w:val="center"/>
            </w:pPr>
          </w:p>
        </w:tc>
        <w:tc>
          <w:tcPr>
            <w:tcW w:w="2354" w:type="dxa"/>
          </w:tcPr>
          <w:p w:rsidR="00B50A9F" w:rsidRPr="00394123" w:rsidRDefault="00B50A9F" w:rsidP="009E7563">
            <w:pPr>
              <w:pStyle w:val="1d"/>
              <w:spacing w:beforeLines="0" w:afterLines="0"/>
              <w:jc w:val="center"/>
            </w:pPr>
          </w:p>
        </w:tc>
      </w:tr>
      <w:tr w:rsidR="00834247" w:rsidRPr="00394123" w:rsidTr="005F5201">
        <w:trPr>
          <w:jc w:val="center"/>
        </w:trPr>
        <w:tc>
          <w:tcPr>
            <w:tcW w:w="9434" w:type="dxa"/>
            <w:gridSpan w:val="4"/>
          </w:tcPr>
          <w:p w:rsidR="00834247" w:rsidRPr="00394123" w:rsidRDefault="00834247" w:rsidP="005F5201">
            <w:pPr>
              <w:pStyle w:val="1d"/>
              <w:spacing w:beforeLines="0" w:afterLines="0"/>
              <w:jc w:val="center"/>
            </w:pPr>
            <w:r w:rsidRPr="00394123">
              <w:t>透传命令分组</w:t>
            </w:r>
            <w:r w:rsidRPr="00394123">
              <w:t>…</w:t>
            </w:r>
            <w:r w:rsidRPr="00394123">
              <w:rPr>
                <w:rFonts w:hint="eastAsia"/>
              </w:rPr>
              <w:t xml:space="preserve"> </w:t>
            </w:r>
            <w:r w:rsidRPr="00394123">
              <w:t>…</w:t>
            </w:r>
          </w:p>
        </w:tc>
      </w:tr>
    </w:tbl>
    <w:p w:rsidR="001961C4" w:rsidRDefault="00322ABE" w:rsidP="00834247">
      <w:pPr>
        <w:rPr>
          <w:lang w:val="sv-SE"/>
        </w:rPr>
      </w:pPr>
      <w:r w:rsidRPr="00394123">
        <w:rPr>
          <w:rFonts w:hint="eastAsia"/>
          <w:lang w:val="sv-SE"/>
        </w:rPr>
        <w:t>注：设备对命令处理快，可本周期应答手机</w:t>
      </w:r>
      <w:r w:rsidRPr="00394123">
        <w:rPr>
          <w:rFonts w:hint="eastAsia"/>
          <w:lang w:val="sv-SE"/>
        </w:rPr>
        <w:t>APP</w:t>
      </w:r>
      <w:r w:rsidRPr="00394123">
        <w:rPr>
          <w:rFonts w:hint="eastAsia"/>
          <w:lang w:val="sv-SE"/>
        </w:rPr>
        <w:t>，若处理不及时，尽量在本周期应答只带序列号的</w:t>
      </w:r>
      <w:r w:rsidRPr="00394123">
        <w:rPr>
          <w:rFonts w:hint="eastAsia"/>
          <w:lang w:val="sv-SE"/>
        </w:rPr>
        <w:t>ACK</w:t>
      </w:r>
      <w:r w:rsidRPr="00394123">
        <w:rPr>
          <w:rFonts w:hint="eastAsia"/>
          <w:lang w:val="sv-SE"/>
        </w:rPr>
        <w:t>。应答手机</w:t>
      </w:r>
      <w:r w:rsidRPr="00394123">
        <w:rPr>
          <w:rFonts w:hint="eastAsia"/>
          <w:lang w:val="sv-SE"/>
        </w:rPr>
        <w:t>APP</w:t>
      </w:r>
      <w:r w:rsidRPr="00394123">
        <w:rPr>
          <w:rFonts w:hint="eastAsia"/>
          <w:lang w:val="sv-SE"/>
        </w:rPr>
        <w:t>的透传分组使用推送的方式完成。</w:t>
      </w:r>
    </w:p>
    <w:p w:rsidR="00800F15" w:rsidRPr="00394123" w:rsidRDefault="00800F15" w:rsidP="00800F15">
      <w:pPr>
        <w:pStyle w:val="30"/>
      </w:pPr>
      <w:bookmarkStart w:id="39" w:name="_Toc436396637"/>
      <w:r w:rsidRPr="00394123">
        <w:rPr>
          <w:rFonts w:hint="eastAsia"/>
        </w:rPr>
        <w:t>设备向网关发送透传应答</w:t>
      </w:r>
      <w:bookmarkEnd w:id="39"/>
    </w:p>
    <w:p w:rsidR="00800F15" w:rsidRPr="00394123" w:rsidRDefault="00800F15" w:rsidP="00800F15">
      <w:pPr>
        <w:rPr>
          <w:lang w:val="sv-SE"/>
        </w:rPr>
      </w:pPr>
      <w:r w:rsidRPr="00394123">
        <w:rPr>
          <w:rFonts w:hint="eastAsia"/>
          <w:lang w:val="sv-SE"/>
        </w:rPr>
        <w:t>发送方向：设备→网关</w:t>
      </w:r>
    </w:p>
    <w:p w:rsidR="00800F15" w:rsidRPr="00394123" w:rsidRDefault="00800F15" w:rsidP="00800F15">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00F15" w:rsidRPr="00394123" w:rsidTr="00AA15EC">
        <w:trPr>
          <w:jc w:val="center"/>
        </w:trPr>
        <w:tc>
          <w:tcPr>
            <w:tcW w:w="2373" w:type="dxa"/>
          </w:tcPr>
          <w:p w:rsidR="00800F15" w:rsidRPr="00394123" w:rsidRDefault="00800F15" w:rsidP="00AA15EC">
            <w:pPr>
              <w:pStyle w:val="1d"/>
              <w:spacing w:beforeLines="0" w:afterLines="0"/>
              <w:jc w:val="center"/>
            </w:pPr>
            <w:r w:rsidRPr="00394123">
              <w:rPr>
                <w:rFonts w:hint="eastAsia"/>
              </w:rPr>
              <w:t>1</w:t>
            </w:r>
          </w:p>
        </w:tc>
        <w:tc>
          <w:tcPr>
            <w:tcW w:w="2353" w:type="dxa"/>
          </w:tcPr>
          <w:p w:rsidR="00800F15" w:rsidRPr="00394123" w:rsidRDefault="00800F15" w:rsidP="00AA15EC">
            <w:pPr>
              <w:pStyle w:val="1d"/>
              <w:spacing w:beforeLines="0" w:afterLines="0"/>
              <w:jc w:val="center"/>
            </w:pPr>
            <w:r w:rsidRPr="00394123">
              <w:rPr>
                <w:rFonts w:hint="eastAsia"/>
              </w:rPr>
              <w:t>2</w:t>
            </w:r>
          </w:p>
        </w:tc>
        <w:tc>
          <w:tcPr>
            <w:tcW w:w="2354" w:type="dxa"/>
          </w:tcPr>
          <w:p w:rsidR="00800F15" w:rsidRPr="00394123" w:rsidRDefault="00800F15" w:rsidP="00AA15EC">
            <w:pPr>
              <w:pStyle w:val="1d"/>
              <w:spacing w:beforeLines="0" w:afterLines="0"/>
              <w:jc w:val="center"/>
            </w:pPr>
            <w:r w:rsidRPr="00394123">
              <w:rPr>
                <w:rFonts w:hint="eastAsia"/>
              </w:rPr>
              <w:t>3</w:t>
            </w:r>
          </w:p>
        </w:tc>
        <w:tc>
          <w:tcPr>
            <w:tcW w:w="2354" w:type="dxa"/>
          </w:tcPr>
          <w:p w:rsidR="00800F15" w:rsidRPr="00394123" w:rsidRDefault="00800F15" w:rsidP="00AA15EC">
            <w:pPr>
              <w:pStyle w:val="1d"/>
              <w:spacing w:beforeLines="0" w:afterLines="0"/>
              <w:jc w:val="center"/>
            </w:pPr>
            <w:r w:rsidRPr="00394123">
              <w:rPr>
                <w:rFonts w:hint="eastAsia"/>
              </w:rPr>
              <w:t>4</w:t>
            </w:r>
          </w:p>
        </w:tc>
      </w:tr>
      <w:tr w:rsidR="00800F15" w:rsidRPr="00394123" w:rsidTr="00AA15EC">
        <w:trPr>
          <w:jc w:val="center"/>
        </w:trPr>
        <w:tc>
          <w:tcPr>
            <w:tcW w:w="2373" w:type="dxa"/>
          </w:tcPr>
          <w:p w:rsidR="00800F15" w:rsidRPr="00394123" w:rsidRDefault="00800F15" w:rsidP="00AA15EC">
            <w:pPr>
              <w:pStyle w:val="1d"/>
              <w:spacing w:beforeLines="0" w:afterLines="0"/>
            </w:pPr>
            <w:r w:rsidRPr="00394123">
              <w:rPr>
                <w:rFonts w:hint="eastAsia"/>
              </w:rPr>
              <w:t>cmd=</w:t>
            </w:r>
            <w:r w:rsidRPr="00394123">
              <w:rPr>
                <w:rFonts w:hint="eastAsia"/>
              </w:rPr>
              <w:t>设备透传应答</w:t>
            </w:r>
          </w:p>
        </w:tc>
        <w:tc>
          <w:tcPr>
            <w:tcW w:w="2353" w:type="dxa"/>
          </w:tcPr>
          <w:p w:rsidR="00800F15" w:rsidRPr="00394123" w:rsidRDefault="00800F15" w:rsidP="00AA15EC">
            <w:pPr>
              <w:pStyle w:val="1d"/>
              <w:spacing w:beforeLines="0" w:afterLines="0"/>
              <w:jc w:val="center"/>
            </w:pPr>
            <w:r w:rsidRPr="00394123">
              <w:t>序列号</w:t>
            </w:r>
          </w:p>
        </w:tc>
        <w:tc>
          <w:tcPr>
            <w:tcW w:w="2354" w:type="dxa"/>
          </w:tcPr>
          <w:p w:rsidR="00800F15" w:rsidRPr="00394123" w:rsidRDefault="00800F15" w:rsidP="00AA15EC">
            <w:pPr>
              <w:pStyle w:val="1d"/>
              <w:spacing w:beforeLines="0" w:afterLines="0"/>
              <w:jc w:val="center"/>
            </w:pPr>
            <w:r w:rsidRPr="00394123">
              <w:t>设备</w:t>
            </w:r>
            <w:r w:rsidRPr="00394123">
              <w:t>ID</w:t>
            </w:r>
          </w:p>
        </w:tc>
        <w:tc>
          <w:tcPr>
            <w:tcW w:w="2354" w:type="dxa"/>
          </w:tcPr>
          <w:p w:rsidR="00800F15" w:rsidRPr="00394123" w:rsidRDefault="00800F15" w:rsidP="00AA15EC">
            <w:pPr>
              <w:pStyle w:val="1d"/>
              <w:spacing w:beforeLines="0" w:afterLines="0"/>
              <w:jc w:val="center"/>
            </w:pPr>
            <w:r w:rsidRPr="00394123">
              <w:t>保留</w:t>
            </w:r>
          </w:p>
        </w:tc>
      </w:tr>
      <w:tr w:rsidR="00800F15" w:rsidRPr="00394123" w:rsidTr="00AA15EC">
        <w:trPr>
          <w:jc w:val="center"/>
        </w:trPr>
        <w:tc>
          <w:tcPr>
            <w:tcW w:w="9434" w:type="dxa"/>
            <w:gridSpan w:val="4"/>
          </w:tcPr>
          <w:p w:rsidR="00800F15" w:rsidRPr="00394123" w:rsidRDefault="00800F15" w:rsidP="00AA15EC">
            <w:pPr>
              <w:pStyle w:val="1d"/>
              <w:spacing w:beforeLines="0" w:afterLines="0"/>
              <w:jc w:val="center"/>
            </w:pPr>
            <w:r w:rsidRPr="00394123">
              <w:t>透传应答分组</w:t>
            </w:r>
            <w:r w:rsidRPr="00394123">
              <w:t>…</w:t>
            </w:r>
            <w:r w:rsidRPr="00394123">
              <w:rPr>
                <w:rFonts w:hint="eastAsia"/>
              </w:rPr>
              <w:t xml:space="preserve"> </w:t>
            </w:r>
            <w:r w:rsidRPr="00394123">
              <w:t>…</w:t>
            </w:r>
          </w:p>
        </w:tc>
      </w:tr>
    </w:tbl>
    <w:p w:rsidR="00800F15" w:rsidRPr="00394123" w:rsidRDefault="00800F15" w:rsidP="00800F15">
      <w:pPr>
        <w:rPr>
          <w:lang w:val="sv-SE"/>
        </w:rPr>
      </w:pPr>
      <w:r w:rsidRPr="00394123">
        <w:rPr>
          <w:rFonts w:hint="eastAsia"/>
          <w:lang w:val="sv-SE"/>
        </w:rPr>
        <w:t>注：设备对命令处理快，可本周期应答手机</w:t>
      </w:r>
      <w:r w:rsidRPr="00394123">
        <w:rPr>
          <w:rFonts w:hint="eastAsia"/>
          <w:lang w:val="sv-SE"/>
        </w:rPr>
        <w:t>APP</w:t>
      </w:r>
      <w:r w:rsidRPr="00394123">
        <w:rPr>
          <w:rFonts w:hint="eastAsia"/>
          <w:lang w:val="sv-SE"/>
        </w:rPr>
        <w:t>，若处理不及时，尽量在本周期应答只带序列号的</w:t>
      </w:r>
      <w:r w:rsidRPr="00394123">
        <w:rPr>
          <w:rFonts w:hint="eastAsia"/>
          <w:lang w:val="sv-SE"/>
        </w:rPr>
        <w:t>ACK</w:t>
      </w:r>
      <w:r w:rsidRPr="00394123">
        <w:rPr>
          <w:rFonts w:hint="eastAsia"/>
          <w:lang w:val="sv-SE"/>
        </w:rPr>
        <w:t>。应答手机</w:t>
      </w:r>
      <w:r w:rsidRPr="00394123">
        <w:rPr>
          <w:rFonts w:hint="eastAsia"/>
          <w:lang w:val="sv-SE"/>
        </w:rPr>
        <w:t>APP</w:t>
      </w:r>
      <w:r w:rsidRPr="00394123">
        <w:rPr>
          <w:rFonts w:hint="eastAsia"/>
          <w:lang w:val="sv-SE"/>
        </w:rPr>
        <w:t>的透传分组使用推送的方式完成。</w:t>
      </w:r>
    </w:p>
    <w:p w:rsidR="00800F15" w:rsidRPr="00800F15" w:rsidRDefault="00800F15" w:rsidP="00834247">
      <w:pPr>
        <w:rPr>
          <w:lang w:val="sv-SE"/>
        </w:rPr>
      </w:pPr>
    </w:p>
    <w:p w:rsidR="00E24D09" w:rsidRPr="00394123" w:rsidRDefault="00E24D09" w:rsidP="00E24D09">
      <w:pPr>
        <w:rPr>
          <w:lang w:val="sv-SE"/>
        </w:rPr>
      </w:pPr>
    </w:p>
    <w:p w:rsidR="00E24D09" w:rsidRPr="00D71457" w:rsidRDefault="00E24D09" w:rsidP="00E24D09">
      <w:pPr>
        <w:pStyle w:val="30"/>
        <w:rPr>
          <w:color w:val="FF0000"/>
        </w:rPr>
      </w:pPr>
      <w:bookmarkStart w:id="40" w:name="_Toc436396638"/>
      <w:r w:rsidRPr="00D71457">
        <w:rPr>
          <w:rFonts w:hint="eastAsia"/>
          <w:color w:val="FF0000"/>
        </w:rPr>
        <w:t>网关向设备发送透传命令</w:t>
      </w:r>
      <w:r w:rsidR="00497E51" w:rsidRPr="00D71457">
        <w:rPr>
          <w:rFonts w:hint="eastAsia"/>
          <w:color w:val="FF0000"/>
        </w:rPr>
        <w:t>获取通用缓存</w:t>
      </w:r>
      <w:bookmarkEnd w:id="40"/>
    </w:p>
    <w:p w:rsidR="00E24D09" w:rsidRPr="00394123" w:rsidRDefault="00E24D09" w:rsidP="00E24D09">
      <w:pPr>
        <w:rPr>
          <w:lang w:val="sv-SE"/>
        </w:rPr>
      </w:pPr>
      <w:r w:rsidRPr="00394123">
        <w:rPr>
          <w:rFonts w:hint="eastAsia"/>
          <w:lang w:val="sv-SE"/>
        </w:rPr>
        <w:t>发送方向：网关→设备</w:t>
      </w:r>
    </w:p>
    <w:p w:rsidR="00E24D09" w:rsidRPr="00394123" w:rsidRDefault="00E24D09" w:rsidP="00E24D09">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E24D09" w:rsidRPr="00394123" w:rsidTr="00AA15EC">
        <w:trPr>
          <w:jc w:val="center"/>
        </w:trPr>
        <w:tc>
          <w:tcPr>
            <w:tcW w:w="2373" w:type="dxa"/>
          </w:tcPr>
          <w:p w:rsidR="00E24D09" w:rsidRPr="00394123" w:rsidRDefault="00E24D09" w:rsidP="00AA15EC">
            <w:pPr>
              <w:pStyle w:val="1d"/>
              <w:spacing w:beforeLines="0" w:afterLines="0"/>
              <w:jc w:val="center"/>
            </w:pPr>
            <w:r w:rsidRPr="00394123">
              <w:rPr>
                <w:rFonts w:hint="eastAsia"/>
              </w:rPr>
              <w:t>1</w:t>
            </w:r>
          </w:p>
        </w:tc>
        <w:tc>
          <w:tcPr>
            <w:tcW w:w="2353" w:type="dxa"/>
          </w:tcPr>
          <w:p w:rsidR="00E24D09" w:rsidRPr="00394123" w:rsidRDefault="00E24D09" w:rsidP="00AA15EC">
            <w:pPr>
              <w:pStyle w:val="1d"/>
              <w:spacing w:beforeLines="0" w:afterLines="0"/>
              <w:jc w:val="center"/>
            </w:pPr>
            <w:r w:rsidRPr="00394123">
              <w:rPr>
                <w:rFonts w:hint="eastAsia"/>
              </w:rPr>
              <w:t>2</w:t>
            </w:r>
          </w:p>
        </w:tc>
        <w:tc>
          <w:tcPr>
            <w:tcW w:w="2354" w:type="dxa"/>
          </w:tcPr>
          <w:p w:rsidR="00E24D09" w:rsidRPr="00394123" w:rsidRDefault="00E24D09" w:rsidP="00AA15EC">
            <w:pPr>
              <w:pStyle w:val="1d"/>
              <w:spacing w:beforeLines="0" w:afterLines="0"/>
              <w:jc w:val="center"/>
            </w:pPr>
            <w:r w:rsidRPr="00394123">
              <w:rPr>
                <w:rFonts w:hint="eastAsia"/>
              </w:rPr>
              <w:t>3</w:t>
            </w:r>
          </w:p>
        </w:tc>
        <w:tc>
          <w:tcPr>
            <w:tcW w:w="2354" w:type="dxa"/>
          </w:tcPr>
          <w:p w:rsidR="00E24D09" w:rsidRPr="00394123" w:rsidRDefault="00E24D09" w:rsidP="00AA15EC">
            <w:pPr>
              <w:pStyle w:val="1d"/>
              <w:spacing w:beforeLines="0" w:afterLines="0"/>
              <w:jc w:val="center"/>
            </w:pPr>
            <w:r w:rsidRPr="00394123">
              <w:rPr>
                <w:rFonts w:hint="eastAsia"/>
              </w:rPr>
              <w:t>4</w:t>
            </w:r>
          </w:p>
        </w:tc>
      </w:tr>
      <w:tr w:rsidR="00E24D09" w:rsidRPr="00394123" w:rsidTr="00AA15EC">
        <w:trPr>
          <w:jc w:val="center"/>
        </w:trPr>
        <w:tc>
          <w:tcPr>
            <w:tcW w:w="2373" w:type="dxa"/>
          </w:tcPr>
          <w:p w:rsidR="00E24D09" w:rsidRPr="00394123" w:rsidRDefault="00E24D09" w:rsidP="00AA15EC">
            <w:pPr>
              <w:pStyle w:val="1d"/>
              <w:spacing w:beforeLines="0" w:afterLines="0"/>
            </w:pPr>
            <w:r w:rsidRPr="00394123">
              <w:rPr>
                <w:rFonts w:hint="eastAsia"/>
              </w:rPr>
              <w:t>cmd=</w:t>
            </w:r>
            <w:r w:rsidRPr="00394123">
              <w:rPr>
                <w:rFonts w:hint="eastAsia"/>
              </w:rPr>
              <w:t>设备透传命令</w:t>
            </w:r>
          </w:p>
        </w:tc>
        <w:tc>
          <w:tcPr>
            <w:tcW w:w="2353" w:type="dxa"/>
          </w:tcPr>
          <w:p w:rsidR="00E24D09" w:rsidRPr="00394123" w:rsidRDefault="00E24D09" w:rsidP="00AA15EC">
            <w:pPr>
              <w:pStyle w:val="1d"/>
              <w:spacing w:beforeLines="0" w:afterLines="0"/>
              <w:jc w:val="center"/>
            </w:pPr>
            <w:r w:rsidRPr="00394123">
              <w:t>序列号</w:t>
            </w:r>
          </w:p>
        </w:tc>
        <w:tc>
          <w:tcPr>
            <w:tcW w:w="4708" w:type="dxa"/>
            <w:gridSpan w:val="2"/>
          </w:tcPr>
          <w:p w:rsidR="00E24D09" w:rsidRPr="00394123" w:rsidRDefault="00E24D09" w:rsidP="00AA15EC">
            <w:pPr>
              <w:pStyle w:val="1d"/>
              <w:spacing w:beforeLines="0" w:afterLines="0"/>
              <w:jc w:val="center"/>
            </w:pPr>
            <w:r w:rsidRPr="00394123">
              <w:t>透传命令分组</w:t>
            </w:r>
          </w:p>
        </w:tc>
      </w:tr>
      <w:tr w:rsidR="00E24D09" w:rsidRPr="00394123" w:rsidTr="00AA15EC">
        <w:trPr>
          <w:jc w:val="center"/>
        </w:trPr>
        <w:tc>
          <w:tcPr>
            <w:tcW w:w="9434" w:type="dxa"/>
            <w:gridSpan w:val="4"/>
          </w:tcPr>
          <w:p w:rsidR="00E24D09" w:rsidRPr="00394123" w:rsidRDefault="00E24D09" w:rsidP="00AA15EC">
            <w:pPr>
              <w:pStyle w:val="1d"/>
              <w:spacing w:beforeLines="0" w:afterLines="0"/>
              <w:jc w:val="center"/>
            </w:pPr>
            <w:r w:rsidRPr="00394123">
              <w:t>透传命令分组</w:t>
            </w:r>
            <w:r w:rsidRPr="00394123">
              <w:t>…</w:t>
            </w:r>
            <w:r w:rsidRPr="00394123">
              <w:rPr>
                <w:rFonts w:hint="eastAsia"/>
              </w:rPr>
              <w:t xml:space="preserve"> </w:t>
            </w:r>
            <w:r w:rsidRPr="00394123">
              <w:t>…</w:t>
            </w:r>
          </w:p>
        </w:tc>
      </w:tr>
    </w:tbl>
    <w:p w:rsidR="00E24D09" w:rsidRPr="00394123" w:rsidRDefault="00E24D09" w:rsidP="00E24D09">
      <w:pPr>
        <w:rPr>
          <w:lang w:val="sv-SE"/>
        </w:rPr>
      </w:pPr>
      <w:r w:rsidRPr="00394123">
        <w:rPr>
          <w:rFonts w:hint="eastAsia"/>
          <w:lang w:val="sv-SE"/>
        </w:rPr>
        <w:t>注：设备对命令处理快，可本周期应答手机</w:t>
      </w:r>
      <w:r w:rsidRPr="00394123">
        <w:rPr>
          <w:rFonts w:hint="eastAsia"/>
          <w:lang w:val="sv-SE"/>
        </w:rPr>
        <w:t>APP</w:t>
      </w:r>
      <w:r w:rsidRPr="00394123">
        <w:rPr>
          <w:rFonts w:hint="eastAsia"/>
          <w:lang w:val="sv-SE"/>
        </w:rPr>
        <w:t>，若处理不及时，尽量在本周期应答只带序列号的</w:t>
      </w:r>
      <w:r w:rsidRPr="00394123">
        <w:rPr>
          <w:rFonts w:hint="eastAsia"/>
          <w:lang w:val="sv-SE"/>
        </w:rPr>
        <w:t>ACK</w:t>
      </w:r>
      <w:r w:rsidRPr="00394123">
        <w:rPr>
          <w:rFonts w:hint="eastAsia"/>
          <w:lang w:val="sv-SE"/>
        </w:rPr>
        <w:t>。应答手机</w:t>
      </w:r>
      <w:r w:rsidRPr="00394123">
        <w:rPr>
          <w:rFonts w:hint="eastAsia"/>
          <w:lang w:val="sv-SE"/>
        </w:rPr>
        <w:t>APP</w:t>
      </w:r>
      <w:r w:rsidRPr="00394123">
        <w:rPr>
          <w:rFonts w:hint="eastAsia"/>
          <w:lang w:val="sv-SE"/>
        </w:rPr>
        <w:t>的透传分组使用推送的方式完成。</w:t>
      </w:r>
    </w:p>
    <w:p w:rsidR="00E24D09" w:rsidRPr="00E24D09" w:rsidRDefault="00E24D09" w:rsidP="00834247">
      <w:pPr>
        <w:rPr>
          <w:lang w:val="sv-SE"/>
        </w:rPr>
      </w:pPr>
    </w:p>
    <w:p w:rsidR="00834247" w:rsidRPr="00D71457" w:rsidRDefault="00834247" w:rsidP="00834247">
      <w:pPr>
        <w:pStyle w:val="30"/>
        <w:rPr>
          <w:color w:val="FF0000"/>
        </w:rPr>
      </w:pPr>
      <w:bookmarkStart w:id="41" w:name="_Toc436396639"/>
      <w:r w:rsidRPr="00D71457">
        <w:rPr>
          <w:rFonts w:hint="eastAsia"/>
          <w:color w:val="FF0000"/>
        </w:rPr>
        <w:t>设备向网关发送透传应答</w:t>
      </w:r>
      <w:r w:rsidR="00497E51" w:rsidRPr="00D71457">
        <w:rPr>
          <w:rFonts w:hint="eastAsia"/>
          <w:color w:val="FF0000"/>
        </w:rPr>
        <w:t>发送通用缓存</w:t>
      </w:r>
      <w:bookmarkEnd w:id="41"/>
    </w:p>
    <w:p w:rsidR="00834247" w:rsidRPr="00394123" w:rsidRDefault="00834247" w:rsidP="00834247">
      <w:pPr>
        <w:rPr>
          <w:lang w:val="sv-SE"/>
        </w:rPr>
      </w:pPr>
      <w:r w:rsidRPr="00394123">
        <w:rPr>
          <w:rFonts w:hint="eastAsia"/>
          <w:lang w:val="sv-SE"/>
        </w:rPr>
        <w:t>发送方向：设备→网关</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2B6AA1" w:rsidRPr="00394123" w:rsidTr="00A53357">
        <w:trPr>
          <w:jc w:val="center"/>
        </w:trPr>
        <w:tc>
          <w:tcPr>
            <w:tcW w:w="2373" w:type="dxa"/>
          </w:tcPr>
          <w:p w:rsidR="002B6AA1" w:rsidRPr="00394123" w:rsidRDefault="002B6AA1" w:rsidP="009E7563">
            <w:pPr>
              <w:pStyle w:val="1d"/>
              <w:spacing w:beforeLines="0" w:afterLines="0"/>
            </w:pPr>
            <w:r w:rsidRPr="00394123">
              <w:rPr>
                <w:rFonts w:hint="eastAsia"/>
              </w:rPr>
              <w:t>cmd=</w:t>
            </w:r>
            <w:r w:rsidRPr="00394123">
              <w:rPr>
                <w:rFonts w:hint="eastAsia"/>
              </w:rPr>
              <w:t>设备透传应答</w:t>
            </w:r>
          </w:p>
        </w:tc>
        <w:tc>
          <w:tcPr>
            <w:tcW w:w="2353" w:type="dxa"/>
          </w:tcPr>
          <w:p w:rsidR="002B6AA1" w:rsidRPr="00394123" w:rsidRDefault="002B6AA1" w:rsidP="009E7563">
            <w:pPr>
              <w:pStyle w:val="1d"/>
              <w:spacing w:beforeLines="0" w:afterLines="0"/>
              <w:jc w:val="center"/>
            </w:pPr>
            <w:r w:rsidRPr="00394123">
              <w:t>序列号</w:t>
            </w:r>
          </w:p>
        </w:tc>
        <w:tc>
          <w:tcPr>
            <w:tcW w:w="2354" w:type="dxa"/>
          </w:tcPr>
          <w:p w:rsidR="002B6AA1" w:rsidRPr="00394123" w:rsidRDefault="002B6AA1" w:rsidP="009E7563">
            <w:pPr>
              <w:pStyle w:val="1d"/>
              <w:spacing w:beforeLines="0" w:afterLines="0"/>
              <w:jc w:val="center"/>
            </w:pPr>
            <w:r w:rsidRPr="00394123">
              <w:t>设备</w:t>
            </w:r>
            <w:r w:rsidRPr="00394123">
              <w:t>ID</w:t>
            </w:r>
          </w:p>
        </w:tc>
        <w:tc>
          <w:tcPr>
            <w:tcW w:w="2354" w:type="dxa"/>
          </w:tcPr>
          <w:p w:rsidR="002B6AA1" w:rsidRPr="00394123" w:rsidRDefault="002B6AA1" w:rsidP="009E7563">
            <w:pPr>
              <w:pStyle w:val="1d"/>
              <w:spacing w:beforeLines="0" w:afterLines="0"/>
              <w:jc w:val="center"/>
            </w:pPr>
            <w:r w:rsidRPr="00394123">
              <w:t>保留</w:t>
            </w:r>
          </w:p>
        </w:tc>
      </w:tr>
      <w:tr w:rsidR="00834247" w:rsidRPr="00394123" w:rsidTr="005F5201">
        <w:trPr>
          <w:jc w:val="center"/>
        </w:trPr>
        <w:tc>
          <w:tcPr>
            <w:tcW w:w="9434" w:type="dxa"/>
            <w:gridSpan w:val="4"/>
          </w:tcPr>
          <w:p w:rsidR="00834247" w:rsidRPr="00394123" w:rsidRDefault="00834247" w:rsidP="005F5201">
            <w:pPr>
              <w:pStyle w:val="1d"/>
              <w:spacing w:beforeLines="0" w:afterLines="0"/>
              <w:jc w:val="center"/>
            </w:pPr>
            <w:r w:rsidRPr="00394123">
              <w:t>透传应答分组</w:t>
            </w:r>
            <w:r w:rsidRPr="00394123">
              <w:t>…</w:t>
            </w:r>
            <w:r w:rsidRPr="00394123">
              <w:rPr>
                <w:rFonts w:hint="eastAsia"/>
              </w:rPr>
              <w:t xml:space="preserve"> </w:t>
            </w:r>
            <w:r w:rsidRPr="00394123">
              <w:t>…</w:t>
            </w:r>
          </w:p>
        </w:tc>
      </w:tr>
    </w:tbl>
    <w:p w:rsidR="00834247" w:rsidRDefault="00834247" w:rsidP="00834247">
      <w:pPr>
        <w:rPr>
          <w:lang w:val="sv-SE"/>
        </w:rPr>
      </w:pPr>
      <w:r w:rsidRPr="00394123">
        <w:rPr>
          <w:rFonts w:hint="eastAsia"/>
          <w:lang w:val="sv-SE"/>
        </w:rPr>
        <w:lastRenderedPageBreak/>
        <w:t>注：设备对命令处理快，可本周期应答手机</w:t>
      </w:r>
      <w:r w:rsidRPr="00394123">
        <w:rPr>
          <w:rFonts w:hint="eastAsia"/>
          <w:lang w:val="sv-SE"/>
        </w:rPr>
        <w:t>APP</w:t>
      </w:r>
      <w:r w:rsidRPr="00394123">
        <w:rPr>
          <w:rFonts w:hint="eastAsia"/>
          <w:lang w:val="sv-SE"/>
        </w:rPr>
        <w:t>，若处理不及时，尽量在本周期应答只带序列号的</w:t>
      </w:r>
      <w:r w:rsidRPr="00394123">
        <w:rPr>
          <w:rFonts w:hint="eastAsia"/>
          <w:lang w:val="sv-SE"/>
        </w:rPr>
        <w:t>ACK</w:t>
      </w:r>
      <w:r w:rsidRPr="00394123">
        <w:rPr>
          <w:rFonts w:hint="eastAsia"/>
          <w:lang w:val="sv-SE"/>
        </w:rPr>
        <w:t>。应答手机</w:t>
      </w:r>
      <w:r w:rsidRPr="00394123">
        <w:rPr>
          <w:rFonts w:hint="eastAsia"/>
          <w:lang w:val="sv-SE"/>
        </w:rPr>
        <w:t>APP</w:t>
      </w:r>
      <w:r w:rsidRPr="00394123">
        <w:rPr>
          <w:rFonts w:hint="eastAsia"/>
          <w:lang w:val="sv-SE"/>
        </w:rPr>
        <w:t>的透传分组使用推送的方式完成。</w:t>
      </w:r>
    </w:p>
    <w:p w:rsidR="00DF6B94" w:rsidRPr="00277CC2" w:rsidRDefault="00DF6B94" w:rsidP="00DF6B94">
      <w:pPr>
        <w:pStyle w:val="30"/>
        <w:rPr>
          <w:color w:val="FF0000"/>
        </w:rPr>
      </w:pPr>
      <w:bookmarkStart w:id="42" w:name="_Toc436396640"/>
      <w:r w:rsidRPr="00277CC2">
        <w:rPr>
          <w:rFonts w:hint="eastAsia"/>
          <w:color w:val="FF0000"/>
        </w:rPr>
        <w:t>推送透传请求</w:t>
      </w:r>
      <w:r w:rsidR="0061310D">
        <w:rPr>
          <w:rFonts w:hint="eastAsia"/>
          <w:color w:val="FF0000"/>
        </w:rPr>
        <w:t>,</w:t>
      </w:r>
      <w:r w:rsidR="0061310D">
        <w:rPr>
          <w:rFonts w:hint="eastAsia"/>
          <w:color w:val="FF0000"/>
        </w:rPr>
        <w:t>缓存</w:t>
      </w:r>
      <w:bookmarkEnd w:id="42"/>
    </w:p>
    <w:p w:rsidR="00DF6B94" w:rsidRPr="00394123" w:rsidRDefault="00DF6B94" w:rsidP="00DF6B94">
      <w:pPr>
        <w:rPr>
          <w:lang w:val="sv-SE"/>
        </w:rPr>
      </w:pPr>
      <w:r w:rsidRPr="00394123">
        <w:rPr>
          <w:rFonts w:hint="eastAsia"/>
          <w:lang w:val="sv-SE"/>
        </w:rPr>
        <w:t>发送方向：设备→网关</w:t>
      </w:r>
    </w:p>
    <w:p w:rsidR="00DF6B94" w:rsidRPr="00394123" w:rsidRDefault="00DF6B94" w:rsidP="00DF6B94">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DF6B94" w:rsidRPr="00394123" w:rsidTr="00605DEA">
        <w:trPr>
          <w:jc w:val="center"/>
        </w:trPr>
        <w:tc>
          <w:tcPr>
            <w:tcW w:w="2373" w:type="dxa"/>
          </w:tcPr>
          <w:p w:rsidR="00DF6B94" w:rsidRPr="00394123" w:rsidRDefault="00DF6B94" w:rsidP="00605DEA">
            <w:pPr>
              <w:pStyle w:val="1d"/>
              <w:spacing w:beforeLines="0" w:afterLines="0"/>
              <w:jc w:val="center"/>
            </w:pPr>
            <w:r w:rsidRPr="00394123">
              <w:rPr>
                <w:rFonts w:hint="eastAsia"/>
              </w:rPr>
              <w:t>1</w:t>
            </w:r>
          </w:p>
        </w:tc>
        <w:tc>
          <w:tcPr>
            <w:tcW w:w="2353" w:type="dxa"/>
          </w:tcPr>
          <w:p w:rsidR="00DF6B94" w:rsidRPr="00394123" w:rsidRDefault="00DF6B94" w:rsidP="00605DEA">
            <w:pPr>
              <w:pStyle w:val="1d"/>
              <w:spacing w:beforeLines="0" w:afterLines="0"/>
              <w:jc w:val="center"/>
            </w:pPr>
            <w:r w:rsidRPr="00394123">
              <w:rPr>
                <w:rFonts w:hint="eastAsia"/>
              </w:rPr>
              <w:t>2</w:t>
            </w:r>
          </w:p>
        </w:tc>
        <w:tc>
          <w:tcPr>
            <w:tcW w:w="2354" w:type="dxa"/>
          </w:tcPr>
          <w:p w:rsidR="00DF6B94" w:rsidRPr="00394123" w:rsidRDefault="00DF6B94" w:rsidP="00605DEA">
            <w:pPr>
              <w:pStyle w:val="1d"/>
              <w:spacing w:beforeLines="0" w:afterLines="0"/>
              <w:jc w:val="center"/>
            </w:pPr>
            <w:r w:rsidRPr="00394123">
              <w:rPr>
                <w:rFonts w:hint="eastAsia"/>
              </w:rPr>
              <w:t>3</w:t>
            </w:r>
          </w:p>
        </w:tc>
        <w:tc>
          <w:tcPr>
            <w:tcW w:w="2354" w:type="dxa"/>
          </w:tcPr>
          <w:p w:rsidR="00DF6B94" w:rsidRPr="00394123" w:rsidRDefault="00DF6B94" w:rsidP="00605DEA">
            <w:pPr>
              <w:pStyle w:val="1d"/>
              <w:spacing w:beforeLines="0" w:afterLines="0"/>
              <w:jc w:val="center"/>
            </w:pPr>
            <w:r w:rsidRPr="00394123">
              <w:rPr>
                <w:rFonts w:hint="eastAsia"/>
              </w:rPr>
              <w:t>4</w:t>
            </w:r>
          </w:p>
        </w:tc>
      </w:tr>
      <w:tr w:rsidR="00DF6B94" w:rsidRPr="00394123" w:rsidTr="00605DEA">
        <w:trPr>
          <w:jc w:val="center"/>
        </w:trPr>
        <w:tc>
          <w:tcPr>
            <w:tcW w:w="2373" w:type="dxa"/>
          </w:tcPr>
          <w:p w:rsidR="00DF6B94" w:rsidRPr="00394123" w:rsidRDefault="00DF6B94" w:rsidP="00605DEA">
            <w:pPr>
              <w:pStyle w:val="1d"/>
              <w:spacing w:beforeLines="0" w:afterLines="0"/>
            </w:pPr>
            <w:r w:rsidRPr="00394123">
              <w:rPr>
                <w:rFonts w:hint="eastAsia"/>
              </w:rPr>
              <w:t>cmd=</w:t>
            </w:r>
            <w:r w:rsidRPr="00394123">
              <w:rPr>
                <w:rFonts w:hint="eastAsia"/>
              </w:rPr>
              <w:t>推送透传请求</w:t>
            </w:r>
          </w:p>
        </w:tc>
        <w:tc>
          <w:tcPr>
            <w:tcW w:w="2353" w:type="dxa"/>
          </w:tcPr>
          <w:p w:rsidR="00DF6B94" w:rsidRPr="00394123" w:rsidRDefault="00DF6B94" w:rsidP="00605DEA">
            <w:pPr>
              <w:pStyle w:val="1d"/>
              <w:spacing w:beforeLines="0" w:afterLines="0"/>
              <w:jc w:val="center"/>
            </w:pPr>
            <w:r w:rsidRPr="00394123">
              <w:rPr>
                <w:rFonts w:hint="eastAsia"/>
              </w:rPr>
              <w:t>推送序列号</w:t>
            </w:r>
          </w:p>
        </w:tc>
        <w:tc>
          <w:tcPr>
            <w:tcW w:w="2354" w:type="dxa"/>
          </w:tcPr>
          <w:p w:rsidR="00DF6B94" w:rsidRPr="00394123" w:rsidRDefault="00DF6B94" w:rsidP="00605DEA">
            <w:pPr>
              <w:pStyle w:val="1d"/>
              <w:spacing w:beforeLines="0" w:afterLines="0"/>
              <w:jc w:val="center"/>
            </w:pPr>
            <w:r w:rsidRPr="00394123">
              <w:t>设备</w:t>
            </w:r>
            <w:r w:rsidRPr="00394123">
              <w:t>ID</w:t>
            </w:r>
          </w:p>
        </w:tc>
        <w:tc>
          <w:tcPr>
            <w:tcW w:w="2354" w:type="dxa"/>
          </w:tcPr>
          <w:p w:rsidR="00DF6B94" w:rsidRPr="00394123" w:rsidRDefault="00DF6B94" w:rsidP="00605DEA">
            <w:pPr>
              <w:pStyle w:val="1d"/>
              <w:spacing w:beforeLines="0" w:afterLines="0"/>
              <w:jc w:val="center"/>
            </w:pPr>
            <w:r w:rsidRPr="00394123">
              <w:t>保留</w:t>
            </w:r>
          </w:p>
        </w:tc>
      </w:tr>
      <w:tr w:rsidR="00DF6B94" w:rsidRPr="00394123" w:rsidTr="00605DEA">
        <w:trPr>
          <w:trHeight w:val="634"/>
          <w:jc w:val="center"/>
        </w:trPr>
        <w:tc>
          <w:tcPr>
            <w:tcW w:w="9434" w:type="dxa"/>
            <w:gridSpan w:val="4"/>
          </w:tcPr>
          <w:p w:rsidR="00DF6B94" w:rsidRPr="00394123" w:rsidRDefault="00DF6B94" w:rsidP="00605DEA">
            <w:pPr>
              <w:pStyle w:val="1d"/>
              <w:spacing w:beforeLines="0" w:afterLines="0"/>
              <w:jc w:val="center"/>
            </w:pPr>
            <w:r w:rsidRPr="00394123">
              <w:rPr>
                <w:rFonts w:hint="eastAsia"/>
              </w:rPr>
              <w:t>推送消息内容分组</w:t>
            </w:r>
          </w:p>
        </w:tc>
      </w:tr>
    </w:tbl>
    <w:p w:rsidR="00DF6B94" w:rsidRPr="00394123" w:rsidRDefault="00DF6B94" w:rsidP="00DF6B94">
      <w:pPr>
        <w:rPr>
          <w:lang w:val="sv-SE"/>
        </w:rPr>
      </w:pPr>
      <w:r w:rsidRPr="00394123">
        <w:rPr>
          <w:rFonts w:hint="eastAsia"/>
          <w:lang w:val="sv-SE"/>
        </w:rPr>
        <w:t>注：设备推送给手机的信息，只需推送一次给网关，网关分发给多个手机。设备端不要每次推送所有信息。</w:t>
      </w:r>
    </w:p>
    <w:p w:rsidR="00DF6B94" w:rsidRPr="00277CC2" w:rsidRDefault="00DF6B94" w:rsidP="00DF6B94">
      <w:pPr>
        <w:pStyle w:val="30"/>
        <w:rPr>
          <w:color w:val="FF0000"/>
        </w:rPr>
      </w:pPr>
      <w:bookmarkStart w:id="43" w:name="_Toc436396641"/>
      <w:r w:rsidRPr="00277CC2">
        <w:rPr>
          <w:rFonts w:hint="eastAsia"/>
          <w:color w:val="FF0000"/>
        </w:rPr>
        <w:t>推送透传应答</w:t>
      </w:r>
      <w:r w:rsidR="0061310D">
        <w:rPr>
          <w:rFonts w:hint="eastAsia"/>
          <w:color w:val="FF0000"/>
        </w:rPr>
        <w:t>，缓存</w:t>
      </w:r>
      <w:bookmarkEnd w:id="43"/>
    </w:p>
    <w:p w:rsidR="00DF6B94" w:rsidRPr="00394123" w:rsidRDefault="00DF6B94" w:rsidP="00DF6B94">
      <w:pPr>
        <w:rPr>
          <w:lang w:val="sv-SE"/>
        </w:rPr>
      </w:pPr>
      <w:r w:rsidRPr="00394123">
        <w:rPr>
          <w:rFonts w:hint="eastAsia"/>
          <w:lang w:val="sv-SE"/>
        </w:rPr>
        <w:t>发送方向：网关→设备</w:t>
      </w:r>
    </w:p>
    <w:p w:rsidR="00DF6B94" w:rsidRPr="00394123" w:rsidRDefault="00DF6B94" w:rsidP="00DF6B94">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tblGrid>
      <w:tr w:rsidR="00DF6B94" w:rsidRPr="00394123" w:rsidTr="00605DEA">
        <w:trPr>
          <w:jc w:val="center"/>
        </w:trPr>
        <w:tc>
          <w:tcPr>
            <w:tcW w:w="2373" w:type="dxa"/>
          </w:tcPr>
          <w:p w:rsidR="00DF6B94" w:rsidRPr="00394123" w:rsidRDefault="00DF6B94" w:rsidP="00605DEA">
            <w:pPr>
              <w:pStyle w:val="1d"/>
              <w:spacing w:beforeLines="0" w:afterLines="0"/>
              <w:jc w:val="center"/>
            </w:pPr>
            <w:r w:rsidRPr="00394123">
              <w:rPr>
                <w:rFonts w:hint="eastAsia"/>
              </w:rPr>
              <w:t>1</w:t>
            </w:r>
          </w:p>
        </w:tc>
        <w:tc>
          <w:tcPr>
            <w:tcW w:w="2353" w:type="dxa"/>
          </w:tcPr>
          <w:p w:rsidR="00DF6B94" w:rsidRPr="00394123" w:rsidRDefault="00DF6B94" w:rsidP="00605DEA">
            <w:pPr>
              <w:pStyle w:val="1d"/>
              <w:spacing w:beforeLines="0" w:afterLines="0"/>
              <w:jc w:val="center"/>
            </w:pPr>
            <w:r w:rsidRPr="00394123">
              <w:rPr>
                <w:rFonts w:hint="eastAsia"/>
              </w:rPr>
              <w:t>2</w:t>
            </w:r>
          </w:p>
        </w:tc>
      </w:tr>
      <w:tr w:rsidR="00DF6B94" w:rsidRPr="00394123" w:rsidTr="00605DEA">
        <w:trPr>
          <w:jc w:val="center"/>
        </w:trPr>
        <w:tc>
          <w:tcPr>
            <w:tcW w:w="2373" w:type="dxa"/>
          </w:tcPr>
          <w:p w:rsidR="00DF6B94" w:rsidRPr="00394123" w:rsidRDefault="00DF6B94" w:rsidP="00605DEA">
            <w:pPr>
              <w:pStyle w:val="1d"/>
              <w:spacing w:beforeLines="0" w:afterLines="0"/>
              <w:jc w:val="center"/>
            </w:pPr>
            <w:r w:rsidRPr="00394123">
              <w:rPr>
                <w:rFonts w:hint="eastAsia"/>
              </w:rPr>
              <w:t>cmd</w:t>
            </w:r>
            <w:r w:rsidRPr="00394123">
              <w:rPr>
                <w:rFonts w:hint="eastAsia"/>
              </w:rPr>
              <w:t>＝推送透传应答</w:t>
            </w:r>
          </w:p>
        </w:tc>
        <w:tc>
          <w:tcPr>
            <w:tcW w:w="2353" w:type="dxa"/>
          </w:tcPr>
          <w:p w:rsidR="00DF6B94" w:rsidRPr="00394123" w:rsidRDefault="00DF6B94" w:rsidP="00605DEA">
            <w:pPr>
              <w:pStyle w:val="1d"/>
              <w:spacing w:beforeLines="0" w:afterLines="0"/>
              <w:jc w:val="center"/>
            </w:pPr>
            <w:r w:rsidRPr="00394123">
              <w:rPr>
                <w:rFonts w:hint="eastAsia"/>
              </w:rPr>
              <w:t>推送序列号</w:t>
            </w:r>
          </w:p>
        </w:tc>
      </w:tr>
    </w:tbl>
    <w:p w:rsidR="00DF6B94" w:rsidRPr="00394123" w:rsidRDefault="00DF6B94" w:rsidP="00834247">
      <w:pPr>
        <w:rPr>
          <w:lang w:val="sv-SE"/>
        </w:rPr>
      </w:pPr>
    </w:p>
    <w:p w:rsidR="00834247" w:rsidRPr="00394123" w:rsidRDefault="00834247" w:rsidP="00834247">
      <w:pPr>
        <w:pStyle w:val="30"/>
      </w:pPr>
      <w:bookmarkStart w:id="44" w:name="_Toc415065640"/>
      <w:bookmarkStart w:id="45" w:name="_Toc436396642"/>
      <w:bookmarkEnd w:id="31"/>
      <w:r w:rsidRPr="00394123">
        <w:rPr>
          <w:rFonts w:hint="eastAsia"/>
        </w:rPr>
        <w:t>推送透传请求</w:t>
      </w:r>
      <w:bookmarkEnd w:id="44"/>
      <w:bookmarkEnd w:id="45"/>
    </w:p>
    <w:p w:rsidR="00834247" w:rsidRPr="00394123" w:rsidRDefault="00834247" w:rsidP="00834247">
      <w:pPr>
        <w:rPr>
          <w:lang w:val="sv-SE"/>
        </w:rPr>
      </w:pPr>
      <w:r w:rsidRPr="00394123">
        <w:rPr>
          <w:rFonts w:hint="eastAsia"/>
          <w:lang w:val="sv-SE"/>
        </w:rPr>
        <w:t>发送方向：设备→网关</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DC6BA8" w:rsidRPr="00394123" w:rsidTr="00A53357">
        <w:trPr>
          <w:jc w:val="center"/>
        </w:trPr>
        <w:tc>
          <w:tcPr>
            <w:tcW w:w="2373" w:type="dxa"/>
          </w:tcPr>
          <w:p w:rsidR="00DC6BA8" w:rsidRPr="00394123" w:rsidRDefault="00DC6BA8" w:rsidP="009E7563">
            <w:pPr>
              <w:pStyle w:val="1d"/>
              <w:spacing w:beforeLines="0" w:afterLines="0"/>
            </w:pPr>
            <w:r w:rsidRPr="00394123">
              <w:rPr>
                <w:rFonts w:hint="eastAsia"/>
              </w:rPr>
              <w:t>cmd=</w:t>
            </w:r>
            <w:r w:rsidRPr="00394123">
              <w:rPr>
                <w:rFonts w:hint="eastAsia"/>
              </w:rPr>
              <w:t>推送透传请求</w:t>
            </w:r>
          </w:p>
        </w:tc>
        <w:tc>
          <w:tcPr>
            <w:tcW w:w="2353" w:type="dxa"/>
          </w:tcPr>
          <w:p w:rsidR="00DC6BA8" w:rsidRPr="00394123" w:rsidRDefault="00DC6BA8" w:rsidP="009E7563">
            <w:pPr>
              <w:pStyle w:val="1d"/>
              <w:spacing w:beforeLines="0" w:afterLines="0"/>
              <w:jc w:val="center"/>
            </w:pPr>
            <w:r w:rsidRPr="00394123">
              <w:rPr>
                <w:rFonts w:hint="eastAsia"/>
              </w:rPr>
              <w:t>推送序列号</w:t>
            </w:r>
          </w:p>
        </w:tc>
        <w:tc>
          <w:tcPr>
            <w:tcW w:w="2354" w:type="dxa"/>
          </w:tcPr>
          <w:p w:rsidR="00DC6BA8" w:rsidRPr="00394123" w:rsidRDefault="00DC6BA8" w:rsidP="009E7563">
            <w:pPr>
              <w:pStyle w:val="1d"/>
              <w:spacing w:beforeLines="0" w:afterLines="0"/>
              <w:jc w:val="center"/>
            </w:pPr>
            <w:r w:rsidRPr="00394123">
              <w:t>设备</w:t>
            </w:r>
            <w:r w:rsidRPr="00394123">
              <w:t>ID</w:t>
            </w:r>
          </w:p>
        </w:tc>
        <w:tc>
          <w:tcPr>
            <w:tcW w:w="2354" w:type="dxa"/>
          </w:tcPr>
          <w:p w:rsidR="00DC6BA8" w:rsidRPr="00394123" w:rsidRDefault="00DC6BA8" w:rsidP="009E7563">
            <w:pPr>
              <w:pStyle w:val="1d"/>
              <w:spacing w:beforeLines="0" w:afterLines="0"/>
              <w:jc w:val="center"/>
            </w:pPr>
            <w:r w:rsidRPr="00394123">
              <w:t>保留</w:t>
            </w:r>
          </w:p>
        </w:tc>
      </w:tr>
      <w:tr w:rsidR="00834247" w:rsidRPr="00394123" w:rsidTr="005F5201">
        <w:trPr>
          <w:trHeight w:val="634"/>
          <w:jc w:val="center"/>
        </w:trPr>
        <w:tc>
          <w:tcPr>
            <w:tcW w:w="9434" w:type="dxa"/>
            <w:gridSpan w:val="4"/>
          </w:tcPr>
          <w:p w:rsidR="00834247" w:rsidRPr="00394123" w:rsidRDefault="00834247" w:rsidP="005F5201">
            <w:pPr>
              <w:pStyle w:val="1d"/>
              <w:spacing w:beforeLines="0" w:afterLines="0"/>
              <w:jc w:val="center"/>
            </w:pPr>
            <w:r w:rsidRPr="00394123">
              <w:rPr>
                <w:rFonts w:hint="eastAsia"/>
              </w:rPr>
              <w:t>推送消息内容分组</w:t>
            </w:r>
          </w:p>
        </w:tc>
      </w:tr>
    </w:tbl>
    <w:p w:rsidR="00834247" w:rsidRPr="00394123" w:rsidRDefault="00834247" w:rsidP="00834247">
      <w:pPr>
        <w:rPr>
          <w:lang w:val="sv-SE"/>
        </w:rPr>
      </w:pPr>
      <w:bookmarkStart w:id="46" w:name="_Toc415065641"/>
      <w:r w:rsidRPr="00394123">
        <w:rPr>
          <w:rFonts w:hint="eastAsia"/>
          <w:lang w:val="sv-SE"/>
        </w:rPr>
        <w:t>注：设备推送给手机的信息，只需推送一次给网关，网关分发给多个手机。设备端不要每次推送所有信息。</w:t>
      </w:r>
    </w:p>
    <w:p w:rsidR="00834247" w:rsidRPr="00394123" w:rsidRDefault="00834247" w:rsidP="00834247">
      <w:pPr>
        <w:pStyle w:val="30"/>
      </w:pPr>
      <w:bookmarkStart w:id="47" w:name="_Toc436396643"/>
      <w:r w:rsidRPr="00394123">
        <w:rPr>
          <w:rFonts w:hint="eastAsia"/>
        </w:rPr>
        <w:t>推送透传应答</w:t>
      </w:r>
      <w:bookmarkEnd w:id="46"/>
      <w:bookmarkEnd w:id="47"/>
    </w:p>
    <w:p w:rsidR="00834247" w:rsidRPr="00394123" w:rsidRDefault="00834247" w:rsidP="00834247">
      <w:pPr>
        <w:rPr>
          <w:lang w:val="sv-SE"/>
        </w:rPr>
      </w:pPr>
      <w:r w:rsidRPr="00394123">
        <w:rPr>
          <w:rFonts w:hint="eastAsia"/>
          <w:lang w:val="sv-SE"/>
        </w:rPr>
        <w:t>发送方向：网关→设备</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r>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cmd</w:t>
            </w:r>
            <w:r w:rsidRPr="00394123">
              <w:rPr>
                <w:rFonts w:hint="eastAsia"/>
              </w:rPr>
              <w:t>＝推送透传应答</w:t>
            </w:r>
          </w:p>
        </w:tc>
        <w:tc>
          <w:tcPr>
            <w:tcW w:w="2353" w:type="dxa"/>
          </w:tcPr>
          <w:p w:rsidR="00834247" w:rsidRPr="00394123" w:rsidRDefault="00834247" w:rsidP="009E7563">
            <w:pPr>
              <w:pStyle w:val="1d"/>
              <w:spacing w:beforeLines="0" w:afterLines="0"/>
              <w:jc w:val="center"/>
            </w:pPr>
            <w:r w:rsidRPr="00394123">
              <w:rPr>
                <w:rFonts w:hint="eastAsia"/>
              </w:rPr>
              <w:t>推送序列号</w:t>
            </w:r>
          </w:p>
        </w:tc>
      </w:tr>
    </w:tbl>
    <w:p w:rsidR="00834247" w:rsidRPr="00394123" w:rsidRDefault="00834247" w:rsidP="00834247">
      <w:pPr>
        <w:pStyle w:val="30"/>
      </w:pPr>
      <w:bookmarkStart w:id="48" w:name="_Toc436396644"/>
      <w:bookmarkStart w:id="49" w:name="_Toc415065642"/>
      <w:r w:rsidRPr="00394123">
        <w:rPr>
          <w:rFonts w:hint="eastAsia"/>
        </w:rPr>
        <w:t>网关向设备发送消息</w:t>
      </w:r>
      <w:bookmarkEnd w:id="48"/>
    </w:p>
    <w:p w:rsidR="00834247" w:rsidRPr="00394123" w:rsidRDefault="00834247" w:rsidP="00834247">
      <w:pPr>
        <w:rPr>
          <w:lang w:val="sv-SE"/>
        </w:rPr>
      </w:pPr>
      <w:r w:rsidRPr="00394123">
        <w:rPr>
          <w:rFonts w:hint="eastAsia"/>
          <w:lang w:val="sv-SE"/>
        </w:rPr>
        <w:t>发送方向：网关→设备</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834247" w:rsidRPr="00394123" w:rsidTr="005F5201">
        <w:trPr>
          <w:jc w:val="center"/>
        </w:trPr>
        <w:tc>
          <w:tcPr>
            <w:tcW w:w="2373" w:type="dxa"/>
          </w:tcPr>
          <w:p w:rsidR="00834247" w:rsidRPr="00394123" w:rsidRDefault="00834247" w:rsidP="009E7563">
            <w:pPr>
              <w:pStyle w:val="1d"/>
              <w:spacing w:beforeLines="0" w:afterLines="0"/>
            </w:pPr>
            <w:r w:rsidRPr="00394123">
              <w:rPr>
                <w:rFonts w:hint="eastAsia"/>
              </w:rPr>
              <w:t>cmd=</w:t>
            </w:r>
            <w:r w:rsidRPr="00394123">
              <w:rPr>
                <w:rFonts w:hint="eastAsia"/>
              </w:rPr>
              <w:t>同步信息</w:t>
            </w:r>
          </w:p>
        </w:tc>
        <w:tc>
          <w:tcPr>
            <w:tcW w:w="2353" w:type="dxa"/>
          </w:tcPr>
          <w:p w:rsidR="00834247" w:rsidRPr="00394123" w:rsidRDefault="00834247" w:rsidP="009E7563">
            <w:pPr>
              <w:pStyle w:val="1d"/>
              <w:spacing w:beforeLines="0" w:afterLines="0"/>
              <w:jc w:val="center"/>
            </w:pPr>
            <w:r w:rsidRPr="00394123">
              <w:rPr>
                <w:rFonts w:hint="eastAsia"/>
              </w:rPr>
              <w:t>序列号</w:t>
            </w:r>
          </w:p>
        </w:tc>
        <w:tc>
          <w:tcPr>
            <w:tcW w:w="2354" w:type="dxa"/>
          </w:tcPr>
          <w:p w:rsidR="00834247" w:rsidRPr="00394123" w:rsidRDefault="00834247" w:rsidP="009E7563">
            <w:pPr>
              <w:pStyle w:val="1d"/>
              <w:spacing w:beforeLines="0" w:afterLines="0"/>
              <w:jc w:val="center"/>
            </w:pPr>
            <w:r w:rsidRPr="00394123">
              <w:t>子命令</w:t>
            </w:r>
          </w:p>
        </w:tc>
        <w:tc>
          <w:tcPr>
            <w:tcW w:w="2354" w:type="dxa"/>
          </w:tcPr>
          <w:p w:rsidR="00834247" w:rsidRPr="00394123" w:rsidRDefault="00834247" w:rsidP="009E7563">
            <w:pPr>
              <w:pStyle w:val="1d"/>
              <w:spacing w:beforeLines="0" w:afterLines="0"/>
              <w:jc w:val="center"/>
            </w:pPr>
            <w:r w:rsidRPr="00394123">
              <w:t>保留</w:t>
            </w:r>
          </w:p>
        </w:tc>
      </w:tr>
      <w:tr w:rsidR="00834247" w:rsidRPr="00394123" w:rsidTr="005F5201">
        <w:trPr>
          <w:jc w:val="center"/>
        </w:trPr>
        <w:tc>
          <w:tcPr>
            <w:tcW w:w="9434" w:type="dxa"/>
            <w:gridSpan w:val="4"/>
          </w:tcPr>
          <w:p w:rsidR="00834247" w:rsidRPr="00394123" w:rsidRDefault="00834247" w:rsidP="005F5201">
            <w:pPr>
              <w:pStyle w:val="1d"/>
              <w:spacing w:beforeLines="0" w:afterLines="0"/>
              <w:jc w:val="center"/>
            </w:pPr>
            <w:r w:rsidRPr="00394123">
              <w:t>信息分组</w:t>
            </w:r>
            <w:r w:rsidRPr="00394123">
              <w:t>…</w:t>
            </w:r>
            <w:r w:rsidRPr="00394123">
              <w:rPr>
                <w:rFonts w:hint="eastAsia"/>
              </w:rPr>
              <w:t xml:space="preserve"> </w:t>
            </w:r>
            <w:r w:rsidRPr="00394123">
              <w:t>…</w:t>
            </w:r>
          </w:p>
        </w:tc>
      </w:tr>
    </w:tbl>
    <w:p w:rsidR="00834247" w:rsidRPr="00394123" w:rsidRDefault="00834247" w:rsidP="00834247">
      <w:pPr>
        <w:rPr>
          <w:lang w:val="sv-SE"/>
        </w:rPr>
      </w:pPr>
    </w:p>
    <w:p w:rsidR="00834247" w:rsidRPr="00394123" w:rsidRDefault="00834247" w:rsidP="00834247">
      <w:pPr>
        <w:pStyle w:val="30"/>
      </w:pPr>
      <w:bookmarkStart w:id="50" w:name="_Toc436396645"/>
      <w:r w:rsidRPr="00394123">
        <w:rPr>
          <w:rFonts w:hint="eastAsia"/>
        </w:rPr>
        <w:lastRenderedPageBreak/>
        <w:t>设备向网关发送应答</w:t>
      </w:r>
      <w:bookmarkEnd w:id="50"/>
    </w:p>
    <w:p w:rsidR="00834247" w:rsidRPr="00394123" w:rsidRDefault="00834247" w:rsidP="00834247">
      <w:pPr>
        <w:rPr>
          <w:lang w:val="sv-SE"/>
        </w:rPr>
      </w:pPr>
      <w:r w:rsidRPr="00394123">
        <w:rPr>
          <w:rFonts w:hint="eastAsia"/>
          <w:lang w:val="sv-SE"/>
        </w:rPr>
        <w:t>发送方向：设备→网关</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3"/>
        <w:gridCol w:w="2355"/>
      </w:tblGrid>
      <w:tr w:rsidR="002434E3" w:rsidRPr="00394123" w:rsidTr="00A713C6">
        <w:trPr>
          <w:jc w:val="center"/>
        </w:trPr>
        <w:tc>
          <w:tcPr>
            <w:tcW w:w="2373" w:type="dxa"/>
          </w:tcPr>
          <w:p w:rsidR="002434E3" w:rsidRPr="00394123" w:rsidRDefault="002434E3" w:rsidP="009E7563">
            <w:pPr>
              <w:pStyle w:val="1d"/>
              <w:spacing w:beforeLines="0" w:afterLines="0"/>
              <w:jc w:val="center"/>
            </w:pPr>
            <w:r w:rsidRPr="00394123">
              <w:rPr>
                <w:rFonts w:hint="eastAsia"/>
              </w:rPr>
              <w:t>1</w:t>
            </w:r>
          </w:p>
        </w:tc>
        <w:tc>
          <w:tcPr>
            <w:tcW w:w="2353" w:type="dxa"/>
          </w:tcPr>
          <w:p w:rsidR="002434E3" w:rsidRPr="00394123" w:rsidRDefault="002434E3" w:rsidP="009E7563">
            <w:pPr>
              <w:pStyle w:val="1d"/>
              <w:spacing w:beforeLines="0" w:afterLines="0"/>
              <w:jc w:val="center"/>
            </w:pPr>
            <w:r w:rsidRPr="00394123">
              <w:rPr>
                <w:rFonts w:hint="eastAsia"/>
              </w:rPr>
              <w:t>2</w:t>
            </w:r>
          </w:p>
        </w:tc>
        <w:tc>
          <w:tcPr>
            <w:tcW w:w="2353" w:type="dxa"/>
          </w:tcPr>
          <w:p w:rsidR="002434E3" w:rsidRPr="00394123" w:rsidRDefault="002434E3" w:rsidP="009E7563">
            <w:pPr>
              <w:pStyle w:val="1d"/>
              <w:spacing w:beforeLines="0" w:afterLines="0"/>
              <w:jc w:val="center"/>
            </w:pPr>
            <w:r w:rsidRPr="00394123">
              <w:rPr>
                <w:rFonts w:hint="eastAsia"/>
              </w:rPr>
              <w:t>3</w:t>
            </w:r>
          </w:p>
        </w:tc>
        <w:tc>
          <w:tcPr>
            <w:tcW w:w="2355" w:type="dxa"/>
          </w:tcPr>
          <w:p w:rsidR="002434E3" w:rsidRPr="00394123" w:rsidRDefault="002434E3" w:rsidP="009E7563">
            <w:pPr>
              <w:pStyle w:val="1d"/>
              <w:spacing w:beforeLines="0" w:afterLines="0"/>
              <w:jc w:val="center"/>
            </w:pPr>
            <w:r w:rsidRPr="00394123">
              <w:rPr>
                <w:rFonts w:hint="eastAsia"/>
              </w:rPr>
              <w:t>4</w:t>
            </w:r>
          </w:p>
        </w:tc>
      </w:tr>
      <w:tr w:rsidR="002434E3" w:rsidRPr="00394123" w:rsidTr="00A713C6">
        <w:trPr>
          <w:jc w:val="center"/>
        </w:trPr>
        <w:tc>
          <w:tcPr>
            <w:tcW w:w="2373" w:type="dxa"/>
          </w:tcPr>
          <w:p w:rsidR="002434E3" w:rsidRPr="00394123" w:rsidRDefault="002434E3" w:rsidP="009E7563">
            <w:pPr>
              <w:pStyle w:val="1d"/>
              <w:spacing w:beforeLines="0" w:afterLines="0"/>
            </w:pPr>
            <w:r w:rsidRPr="00394123">
              <w:rPr>
                <w:rFonts w:hint="eastAsia"/>
              </w:rPr>
              <w:t>cmd=</w:t>
            </w:r>
            <w:r w:rsidRPr="00394123">
              <w:rPr>
                <w:rFonts w:hint="eastAsia"/>
              </w:rPr>
              <w:t>同步应答</w:t>
            </w:r>
          </w:p>
        </w:tc>
        <w:tc>
          <w:tcPr>
            <w:tcW w:w="2353" w:type="dxa"/>
          </w:tcPr>
          <w:p w:rsidR="002434E3" w:rsidRPr="00394123" w:rsidRDefault="002434E3" w:rsidP="009E7563">
            <w:pPr>
              <w:pStyle w:val="1d"/>
              <w:spacing w:beforeLines="0" w:afterLines="0"/>
              <w:jc w:val="center"/>
            </w:pPr>
            <w:r w:rsidRPr="00394123">
              <w:t>序列号</w:t>
            </w:r>
          </w:p>
        </w:tc>
        <w:tc>
          <w:tcPr>
            <w:tcW w:w="2353" w:type="dxa"/>
          </w:tcPr>
          <w:p w:rsidR="002434E3" w:rsidRPr="00394123" w:rsidRDefault="002434E3" w:rsidP="009E7563">
            <w:pPr>
              <w:pStyle w:val="1d"/>
              <w:spacing w:beforeLines="0" w:afterLines="0"/>
            </w:pPr>
            <w:r w:rsidRPr="00394123">
              <w:rPr>
                <w:rFonts w:hint="eastAsia"/>
              </w:rPr>
              <w:t>设备</w:t>
            </w:r>
            <w:r w:rsidRPr="00394123">
              <w:rPr>
                <w:rFonts w:hint="eastAsia"/>
              </w:rPr>
              <w:t>ID</w:t>
            </w:r>
          </w:p>
        </w:tc>
        <w:tc>
          <w:tcPr>
            <w:tcW w:w="2355" w:type="dxa"/>
          </w:tcPr>
          <w:p w:rsidR="002434E3" w:rsidRPr="00394123" w:rsidRDefault="002434E3" w:rsidP="009E7563">
            <w:pPr>
              <w:pStyle w:val="1d"/>
              <w:spacing w:beforeLines="0" w:afterLines="0"/>
              <w:jc w:val="center"/>
            </w:pPr>
            <w:r w:rsidRPr="00394123">
              <w:t>保留</w:t>
            </w:r>
          </w:p>
        </w:tc>
      </w:tr>
      <w:tr w:rsidR="00A713C6" w:rsidRPr="00394123" w:rsidTr="00A53357">
        <w:trPr>
          <w:jc w:val="center"/>
        </w:trPr>
        <w:tc>
          <w:tcPr>
            <w:tcW w:w="9434" w:type="dxa"/>
            <w:gridSpan w:val="4"/>
          </w:tcPr>
          <w:p w:rsidR="00A713C6" w:rsidRPr="00394123" w:rsidRDefault="00A713C6" w:rsidP="00A53357">
            <w:pPr>
              <w:pStyle w:val="1d"/>
              <w:spacing w:beforeLines="0" w:afterLines="0"/>
              <w:jc w:val="center"/>
            </w:pPr>
            <w:r w:rsidRPr="00394123">
              <w:t>应答分组</w:t>
            </w:r>
            <w:r w:rsidRPr="00394123">
              <w:t>…</w:t>
            </w:r>
            <w:r w:rsidRPr="00394123">
              <w:rPr>
                <w:rFonts w:hint="eastAsia"/>
              </w:rPr>
              <w:t xml:space="preserve"> </w:t>
            </w:r>
            <w:r w:rsidRPr="00394123">
              <w:t>…</w:t>
            </w:r>
          </w:p>
        </w:tc>
      </w:tr>
    </w:tbl>
    <w:p w:rsidR="00834247" w:rsidRPr="00394123" w:rsidRDefault="00834247" w:rsidP="00834247">
      <w:pPr>
        <w:pStyle w:val="30"/>
      </w:pPr>
      <w:bookmarkStart w:id="51" w:name="_Toc436396646"/>
      <w:r w:rsidRPr="00394123">
        <w:rPr>
          <w:rFonts w:hint="eastAsia"/>
        </w:rPr>
        <w:t>推送请求</w:t>
      </w:r>
      <w:bookmarkEnd w:id="51"/>
    </w:p>
    <w:p w:rsidR="00834247" w:rsidRPr="00394123" w:rsidRDefault="00834247" w:rsidP="00834247">
      <w:pPr>
        <w:rPr>
          <w:lang w:val="sv-SE"/>
        </w:rPr>
      </w:pPr>
      <w:r w:rsidRPr="00394123">
        <w:rPr>
          <w:rFonts w:hint="eastAsia"/>
          <w:lang w:val="sv-SE"/>
        </w:rPr>
        <w:t>发送方向：设备→网关</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c>
          <w:tcPr>
            <w:tcW w:w="2354" w:type="dxa"/>
          </w:tcPr>
          <w:p w:rsidR="00834247" w:rsidRPr="00394123" w:rsidRDefault="00834247" w:rsidP="009E7563">
            <w:pPr>
              <w:pStyle w:val="1d"/>
              <w:spacing w:beforeLines="0" w:afterLines="0"/>
              <w:jc w:val="center"/>
            </w:pPr>
            <w:r w:rsidRPr="00394123">
              <w:rPr>
                <w:rFonts w:hint="eastAsia"/>
              </w:rPr>
              <w:t>3</w:t>
            </w:r>
          </w:p>
        </w:tc>
        <w:tc>
          <w:tcPr>
            <w:tcW w:w="2354" w:type="dxa"/>
          </w:tcPr>
          <w:p w:rsidR="00834247" w:rsidRPr="00394123" w:rsidRDefault="00834247" w:rsidP="009E7563">
            <w:pPr>
              <w:pStyle w:val="1d"/>
              <w:spacing w:beforeLines="0" w:afterLines="0"/>
              <w:jc w:val="center"/>
            </w:pPr>
            <w:r w:rsidRPr="00394123">
              <w:rPr>
                <w:rFonts w:hint="eastAsia"/>
              </w:rPr>
              <w:t>4</w:t>
            </w:r>
          </w:p>
        </w:tc>
      </w:tr>
      <w:tr w:rsidR="00834247" w:rsidRPr="00394123" w:rsidTr="005F5201">
        <w:trPr>
          <w:jc w:val="center"/>
        </w:trPr>
        <w:tc>
          <w:tcPr>
            <w:tcW w:w="2373" w:type="dxa"/>
          </w:tcPr>
          <w:p w:rsidR="00834247" w:rsidRPr="00394123" w:rsidRDefault="00834247" w:rsidP="005F5201">
            <w:pPr>
              <w:pStyle w:val="1d"/>
              <w:spacing w:beforeLines="0" w:afterLines="0"/>
              <w:jc w:val="center"/>
            </w:pPr>
            <w:r w:rsidRPr="00394123">
              <w:rPr>
                <w:rFonts w:hint="eastAsia"/>
              </w:rPr>
              <w:t>cmd=</w:t>
            </w:r>
            <w:r w:rsidRPr="00394123">
              <w:rPr>
                <w:rFonts w:hint="eastAsia"/>
              </w:rPr>
              <w:t>推送请求</w:t>
            </w:r>
          </w:p>
        </w:tc>
        <w:tc>
          <w:tcPr>
            <w:tcW w:w="2353" w:type="dxa"/>
          </w:tcPr>
          <w:p w:rsidR="00834247" w:rsidRPr="00394123" w:rsidRDefault="00834247" w:rsidP="009E7563">
            <w:pPr>
              <w:pStyle w:val="1d"/>
              <w:spacing w:beforeLines="0" w:afterLines="0"/>
              <w:jc w:val="center"/>
            </w:pPr>
            <w:r w:rsidRPr="00394123">
              <w:t>推送序列号</w:t>
            </w:r>
          </w:p>
        </w:tc>
        <w:tc>
          <w:tcPr>
            <w:tcW w:w="2354" w:type="dxa"/>
          </w:tcPr>
          <w:p w:rsidR="00834247" w:rsidRPr="00394123" w:rsidRDefault="002E33FA" w:rsidP="009E7563">
            <w:pPr>
              <w:pStyle w:val="1d"/>
              <w:spacing w:beforeLines="0" w:afterLines="0"/>
              <w:jc w:val="center"/>
            </w:pPr>
            <w:r w:rsidRPr="00394123">
              <w:t>设备</w:t>
            </w:r>
            <w:r w:rsidRPr="00394123">
              <w:t>ID</w:t>
            </w:r>
          </w:p>
        </w:tc>
        <w:tc>
          <w:tcPr>
            <w:tcW w:w="2354" w:type="dxa"/>
          </w:tcPr>
          <w:p w:rsidR="00834247" w:rsidRPr="00394123" w:rsidRDefault="002E33FA" w:rsidP="009E7563">
            <w:pPr>
              <w:pStyle w:val="1d"/>
              <w:spacing w:beforeLines="0" w:afterLines="0"/>
              <w:jc w:val="center"/>
            </w:pPr>
            <w:r w:rsidRPr="00394123">
              <w:rPr>
                <w:rFonts w:hint="eastAsia"/>
              </w:rPr>
              <w:t>子命令</w:t>
            </w:r>
          </w:p>
        </w:tc>
      </w:tr>
      <w:tr w:rsidR="00834247" w:rsidRPr="00394123" w:rsidTr="005F5201">
        <w:trPr>
          <w:trHeight w:val="634"/>
          <w:jc w:val="center"/>
        </w:trPr>
        <w:tc>
          <w:tcPr>
            <w:tcW w:w="9434" w:type="dxa"/>
            <w:gridSpan w:val="4"/>
          </w:tcPr>
          <w:p w:rsidR="00834247" w:rsidRPr="00394123" w:rsidRDefault="00834247" w:rsidP="005F5201">
            <w:pPr>
              <w:pStyle w:val="1d"/>
              <w:spacing w:beforeLines="0" w:afterLines="0"/>
              <w:jc w:val="center"/>
            </w:pPr>
            <w:r w:rsidRPr="00394123">
              <w:rPr>
                <w:rFonts w:hint="eastAsia"/>
              </w:rPr>
              <w:t>推送消息内容分组</w:t>
            </w:r>
            <w:r w:rsidRPr="00394123">
              <w:t>…</w:t>
            </w:r>
            <w:r w:rsidRPr="00394123">
              <w:rPr>
                <w:rFonts w:hint="eastAsia"/>
              </w:rPr>
              <w:t xml:space="preserve"> </w:t>
            </w:r>
            <w:r w:rsidRPr="00394123">
              <w:t>…</w:t>
            </w:r>
          </w:p>
        </w:tc>
      </w:tr>
    </w:tbl>
    <w:p w:rsidR="00834247" w:rsidRPr="00394123" w:rsidRDefault="00834247" w:rsidP="00834247">
      <w:pPr>
        <w:pStyle w:val="30"/>
      </w:pPr>
      <w:bookmarkStart w:id="52" w:name="_Toc436396647"/>
      <w:r w:rsidRPr="00394123">
        <w:rPr>
          <w:rFonts w:hint="eastAsia"/>
        </w:rPr>
        <w:t>推送应答</w:t>
      </w:r>
      <w:bookmarkEnd w:id="52"/>
    </w:p>
    <w:p w:rsidR="00834247" w:rsidRPr="00394123" w:rsidRDefault="00834247" w:rsidP="00834247">
      <w:pPr>
        <w:rPr>
          <w:lang w:val="sv-SE"/>
        </w:rPr>
      </w:pPr>
      <w:r w:rsidRPr="00394123">
        <w:rPr>
          <w:rFonts w:hint="eastAsia"/>
          <w:lang w:val="sv-SE"/>
        </w:rPr>
        <w:t>发送方向：网关→设备</w:t>
      </w:r>
    </w:p>
    <w:p w:rsidR="00834247" w:rsidRPr="00394123" w:rsidRDefault="00834247" w:rsidP="00834247">
      <w:pPr>
        <w:rPr>
          <w:lang w:val="sv-SE"/>
        </w:rPr>
      </w:pPr>
      <w:r w:rsidRPr="00394123">
        <w:rPr>
          <w:rFonts w:hint="eastAsia"/>
          <w:lang w:val="sv-SE"/>
        </w:rPr>
        <w:t>接收地址：单播（</w:t>
      </w:r>
      <w:r w:rsidRPr="00394123">
        <w:rPr>
          <w:rFonts w:hint="eastAsia"/>
          <w:lang w:val="sv-SE"/>
        </w:rPr>
        <w:t>P1</w:t>
      </w:r>
      <w:r w:rsidRPr="00394123">
        <w:rPr>
          <w:rFonts w:hint="eastAsia"/>
          <w:lang w:val="sv-SE"/>
        </w:rPr>
        <w:t>）</w:t>
      </w:r>
    </w:p>
    <w:tbl>
      <w:tblPr>
        <w:tblStyle w:val="a9"/>
        <w:tblW w:w="0" w:type="auto"/>
        <w:jc w:val="center"/>
        <w:tblInd w:w="420" w:type="dxa"/>
        <w:tblLook w:val="04A0"/>
      </w:tblPr>
      <w:tblGrid>
        <w:gridCol w:w="2373"/>
        <w:gridCol w:w="2353"/>
      </w:tblGrid>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1</w:t>
            </w:r>
          </w:p>
        </w:tc>
        <w:tc>
          <w:tcPr>
            <w:tcW w:w="2353" w:type="dxa"/>
          </w:tcPr>
          <w:p w:rsidR="00834247" w:rsidRPr="00394123" w:rsidRDefault="00834247" w:rsidP="009E7563">
            <w:pPr>
              <w:pStyle w:val="1d"/>
              <w:spacing w:beforeLines="0" w:afterLines="0"/>
              <w:jc w:val="center"/>
            </w:pPr>
            <w:r w:rsidRPr="00394123">
              <w:rPr>
                <w:rFonts w:hint="eastAsia"/>
              </w:rPr>
              <w:t>2</w:t>
            </w:r>
          </w:p>
        </w:tc>
      </w:tr>
      <w:tr w:rsidR="00834247" w:rsidRPr="00394123" w:rsidTr="005F5201">
        <w:trPr>
          <w:jc w:val="center"/>
        </w:trPr>
        <w:tc>
          <w:tcPr>
            <w:tcW w:w="2373" w:type="dxa"/>
          </w:tcPr>
          <w:p w:rsidR="00834247" w:rsidRPr="00394123" w:rsidRDefault="00834247" w:rsidP="009E7563">
            <w:pPr>
              <w:pStyle w:val="1d"/>
              <w:spacing w:beforeLines="0" w:afterLines="0"/>
              <w:jc w:val="center"/>
            </w:pPr>
            <w:r w:rsidRPr="00394123">
              <w:rPr>
                <w:rFonts w:hint="eastAsia"/>
              </w:rPr>
              <w:t>cmd</w:t>
            </w:r>
            <w:r w:rsidRPr="00394123">
              <w:rPr>
                <w:rFonts w:hint="eastAsia"/>
              </w:rPr>
              <w:t>＝推送应答</w:t>
            </w:r>
          </w:p>
        </w:tc>
        <w:tc>
          <w:tcPr>
            <w:tcW w:w="2353" w:type="dxa"/>
          </w:tcPr>
          <w:p w:rsidR="00834247" w:rsidRPr="00394123" w:rsidRDefault="00834247" w:rsidP="009E7563">
            <w:pPr>
              <w:pStyle w:val="1d"/>
              <w:spacing w:beforeLines="0" w:afterLines="0"/>
              <w:jc w:val="center"/>
            </w:pPr>
            <w:r w:rsidRPr="00394123">
              <w:t>推送序列号</w:t>
            </w:r>
          </w:p>
        </w:tc>
      </w:tr>
    </w:tbl>
    <w:p w:rsidR="0023751F" w:rsidRPr="00394123" w:rsidRDefault="0023751F" w:rsidP="0023751F">
      <w:pPr>
        <w:pStyle w:val="30"/>
      </w:pPr>
      <w:bookmarkStart w:id="53" w:name="_Toc436396648"/>
      <w:bookmarkEnd w:id="49"/>
      <w:r w:rsidRPr="00394123">
        <w:rPr>
          <w:rFonts w:hint="eastAsia"/>
        </w:rPr>
        <w:t>组播透传请求</w:t>
      </w:r>
      <w:bookmarkEnd w:id="53"/>
    </w:p>
    <w:p w:rsidR="0023751F" w:rsidRPr="00394123" w:rsidRDefault="0023751F" w:rsidP="0023751F">
      <w:pPr>
        <w:rPr>
          <w:lang w:val="sv-SE"/>
        </w:rPr>
      </w:pPr>
      <w:r w:rsidRPr="00394123">
        <w:rPr>
          <w:rFonts w:hint="eastAsia"/>
          <w:lang w:val="sv-SE"/>
        </w:rPr>
        <w:t>发送方向：网关→设备</w:t>
      </w:r>
    </w:p>
    <w:p w:rsidR="0023751F" w:rsidRPr="00394123" w:rsidRDefault="0023751F" w:rsidP="0023751F">
      <w:pPr>
        <w:rPr>
          <w:lang w:val="sv-SE"/>
        </w:rPr>
      </w:pPr>
      <w:r w:rsidRPr="00394123">
        <w:rPr>
          <w:rFonts w:hint="eastAsia"/>
          <w:lang w:val="sv-SE"/>
        </w:rPr>
        <w:t>接收地址：组播</w:t>
      </w:r>
      <w:r w:rsidR="00B01149" w:rsidRPr="00394123">
        <w:rPr>
          <w:rFonts w:hint="eastAsia"/>
          <w:lang w:val="sv-SE"/>
        </w:rPr>
        <w:t>地址</w:t>
      </w:r>
    </w:p>
    <w:tbl>
      <w:tblPr>
        <w:tblStyle w:val="a9"/>
        <w:tblW w:w="0" w:type="auto"/>
        <w:jc w:val="center"/>
        <w:tblInd w:w="420" w:type="dxa"/>
        <w:tblLook w:val="04A0"/>
      </w:tblPr>
      <w:tblGrid>
        <w:gridCol w:w="2373"/>
        <w:gridCol w:w="2353"/>
        <w:gridCol w:w="2354"/>
        <w:gridCol w:w="2354"/>
      </w:tblGrid>
      <w:tr w:rsidR="00577259" w:rsidRPr="00394123" w:rsidTr="002B4392">
        <w:trPr>
          <w:jc w:val="center"/>
        </w:trPr>
        <w:tc>
          <w:tcPr>
            <w:tcW w:w="2373" w:type="dxa"/>
          </w:tcPr>
          <w:p w:rsidR="00577259" w:rsidRPr="00394123" w:rsidRDefault="00577259" w:rsidP="009E7563">
            <w:pPr>
              <w:pStyle w:val="1d"/>
              <w:spacing w:beforeLines="0" w:afterLines="0"/>
              <w:jc w:val="center"/>
            </w:pPr>
            <w:r w:rsidRPr="00394123">
              <w:rPr>
                <w:rFonts w:hint="eastAsia"/>
              </w:rPr>
              <w:t>1</w:t>
            </w:r>
          </w:p>
        </w:tc>
        <w:tc>
          <w:tcPr>
            <w:tcW w:w="2353" w:type="dxa"/>
          </w:tcPr>
          <w:p w:rsidR="00577259" w:rsidRPr="00394123" w:rsidRDefault="00577259" w:rsidP="009E7563">
            <w:pPr>
              <w:pStyle w:val="1d"/>
              <w:spacing w:beforeLines="0" w:afterLines="0"/>
              <w:jc w:val="center"/>
            </w:pPr>
            <w:r w:rsidRPr="00394123">
              <w:rPr>
                <w:rFonts w:hint="eastAsia"/>
              </w:rPr>
              <w:t>2</w:t>
            </w:r>
          </w:p>
        </w:tc>
        <w:tc>
          <w:tcPr>
            <w:tcW w:w="2354" w:type="dxa"/>
          </w:tcPr>
          <w:p w:rsidR="00577259" w:rsidRPr="00394123" w:rsidRDefault="00577259" w:rsidP="009E7563">
            <w:pPr>
              <w:pStyle w:val="1d"/>
              <w:spacing w:beforeLines="0" w:afterLines="0"/>
              <w:jc w:val="center"/>
            </w:pPr>
            <w:r w:rsidRPr="00394123">
              <w:rPr>
                <w:rFonts w:hint="eastAsia"/>
              </w:rPr>
              <w:t>3</w:t>
            </w:r>
          </w:p>
        </w:tc>
        <w:tc>
          <w:tcPr>
            <w:tcW w:w="2354" w:type="dxa"/>
          </w:tcPr>
          <w:p w:rsidR="00577259" w:rsidRPr="00394123" w:rsidRDefault="00577259" w:rsidP="009E7563">
            <w:pPr>
              <w:pStyle w:val="1d"/>
              <w:spacing w:beforeLines="0" w:afterLines="0"/>
              <w:jc w:val="center"/>
            </w:pPr>
            <w:r w:rsidRPr="00394123">
              <w:rPr>
                <w:rFonts w:hint="eastAsia"/>
              </w:rPr>
              <w:t>4</w:t>
            </w:r>
          </w:p>
        </w:tc>
      </w:tr>
      <w:tr w:rsidR="00ED10EF" w:rsidRPr="00394123" w:rsidTr="002B4392">
        <w:trPr>
          <w:jc w:val="center"/>
        </w:trPr>
        <w:tc>
          <w:tcPr>
            <w:tcW w:w="2373" w:type="dxa"/>
          </w:tcPr>
          <w:p w:rsidR="00ED10EF" w:rsidRPr="00394123" w:rsidRDefault="00ED10EF" w:rsidP="009E7563">
            <w:pPr>
              <w:pStyle w:val="1d"/>
              <w:spacing w:beforeLines="0" w:afterLines="0"/>
            </w:pPr>
            <w:r w:rsidRPr="00394123">
              <w:rPr>
                <w:rFonts w:hint="eastAsia"/>
              </w:rPr>
              <w:t>cmd=</w:t>
            </w:r>
            <w:r w:rsidRPr="00394123">
              <w:rPr>
                <w:rFonts w:hint="eastAsia"/>
              </w:rPr>
              <w:t>组播透传命令</w:t>
            </w:r>
          </w:p>
        </w:tc>
        <w:tc>
          <w:tcPr>
            <w:tcW w:w="7061" w:type="dxa"/>
            <w:gridSpan w:val="3"/>
          </w:tcPr>
          <w:p w:rsidR="00ED10EF" w:rsidRPr="00394123" w:rsidRDefault="00ED10EF" w:rsidP="009E7563">
            <w:pPr>
              <w:pStyle w:val="1d"/>
              <w:spacing w:beforeLines="0" w:afterLines="0"/>
              <w:jc w:val="center"/>
            </w:pPr>
            <w:r w:rsidRPr="00394123">
              <w:t>序列号</w:t>
            </w:r>
          </w:p>
        </w:tc>
      </w:tr>
      <w:tr w:rsidR="00577259" w:rsidRPr="00394123" w:rsidTr="00577259">
        <w:trPr>
          <w:trHeight w:val="1030"/>
          <w:jc w:val="center"/>
        </w:trPr>
        <w:tc>
          <w:tcPr>
            <w:tcW w:w="9434" w:type="dxa"/>
            <w:gridSpan w:val="4"/>
          </w:tcPr>
          <w:p w:rsidR="00577259" w:rsidRPr="00394123" w:rsidRDefault="001B02B1" w:rsidP="002B4392">
            <w:pPr>
              <w:pStyle w:val="1d"/>
              <w:spacing w:beforeLines="0" w:afterLines="0"/>
              <w:jc w:val="center"/>
            </w:pPr>
            <w:r w:rsidRPr="00394123">
              <w:rPr>
                <w:rFonts w:hint="eastAsia"/>
              </w:rPr>
              <w:t>分组设备位图（</w:t>
            </w:r>
            <w:r w:rsidRPr="00394123">
              <w:rPr>
                <w:rFonts w:hint="eastAsia"/>
              </w:rPr>
              <w:t>16 bytes</w:t>
            </w:r>
            <w:r w:rsidRPr="00394123">
              <w:rPr>
                <w:rFonts w:hint="eastAsia"/>
              </w:rPr>
              <w:t>）</w:t>
            </w:r>
          </w:p>
        </w:tc>
      </w:tr>
      <w:tr w:rsidR="00577259" w:rsidRPr="00394123" w:rsidTr="001B02B1">
        <w:trPr>
          <w:trHeight w:val="421"/>
          <w:jc w:val="center"/>
        </w:trPr>
        <w:tc>
          <w:tcPr>
            <w:tcW w:w="9434" w:type="dxa"/>
            <w:gridSpan w:val="4"/>
          </w:tcPr>
          <w:p w:rsidR="00577259" w:rsidRPr="00394123" w:rsidRDefault="00577259" w:rsidP="002B4392">
            <w:pPr>
              <w:pStyle w:val="1d"/>
              <w:spacing w:beforeLines="0" w:afterLines="0"/>
              <w:jc w:val="center"/>
            </w:pPr>
            <w:r w:rsidRPr="00394123">
              <w:t>透传命令分组</w:t>
            </w:r>
          </w:p>
        </w:tc>
      </w:tr>
    </w:tbl>
    <w:p w:rsidR="0023751F" w:rsidRPr="00394123" w:rsidRDefault="00D07382" w:rsidP="00D07382">
      <w:r w:rsidRPr="00394123">
        <w:rPr>
          <w:rFonts w:hint="eastAsia"/>
        </w:rPr>
        <w:t>为简化设备端代码适应低成本方案，</w:t>
      </w:r>
      <w:r w:rsidR="009D549B" w:rsidRPr="00394123">
        <w:rPr>
          <w:rFonts w:hint="eastAsia"/>
        </w:rPr>
        <w:t>设备端不参与分组管理。设备运行时，网关会给设备分配</w:t>
      </w:r>
      <w:r w:rsidR="009D549B" w:rsidRPr="00394123">
        <w:rPr>
          <w:rFonts w:hint="eastAsia"/>
        </w:rPr>
        <w:t>0</w:t>
      </w:r>
      <w:r w:rsidR="009D549B" w:rsidRPr="00394123">
        <w:rPr>
          <w:rFonts w:hint="eastAsia"/>
        </w:rPr>
        <w:t>到</w:t>
      </w:r>
      <w:r w:rsidR="009D549B" w:rsidRPr="00394123">
        <w:rPr>
          <w:rFonts w:hint="eastAsia"/>
        </w:rPr>
        <w:t>127</w:t>
      </w:r>
      <w:r w:rsidR="009D549B" w:rsidRPr="00394123">
        <w:rPr>
          <w:rFonts w:hint="eastAsia"/>
        </w:rPr>
        <w:t>的唯一</w:t>
      </w:r>
      <w:r w:rsidR="009D549B" w:rsidRPr="00394123">
        <w:rPr>
          <w:rFonts w:hint="eastAsia"/>
        </w:rPr>
        <w:t>ID</w:t>
      </w:r>
      <w:r w:rsidR="009D549B" w:rsidRPr="00394123">
        <w:rPr>
          <w:rFonts w:hint="eastAsia"/>
        </w:rPr>
        <w:t>，</w:t>
      </w:r>
      <w:r w:rsidR="00AE1629" w:rsidRPr="00394123">
        <w:rPr>
          <w:rFonts w:hint="eastAsia"/>
        </w:rPr>
        <w:t>128</w:t>
      </w:r>
      <w:r w:rsidR="00AE1629" w:rsidRPr="00394123">
        <w:rPr>
          <w:rFonts w:hint="eastAsia"/>
        </w:rPr>
        <w:t>位（</w:t>
      </w:r>
      <w:r w:rsidR="00AE1629" w:rsidRPr="00394123">
        <w:rPr>
          <w:rFonts w:hint="eastAsia"/>
        </w:rPr>
        <w:t>16</w:t>
      </w:r>
      <w:r w:rsidR="00AE1629" w:rsidRPr="00394123">
        <w:rPr>
          <w:rFonts w:hint="eastAsia"/>
        </w:rPr>
        <w:t>字节）设备分组位图的每一位对应一个设备</w:t>
      </w:r>
      <w:r w:rsidR="00AE1629" w:rsidRPr="00394123">
        <w:rPr>
          <w:rFonts w:hint="eastAsia"/>
        </w:rPr>
        <w:t>ID</w:t>
      </w:r>
      <w:r w:rsidR="00AE1629" w:rsidRPr="00394123">
        <w:rPr>
          <w:rFonts w:hint="eastAsia"/>
        </w:rPr>
        <w:t>，如果位图某一位是</w:t>
      </w:r>
      <w:r w:rsidR="00AE1629" w:rsidRPr="00394123">
        <w:rPr>
          <w:rFonts w:hint="eastAsia"/>
        </w:rPr>
        <w:t>1</w:t>
      </w:r>
      <w:r w:rsidR="00AE1629" w:rsidRPr="00394123">
        <w:rPr>
          <w:rFonts w:hint="eastAsia"/>
        </w:rPr>
        <w:t>，表示对应设备需要处理本透传控制命令。</w:t>
      </w:r>
    </w:p>
    <w:p w:rsidR="00FB3973" w:rsidRPr="00394123" w:rsidRDefault="00FB3973" w:rsidP="00D07382">
      <w:r w:rsidRPr="00394123">
        <w:rPr>
          <w:rFonts w:hint="eastAsia"/>
        </w:rPr>
        <w:t>网关发送组播控制命令后，还要逐个发送单播控制命令，一个目的是防止某些设备没有收到组播报文，另外是给设备分配回应单播</w:t>
      </w:r>
      <w:r w:rsidRPr="00394123">
        <w:rPr>
          <w:rFonts w:hint="eastAsia"/>
        </w:rPr>
        <w:t>ACK</w:t>
      </w:r>
      <w:r w:rsidRPr="00394123">
        <w:rPr>
          <w:rFonts w:hint="eastAsia"/>
        </w:rPr>
        <w:t>的时隙，避免设备回应</w:t>
      </w:r>
      <w:r w:rsidRPr="00394123">
        <w:rPr>
          <w:rFonts w:hint="eastAsia"/>
        </w:rPr>
        <w:t>ACK</w:t>
      </w:r>
      <w:r w:rsidRPr="00394123">
        <w:rPr>
          <w:rFonts w:hint="eastAsia"/>
        </w:rPr>
        <w:t>冲突。</w:t>
      </w:r>
    </w:p>
    <w:p w:rsidR="00C44765" w:rsidRPr="00394123" w:rsidRDefault="00C44765" w:rsidP="00D07382"/>
    <w:p w:rsidR="00B01149" w:rsidRPr="00394123" w:rsidRDefault="00C44765" w:rsidP="00B01149">
      <w:r w:rsidRPr="00394123">
        <w:rPr>
          <w:rFonts w:hint="eastAsia"/>
        </w:rPr>
        <w:t>安全考虑：</w:t>
      </w:r>
    </w:p>
    <w:p w:rsidR="00C44765" w:rsidRPr="00394123" w:rsidRDefault="00B01149" w:rsidP="00B01149">
      <w:r w:rsidRPr="00394123">
        <w:rPr>
          <w:rFonts w:hint="eastAsia"/>
        </w:rPr>
        <w:tab/>
      </w:r>
      <w:r w:rsidR="00EE1E8E" w:rsidRPr="00394123">
        <w:rPr>
          <w:rFonts w:hint="eastAsia"/>
        </w:rPr>
        <w:t>组播控制命令的安全性主要靠报文递增的序列号来抗重播。最快攻击按</w:t>
      </w:r>
      <w:r w:rsidR="00EE1E8E" w:rsidRPr="00394123">
        <w:rPr>
          <w:rFonts w:hint="eastAsia"/>
        </w:rPr>
        <w:t>2</w:t>
      </w:r>
      <w:r w:rsidR="00EE1E8E" w:rsidRPr="00394123">
        <w:rPr>
          <w:rFonts w:hint="eastAsia"/>
        </w:rPr>
        <w:t>毫秒一个报文计算，</w:t>
      </w:r>
      <w:r w:rsidR="00EE1E8E" w:rsidRPr="00394123">
        <w:rPr>
          <w:rFonts w:hint="eastAsia"/>
        </w:rPr>
        <w:t>3</w:t>
      </w:r>
      <w:r w:rsidR="00EE1E8E" w:rsidRPr="00394123">
        <w:rPr>
          <w:rFonts w:hint="eastAsia"/>
        </w:rPr>
        <w:t>字节（</w:t>
      </w:r>
      <w:r w:rsidR="00EE1E8E" w:rsidRPr="00394123">
        <w:rPr>
          <w:rFonts w:hint="eastAsia"/>
        </w:rPr>
        <w:t>48</w:t>
      </w:r>
      <w:r w:rsidR="00EE1E8E" w:rsidRPr="00394123">
        <w:rPr>
          <w:rFonts w:hint="eastAsia"/>
        </w:rPr>
        <w:t>位）的序列号在</w:t>
      </w:r>
      <w:r w:rsidR="00EE1E8E" w:rsidRPr="00394123">
        <w:rPr>
          <w:rFonts w:hint="eastAsia"/>
        </w:rPr>
        <w:t>9.3</w:t>
      </w:r>
      <w:r w:rsidR="00EE1E8E" w:rsidRPr="00394123">
        <w:rPr>
          <w:rFonts w:hint="eastAsia"/>
        </w:rPr>
        <w:t>小时翻转。另外组播序列号独立于单播序列号，网关启动时从</w:t>
      </w:r>
      <w:r w:rsidR="00EE1E8E" w:rsidRPr="00394123">
        <w:rPr>
          <w:rFonts w:hint="eastAsia"/>
        </w:rPr>
        <w:t>0</w:t>
      </w:r>
      <w:r w:rsidR="00EE1E8E" w:rsidRPr="00394123">
        <w:rPr>
          <w:rFonts w:hint="eastAsia"/>
        </w:rPr>
        <w:t>开始，</w:t>
      </w:r>
      <w:r w:rsidR="00271709" w:rsidRPr="00394123">
        <w:rPr>
          <w:rFonts w:hint="eastAsia"/>
        </w:rPr>
        <w:t>设备连接到网关时，设备的组播序列号清零。</w:t>
      </w:r>
    </w:p>
    <w:p w:rsidR="00271709" w:rsidRDefault="00B01149" w:rsidP="00D07382">
      <w:r w:rsidRPr="00394123">
        <w:rPr>
          <w:rFonts w:hint="eastAsia"/>
        </w:rPr>
        <w:tab/>
      </w:r>
      <w:r w:rsidR="00271709" w:rsidRPr="00394123">
        <w:rPr>
          <w:rFonts w:hint="eastAsia"/>
        </w:rPr>
        <w:t>组播控制命令不加密，也很容易根据序列号递增规律构造攻击报文，因此需要加密。采用固定共享秘钥，</w:t>
      </w:r>
      <w:r w:rsidR="00271709" w:rsidRPr="00394123">
        <w:rPr>
          <w:rFonts w:hint="eastAsia"/>
        </w:rPr>
        <w:t>tea</w:t>
      </w:r>
      <w:r w:rsidR="00271709" w:rsidRPr="00394123">
        <w:rPr>
          <w:rFonts w:hint="eastAsia"/>
        </w:rPr>
        <w:t>算法进行加密。</w:t>
      </w:r>
    </w:p>
    <w:p w:rsidR="00C8266D" w:rsidRDefault="00317262" w:rsidP="00C8266D">
      <w:pPr>
        <w:pStyle w:val="30"/>
      </w:pPr>
      <w:bookmarkStart w:id="54" w:name="_Toc436396649"/>
      <w:r>
        <w:rPr>
          <w:rFonts w:hint="eastAsia"/>
        </w:rPr>
        <w:lastRenderedPageBreak/>
        <w:t>RF</w:t>
      </w:r>
      <w:r>
        <w:rPr>
          <w:rFonts w:hint="eastAsia"/>
        </w:rPr>
        <w:t>信号</w:t>
      </w:r>
      <w:r w:rsidR="0002070A">
        <w:rPr>
          <w:rFonts w:hint="eastAsia"/>
        </w:rPr>
        <w:t>干扰解决</w:t>
      </w:r>
      <w:bookmarkEnd w:id="54"/>
    </w:p>
    <w:p w:rsidR="007007BC" w:rsidRDefault="006869C6" w:rsidP="00317262">
      <w:pPr>
        <w:rPr>
          <w:lang w:val="sv-SE"/>
        </w:rPr>
      </w:pPr>
      <w:r>
        <w:rPr>
          <w:lang w:val="sv-SE"/>
        </w:rPr>
        <w:t>RF</w:t>
      </w:r>
      <w:r>
        <w:rPr>
          <w:lang w:val="sv-SE"/>
        </w:rPr>
        <w:t>工作在</w:t>
      </w:r>
      <w:r>
        <w:rPr>
          <w:rFonts w:hint="eastAsia"/>
          <w:lang w:val="sv-SE"/>
        </w:rPr>
        <w:t>2.4G</w:t>
      </w:r>
      <w:r>
        <w:rPr>
          <w:rFonts w:hint="eastAsia"/>
          <w:lang w:val="sv-SE"/>
        </w:rPr>
        <w:t>频段，</w:t>
      </w:r>
      <w:r w:rsidR="00077DE1">
        <w:rPr>
          <w:rFonts w:hint="eastAsia"/>
          <w:lang w:val="sv-SE"/>
        </w:rPr>
        <w:t>和</w:t>
      </w:r>
      <w:r w:rsidR="00077DE1">
        <w:rPr>
          <w:rFonts w:hint="eastAsia"/>
          <w:lang w:val="sv-SE"/>
        </w:rPr>
        <w:t>wifi</w:t>
      </w:r>
      <w:r w:rsidR="00077DE1">
        <w:rPr>
          <w:rFonts w:hint="eastAsia"/>
          <w:lang w:val="sv-SE"/>
        </w:rPr>
        <w:t>冲突。</w:t>
      </w:r>
      <w:r w:rsidR="00840835">
        <w:rPr>
          <w:rFonts w:hint="eastAsia"/>
          <w:lang w:val="sv-SE"/>
        </w:rPr>
        <w:t>为了使得设备快速扫描到网关信道，我们只选择了</w:t>
      </w:r>
      <w:r w:rsidR="00840835">
        <w:rPr>
          <w:rFonts w:hint="eastAsia"/>
          <w:lang w:val="sv-SE"/>
        </w:rPr>
        <w:t>4</w:t>
      </w:r>
      <w:r w:rsidR="00840835">
        <w:rPr>
          <w:rFonts w:hint="eastAsia"/>
          <w:lang w:val="sv-SE"/>
        </w:rPr>
        <w:t>个信道</w:t>
      </w:r>
      <w:r w:rsidR="00840835">
        <w:rPr>
          <w:rFonts w:hint="eastAsia"/>
          <w:lang w:val="sv-SE"/>
        </w:rPr>
        <w:t>2477M</w:t>
      </w:r>
      <w:r w:rsidR="00840835">
        <w:rPr>
          <w:rFonts w:hint="eastAsia"/>
          <w:lang w:val="sv-SE"/>
        </w:rPr>
        <w:t>，</w:t>
      </w:r>
      <w:r w:rsidR="00840835">
        <w:rPr>
          <w:rFonts w:hint="eastAsia"/>
          <w:lang w:val="sv-SE"/>
        </w:rPr>
        <w:t>2479M</w:t>
      </w:r>
      <w:r w:rsidR="00840835">
        <w:rPr>
          <w:rFonts w:hint="eastAsia"/>
          <w:lang w:val="sv-SE"/>
        </w:rPr>
        <w:t>，</w:t>
      </w:r>
      <w:r w:rsidR="00840835">
        <w:rPr>
          <w:rFonts w:hint="eastAsia"/>
          <w:lang w:val="sv-SE"/>
        </w:rPr>
        <w:t>2481M</w:t>
      </w:r>
      <w:r w:rsidR="00840835">
        <w:rPr>
          <w:rFonts w:hint="eastAsia"/>
          <w:lang w:val="sv-SE"/>
        </w:rPr>
        <w:t>，</w:t>
      </w:r>
      <w:r w:rsidR="00840835">
        <w:rPr>
          <w:rFonts w:hint="eastAsia"/>
          <w:lang w:val="sv-SE"/>
        </w:rPr>
        <w:t>2483M</w:t>
      </w:r>
      <w:r w:rsidR="00840835">
        <w:rPr>
          <w:rFonts w:hint="eastAsia"/>
          <w:lang w:val="sv-SE"/>
        </w:rPr>
        <w:t>。这些频率都和</w:t>
      </w:r>
      <w:r w:rsidR="00840835">
        <w:rPr>
          <w:rFonts w:hint="eastAsia"/>
          <w:lang w:val="sv-SE"/>
        </w:rPr>
        <w:t>wifi</w:t>
      </w:r>
      <w:r w:rsidR="00840835">
        <w:rPr>
          <w:rFonts w:hint="eastAsia"/>
          <w:lang w:val="sv-SE"/>
        </w:rPr>
        <w:t>的</w:t>
      </w:r>
      <w:r w:rsidR="00840835">
        <w:rPr>
          <w:rFonts w:hint="eastAsia"/>
          <w:lang w:val="sv-SE"/>
        </w:rPr>
        <w:t>13</w:t>
      </w:r>
      <w:r w:rsidR="00840835">
        <w:rPr>
          <w:rFonts w:hint="eastAsia"/>
          <w:lang w:val="sv-SE"/>
        </w:rPr>
        <w:t>信道有冲突。</w:t>
      </w:r>
      <w:r w:rsidR="0083456F">
        <w:rPr>
          <w:rFonts w:hint="eastAsia"/>
          <w:lang w:val="sv-SE"/>
        </w:rPr>
        <w:t>当</w:t>
      </w:r>
      <w:r w:rsidR="00F23EA2">
        <w:rPr>
          <w:rFonts w:hint="eastAsia"/>
          <w:lang w:val="sv-SE"/>
        </w:rPr>
        <w:t>wifi</w:t>
      </w:r>
      <w:r w:rsidR="00F23EA2">
        <w:rPr>
          <w:rFonts w:hint="eastAsia"/>
          <w:lang w:val="sv-SE"/>
        </w:rPr>
        <w:t>使用</w:t>
      </w:r>
      <w:r w:rsidR="00F23EA2">
        <w:rPr>
          <w:rFonts w:hint="eastAsia"/>
          <w:lang w:val="sv-SE"/>
        </w:rPr>
        <w:t>13</w:t>
      </w:r>
      <w:r w:rsidR="00F23EA2">
        <w:rPr>
          <w:rFonts w:hint="eastAsia"/>
          <w:lang w:val="sv-SE"/>
        </w:rPr>
        <w:t>信道的时候，</w:t>
      </w:r>
      <w:r w:rsidR="00610824">
        <w:rPr>
          <w:rFonts w:hint="eastAsia"/>
          <w:lang w:val="sv-SE"/>
        </w:rPr>
        <w:t>rf</w:t>
      </w:r>
      <w:r w:rsidR="00610824">
        <w:rPr>
          <w:rFonts w:hint="eastAsia"/>
          <w:lang w:val="sv-SE"/>
        </w:rPr>
        <w:t>产生的电磁干扰使得</w:t>
      </w:r>
      <w:r w:rsidR="00610824">
        <w:rPr>
          <w:rFonts w:hint="eastAsia"/>
          <w:lang w:val="sv-SE"/>
        </w:rPr>
        <w:t>wifi</w:t>
      </w:r>
      <w:r w:rsidR="00610824">
        <w:rPr>
          <w:rFonts w:hint="eastAsia"/>
          <w:lang w:val="sv-SE"/>
        </w:rPr>
        <w:t>不能正常工作。</w:t>
      </w:r>
      <w:r w:rsidR="002F0332">
        <w:rPr>
          <w:rFonts w:hint="eastAsia"/>
          <w:lang w:val="sv-SE"/>
        </w:rPr>
        <w:t>为了避免这个情况</w:t>
      </w:r>
      <w:r w:rsidR="009425D7">
        <w:rPr>
          <w:rFonts w:hint="eastAsia"/>
          <w:lang w:val="sv-SE"/>
        </w:rPr>
        <w:t>，</w:t>
      </w:r>
      <w:r w:rsidR="002E26CD">
        <w:rPr>
          <w:rFonts w:hint="eastAsia"/>
          <w:lang w:val="sv-SE"/>
        </w:rPr>
        <w:t>尽量使</w:t>
      </w:r>
      <w:r w:rsidR="002E26CD">
        <w:rPr>
          <w:rFonts w:hint="eastAsia"/>
          <w:lang w:val="sv-SE"/>
        </w:rPr>
        <w:t>wifi</w:t>
      </w:r>
      <w:r w:rsidR="002E26CD">
        <w:rPr>
          <w:rFonts w:hint="eastAsia"/>
          <w:lang w:val="sv-SE"/>
        </w:rPr>
        <w:t>和</w:t>
      </w:r>
      <w:r w:rsidR="002E26CD">
        <w:rPr>
          <w:rFonts w:hint="eastAsia"/>
          <w:lang w:val="sv-SE"/>
        </w:rPr>
        <w:t>rf</w:t>
      </w:r>
      <w:r w:rsidR="002E26CD">
        <w:rPr>
          <w:rFonts w:hint="eastAsia"/>
          <w:lang w:val="sv-SE"/>
        </w:rPr>
        <w:t>工作在不同的频率。</w:t>
      </w:r>
    </w:p>
    <w:p w:rsidR="002E26CD" w:rsidRDefault="002E26CD" w:rsidP="00317262">
      <w:pPr>
        <w:rPr>
          <w:lang w:val="sv-SE"/>
        </w:rPr>
      </w:pPr>
    </w:p>
    <w:p w:rsidR="00793DFA" w:rsidRDefault="00EB4DE4" w:rsidP="00317262">
      <w:pPr>
        <w:rPr>
          <w:lang w:val="sv-SE"/>
        </w:rPr>
      </w:pPr>
      <w:r>
        <w:rPr>
          <w:lang w:val="sv-SE"/>
        </w:rPr>
        <w:t>另</w:t>
      </w:r>
      <w:r w:rsidR="006A4E4A">
        <w:rPr>
          <w:lang w:val="sv-SE"/>
        </w:rPr>
        <w:t>在</w:t>
      </w:r>
      <w:r w:rsidR="006A4E4A">
        <w:rPr>
          <w:rFonts w:hint="eastAsia"/>
          <w:lang w:val="sv-SE"/>
        </w:rPr>
        <w:t>wifi</w:t>
      </w:r>
      <w:r w:rsidR="006A4E4A">
        <w:rPr>
          <w:rFonts w:hint="eastAsia"/>
          <w:lang w:val="sv-SE"/>
        </w:rPr>
        <w:t>的</w:t>
      </w:r>
      <w:r w:rsidR="006A4E4A">
        <w:rPr>
          <w:rFonts w:hint="eastAsia"/>
          <w:lang w:val="sv-SE"/>
        </w:rPr>
        <w:t>1</w:t>
      </w:r>
      <w:r w:rsidR="006A4E4A">
        <w:rPr>
          <w:rFonts w:hint="eastAsia"/>
          <w:lang w:val="sv-SE"/>
        </w:rPr>
        <w:t>信道选择</w:t>
      </w:r>
      <w:r w:rsidR="00A45C6F">
        <w:rPr>
          <w:rFonts w:hint="eastAsia"/>
          <w:lang w:val="sv-SE"/>
        </w:rPr>
        <w:t>2401M</w:t>
      </w:r>
      <w:r w:rsidR="00A45C6F">
        <w:rPr>
          <w:rFonts w:hint="eastAsia"/>
          <w:lang w:val="sv-SE"/>
        </w:rPr>
        <w:t>，</w:t>
      </w:r>
      <w:r w:rsidR="00A45C6F">
        <w:rPr>
          <w:rFonts w:hint="eastAsia"/>
          <w:lang w:val="sv-SE"/>
        </w:rPr>
        <w:t>2403M</w:t>
      </w:r>
      <w:r w:rsidR="00A45C6F">
        <w:rPr>
          <w:rFonts w:hint="eastAsia"/>
          <w:lang w:val="sv-SE"/>
        </w:rPr>
        <w:t>，</w:t>
      </w:r>
      <w:r w:rsidR="00A45C6F">
        <w:rPr>
          <w:rFonts w:hint="eastAsia"/>
          <w:lang w:val="sv-SE"/>
        </w:rPr>
        <w:t>2405M</w:t>
      </w:r>
      <w:r w:rsidR="00A45C6F">
        <w:rPr>
          <w:rFonts w:hint="eastAsia"/>
          <w:lang w:val="sv-SE"/>
        </w:rPr>
        <w:t>，</w:t>
      </w:r>
      <w:r w:rsidR="00A45C6F">
        <w:rPr>
          <w:rFonts w:hint="eastAsia"/>
          <w:lang w:val="sv-SE"/>
        </w:rPr>
        <w:t>2407M</w:t>
      </w:r>
      <w:r>
        <w:rPr>
          <w:rFonts w:hint="eastAsia"/>
          <w:lang w:val="sv-SE"/>
        </w:rPr>
        <w:t>作为</w:t>
      </w:r>
      <w:r>
        <w:rPr>
          <w:rFonts w:hint="eastAsia"/>
          <w:lang w:val="sv-SE"/>
        </w:rPr>
        <w:t>rf</w:t>
      </w:r>
      <w:r w:rsidR="0076216A">
        <w:rPr>
          <w:rFonts w:hint="eastAsia"/>
          <w:lang w:val="sv-SE"/>
        </w:rPr>
        <w:t>的选择频率。当</w:t>
      </w:r>
      <w:r w:rsidR="00E8733A">
        <w:rPr>
          <w:rFonts w:hint="eastAsia"/>
          <w:lang w:val="sv-SE"/>
        </w:rPr>
        <w:t>wifi</w:t>
      </w:r>
      <w:r w:rsidR="00E8733A">
        <w:rPr>
          <w:rFonts w:hint="eastAsia"/>
          <w:lang w:val="sv-SE"/>
        </w:rPr>
        <w:t>工作在</w:t>
      </w:r>
      <w:r w:rsidR="00E8733A">
        <w:rPr>
          <w:rFonts w:hint="eastAsia"/>
          <w:lang w:val="sv-SE"/>
        </w:rPr>
        <w:t>7</w:t>
      </w:r>
      <w:r w:rsidR="00E8733A">
        <w:rPr>
          <w:rFonts w:hint="eastAsia"/>
          <w:lang w:val="sv-SE"/>
        </w:rPr>
        <w:t>信道以上，</w:t>
      </w:r>
      <w:r w:rsidR="00E8733A">
        <w:rPr>
          <w:rFonts w:hint="eastAsia"/>
          <w:lang w:val="sv-SE"/>
        </w:rPr>
        <w:t>rf</w:t>
      </w:r>
      <w:r w:rsidR="00E8733A">
        <w:rPr>
          <w:rFonts w:hint="eastAsia"/>
          <w:lang w:val="sv-SE"/>
        </w:rPr>
        <w:t>就使用</w:t>
      </w:r>
      <w:r w:rsidR="00E8733A">
        <w:rPr>
          <w:rFonts w:hint="eastAsia"/>
          <w:lang w:val="sv-SE"/>
        </w:rPr>
        <w:t>2401M~2407M</w:t>
      </w:r>
      <w:r w:rsidR="00E8733A">
        <w:rPr>
          <w:rFonts w:hint="eastAsia"/>
          <w:lang w:val="sv-SE"/>
        </w:rPr>
        <w:t>中的频率，</w:t>
      </w:r>
      <w:r w:rsidR="002944C5">
        <w:rPr>
          <w:rFonts w:hint="eastAsia"/>
          <w:lang w:val="sv-SE"/>
        </w:rPr>
        <w:t>当</w:t>
      </w:r>
      <w:r w:rsidR="002944C5">
        <w:rPr>
          <w:rFonts w:hint="eastAsia"/>
          <w:lang w:val="sv-SE"/>
        </w:rPr>
        <w:t>wifi</w:t>
      </w:r>
      <w:r w:rsidR="002944C5">
        <w:rPr>
          <w:rFonts w:hint="eastAsia"/>
          <w:lang w:val="sv-SE"/>
        </w:rPr>
        <w:t>工作在</w:t>
      </w:r>
      <w:r w:rsidR="002944C5">
        <w:rPr>
          <w:rFonts w:hint="eastAsia"/>
          <w:lang w:val="sv-SE"/>
        </w:rPr>
        <w:t>7</w:t>
      </w:r>
      <w:r w:rsidR="002944C5">
        <w:rPr>
          <w:rFonts w:hint="eastAsia"/>
          <w:lang w:val="sv-SE"/>
        </w:rPr>
        <w:t>信道及以下，</w:t>
      </w:r>
      <w:r w:rsidR="00CD4DF8">
        <w:rPr>
          <w:rFonts w:hint="eastAsia"/>
          <w:lang w:val="sv-SE"/>
        </w:rPr>
        <w:t>就选用</w:t>
      </w:r>
      <w:r w:rsidR="00CD4DF8">
        <w:rPr>
          <w:rFonts w:hint="eastAsia"/>
          <w:lang w:val="sv-SE"/>
        </w:rPr>
        <w:t>2477M~2483M</w:t>
      </w:r>
      <w:r w:rsidR="00CD4DF8">
        <w:rPr>
          <w:rFonts w:hint="eastAsia"/>
          <w:lang w:val="sv-SE"/>
        </w:rPr>
        <w:t>中的频率。</w:t>
      </w:r>
    </w:p>
    <w:p w:rsidR="004D14FC" w:rsidRDefault="004D14FC" w:rsidP="00317262">
      <w:pPr>
        <w:rPr>
          <w:lang w:val="sv-SE"/>
        </w:rPr>
      </w:pPr>
    </w:p>
    <w:p w:rsidR="004D14FC" w:rsidRDefault="004D14FC" w:rsidP="00317262">
      <w:pPr>
        <w:rPr>
          <w:lang w:val="sv-SE"/>
        </w:rPr>
      </w:pPr>
      <w:r>
        <w:rPr>
          <w:rFonts w:hint="eastAsia"/>
          <w:lang w:val="sv-SE"/>
        </w:rPr>
        <w:t>在</w:t>
      </w:r>
      <w:r w:rsidR="00777406">
        <w:rPr>
          <w:rFonts w:hint="eastAsia"/>
          <w:lang w:val="sv-SE"/>
        </w:rPr>
        <w:t>一键配置没有成功的时候，不要让</w:t>
      </w:r>
      <w:r w:rsidR="00777406">
        <w:rPr>
          <w:rFonts w:hint="eastAsia"/>
          <w:lang w:val="sv-SE"/>
        </w:rPr>
        <w:t>rf</w:t>
      </w:r>
      <w:r w:rsidR="00777406">
        <w:rPr>
          <w:rFonts w:hint="eastAsia"/>
          <w:lang w:val="sv-SE"/>
        </w:rPr>
        <w:t>工作，避免一键配置不成功。</w:t>
      </w:r>
    </w:p>
    <w:p w:rsidR="00777406" w:rsidRDefault="00777406" w:rsidP="00317262">
      <w:pPr>
        <w:rPr>
          <w:lang w:val="sv-SE"/>
        </w:rPr>
      </w:pPr>
    </w:p>
    <w:p w:rsidR="00777406" w:rsidRDefault="007E2FA9" w:rsidP="00317262">
      <w:pPr>
        <w:rPr>
          <w:lang w:val="sv-SE"/>
        </w:rPr>
      </w:pPr>
      <w:r>
        <w:rPr>
          <w:lang w:val="sv-SE"/>
        </w:rPr>
        <w:t>长久没连上</w:t>
      </w:r>
      <w:r>
        <w:rPr>
          <w:lang w:val="sv-SE"/>
        </w:rPr>
        <w:t>wifi</w:t>
      </w:r>
      <w:r>
        <w:rPr>
          <w:rFonts w:hint="eastAsia"/>
          <w:lang w:val="sv-SE"/>
        </w:rPr>
        <w:t>，</w:t>
      </w:r>
      <w:r>
        <w:rPr>
          <w:lang w:val="sv-SE"/>
        </w:rPr>
        <w:t>网关的频率在</w:t>
      </w:r>
      <w:r>
        <w:rPr>
          <w:lang w:val="sv-SE"/>
        </w:rPr>
        <w:t>wifi</w:t>
      </w:r>
      <w:r>
        <w:rPr>
          <w:lang w:val="sv-SE"/>
        </w:rPr>
        <w:t>的</w:t>
      </w:r>
      <w:r>
        <w:rPr>
          <w:rFonts w:hint="eastAsia"/>
          <w:lang w:val="sv-SE"/>
        </w:rPr>
        <w:t>1</w:t>
      </w:r>
      <w:r>
        <w:rPr>
          <w:rFonts w:hint="eastAsia"/>
          <w:lang w:val="sv-SE"/>
        </w:rPr>
        <w:t>信道和</w:t>
      </w:r>
      <w:r>
        <w:rPr>
          <w:rFonts w:hint="eastAsia"/>
          <w:lang w:val="sv-SE"/>
        </w:rPr>
        <w:t>wifi</w:t>
      </w:r>
      <w:r>
        <w:rPr>
          <w:rFonts w:hint="eastAsia"/>
          <w:lang w:val="sv-SE"/>
        </w:rPr>
        <w:t>的</w:t>
      </w:r>
      <w:r>
        <w:rPr>
          <w:rFonts w:hint="eastAsia"/>
          <w:lang w:val="sv-SE"/>
        </w:rPr>
        <w:t>13</w:t>
      </w:r>
      <w:r>
        <w:rPr>
          <w:rFonts w:hint="eastAsia"/>
          <w:lang w:val="sv-SE"/>
        </w:rPr>
        <w:t>信道中切换。</w:t>
      </w:r>
    </w:p>
    <w:p w:rsidR="009B5A70" w:rsidRDefault="009B5A70" w:rsidP="00317262">
      <w:pPr>
        <w:rPr>
          <w:lang w:val="sv-SE"/>
        </w:rPr>
      </w:pPr>
    </w:p>
    <w:p w:rsidR="00714B2A" w:rsidRDefault="00714B2A" w:rsidP="00317262">
      <w:pPr>
        <w:rPr>
          <w:lang w:val="sv-SE"/>
        </w:rPr>
      </w:pPr>
      <w:r>
        <w:rPr>
          <w:rFonts w:hint="eastAsia"/>
          <w:lang w:val="sv-SE"/>
        </w:rPr>
        <w:t>网关较多时，自家的网关和邻居家的网关如果都使用一个信道，</w:t>
      </w:r>
      <w:r>
        <w:rPr>
          <w:rFonts w:hint="eastAsia"/>
          <w:lang w:val="sv-SE"/>
        </w:rPr>
        <w:t>beacon</w:t>
      </w:r>
      <w:r>
        <w:rPr>
          <w:rFonts w:hint="eastAsia"/>
          <w:lang w:val="sv-SE"/>
        </w:rPr>
        <w:t>发送时间可能慢慢地变到一起去</w:t>
      </w:r>
      <w:r w:rsidR="001B7AFC">
        <w:rPr>
          <w:rFonts w:hint="eastAsia"/>
          <w:lang w:val="sv-SE"/>
        </w:rPr>
        <w:t>，然后长久才分开</w:t>
      </w:r>
      <w:r w:rsidR="000305BC">
        <w:rPr>
          <w:rFonts w:hint="eastAsia"/>
          <w:lang w:val="sv-SE"/>
        </w:rPr>
        <w:t>。</w:t>
      </w:r>
      <w:r w:rsidR="001B7AFC">
        <w:rPr>
          <w:rFonts w:hint="eastAsia"/>
          <w:lang w:val="sv-SE"/>
        </w:rPr>
        <w:t>这样</w:t>
      </w:r>
      <w:r w:rsidR="000305BC">
        <w:rPr>
          <w:rFonts w:hint="eastAsia"/>
          <w:lang w:val="sv-SE"/>
        </w:rPr>
        <w:t>两个网关在长时间都在同一时间发送</w:t>
      </w:r>
      <w:r w:rsidR="000305BC">
        <w:rPr>
          <w:rFonts w:hint="eastAsia"/>
          <w:lang w:val="sv-SE"/>
        </w:rPr>
        <w:t>beacon</w:t>
      </w:r>
      <w:r w:rsidR="000305BC">
        <w:rPr>
          <w:rFonts w:hint="eastAsia"/>
          <w:lang w:val="sv-SE"/>
        </w:rPr>
        <w:t>，处于两个网关距离差不多的设备收到的信号就是错误的而收不到</w:t>
      </w:r>
      <w:r w:rsidR="000305BC">
        <w:rPr>
          <w:rFonts w:hint="eastAsia"/>
          <w:lang w:val="sv-SE"/>
        </w:rPr>
        <w:t>beacon</w:t>
      </w:r>
      <w:r w:rsidR="000305BC">
        <w:rPr>
          <w:rFonts w:hint="eastAsia"/>
          <w:lang w:val="sv-SE"/>
        </w:rPr>
        <w:t>。</w:t>
      </w:r>
    </w:p>
    <w:p w:rsidR="005A0143" w:rsidRDefault="005A0143" w:rsidP="00317262">
      <w:pPr>
        <w:rPr>
          <w:lang w:val="sv-SE"/>
        </w:rPr>
      </w:pPr>
    </w:p>
    <w:p w:rsidR="005A0143" w:rsidRDefault="005A0143" w:rsidP="00317262">
      <w:pPr>
        <w:rPr>
          <w:lang w:val="sv-SE"/>
        </w:rPr>
      </w:pPr>
      <w:r>
        <w:rPr>
          <w:rFonts w:hint="eastAsia"/>
          <w:lang w:val="sv-SE"/>
        </w:rPr>
        <w:t>为了避免这种情况，</w:t>
      </w:r>
      <w:r w:rsidR="00CA0E9A">
        <w:rPr>
          <w:rFonts w:hint="eastAsia"/>
          <w:lang w:val="sv-SE"/>
        </w:rPr>
        <w:t>网关每隔</w:t>
      </w:r>
      <w:r w:rsidR="00CA0E9A">
        <w:rPr>
          <w:rFonts w:hint="eastAsia"/>
          <w:lang w:val="sv-SE"/>
        </w:rPr>
        <w:t>5</w:t>
      </w:r>
      <w:r w:rsidR="00CA0E9A">
        <w:rPr>
          <w:rFonts w:hint="eastAsia"/>
          <w:lang w:val="sv-SE"/>
        </w:rPr>
        <w:t>秒钟</w:t>
      </w:r>
      <w:r w:rsidR="003B3808">
        <w:rPr>
          <w:rFonts w:hint="eastAsia"/>
          <w:lang w:val="sv-SE"/>
        </w:rPr>
        <w:t>任选一个和其他报文不冲突的时刻</w:t>
      </w:r>
      <w:r w:rsidR="00751A50">
        <w:rPr>
          <w:rFonts w:hint="eastAsia"/>
          <w:lang w:val="sv-SE"/>
        </w:rPr>
        <w:t>发送一个信道占用指示报文。</w:t>
      </w:r>
      <w:r w:rsidR="00F97384">
        <w:rPr>
          <w:rFonts w:hint="eastAsia"/>
          <w:lang w:val="sv-SE"/>
        </w:rPr>
        <w:t>报文中包含序列号和周期内时间偏移量。</w:t>
      </w:r>
      <w:r w:rsidR="00551893">
        <w:rPr>
          <w:rFonts w:hint="eastAsia"/>
          <w:lang w:val="sv-SE"/>
        </w:rPr>
        <w:t>网关</w:t>
      </w:r>
      <w:r w:rsidR="00B3255E">
        <w:rPr>
          <w:rFonts w:hint="eastAsia"/>
          <w:lang w:val="sv-SE"/>
        </w:rPr>
        <w:t>若</w:t>
      </w:r>
      <w:r w:rsidR="00551893">
        <w:rPr>
          <w:rFonts w:hint="eastAsia"/>
          <w:lang w:val="sv-SE"/>
        </w:rPr>
        <w:t>收到的序列号比自己的序列号小的信道</w:t>
      </w:r>
      <w:r w:rsidR="00F5265F">
        <w:rPr>
          <w:rFonts w:hint="eastAsia"/>
          <w:lang w:val="sv-SE"/>
        </w:rPr>
        <w:t>占用指示报文，网关可以选择两种避让方式</w:t>
      </w:r>
    </w:p>
    <w:p w:rsidR="00792017" w:rsidRDefault="00792017" w:rsidP="00317262">
      <w:pPr>
        <w:rPr>
          <w:lang w:val="sv-SE"/>
        </w:rPr>
      </w:pPr>
      <w:r>
        <w:rPr>
          <w:rFonts w:hint="eastAsia"/>
          <w:lang w:val="sv-SE"/>
        </w:rPr>
        <w:tab/>
        <w:t>1</w:t>
      </w:r>
      <w:r>
        <w:rPr>
          <w:rFonts w:hint="eastAsia"/>
          <w:lang w:val="sv-SE"/>
        </w:rPr>
        <w:t>）若</w:t>
      </w:r>
      <w:r w:rsidR="00FF7DFC">
        <w:rPr>
          <w:rFonts w:hint="eastAsia"/>
          <w:lang w:val="sv-SE"/>
        </w:rPr>
        <w:t>启动后</w:t>
      </w:r>
      <w:r w:rsidR="007459E0">
        <w:rPr>
          <w:rFonts w:hint="eastAsia"/>
          <w:lang w:val="sv-SE"/>
        </w:rPr>
        <w:t>信道切换次数小于</w:t>
      </w:r>
      <w:r w:rsidR="007459E0">
        <w:rPr>
          <w:rFonts w:hint="eastAsia"/>
          <w:lang w:val="sv-SE"/>
        </w:rPr>
        <w:t>3</w:t>
      </w:r>
      <w:r w:rsidR="00FF7DFC">
        <w:rPr>
          <w:rFonts w:hint="eastAsia"/>
          <w:lang w:val="sv-SE"/>
        </w:rPr>
        <w:t>，则</w:t>
      </w:r>
      <w:r w:rsidR="007459E0">
        <w:rPr>
          <w:rFonts w:hint="eastAsia"/>
          <w:lang w:val="sv-SE"/>
        </w:rPr>
        <w:t>递增一个</w:t>
      </w:r>
      <w:r w:rsidR="007A75C9">
        <w:rPr>
          <w:rFonts w:hint="eastAsia"/>
          <w:lang w:val="sv-SE"/>
        </w:rPr>
        <w:t>信道</w:t>
      </w:r>
      <w:r w:rsidR="002625F9">
        <w:rPr>
          <w:rFonts w:hint="eastAsia"/>
          <w:lang w:val="sv-SE"/>
        </w:rPr>
        <w:t>，并保存</w:t>
      </w:r>
      <w:r w:rsidR="00FF7DFC">
        <w:rPr>
          <w:rFonts w:hint="eastAsia"/>
          <w:lang w:val="sv-SE"/>
        </w:rPr>
        <w:t>。</w:t>
      </w:r>
      <w:r w:rsidR="004F66B8">
        <w:rPr>
          <w:rFonts w:hint="eastAsia"/>
          <w:lang w:val="sv-SE"/>
        </w:rPr>
        <w:t>递增的信道仍然遵循不和</w:t>
      </w:r>
      <w:r w:rsidR="004F66B8">
        <w:rPr>
          <w:rFonts w:hint="eastAsia"/>
          <w:lang w:val="sv-SE"/>
        </w:rPr>
        <w:t>wifi</w:t>
      </w:r>
      <w:r w:rsidR="004F66B8">
        <w:rPr>
          <w:rFonts w:hint="eastAsia"/>
          <w:lang w:val="sv-SE"/>
        </w:rPr>
        <w:t>冲突。</w:t>
      </w:r>
    </w:p>
    <w:p w:rsidR="00CB6FAE" w:rsidRDefault="00FF7DFC" w:rsidP="00317262">
      <w:pPr>
        <w:rPr>
          <w:lang w:val="sv-SE"/>
        </w:rPr>
      </w:pPr>
      <w:r>
        <w:rPr>
          <w:rFonts w:hint="eastAsia"/>
          <w:lang w:val="sv-SE"/>
        </w:rPr>
        <w:tab/>
        <w:t>2</w:t>
      </w:r>
      <w:r>
        <w:rPr>
          <w:rFonts w:hint="eastAsia"/>
          <w:lang w:val="sv-SE"/>
        </w:rPr>
        <w:t>）若</w:t>
      </w:r>
      <w:r w:rsidR="00683049">
        <w:rPr>
          <w:rFonts w:hint="eastAsia"/>
          <w:lang w:val="sv-SE"/>
        </w:rPr>
        <w:t>启动后信道切换次数大于等于</w:t>
      </w:r>
      <w:r w:rsidR="00683049">
        <w:rPr>
          <w:rFonts w:hint="eastAsia"/>
          <w:lang w:val="sv-SE"/>
        </w:rPr>
        <w:t>3</w:t>
      </w:r>
      <w:r w:rsidR="00683049">
        <w:rPr>
          <w:rFonts w:hint="eastAsia"/>
          <w:lang w:val="sv-SE"/>
        </w:rPr>
        <w:t>，</w:t>
      </w:r>
      <w:r w:rsidR="00B90857">
        <w:rPr>
          <w:rFonts w:hint="eastAsia"/>
          <w:lang w:val="sv-SE"/>
        </w:rPr>
        <w:t>则不再切换信道。如果发现自己的</w:t>
      </w:r>
      <w:r w:rsidR="00B90857">
        <w:rPr>
          <w:rFonts w:hint="eastAsia"/>
          <w:lang w:val="sv-SE"/>
        </w:rPr>
        <w:t>beacon</w:t>
      </w:r>
      <w:r w:rsidR="00B90857">
        <w:rPr>
          <w:rFonts w:hint="eastAsia"/>
          <w:lang w:val="sv-SE"/>
        </w:rPr>
        <w:t>发送时间</w:t>
      </w:r>
      <w:r w:rsidR="00F4018A">
        <w:rPr>
          <w:rFonts w:hint="eastAsia"/>
          <w:lang w:val="sv-SE"/>
        </w:rPr>
        <w:t>距离</w:t>
      </w:r>
      <w:r w:rsidR="00C70E6C">
        <w:rPr>
          <w:rFonts w:hint="eastAsia"/>
          <w:lang w:val="sv-SE"/>
        </w:rPr>
        <w:t>在区间</w:t>
      </w:r>
      <w:r w:rsidR="00EB6DAC">
        <w:rPr>
          <w:rFonts w:hint="eastAsia"/>
          <w:lang w:val="sv-SE"/>
        </w:rPr>
        <w:t>[-3ms,3</w:t>
      </w:r>
      <w:r w:rsidR="00C70E6C">
        <w:rPr>
          <w:rFonts w:hint="eastAsia"/>
          <w:lang w:val="sv-SE"/>
        </w:rPr>
        <w:t>ms]</w:t>
      </w:r>
      <w:r w:rsidR="00C70E6C">
        <w:rPr>
          <w:rFonts w:hint="eastAsia"/>
          <w:lang w:val="sv-SE"/>
        </w:rPr>
        <w:t>之间</w:t>
      </w:r>
      <w:r w:rsidR="00CE6E60">
        <w:rPr>
          <w:rFonts w:hint="eastAsia"/>
          <w:lang w:val="sv-SE"/>
        </w:rPr>
        <w:t>，</w:t>
      </w:r>
      <w:r w:rsidR="00B90857">
        <w:rPr>
          <w:rFonts w:hint="eastAsia"/>
          <w:lang w:val="sv-SE"/>
        </w:rPr>
        <w:t>和</w:t>
      </w:r>
      <w:r w:rsidR="00683049">
        <w:rPr>
          <w:rFonts w:hint="eastAsia"/>
          <w:lang w:val="sv-SE"/>
        </w:rPr>
        <w:t>则</w:t>
      </w:r>
      <w:r w:rsidR="00BC6834">
        <w:rPr>
          <w:rFonts w:hint="eastAsia"/>
          <w:lang w:val="sv-SE"/>
        </w:rPr>
        <w:t>将自己的</w:t>
      </w:r>
      <w:r w:rsidR="00BC6834">
        <w:rPr>
          <w:rFonts w:hint="eastAsia"/>
          <w:lang w:val="sv-SE"/>
        </w:rPr>
        <w:t>beacon</w:t>
      </w:r>
      <w:r w:rsidR="002A4231">
        <w:rPr>
          <w:rFonts w:hint="eastAsia"/>
          <w:lang w:val="sv-SE"/>
        </w:rPr>
        <w:t>发送时间都后推</w:t>
      </w:r>
      <w:r w:rsidR="002A4231">
        <w:rPr>
          <w:rFonts w:hint="eastAsia"/>
          <w:lang w:val="sv-SE"/>
        </w:rPr>
        <w:t>30ms</w:t>
      </w:r>
      <w:r w:rsidR="00057E17">
        <w:rPr>
          <w:rFonts w:hint="eastAsia"/>
          <w:lang w:val="sv-SE"/>
        </w:rPr>
        <w:t>。</w:t>
      </w:r>
      <w:r w:rsidR="00CB6FAE">
        <w:rPr>
          <w:rFonts w:hint="eastAsia"/>
          <w:lang w:val="sv-SE"/>
        </w:rPr>
        <w:t>这样做的目的是在信道实在拥挤的情况下，</w:t>
      </w:r>
      <w:r w:rsidR="006D51F7">
        <w:rPr>
          <w:rFonts w:hint="eastAsia"/>
          <w:lang w:val="sv-SE"/>
        </w:rPr>
        <w:t>错开</w:t>
      </w:r>
      <w:r w:rsidR="003C34AB">
        <w:rPr>
          <w:rFonts w:hint="eastAsia"/>
          <w:lang w:val="sv-SE"/>
        </w:rPr>
        <w:t>时隙</w:t>
      </w:r>
      <w:r w:rsidR="006D51F7">
        <w:rPr>
          <w:rFonts w:hint="eastAsia"/>
          <w:lang w:val="sv-SE"/>
        </w:rPr>
        <w:t>，</w:t>
      </w:r>
      <w:r w:rsidR="00CB6FAE">
        <w:rPr>
          <w:rFonts w:hint="eastAsia"/>
          <w:lang w:val="sv-SE"/>
        </w:rPr>
        <w:t>保证</w:t>
      </w:r>
      <w:r w:rsidR="00CB6FAE">
        <w:rPr>
          <w:rFonts w:hint="eastAsia"/>
          <w:lang w:val="sv-SE"/>
        </w:rPr>
        <w:t>beacon</w:t>
      </w:r>
      <w:r w:rsidR="008A323B">
        <w:rPr>
          <w:rFonts w:hint="eastAsia"/>
          <w:lang w:val="sv-SE"/>
        </w:rPr>
        <w:t>的发送时间是错开的，</w:t>
      </w:r>
      <w:r w:rsidR="00CB6FAE">
        <w:rPr>
          <w:rFonts w:hint="eastAsia"/>
          <w:lang w:val="sv-SE"/>
        </w:rPr>
        <w:t>能正常被设备收到。</w:t>
      </w:r>
      <w:r w:rsidR="00090F62">
        <w:rPr>
          <w:rFonts w:hint="eastAsia"/>
          <w:lang w:val="sv-SE"/>
        </w:rPr>
        <w:t>而其他的命令报文发送不是很频繁并且有重发机制，也能收到。</w:t>
      </w:r>
    </w:p>
    <w:p w:rsidR="00634F23" w:rsidRPr="00394123" w:rsidRDefault="00634F23" w:rsidP="00634F23">
      <w:pPr>
        <w:pStyle w:val="30"/>
      </w:pPr>
      <w:bookmarkStart w:id="55" w:name="_Toc436396650"/>
      <w:r>
        <w:rPr>
          <w:rFonts w:hint="eastAsia"/>
        </w:rPr>
        <w:t>信道占用指示报文</w:t>
      </w:r>
      <w:bookmarkEnd w:id="55"/>
    </w:p>
    <w:p w:rsidR="00634F23" w:rsidRPr="00394123" w:rsidRDefault="00F83E9A" w:rsidP="00634F23">
      <w:pPr>
        <w:rPr>
          <w:lang w:val="sv-SE"/>
        </w:rPr>
      </w:pPr>
      <w:r>
        <w:rPr>
          <w:rFonts w:hint="eastAsia"/>
          <w:lang w:val="sv-SE"/>
        </w:rPr>
        <w:t>发送方向：网关</w:t>
      </w:r>
      <w:r w:rsidR="00634F23" w:rsidRPr="00394123">
        <w:rPr>
          <w:rFonts w:hint="eastAsia"/>
          <w:lang w:val="sv-SE"/>
        </w:rPr>
        <w:t>→网关</w:t>
      </w:r>
    </w:p>
    <w:p w:rsidR="00634F23" w:rsidRPr="00394123" w:rsidRDefault="00634F23" w:rsidP="00634F23">
      <w:pPr>
        <w:rPr>
          <w:lang w:val="sv-SE"/>
        </w:rPr>
      </w:pPr>
      <w:r w:rsidRPr="00394123">
        <w:rPr>
          <w:rFonts w:hint="eastAsia"/>
          <w:lang w:val="sv-SE"/>
        </w:rPr>
        <w:t>接收地址：全网广播（</w:t>
      </w:r>
      <w:r w:rsidRPr="00394123">
        <w:rPr>
          <w:rFonts w:hint="eastAsia"/>
          <w:lang w:val="sv-SE"/>
        </w:rPr>
        <w:t>P0</w:t>
      </w:r>
      <w:r w:rsidRPr="00394123">
        <w:rPr>
          <w:rFonts w:hint="eastAsia"/>
          <w:lang w:val="sv-SE"/>
        </w:rPr>
        <w:t>）</w:t>
      </w:r>
    </w:p>
    <w:tbl>
      <w:tblPr>
        <w:tblStyle w:val="a9"/>
        <w:tblW w:w="0" w:type="auto"/>
        <w:jc w:val="center"/>
        <w:tblInd w:w="420" w:type="dxa"/>
        <w:tblLook w:val="04A0"/>
      </w:tblPr>
      <w:tblGrid>
        <w:gridCol w:w="2373"/>
        <w:gridCol w:w="2353"/>
        <w:gridCol w:w="2354"/>
        <w:gridCol w:w="2354"/>
      </w:tblGrid>
      <w:tr w:rsidR="00634F23" w:rsidRPr="00394123" w:rsidTr="00BF3A60">
        <w:trPr>
          <w:jc w:val="center"/>
        </w:trPr>
        <w:tc>
          <w:tcPr>
            <w:tcW w:w="2373" w:type="dxa"/>
          </w:tcPr>
          <w:p w:rsidR="00634F23" w:rsidRPr="00394123" w:rsidRDefault="00634F23" w:rsidP="00BF3A60">
            <w:pPr>
              <w:pStyle w:val="1d"/>
              <w:spacing w:beforeLines="0" w:afterLines="0"/>
              <w:jc w:val="center"/>
            </w:pPr>
            <w:r w:rsidRPr="00394123">
              <w:rPr>
                <w:rFonts w:hint="eastAsia"/>
              </w:rPr>
              <w:t>1</w:t>
            </w:r>
          </w:p>
        </w:tc>
        <w:tc>
          <w:tcPr>
            <w:tcW w:w="2353" w:type="dxa"/>
          </w:tcPr>
          <w:p w:rsidR="00634F23" w:rsidRPr="00394123" w:rsidRDefault="00634F23" w:rsidP="00BF3A60">
            <w:pPr>
              <w:pStyle w:val="1d"/>
              <w:spacing w:beforeLines="0" w:afterLines="0"/>
              <w:jc w:val="center"/>
            </w:pPr>
            <w:r w:rsidRPr="00394123">
              <w:rPr>
                <w:rFonts w:hint="eastAsia"/>
              </w:rPr>
              <w:t>2</w:t>
            </w:r>
          </w:p>
        </w:tc>
        <w:tc>
          <w:tcPr>
            <w:tcW w:w="2354" w:type="dxa"/>
          </w:tcPr>
          <w:p w:rsidR="00634F23" w:rsidRPr="00394123" w:rsidRDefault="00634F23" w:rsidP="00BF3A60">
            <w:pPr>
              <w:pStyle w:val="1d"/>
              <w:spacing w:beforeLines="0" w:afterLines="0"/>
              <w:jc w:val="center"/>
            </w:pPr>
            <w:r w:rsidRPr="00394123">
              <w:rPr>
                <w:rFonts w:hint="eastAsia"/>
              </w:rPr>
              <w:t>3</w:t>
            </w:r>
          </w:p>
        </w:tc>
        <w:tc>
          <w:tcPr>
            <w:tcW w:w="2354" w:type="dxa"/>
          </w:tcPr>
          <w:p w:rsidR="00634F23" w:rsidRPr="00394123" w:rsidRDefault="00634F23" w:rsidP="00BF3A60">
            <w:pPr>
              <w:pStyle w:val="1d"/>
              <w:spacing w:beforeLines="0" w:afterLines="0"/>
              <w:jc w:val="center"/>
            </w:pPr>
            <w:r w:rsidRPr="00394123">
              <w:rPr>
                <w:rFonts w:hint="eastAsia"/>
              </w:rPr>
              <w:t>4</w:t>
            </w:r>
          </w:p>
        </w:tc>
      </w:tr>
      <w:tr w:rsidR="00F37C57" w:rsidRPr="00394123" w:rsidTr="00BF3A60">
        <w:trPr>
          <w:jc w:val="center"/>
        </w:trPr>
        <w:tc>
          <w:tcPr>
            <w:tcW w:w="2373" w:type="dxa"/>
          </w:tcPr>
          <w:p w:rsidR="00F37C57" w:rsidRPr="00394123" w:rsidRDefault="00F37C57" w:rsidP="00BF3A60">
            <w:pPr>
              <w:pStyle w:val="1d"/>
              <w:spacing w:beforeLines="0" w:afterLines="0"/>
              <w:jc w:val="center"/>
            </w:pPr>
            <w:r w:rsidRPr="00394123">
              <w:rPr>
                <w:rFonts w:hint="eastAsia"/>
              </w:rPr>
              <w:t>cmd=</w:t>
            </w:r>
            <w:r>
              <w:rPr>
                <w:rFonts w:hint="eastAsia"/>
              </w:rPr>
              <w:t>信道指示</w:t>
            </w:r>
          </w:p>
        </w:tc>
        <w:tc>
          <w:tcPr>
            <w:tcW w:w="2353" w:type="dxa"/>
          </w:tcPr>
          <w:p w:rsidR="00F37C57" w:rsidRPr="00394123" w:rsidRDefault="00F37C57" w:rsidP="00BF3A60">
            <w:pPr>
              <w:pStyle w:val="1d"/>
              <w:spacing w:beforeLines="0" w:afterLines="0"/>
              <w:jc w:val="center"/>
            </w:pPr>
            <w:r w:rsidRPr="00394123">
              <w:rPr>
                <w:rFonts w:hint="eastAsia"/>
              </w:rPr>
              <w:t>保留</w:t>
            </w:r>
          </w:p>
        </w:tc>
        <w:tc>
          <w:tcPr>
            <w:tcW w:w="4708" w:type="dxa"/>
            <w:gridSpan w:val="2"/>
          </w:tcPr>
          <w:p w:rsidR="00F37C57" w:rsidRPr="00394123" w:rsidRDefault="00F37C57" w:rsidP="00F37C57">
            <w:pPr>
              <w:pStyle w:val="1d"/>
              <w:spacing w:beforeLines="0" w:afterLines="0"/>
              <w:jc w:val="center"/>
            </w:pPr>
            <w:r>
              <w:rPr>
                <w:rFonts w:hint="eastAsia"/>
              </w:rPr>
              <w:t>时间偏移量</w:t>
            </w:r>
          </w:p>
        </w:tc>
      </w:tr>
      <w:tr w:rsidR="00634F23" w:rsidRPr="00394123" w:rsidTr="00BF3A60">
        <w:trPr>
          <w:trHeight w:val="634"/>
          <w:jc w:val="center"/>
        </w:trPr>
        <w:tc>
          <w:tcPr>
            <w:tcW w:w="9434" w:type="dxa"/>
            <w:gridSpan w:val="4"/>
          </w:tcPr>
          <w:p w:rsidR="00634F23" w:rsidRPr="00394123" w:rsidRDefault="00634F23" w:rsidP="00BF3A60">
            <w:pPr>
              <w:pStyle w:val="1d"/>
              <w:spacing w:beforeLines="0" w:afterLines="0"/>
              <w:jc w:val="center"/>
            </w:pPr>
            <w:r w:rsidRPr="00394123">
              <w:rPr>
                <w:rFonts w:hint="eastAsia"/>
              </w:rPr>
              <w:t>设备序列号</w:t>
            </w:r>
            <w:r w:rsidRPr="00394123">
              <w:rPr>
                <w:rFonts w:hint="eastAsia"/>
              </w:rPr>
              <w:t>8</w:t>
            </w:r>
            <w:r w:rsidRPr="00394123">
              <w:rPr>
                <w:rFonts w:hint="eastAsia"/>
              </w:rPr>
              <w:t>字节</w:t>
            </w:r>
          </w:p>
        </w:tc>
      </w:tr>
    </w:tbl>
    <w:p w:rsidR="00634F23" w:rsidRDefault="00634F23" w:rsidP="00317262">
      <w:pPr>
        <w:rPr>
          <w:lang w:val="sv-SE"/>
        </w:rPr>
      </w:pPr>
    </w:p>
    <w:p w:rsidR="008D092C" w:rsidRPr="00634F23" w:rsidRDefault="00505527" w:rsidP="00505527">
      <w:pPr>
        <w:pStyle w:val="30"/>
        <w:ind w:left="0" w:firstLine="0"/>
      </w:pPr>
      <w:bookmarkStart w:id="56" w:name="_Toc436396651"/>
      <w:r>
        <w:t>升级协议</w:t>
      </w:r>
      <w:bookmarkEnd w:id="56"/>
    </w:p>
    <w:p w:rsidR="00E9795B" w:rsidRDefault="00E9795B" w:rsidP="00E9795B">
      <w:r>
        <w:rPr>
          <w:rFonts w:hint="eastAsia"/>
        </w:rPr>
        <w:t>分配地址（配对）：</w:t>
      </w:r>
    </w:p>
    <w:p w:rsidR="00E9795B" w:rsidRDefault="00E9795B" w:rsidP="00E9795B"/>
    <w:p w:rsidR="00E9795B" w:rsidRDefault="00E9795B" w:rsidP="00E9795B">
      <w:r>
        <w:rPr>
          <w:rFonts w:hint="eastAsia"/>
        </w:rPr>
        <w:t>1</w:t>
      </w:r>
      <w:r>
        <w:rPr>
          <w:rFonts w:hint="eastAsia"/>
        </w:rPr>
        <w:t>）设备向网关发送</w:t>
      </w:r>
      <w:r>
        <w:rPr>
          <w:rFonts w:hint="eastAsia"/>
        </w:rPr>
        <w:t>gw_config_req_t</w:t>
      </w:r>
      <w:r>
        <w:rPr>
          <w:rFonts w:hint="eastAsia"/>
        </w:rPr>
        <w:t>。</w:t>
      </w:r>
    </w:p>
    <w:p w:rsidR="00E9795B" w:rsidRDefault="00E9795B" w:rsidP="00E9795B">
      <w:r>
        <w:rPr>
          <w:rFonts w:hint="eastAsia"/>
        </w:rPr>
        <w:t>cmd=RF_PACKET_TYPE_CONFIG_REQ</w:t>
      </w:r>
      <w:r>
        <w:rPr>
          <w:rFonts w:hint="eastAsia"/>
        </w:rPr>
        <w:t>；</w:t>
      </w:r>
    </w:p>
    <w:p w:rsidR="00E9795B" w:rsidRDefault="00E9795B" w:rsidP="00E9795B">
      <w:r>
        <w:rPr>
          <w:rFonts w:hint="eastAsia"/>
        </w:rPr>
        <w:t>若激活信息有效，</w:t>
      </w:r>
      <w:r>
        <w:rPr>
          <w:rFonts w:hint="eastAsia"/>
        </w:rPr>
        <w:t>sn</w:t>
      </w:r>
      <w:r>
        <w:rPr>
          <w:rFonts w:hint="eastAsia"/>
        </w:rPr>
        <w:t>，</w:t>
      </w:r>
      <w:r>
        <w:rPr>
          <w:rFonts w:hint="eastAsia"/>
        </w:rPr>
        <w:t>dev_type ext_type</w:t>
      </w:r>
      <w:r>
        <w:rPr>
          <w:rFonts w:hint="eastAsia"/>
        </w:rPr>
        <w:t>从保存激活信息的</w:t>
      </w:r>
      <w:r>
        <w:rPr>
          <w:rFonts w:hint="eastAsia"/>
        </w:rPr>
        <w:t>flash</w:t>
      </w:r>
      <w:r>
        <w:rPr>
          <w:rFonts w:hint="eastAsia"/>
        </w:rPr>
        <w:t>中取。</w:t>
      </w:r>
    </w:p>
    <w:p w:rsidR="00E9795B" w:rsidRDefault="00E9795B" w:rsidP="00E9795B">
      <w:r>
        <w:rPr>
          <w:rFonts w:hint="eastAsia"/>
        </w:rPr>
        <w:t>若激活信息无效，</w:t>
      </w:r>
      <w:r>
        <w:rPr>
          <w:rFonts w:hint="eastAsia"/>
        </w:rPr>
        <w:t>sn=1</w:t>
      </w:r>
      <w:r>
        <w:rPr>
          <w:rFonts w:hint="eastAsia"/>
        </w:rPr>
        <w:t>，</w:t>
      </w:r>
    </w:p>
    <w:p w:rsidR="00E9795B" w:rsidRDefault="00E9795B" w:rsidP="00E9795B">
      <w:r>
        <w:rPr>
          <w:rFonts w:hint="eastAsia"/>
        </w:rPr>
        <w:t>flags = 2</w:t>
      </w:r>
      <w:r>
        <w:rPr>
          <w:rFonts w:hint="eastAsia"/>
        </w:rPr>
        <w:t>；用于和正常映像的配对请求区分开。</w:t>
      </w:r>
    </w:p>
    <w:p w:rsidR="00E9795B" w:rsidRDefault="00E9795B" w:rsidP="00E9795B"/>
    <w:p w:rsidR="00E9795B" w:rsidRDefault="00E9795B" w:rsidP="00E9795B">
      <w:r>
        <w:rPr>
          <w:rFonts w:hint="eastAsia"/>
        </w:rPr>
        <w:lastRenderedPageBreak/>
        <w:t>2</w:t>
      </w:r>
      <w:r>
        <w:rPr>
          <w:rFonts w:hint="eastAsia"/>
        </w:rPr>
        <w:t>）网关向设备回应</w:t>
      </w:r>
      <w:r>
        <w:rPr>
          <w:rFonts w:hint="eastAsia"/>
        </w:rPr>
        <w:t>gw_config_res_t</w:t>
      </w:r>
      <w:r>
        <w:rPr>
          <w:rFonts w:hint="eastAsia"/>
        </w:rPr>
        <w:t>。</w:t>
      </w:r>
    </w:p>
    <w:p w:rsidR="00E9795B" w:rsidRDefault="00E9795B" w:rsidP="00E9795B">
      <w:r>
        <w:t>cmd=RF_PACKET_TYPE_CONFIG_RES</w:t>
      </w:r>
    </w:p>
    <w:p w:rsidR="00E9795B" w:rsidRDefault="00E9795B" w:rsidP="00E9795B">
      <w:r>
        <w:rPr>
          <w:rFonts w:hint="eastAsia"/>
        </w:rPr>
        <w:t>设备判断</w:t>
      </w:r>
      <w:r>
        <w:rPr>
          <w:rFonts w:hint="eastAsia"/>
        </w:rPr>
        <w:t>sn</w:t>
      </w:r>
      <w:r>
        <w:rPr>
          <w:rFonts w:hint="eastAsia"/>
        </w:rPr>
        <w:t>和发送的是否一致，若一致，根据</w:t>
      </w:r>
      <w:r>
        <w:rPr>
          <w:rFonts w:hint="eastAsia"/>
        </w:rPr>
        <w:t>client_id</w:t>
      </w:r>
      <w:r>
        <w:rPr>
          <w:rFonts w:hint="eastAsia"/>
        </w:rPr>
        <w:t>和</w:t>
      </w:r>
      <w:r>
        <w:rPr>
          <w:rFonts w:hint="eastAsia"/>
        </w:rPr>
        <w:t>network_id</w:t>
      </w:r>
      <w:r>
        <w:rPr>
          <w:rFonts w:hint="eastAsia"/>
        </w:rPr>
        <w:t>设置自己的接收地址。</w:t>
      </w:r>
    </w:p>
    <w:p w:rsidR="00E9795B" w:rsidRDefault="00E9795B" w:rsidP="00E9795B"/>
    <w:p w:rsidR="00E9795B" w:rsidRDefault="00E9795B" w:rsidP="00E9795B"/>
    <w:p w:rsidR="00E9795B" w:rsidRDefault="00E9795B" w:rsidP="00E9795B">
      <w:r>
        <w:rPr>
          <w:rFonts w:hint="eastAsia"/>
        </w:rPr>
        <w:t>----</w:t>
      </w:r>
      <w:r>
        <w:rPr>
          <w:rFonts w:hint="eastAsia"/>
        </w:rPr>
        <w:t>设备启动后，根据升级完成标志（校验）判断进入分配地址流程还是运行正常的映像。</w:t>
      </w:r>
    </w:p>
    <w:p w:rsidR="00E9795B" w:rsidRDefault="00E9795B" w:rsidP="00E9795B"/>
    <w:p w:rsidR="00E9795B" w:rsidRDefault="00E9795B" w:rsidP="00E9795B"/>
    <w:p w:rsidR="00E9795B" w:rsidRDefault="00E9795B" w:rsidP="00E9795B">
      <w:r>
        <w:rPr>
          <w:rFonts w:hint="eastAsia"/>
        </w:rPr>
        <w:t>升级：</w:t>
      </w:r>
    </w:p>
    <w:p w:rsidR="00E9795B" w:rsidRDefault="00E9795B" w:rsidP="00E9795B"/>
    <w:p w:rsidR="00E9795B" w:rsidRDefault="00E9795B" w:rsidP="00E9795B">
      <w:r>
        <w:rPr>
          <w:rFonts w:hint="eastAsia"/>
        </w:rPr>
        <w:t>1</w:t>
      </w:r>
      <w:r>
        <w:rPr>
          <w:rFonts w:hint="eastAsia"/>
        </w:rPr>
        <w:t>）网关向设备发送</w:t>
      </w:r>
      <w:r>
        <w:rPr>
          <w:rFonts w:hint="eastAsia"/>
        </w:rPr>
        <w:t>gw_cmd_t+rf_upgrade_req_t</w:t>
      </w:r>
      <w:r>
        <w:rPr>
          <w:rFonts w:hint="eastAsia"/>
        </w:rPr>
        <w:t>，启动升级流程，告知映像头部。</w:t>
      </w:r>
      <w:r>
        <w:rPr>
          <w:rFonts w:hint="eastAsia"/>
        </w:rPr>
        <w:t>subcmd=RF_SUBCMD_UPGRADE</w:t>
      </w:r>
      <w:r>
        <w:rPr>
          <w:rFonts w:hint="eastAsia"/>
        </w:rPr>
        <w:t>。</w:t>
      </w:r>
    </w:p>
    <w:p w:rsidR="00E9795B" w:rsidRDefault="00E9795B" w:rsidP="00E9795B"/>
    <w:p w:rsidR="00E9795B" w:rsidRDefault="00E9795B" w:rsidP="00E9795B">
      <w:r>
        <w:rPr>
          <w:rFonts w:hint="eastAsia"/>
        </w:rPr>
        <w:tab/>
        <w:t>---</w:t>
      </w:r>
      <w:r>
        <w:rPr>
          <w:rFonts w:hint="eastAsia"/>
        </w:rPr>
        <w:t>设备此时若运行的是正常映像，则清除升级完成标志。重启后先进入分配地址流程。网关会发送多次</w:t>
      </w:r>
      <w:r>
        <w:rPr>
          <w:rFonts w:hint="eastAsia"/>
        </w:rPr>
        <w:t>gw_cmd_t+rf_upgrade_req_t</w:t>
      </w:r>
      <w:r>
        <w:rPr>
          <w:rFonts w:hint="eastAsia"/>
        </w:rPr>
        <w:t>，设备重启后还应收到。</w:t>
      </w:r>
    </w:p>
    <w:p w:rsidR="00E9795B" w:rsidRDefault="00E9795B" w:rsidP="00E9795B"/>
    <w:p w:rsidR="00E9795B" w:rsidRDefault="00E9795B" w:rsidP="00E9795B">
      <w:r>
        <w:rPr>
          <w:rFonts w:hint="eastAsia"/>
        </w:rPr>
        <w:t>2</w:t>
      </w:r>
      <w:r>
        <w:rPr>
          <w:rFonts w:hint="eastAsia"/>
        </w:rPr>
        <w:t>）设备端回应</w:t>
      </w:r>
      <w:r>
        <w:rPr>
          <w:rFonts w:hint="eastAsia"/>
        </w:rPr>
        <w:t>gw_cmd_ack_t+rf_upgrade_res_t</w:t>
      </w:r>
      <w:r>
        <w:rPr>
          <w:rFonts w:hint="eastAsia"/>
        </w:rPr>
        <w:t>，</w:t>
      </w:r>
      <w:r>
        <w:rPr>
          <w:rFonts w:hint="eastAsia"/>
        </w:rPr>
        <w:t>upgrade</w:t>
      </w:r>
      <w:r>
        <w:rPr>
          <w:rFonts w:hint="eastAsia"/>
        </w:rPr>
        <w:t>取值：</w:t>
      </w:r>
      <w:r>
        <w:rPr>
          <w:rFonts w:hint="eastAsia"/>
        </w:rPr>
        <w:t>0</w:t>
      </w:r>
      <w:r>
        <w:rPr>
          <w:rFonts w:hint="eastAsia"/>
        </w:rPr>
        <w:t>不升级，</w:t>
      </w:r>
      <w:r>
        <w:rPr>
          <w:rFonts w:hint="eastAsia"/>
        </w:rPr>
        <w:t>1</w:t>
      </w:r>
      <w:r>
        <w:rPr>
          <w:rFonts w:hint="eastAsia"/>
        </w:rPr>
        <w:t>要升级，</w:t>
      </w:r>
      <w:r>
        <w:rPr>
          <w:rFonts w:hint="eastAsia"/>
        </w:rPr>
        <w:t>2</w:t>
      </w:r>
      <w:r>
        <w:rPr>
          <w:rFonts w:hint="eastAsia"/>
        </w:rPr>
        <w:t>升级完成。</w:t>
      </w:r>
      <w:r>
        <w:rPr>
          <w:rFonts w:hint="eastAsia"/>
        </w:rPr>
        <w:t>subcmd=RF_SUBCMD_UPGRADE</w:t>
      </w:r>
      <w:r>
        <w:rPr>
          <w:rFonts w:hint="eastAsia"/>
        </w:rPr>
        <w:t>。</w:t>
      </w:r>
    </w:p>
    <w:p w:rsidR="00E9795B" w:rsidRDefault="00E9795B" w:rsidP="00E9795B">
      <w:r>
        <w:rPr>
          <w:rFonts w:hint="eastAsia"/>
        </w:rPr>
        <w:t>3</w:t>
      </w:r>
      <w:r>
        <w:rPr>
          <w:rFonts w:hint="eastAsia"/>
        </w:rPr>
        <w:t>）设备端向网关发送</w:t>
      </w:r>
      <w:r>
        <w:rPr>
          <w:rFonts w:hint="eastAsia"/>
        </w:rPr>
        <w:t>gw_report_t+offset_list,subcmd=RF_SUBCMD_UPGRADE_DATA</w:t>
      </w:r>
    </w:p>
    <w:p w:rsidR="00E9795B" w:rsidRDefault="00E9795B" w:rsidP="00E9795B">
      <w:r>
        <w:rPr>
          <w:rFonts w:hint="eastAsia"/>
        </w:rPr>
        <w:t>4)</w:t>
      </w:r>
      <w:r>
        <w:rPr>
          <w:rFonts w:hint="eastAsia"/>
        </w:rPr>
        <w:t>网关向设备发送</w:t>
      </w:r>
      <w:r>
        <w:rPr>
          <w:rFonts w:hint="eastAsia"/>
        </w:rPr>
        <w:t>gw_upgrade_t</w:t>
      </w:r>
      <w:r>
        <w:rPr>
          <w:rFonts w:hint="eastAsia"/>
        </w:rPr>
        <w:t>。</w:t>
      </w:r>
    </w:p>
    <w:p w:rsidR="00EE1E8E" w:rsidRDefault="00E9795B" w:rsidP="00E9795B">
      <w:r>
        <w:rPr>
          <w:rFonts w:hint="eastAsia"/>
        </w:rPr>
        <w:t>5</w:t>
      </w:r>
      <w:r>
        <w:rPr>
          <w:rFonts w:hint="eastAsia"/>
        </w:rPr>
        <w:t>）设备认为映像接收完成并检验成功后，向网关发送</w:t>
      </w:r>
      <w:r>
        <w:rPr>
          <w:rFonts w:hint="eastAsia"/>
        </w:rPr>
        <w:t>gw_report_t+rf_upgrade_res_t</w:t>
      </w:r>
      <w:r>
        <w:rPr>
          <w:rFonts w:hint="eastAsia"/>
        </w:rPr>
        <w:t>，</w:t>
      </w:r>
      <w:r>
        <w:rPr>
          <w:rFonts w:hint="eastAsia"/>
        </w:rPr>
        <w:t>upgrade</w:t>
      </w:r>
      <w:r>
        <w:rPr>
          <w:rFonts w:hint="eastAsia"/>
        </w:rPr>
        <w:t>取值：</w:t>
      </w:r>
      <w:r>
        <w:rPr>
          <w:rFonts w:hint="eastAsia"/>
        </w:rPr>
        <w:t>0</w:t>
      </w:r>
      <w:r>
        <w:rPr>
          <w:rFonts w:hint="eastAsia"/>
        </w:rPr>
        <w:t>升级失败，</w:t>
      </w:r>
      <w:r>
        <w:rPr>
          <w:rFonts w:hint="eastAsia"/>
        </w:rPr>
        <w:t>2</w:t>
      </w:r>
      <w:r>
        <w:rPr>
          <w:rFonts w:hint="eastAsia"/>
        </w:rPr>
        <w:t>升级完成。</w:t>
      </w:r>
      <w:r>
        <w:rPr>
          <w:rFonts w:hint="eastAsia"/>
        </w:rPr>
        <w:t>subcmd=RF_SUBCMD_UPGRADE</w:t>
      </w:r>
      <w:r>
        <w:rPr>
          <w:rFonts w:hint="eastAsia"/>
        </w:rPr>
        <w:t>。升级若成功，设置升级完成标志。</w:t>
      </w:r>
    </w:p>
    <w:p w:rsidR="007836EF" w:rsidRPr="00394123" w:rsidRDefault="007836EF" w:rsidP="00E9795B"/>
    <w:p w:rsidR="00834247" w:rsidRPr="00394123" w:rsidRDefault="00834247" w:rsidP="00834247">
      <w:pPr>
        <w:pStyle w:val="20"/>
      </w:pPr>
      <w:bookmarkStart w:id="57" w:name="_Toc415065643"/>
      <w:bookmarkStart w:id="58" w:name="_Toc436396652"/>
      <w:r w:rsidRPr="00394123">
        <w:rPr>
          <w:rFonts w:hint="eastAsia"/>
        </w:rPr>
        <w:t>网关设计</w:t>
      </w:r>
      <w:bookmarkEnd w:id="57"/>
      <w:bookmarkEnd w:id="58"/>
    </w:p>
    <w:p w:rsidR="00834247" w:rsidRPr="00394123" w:rsidRDefault="00834247" w:rsidP="00834247">
      <w:pPr>
        <w:pStyle w:val="30"/>
      </w:pPr>
      <w:bookmarkStart w:id="59" w:name="_Toc436396653"/>
      <w:r w:rsidRPr="00394123">
        <w:t>设备数据结构</w:t>
      </w:r>
      <w:bookmarkEnd w:id="59"/>
    </w:p>
    <w:p w:rsidR="00834247" w:rsidRPr="00394123" w:rsidRDefault="00834247" w:rsidP="00834247">
      <w:pPr>
        <w:ind w:left="840"/>
        <w:rPr>
          <w:lang w:val="sv-SE"/>
        </w:rPr>
      </w:pPr>
      <w:r w:rsidRPr="00394123">
        <w:rPr>
          <w:lang w:val="sv-SE"/>
        </w:rPr>
        <w:t>#define CLIENT_FLAGS_VALID</w:t>
      </w:r>
      <w:r w:rsidRPr="00394123">
        <w:rPr>
          <w:lang w:val="sv-SE"/>
        </w:rPr>
        <w:tab/>
      </w:r>
      <w:r w:rsidRPr="00394123">
        <w:rPr>
          <w:lang w:val="sv-SE"/>
        </w:rPr>
        <w:tab/>
        <w:t>0x01</w:t>
      </w:r>
    </w:p>
    <w:p w:rsidR="00834247" w:rsidRPr="00394123" w:rsidRDefault="00834247" w:rsidP="00834247">
      <w:pPr>
        <w:ind w:left="840"/>
        <w:rPr>
          <w:lang w:val="sv-SE"/>
        </w:rPr>
      </w:pPr>
      <w:r w:rsidRPr="00394123">
        <w:rPr>
          <w:lang w:val="sv-SE"/>
        </w:rPr>
        <w:t>#define CLIENT_FLAGS_DIRTY</w:t>
      </w:r>
      <w:r w:rsidRPr="00394123">
        <w:rPr>
          <w:lang w:val="sv-SE"/>
        </w:rPr>
        <w:tab/>
      </w:r>
      <w:r w:rsidRPr="00394123">
        <w:rPr>
          <w:lang w:val="sv-SE"/>
        </w:rPr>
        <w:tab/>
        <w:t>0x02</w:t>
      </w:r>
    </w:p>
    <w:p w:rsidR="00834247" w:rsidRPr="00394123" w:rsidRDefault="00834247" w:rsidP="00834247">
      <w:pPr>
        <w:ind w:left="840"/>
        <w:rPr>
          <w:lang w:val="sv-SE"/>
        </w:rPr>
      </w:pPr>
      <w:r w:rsidRPr="00394123">
        <w:rPr>
          <w:lang w:val="sv-SE"/>
        </w:rPr>
        <w:t>#define CLIENT_FLAGS_ONLINE</w:t>
      </w:r>
      <w:r w:rsidRPr="00394123">
        <w:rPr>
          <w:lang w:val="sv-SE"/>
        </w:rPr>
        <w:tab/>
        <w:t>0x0</w:t>
      </w:r>
      <w:r w:rsidRPr="00394123">
        <w:rPr>
          <w:rFonts w:hint="eastAsia"/>
          <w:lang w:val="sv-SE"/>
        </w:rPr>
        <w:t>4</w:t>
      </w:r>
    </w:p>
    <w:p w:rsidR="00221C39" w:rsidRPr="00394123" w:rsidRDefault="001A3B2D" w:rsidP="00221C39">
      <w:pPr>
        <w:ind w:firstLine="840"/>
        <w:rPr>
          <w:lang w:val="sv-SE"/>
        </w:rPr>
      </w:pPr>
      <w:r w:rsidRPr="00394123">
        <w:rPr>
          <w:lang w:val="sv-SE"/>
        </w:rPr>
        <w:t>#define CLIENT_FLAGS_AUTHED</w:t>
      </w:r>
      <w:r w:rsidRPr="00394123">
        <w:rPr>
          <w:lang w:val="sv-SE"/>
        </w:rPr>
        <w:tab/>
      </w:r>
      <w:r w:rsidR="00221C39" w:rsidRPr="00394123">
        <w:rPr>
          <w:lang w:val="sv-SE"/>
        </w:rPr>
        <w:t>0x08</w:t>
      </w:r>
    </w:p>
    <w:p w:rsidR="00834247" w:rsidRPr="00394123" w:rsidRDefault="001A3B2D" w:rsidP="00221C39">
      <w:pPr>
        <w:ind w:firstLine="840"/>
        <w:rPr>
          <w:lang w:val="sv-SE"/>
        </w:rPr>
      </w:pPr>
      <w:r w:rsidRPr="00394123">
        <w:rPr>
          <w:lang w:val="sv-SE"/>
        </w:rPr>
        <w:t>#define CLIENT_FLAGS_CONFIGED</w:t>
      </w:r>
      <w:r w:rsidRPr="00394123">
        <w:rPr>
          <w:lang w:val="sv-SE"/>
        </w:rPr>
        <w:tab/>
      </w:r>
      <w:r w:rsidR="00221C39" w:rsidRPr="00394123">
        <w:rPr>
          <w:lang w:val="sv-SE"/>
        </w:rPr>
        <w:t>0x10</w:t>
      </w:r>
    </w:p>
    <w:p w:rsidR="00834247" w:rsidRPr="00394123" w:rsidRDefault="00834247" w:rsidP="00834247">
      <w:pPr>
        <w:ind w:left="840"/>
        <w:rPr>
          <w:lang w:val="sv-SE"/>
        </w:rPr>
      </w:pPr>
    </w:p>
    <w:p w:rsidR="00834247" w:rsidRPr="00394123" w:rsidRDefault="00834247" w:rsidP="00834247">
      <w:pPr>
        <w:ind w:leftChars="400" w:left="840"/>
        <w:rPr>
          <w:lang w:val="sv-SE"/>
        </w:rPr>
      </w:pPr>
      <w:r w:rsidRPr="00394123">
        <w:rPr>
          <w:lang w:val="sv-SE"/>
        </w:rPr>
        <w:t>typedef struct {</w:t>
      </w:r>
    </w:p>
    <w:p w:rsidR="0061590F" w:rsidRPr="00394123" w:rsidRDefault="0061590F" w:rsidP="0061590F">
      <w:pPr>
        <w:ind w:leftChars="400" w:left="840"/>
        <w:rPr>
          <w:lang w:val="sv-SE"/>
        </w:rPr>
      </w:pPr>
      <w:r w:rsidRPr="00394123">
        <w:rPr>
          <w:lang w:val="sv-SE"/>
        </w:rPr>
        <w:tab/>
        <w:t xml:space="preserve">UINT8 </w:t>
      </w:r>
      <w:r w:rsidRPr="00394123">
        <w:rPr>
          <w:lang w:val="sv-SE"/>
        </w:rPr>
        <w:tab/>
        <w:t>flags;</w:t>
      </w:r>
      <w:r w:rsidRPr="00394123">
        <w:rPr>
          <w:lang w:val="sv-SE"/>
        </w:rPr>
        <w:tab/>
      </w:r>
      <w:r w:rsidRPr="00394123">
        <w:rPr>
          <w:lang w:val="sv-SE"/>
        </w:rPr>
        <w:tab/>
      </w:r>
    </w:p>
    <w:p w:rsidR="0061590F" w:rsidRPr="00394123" w:rsidRDefault="0061590F" w:rsidP="0061590F">
      <w:pPr>
        <w:ind w:leftChars="400" w:left="840"/>
        <w:rPr>
          <w:lang w:val="sv-SE"/>
        </w:rPr>
      </w:pPr>
      <w:r w:rsidRPr="00394123">
        <w:rPr>
          <w:rFonts w:hint="eastAsia"/>
          <w:lang w:val="sv-SE"/>
        </w:rPr>
        <w:tab/>
        <w:t>UINT8</w:t>
      </w:r>
      <w:r w:rsidRPr="00394123">
        <w:rPr>
          <w:rFonts w:hint="eastAsia"/>
          <w:lang w:val="sv-SE"/>
        </w:rPr>
        <w:tab/>
        <w:t>seq_send;</w:t>
      </w:r>
      <w:r w:rsidRPr="00394123">
        <w:rPr>
          <w:rFonts w:hint="eastAsia"/>
          <w:lang w:val="sv-SE"/>
        </w:rPr>
        <w:tab/>
      </w:r>
      <w:r w:rsidRPr="00394123">
        <w:rPr>
          <w:rFonts w:hint="eastAsia"/>
          <w:lang w:val="sv-SE"/>
        </w:rPr>
        <w:tab/>
        <w:t>//</w:t>
      </w:r>
      <w:r w:rsidRPr="00394123">
        <w:rPr>
          <w:rFonts w:hint="eastAsia"/>
          <w:lang w:val="sv-SE"/>
        </w:rPr>
        <w:t>跟踪发送序列号</w:t>
      </w:r>
    </w:p>
    <w:p w:rsidR="0061590F" w:rsidRPr="00394123" w:rsidRDefault="0061590F" w:rsidP="0061590F">
      <w:pPr>
        <w:ind w:leftChars="400" w:left="840"/>
        <w:rPr>
          <w:lang w:val="sv-SE"/>
        </w:rPr>
      </w:pPr>
      <w:r w:rsidRPr="00394123">
        <w:rPr>
          <w:rFonts w:hint="eastAsia"/>
          <w:lang w:val="sv-SE"/>
        </w:rPr>
        <w:tab/>
        <w:t>UINT8</w:t>
      </w:r>
      <w:r w:rsidRPr="00394123">
        <w:rPr>
          <w:rFonts w:hint="eastAsia"/>
          <w:lang w:val="sv-SE"/>
        </w:rPr>
        <w:tab/>
        <w:t>seq_recv;</w:t>
      </w:r>
      <w:r w:rsidRPr="00394123">
        <w:rPr>
          <w:rFonts w:hint="eastAsia"/>
          <w:lang w:val="sv-SE"/>
        </w:rPr>
        <w:tab/>
      </w:r>
      <w:r w:rsidRPr="00394123">
        <w:rPr>
          <w:rFonts w:hint="eastAsia"/>
          <w:lang w:val="sv-SE"/>
        </w:rPr>
        <w:tab/>
        <w:t>//</w:t>
      </w:r>
      <w:r w:rsidRPr="00394123">
        <w:rPr>
          <w:rFonts w:hint="eastAsia"/>
          <w:lang w:val="sv-SE"/>
        </w:rPr>
        <w:t>跟踪推送序列号</w:t>
      </w:r>
    </w:p>
    <w:p w:rsidR="0061590F" w:rsidRPr="00394123" w:rsidRDefault="0061590F" w:rsidP="0061590F">
      <w:pPr>
        <w:ind w:leftChars="400" w:left="840"/>
        <w:rPr>
          <w:lang w:val="sv-SE"/>
        </w:rPr>
      </w:pPr>
      <w:r w:rsidRPr="00394123">
        <w:rPr>
          <w:lang w:val="sv-SE"/>
        </w:rPr>
        <w:tab/>
        <w:t>UINT8</w:t>
      </w:r>
      <w:r w:rsidRPr="00394123">
        <w:rPr>
          <w:lang w:val="sv-SE"/>
        </w:rPr>
        <w:tab/>
        <w:t>pad;</w:t>
      </w:r>
    </w:p>
    <w:p w:rsidR="00F25F4F" w:rsidRPr="00394123" w:rsidRDefault="0061590F" w:rsidP="00F25F4F">
      <w:pPr>
        <w:ind w:leftChars="400" w:left="840"/>
        <w:rPr>
          <w:lang w:val="sv-SE"/>
        </w:rPr>
      </w:pPr>
      <w:r w:rsidRPr="00394123">
        <w:rPr>
          <w:lang w:val="sv-SE"/>
        </w:rPr>
        <w:tab/>
        <w:t>UINT32</w:t>
      </w:r>
      <w:r w:rsidRPr="00394123">
        <w:rPr>
          <w:lang w:val="sv-SE"/>
        </w:rPr>
        <w:tab/>
        <w:t>alive;</w:t>
      </w:r>
      <w:r w:rsidR="00F25F4F" w:rsidRPr="00394123">
        <w:rPr>
          <w:rFonts w:hint="eastAsia"/>
          <w:lang w:val="sv-SE"/>
        </w:rPr>
        <w:tab/>
      </w:r>
      <w:r w:rsidR="00F25F4F" w:rsidRPr="00394123">
        <w:rPr>
          <w:rFonts w:hint="eastAsia"/>
          <w:lang w:val="sv-SE"/>
        </w:rPr>
        <w:tab/>
        <w:t xml:space="preserve">//keepalive </w:t>
      </w:r>
      <w:r w:rsidR="00F25F4F" w:rsidRPr="00394123">
        <w:rPr>
          <w:rFonts w:hint="eastAsia"/>
          <w:lang w:val="sv-SE"/>
        </w:rPr>
        <w:t>收到的时间</w:t>
      </w:r>
    </w:p>
    <w:p w:rsidR="0061590F" w:rsidRPr="00394123" w:rsidRDefault="0022421E" w:rsidP="0061590F">
      <w:pPr>
        <w:ind w:leftChars="400" w:left="840"/>
        <w:rPr>
          <w:lang w:val="sv-SE"/>
        </w:rPr>
      </w:pPr>
      <w:r w:rsidRPr="00394123">
        <w:rPr>
          <w:rFonts w:hint="eastAsia"/>
          <w:lang w:val="sv-SE"/>
        </w:rPr>
        <w:tab/>
        <w:t>UINT8</w:t>
      </w:r>
      <w:r w:rsidRPr="00394123">
        <w:rPr>
          <w:rFonts w:hint="eastAsia"/>
          <w:lang w:val="sv-SE"/>
        </w:rPr>
        <w:tab/>
        <w:t>sn[8];</w:t>
      </w:r>
      <w:r w:rsidRPr="00394123">
        <w:rPr>
          <w:rFonts w:hint="eastAsia"/>
          <w:lang w:val="sv-SE"/>
        </w:rPr>
        <w:tab/>
      </w:r>
      <w:r w:rsidRPr="00394123">
        <w:rPr>
          <w:rFonts w:hint="eastAsia"/>
          <w:lang w:val="sv-SE"/>
        </w:rPr>
        <w:tab/>
      </w:r>
      <w:r w:rsidR="0061590F" w:rsidRPr="00394123">
        <w:rPr>
          <w:rFonts w:hint="eastAsia"/>
          <w:lang w:val="sv-SE"/>
        </w:rPr>
        <w:t>//</w:t>
      </w:r>
      <w:r w:rsidR="0061590F" w:rsidRPr="00394123">
        <w:rPr>
          <w:rFonts w:hint="eastAsia"/>
          <w:lang w:val="sv-SE"/>
        </w:rPr>
        <w:t>设备</w:t>
      </w:r>
      <w:r w:rsidR="0061590F" w:rsidRPr="00394123">
        <w:rPr>
          <w:rFonts w:hint="eastAsia"/>
          <w:lang w:val="sv-SE"/>
        </w:rPr>
        <w:t>sn</w:t>
      </w:r>
    </w:p>
    <w:p w:rsidR="0061590F" w:rsidRPr="00394123" w:rsidRDefault="0022421E" w:rsidP="0061590F">
      <w:pPr>
        <w:ind w:leftChars="400" w:left="840"/>
        <w:rPr>
          <w:lang w:val="sv-SE"/>
        </w:rPr>
      </w:pPr>
      <w:r w:rsidRPr="00394123">
        <w:rPr>
          <w:rFonts w:hint="eastAsia"/>
          <w:lang w:val="sv-SE"/>
        </w:rPr>
        <w:tab/>
        <w:t>char</w:t>
      </w:r>
      <w:r w:rsidRPr="00394123">
        <w:rPr>
          <w:rFonts w:hint="eastAsia"/>
          <w:lang w:val="sv-SE"/>
        </w:rPr>
        <w:tab/>
        <w:t>psk[8];</w:t>
      </w:r>
      <w:r w:rsidRPr="00394123">
        <w:rPr>
          <w:rFonts w:hint="eastAsia"/>
          <w:lang w:val="sv-SE"/>
        </w:rPr>
        <w:tab/>
      </w:r>
      <w:r w:rsidRPr="00394123">
        <w:rPr>
          <w:rFonts w:hint="eastAsia"/>
          <w:lang w:val="sv-SE"/>
        </w:rPr>
        <w:tab/>
      </w:r>
      <w:r w:rsidR="0061590F" w:rsidRPr="00394123">
        <w:rPr>
          <w:rFonts w:hint="eastAsia"/>
          <w:lang w:val="sv-SE"/>
        </w:rPr>
        <w:t>//</w:t>
      </w:r>
      <w:r w:rsidR="0061590F" w:rsidRPr="00394123">
        <w:rPr>
          <w:rFonts w:hint="eastAsia"/>
          <w:lang w:val="sv-SE"/>
        </w:rPr>
        <w:t>分配的设备共享密码</w:t>
      </w:r>
    </w:p>
    <w:p w:rsidR="0061590F" w:rsidRPr="00394123" w:rsidRDefault="0061590F" w:rsidP="0061590F">
      <w:pPr>
        <w:ind w:leftChars="400" w:left="840"/>
        <w:rPr>
          <w:lang w:val="sv-SE"/>
        </w:rPr>
      </w:pPr>
      <w:r w:rsidRPr="00394123">
        <w:rPr>
          <w:lang w:val="sv-SE"/>
        </w:rPr>
        <w:tab/>
        <w:t>UINT32</w:t>
      </w:r>
      <w:r w:rsidRPr="00394123">
        <w:rPr>
          <w:lang w:val="sv-SE"/>
        </w:rPr>
        <w:tab/>
        <w:t>rand1;</w:t>
      </w:r>
      <w:r w:rsidR="00DE2801" w:rsidRPr="00394123">
        <w:rPr>
          <w:rFonts w:hint="eastAsia"/>
          <w:lang w:val="sv-SE"/>
        </w:rPr>
        <w:tab/>
      </w:r>
      <w:r w:rsidR="00DE2801" w:rsidRPr="00394123">
        <w:rPr>
          <w:rFonts w:hint="eastAsia"/>
          <w:lang w:val="sv-SE"/>
        </w:rPr>
        <w:tab/>
        <w:t>//</w:t>
      </w:r>
      <w:r w:rsidR="00DE2801" w:rsidRPr="00394123">
        <w:rPr>
          <w:rFonts w:hint="eastAsia"/>
          <w:lang w:val="sv-SE"/>
        </w:rPr>
        <w:t>随机数</w:t>
      </w:r>
      <w:r w:rsidR="00DE2801" w:rsidRPr="00394123">
        <w:rPr>
          <w:rFonts w:hint="eastAsia"/>
          <w:lang w:val="sv-SE"/>
        </w:rPr>
        <w:t>1</w:t>
      </w:r>
    </w:p>
    <w:p w:rsidR="0061590F" w:rsidRPr="00394123" w:rsidRDefault="0061590F" w:rsidP="0061590F">
      <w:pPr>
        <w:ind w:leftChars="400" w:left="840"/>
        <w:rPr>
          <w:lang w:val="sv-SE"/>
        </w:rPr>
      </w:pPr>
      <w:r w:rsidRPr="00394123">
        <w:rPr>
          <w:lang w:val="sv-SE"/>
        </w:rPr>
        <w:tab/>
        <w:t>UINT32</w:t>
      </w:r>
      <w:r w:rsidRPr="00394123">
        <w:rPr>
          <w:lang w:val="sv-SE"/>
        </w:rPr>
        <w:tab/>
        <w:t>rand2;</w:t>
      </w:r>
      <w:r w:rsidR="00DE2801" w:rsidRPr="00394123">
        <w:rPr>
          <w:rFonts w:hint="eastAsia"/>
          <w:lang w:val="sv-SE"/>
        </w:rPr>
        <w:tab/>
      </w:r>
      <w:r w:rsidR="00DE2801" w:rsidRPr="00394123">
        <w:rPr>
          <w:rFonts w:hint="eastAsia"/>
          <w:lang w:val="sv-SE"/>
        </w:rPr>
        <w:tab/>
        <w:t>//</w:t>
      </w:r>
      <w:r w:rsidR="00DE2801" w:rsidRPr="00394123">
        <w:rPr>
          <w:rFonts w:hint="eastAsia"/>
          <w:lang w:val="sv-SE"/>
        </w:rPr>
        <w:t>随机数</w:t>
      </w:r>
      <w:r w:rsidR="00DE2801" w:rsidRPr="00394123">
        <w:rPr>
          <w:rFonts w:hint="eastAsia"/>
          <w:lang w:val="sv-SE"/>
        </w:rPr>
        <w:t>2</w:t>
      </w:r>
    </w:p>
    <w:p w:rsidR="00834247" w:rsidRPr="00394123" w:rsidRDefault="00834247" w:rsidP="0061590F">
      <w:pPr>
        <w:ind w:leftChars="400" w:left="840"/>
        <w:rPr>
          <w:lang w:val="sv-SE"/>
        </w:rPr>
      </w:pPr>
      <w:r w:rsidRPr="00394123">
        <w:rPr>
          <w:lang w:val="sv-SE"/>
        </w:rPr>
        <w:t>} SSV7241_client_t;</w:t>
      </w:r>
    </w:p>
    <w:p w:rsidR="00834247" w:rsidRPr="00394123" w:rsidRDefault="00834247" w:rsidP="00834247">
      <w:pPr>
        <w:ind w:leftChars="400" w:left="840"/>
        <w:rPr>
          <w:lang w:val="sv-SE"/>
        </w:rPr>
      </w:pPr>
    </w:p>
    <w:p w:rsidR="00834247" w:rsidRPr="00394123" w:rsidRDefault="00834247" w:rsidP="00834247">
      <w:pPr>
        <w:ind w:leftChars="400" w:left="840"/>
        <w:rPr>
          <w:lang w:val="sv-SE"/>
        </w:rPr>
      </w:pPr>
      <w:r w:rsidRPr="00394123">
        <w:rPr>
          <w:lang w:val="sv-SE"/>
        </w:rPr>
        <w:lastRenderedPageBreak/>
        <w:t>SSV7241_client_t SSV7241_client[128] = {0};</w:t>
      </w:r>
    </w:p>
    <w:p w:rsidR="009E6F38" w:rsidRPr="00394123" w:rsidRDefault="009E6F38" w:rsidP="00834247">
      <w:pPr>
        <w:ind w:leftChars="400" w:left="840"/>
        <w:rPr>
          <w:lang w:val="sv-SE"/>
        </w:rPr>
      </w:pPr>
      <w:r w:rsidRPr="00394123">
        <w:rPr>
          <w:rFonts w:hint="eastAsia"/>
          <w:lang w:val="sv-SE"/>
        </w:rPr>
        <w:t>注：</w:t>
      </w:r>
      <w:r w:rsidRPr="00394123">
        <w:rPr>
          <w:rFonts w:hint="eastAsia"/>
          <w:lang w:val="sv-SE"/>
        </w:rPr>
        <w:t>psk</w:t>
      </w:r>
      <w:r w:rsidRPr="00394123">
        <w:rPr>
          <w:rFonts w:hint="eastAsia"/>
          <w:lang w:val="sv-SE"/>
        </w:rPr>
        <w:t>及以后的字段，认证完成后，用作保存加密信息。</w:t>
      </w:r>
    </w:p>
    <w:p w:rsidR="00834247" w:rsidRPr="00394123" w:rsidRDefault="00834247" w:rsidP="00834247">
      <w:pPr>
        <w:pStyle w:val="30"/>
      </w:pPr>
      <w:bookmarkStart w:id="60" w:name="_Toc436396654"/>
      <w:r w:rsidRPr="00394123">
        <w:rPr>
          <w:rFonts w:hint="eastAsia"/>
        </w:rPr>
        <w:t>发送队列</w:t>
      </w:r>
      <w:bookmarkEnd w:id="60"/>
    </w:p>
    <w:p w:rsidR="00834247" w:rsidRPr="00394123" w:rsidRDefault="00834247" w:rsidP="00834247">
      <w:pPr>
        <w:ind w:left="1260"/>
        <w:rPr>
          <w:lang w:val="sv-SE"/>
        </w:rPr>
      </w:pPr>
      <w:r w:rsidRPr="00394123">
        <w:rPr>
          <w:rFonts w:hint="eastAsia"/>
          <w:lang w:val="sv-SE"/>
        </w:rPr>
        <w:t>队列元素：</w:t>
      </w:r>
    </w:p>
    <w:p w:rsidR="00834247" w:rsidRPr="00394123" w:rsidRDefault="00834247" w:rsidP="00834247">
      <w:pPr>
        <w:ind w:left="1260"/>
        <w:rPr>
          <w:lang w:val="sv-SE"/>
        </w:rPr>
      </w:pPr>
      <w:r w:rsidRPr="00394123">
        <w:rPr>
          <w:lang w:val="sv-SE"/>
        </w:rPr>
        <w:t>typedef</w:t>
      </w:r>
      <w:r w:rsidRPr="00394123">
        <w:rPr>
          <w:rFonts w:hint="eastAsia"/>
          <w:lang w:val="sv-SE"/>
        </w:rPr>
        <w:t xml:space="preserve"> struct {</w:t>
      </w:r>
    </w:p>
    <w:p w:rsidR="002F0CCB" w:rsidRPr="00394123" w:rsidRDefault="002F0CCB" w:rsidP="00834247">
      <w:pPr>
        <w:ind w:left="1260"/>
        <w:rPr>
          <w:lang w:val="sv-SE"/>
        </w:rPr>
      </w:pPr>
      <w:r w:rsidRPr="00394123">
        <w:rPr>
          <w:rFonts w:hint="eastAsia"/>
          <w:lang w:val="sv-SE"/>
        </w:rPr>
        <w:tab/>
      </w:r>
      <w:r w:rsidRPr="00394123">
        <w:rPr>
          <w:lang w:val="sv-SE"/>
        </w:rPr>
        <w:t>struct stlc_list_head link;</w:t>
      </w:r>
    </w:p>
    <w:p w:rsidR="00834247" w:rsidRPr="00394123" w:rsidRDefault="00834247" w:rsidP="00834247">
      <w:pPr>
        <w:ind w:left="1260"/>
        <w:rPr>
          <w:lang w:val="sv-SE"/>
        </w:rPr>
      </w:pPr>
      <w:r w:rsidRPr="00394123">
        <w:rPr>
          <w:rFonts w:hint="eastAsia"/>
          <w:lang w:val="sv-SE"/>
        </w:rPr>
        <w:tab/>
        <w:t>UINT8</w:t>
      </w:r>
      <w:r w:rsidRPr="00394123">
        <w:rPr>
          <w:rFonts w:hint="eastAsia"/>
          <w:lang w:val="sv-SE"/>
        </w:rPr>
        <w:tab/>
        <w:t>client_id;</w:t>
      </w:r>
    </w:p>
    <w:p w:rsidR="00834247" w:rsidRPr="00394123" w:rsidRDefault="00834247" w:rsidP="00834247">
      <w:pPr>
        <w:ind w:left="1260"/>
        <w:rPr>
          <w:lang w:val="sv-SE"/>
        </w:rPr>
      </w:pPr>
      <w:r w:rsidRPr="00394123">
        <w:rPr>
          <w:rFonts w:hint="eastAsia"/>
          <w:lang w:val="sv-SE"/>
        </w:rPr>
        <w:tab/>
        <w:t>UINT8</w:t>
      </w:r>
      <w:r w:rsidRPr="00394123">
        <w:rPr>
          <w:rFonts w:hint="eastAsia"/>
          <w:lang w:val="sv-SE"/>
        </w:rPr>
        <w:tab/>
        <w:t>len;</w:t>
      </w:r>
    </w:p>
    <w:p w:rsidR="00834247" w:rsidRPr="00394123" w:rsidRDefault="00834247" w:rsidP="00834247">
      <w:pPr>
        <w:ind w:left="1260"/>
        <w:rPr>
          <w:lang w:val="sv-SE"/>
        </w:rPr>
      </w:pPr>
      <w:r w:rsidRPr="00394123">
        <w:rPr>
          <w:rFonts w:hint="eastAsia"/>
          <w:lang w:val="sv-SE"/>
        </w:rPr>
        <w:tab/>
        <w:t>UINT8</w:t>
      </w:r>
      <w:r w:rsidRPr="00394123">
        <w:rPr>
          <w:rFonts w:hint="eastAsia"/>
          <w:lang w:val="sv-SE"/>
        </w:rPr>
        <w:tab/>
        <w:t>seq;</w:t>
      </w:r>
    </w:p>
    <w:p w:rsidR="00834247" w:rsidRPr="00394123" w:rsidRDefault="00834247" w:rsidP="00834247">
      <w:pPr>
        <w:ind w:left="1260"/>
        <w:rPr>
          <w:lang w:val="sv-SE"/>
        </w:rPr>
      </w:pPr>
      <w:r w:rsidRPr="00394123">
        <w:rPr>
          <w:rFonts w:hint="eastAsia"/>
          <w:lang w:val="sv-SE"/>
        </w:rPr>
        <w:tab/>
        <w:t>UINT8</w:t>
      </w:r>
      <w:r w:rsidRPr="00394123">
        <w:rPr>
          <w:rFonts w:hint="eastAsia"/>
          <w:lang w:val="sv-SE"/>
        </w:rPr>
        <w:tab/>
        <w:t>retry;</w:t>
      </w:r>
    </w:p>
    <w:p w:rsidR="00834247" w:rsidRPr="00394123" w:rsidRDefault="00834247" w:rsidP="00834247">
      <w:pPr>
        <w:ind w:left="1260"/>
        <w:rPr>
          <w:lang w:val="sv-SE"/>
        </w:rPr>
      </w:pPr>
      <w:r w:rsidRPr="00394123">
        <w:rPr>
          <w:rFonts w:hint="eastAsia"/>
          <w:lang w:val="sv-SE"/>
        </w:rPr>
        <w:tab/>
      </w:r>
      <w:r w:rsidRPr="00394123">
        <w:rPr>
          <w:lang w:val="sv-SE"/>
        </w:rPr>
        <w:t>C</w:t>
      </w:r>
      <w:r w:rsidRPr="00394123">
        <w:rPr>
          <w:rFonts w:hint="eastAsia"/>
          <w:lang w:val="sv-SE"/>
        </w:rPr>
        <w:t>har</w:t>
      </w:r>
      <w:r w:rsidRPr="00394123">
        <w:rPr>
          <w:rFonts w:hint="eastAsia"/>
          <w:lang w:val="sv-SE"/>
        </w:rPr>
        <w:tab/>
        <w:t>buf[32];</w:t>
      </w:r>
    </w:p>
    <w:p w:rsidR="00834247" w:rsidRPr="00394123" w:rsidRDefault="00834247" w:rsidP="00834247">
      <w:pPr>
        <w:ind w:left="1260"/>
        <w:rPr>
          <w:lang w:val="sv-SE"/>
        </w:rPr>
      </w:pPr>
      <w:r w:rsidRPr="00394123">
        <w:rPr>
          <w:rFonts w:hint="eastAsia"/>
          <w:lang w:val="sv-SE"/>
        </w:rPr>
        <w:t xml:space="preserve">} </w:t>
      </w:r>
      <w:r w:rsidRPr="00394123">
        <w:rPr>
          <w:lang w:val="sv-SE"/>
        </w:rPr>
        <w:t>SSV7241_</w:t>
      </w:r>
      <w:r w:rsidRPr="00394123">
        <w:rPr>
          <w:rFonts w:hint="eastAsia"/>
          <w:lang w:val="sv-SE"/>
        </w:rPr>
        <w:t>queue_node</w:t>
      </w:r>
      <w:r w:rsidRPr="00394123">
        <w:rPr>
          <w:lang w:val="sv-SE"/>
        </w:rPr>
        <w:t>_t</w:t>
      </w:r>
      <w:r w:rsidRPr="00394123">
        <w:rPr>
          <w:rFonts w:hint="eastAsia"/>
          <w:lang w:val="sv-SE"/>
        </w:rPr>
        <w:t>;</w:t>
      </w:r>
    </w:p>
    <w:p w:rsidR="00834247" w:rsidRPr="00394123" w:rsidRDefault="00834247" w:rsidP="00834247">
      <w:pPr>
        <w:ind w:left="1260"/>
        <w:rPr>
          <w:lang w:val="sv-SE"/>
        </w:rPr>
      </w:pPr>
      <w:r w:rsidRPr="00394123">
        <w:rPr>
          <w:rFonts w:hint="eastAsia"/>
          <w:lang w:val="sv-SE"/>
        </w:rPr>
        <w:t>数据来源：网关向设备发送消息，回应设备推送消息的</w:t>
      </w:r>
      <w:r w:rsidRPr="00394123">
        <w:rPr>
          <w:rFonts w:hint="eastAsia"/>
          <w:lang w:val="sv-SE"/>
        </w:rPr>
        <w:t>ACK</w:t>
      </w:r>
      <w:r w:rsidRPr="00394123">
        <w:rPr>
          <w:rFonts w:hint="eastAsia"/>
          <w:lang w:val="sv-SE"/>
        </w:rPr>
        <w:t>。</w:t>
      </w:r>
    </w:p>
    <w:p w:rsidR="00834247" w:rsidRPr="00394123" w:rsidRDefault="00834247" w:rsidP="00834247">
      <w:pPr>
        <w:ind w:left="1260"/>
        <w:rPr>
          <w:lang w:val="sv-SE"/>
        </w:rPr>
      </w:pPr>
      <w:r w:rsidRPr="00394123">
        <w:rPr>
          <w:rFonts w:hint="eastAsia"/>
          <w:lang w:val="sv-SE"/>
        </w:rPr>
        <w:t>client_id+seq</w:t>
      </w:r>
      <w:r w:rsidRPr="00394123">
        <w:rPr>
          <w:rFonts w:hint="eastAsia"/>
          <w:lang w:val="sv-SE"/>
        </w:rPr>
        <w:t>可唯一标识一消息，重发的消息</w:t>
      </w:r>
      <w:r w:rsidRPr="00394123">
        <w:rPr>
          <w:rFonts w:hint="eastAsia"/>
          <w:lang w:val="sv-SE"/>
        </w:rPr>
        <w:t>seq</w:t>
      </w:r>
      <w:r w:rsidRPr="00394123">
        <w:rPr>
          <w:rFonts w:hint="eastAsia"/>
          <w:lang w:val="sv-SE"/>
        </w:rPr>
        <w:t>不变。</w:t>
      </w:r>
    </w:p>
    <w:p w:rsidR="00834247" w:rsidRPr="00394123" w:rsidRDefault="00834247" w:rsidP="00834247">
      <w:pPr>
        <w:ind w:left="1260"/>
        <w:rPr>
          <w:lang w:val="sv-SE"/>
        </w:rPr>
      </w:pPr>
      <w:r w:rsidRPr="00394123">
        <w:rPr>
          <w:rFonts w:hint="eastAsia"/>
          <w:lang w:val="sv-SE"/>
        </w:rPr>
        <w:t>发送队列采用链表保存，网关每个周期原则上取队列头的</w:t>
      </w:r>
      <w:r w:rsidR="00584E1D">
        <w:rPr>
          <w:rFonts w:hint="eastAsia"/>
          <w:lang w:val="sv-SE"/>
        </w:rPr>
        <w:t>16</w:t>
      </w:r>
      <w:r w:rsidRPr="00394123">
        <w:rPr>
          <w:rFonts w:hint="eastAsia"/>
          <w:lang w:val="sv-SE"/>
        </w:rPr>
        <w:t>个消息发送，但会处罚</w:t>
      </w:r>
      <w:r w:rsidRPr="00394123">
        <w:rPr>
          <w:rFonts w:hint="eastAsia"/>
          <w:lang w:val="sv-SE"/>
        </w:rPr>
        <w:t>retry</w:t>
      </w:r>
      <w:r w:rsidRPr="00394123">
        <w:rPr>
          <w:rFonts w:hint="eastAsia"/>
          <w:lang w:val="sv-SE"/>
        </w:rPr>
        <w:t>次数过多的报文。</w:t>
      </w:r>
    </w:p>
    <w:p w:rsidR="00834247" w:rsidRPr="00394123" w:rsidRDefault="00834247" w:rsidP="00834247">
      <w:pPr>
        <w:ind w:firstLine="1260"/>
        <w:rPr>
          <w:lang w:val="sv-SE"/>
        </w:rPr>
      </w:pPr>
      <w:r w:rsidRPr="00394123">
        <w:rPr>
          <w:rFonts w:hint="eastAsia"/>
          <w:lang w:val="sv-SE"/>
        </w:rPr>
        <w:t>如果是命令消息，发送后不删除，收到</w:t>
      </w:r>
      <w:r w:rsidRPr="00394123">
        <w:rPr>
          <w:rFonts w:hint="eastAsia"/>
          <w:lang w:val="sv-SE"/>
        </w:rPr>
        <w:t>ack</w:t>
      </w:r>
      <w:r w:rsidRPr="00394123">
        <w:rPr>
          <w:rFonts w:hint="eastAsia"/>
          <w:lang w:val="sv-SE"/>
        </w:rPr>
        <w:t>或超次或设备离线后才删除。</w:t>
      </w:r>
    </w:p>
    <w:p w:rsidR="00834247" w:rsidRPr="00394123" w:rsidRDefault="00834247" w:rsidP="00834247">
      <w:pPr>
        <w:ind w:firstLine="1260"/>
        <w:rPr>
          <w:lang w:val="sv-SE"/>
        </w:rPr>
      </w:pPr>
      <w:r w:rsidRPr="00394123">
        <w:rPr>
          <w:rFonts w:hint="eastAsia"/>
          <w:lang w:val="sv-SE"/>
        </w:rPr>
        <w:t>如果是</w:t>
      </w:r>
      <w:r w:rsidRPr="00394123">
        <w:rPr>
          <w:rFonts w:hint="eastAsia"/>
          <w:lang w:val="sv-SE"/>
        </w:rPr>
        <w:t>ACK</w:t>
      </w:r>
      <w:r w:rsidRPr="00394123">
        <w:rPr>
          <w:rFonts w:hint="eastAsia"/>
          <w:lang w:val="sv-SE"/>
        </w:rPr>
        <w:t>类，发送后立即删除。</w:t>
      </w:r>
    </w:p>
    <w:p w:rsidR="001F034F" w:rsidRPr="00394123" w:rsidRDefault="001F034F" w:rsidP="00834247">
      <w:pPr>
        <w:ind w:firstLine="1260"/>
        <w:rPr>
          <w:lang w:val="sv-SE"/>
        </w:rPr>
      </w:pPr>
      <w:r w:rsidRPr="00394123">
        <w:rPr>
          <w:rFonts w:hint="eastAsia"/>
          <w:lang w:val="sv-SE"/>
        </w:rPr>
        <w:t>对外提供入队函数。</w:t>
      </w:r>
    </w:p>
    <w:p w:rsidR="00834247" w:rsidRPr="00394123" w:rsidRDefault="00834247" w:rsidP="00834247">
      <w:pPr>
        <w:pStyle w:val="30"/>
      </w:pPr>
      <w:bookmarkStart w:id="61" w:name="_Toc436396655"/>
      <w:r w:rsidRPr="00394123">
        <w:t>接收队列</w:t>
      </w:r>
      <w:bookmarkEnd w:id="61"/>
    </w:p>
    <w:p w:rsidR="00834247" w:rsidRPr="00394123" w:rsidRDefault="00834247" w:rsidP="00834247">
      <w:pPr>
        <w:ind w:left="1260"/>
        <w:rPr>
          <w:lang w:val="sv-SE"/>
        </w:rPr>
      </w:pPr>
      <w:r w:rsidRPr="00394123">
        <w:rPr>
          <w:rFonts w:hint="eastAsia"/>
          <w:lang w:val="sv-SE"/>
        </w:rPr>
        <w:t>队列元素和发送队列相同。</w:t>
      </w:r>
    </w:p>
    <w:p w:rsidR="00834247" w:rsidRPr="00394123" w:rsidRDefault="00834247" w:rsidP="00834247">
      <w:pPr>
        <w:ind w:left="1260"/>
        <w:rPr>
          <w:lang w:val="sv-SE"/>
        </w:rPr>
      </w:pPr>
      <w:r w:rsidRPr="00394123">
        <w:rPr>
          <w:lang w:val="sv-SE"/>
        </w:rPr>
        <w:t>数据来源</w:t>
      </w:r>
      <w:r w:rsidRPr="00394123">
        <w:rPr>
          <w:rFonts w:hint="eastAsia"/>
          <w:lang w:val="sv-SE"/>
        </w:rPr>
        <w:t>：设备向网关推送消息，设备回应网关的</w:t>
      </w:r>
      <w:r w:rsidRPr="00394123">
        <w:rPr>
          <w:rFonts w:hint="eastAsia"/>
          <w:lang w:val="sv-SE"/>
        </w:rPr>
        <w:t>ACK</w:t>
      </w:r>
      <w:r w:rsidRPr="00394123">
        <w:rPr>
          <w:rFonts w:hint="eastAsia"/>
          <w:lang w:val="sv-SE"/>
        </w:rPr>
        <w:t>（带数据）。</w:t>
      </w:r>
    </w:p>
    <w:p w:rsidR="00834247" w:rsidRPr="00394123" w:rsidRDefault="00834247" w:rsidP="00834247">
      <w:pPr>
        <w:ind w:left="1260"/>
        <w:rPr>
          <w:lang w:val="sv-SE"/>
        </w:rPr>
      </w:pPr>
      <w:r w:rsidRPr="00394123">
        <w:rPr>
          <w:rFonts w:hint="eastAsia"/>
          <w:lang w:val="sv-SE"/>
        </w:rPr>
        <w:t>client_id+seq</w:t>
      </w:r>
      <w:r w:rsidRPr="00394123">
        <w:rPr>
          <w:rFonts w:hint="eastAsia"/>
          <w:lang w:val="sv-SE"/>
        </w:rPr>
        <w:t>可唯一标识一消息，重发的消息</w:t>
      </w:r>
      <w:r w:rsidRPr="00394123">
        <w:rPr>
          <w:rFonts w:hint="eastAsia"/>
          <w:lang w:val="sv-SE"/>
        </w:rPr>
        <w:t>seq</w:t>
      </w:r>
      <w:r w:rsidRPr="00394123">
        <w:rPr>
          <w:rFonts w:hint="eastAsia"/>
          <w:lang w:val="sv-SE"/>
        </w:rPr>
        <w:t>不变。</w:t>
      </w:r>
    </w:p>
    <w:p w:rsidR="00834247" w:rsidRPr="00394123" w:rsidRDefault="00834247" w:rsidP="00834247">
      <w:pPr>
        <w:ind w:left="1260"/>
        <w:rPr>
          <w:lang w:val="sv-SE"/>
        </w:rPr>
      </w:pPr>
      <w:r w:rsidRPr="00394123">
        <w:rPr>
          <w:rFonts w:hint="eastAsia"/>
          <w:lang w:val="sv-SE"/>
        </w:rPr>
        <w:t>收到</w:t>
      </w:r>
      <w:r w:rsidRPr="00394123">
        <w:rPr>
          <w:rFonts w:hint="eastAsia"/>
          <w:lang w:val="sv-SE"/>
        </w:rPr>
        <w:t>ACK</w:t>
      </w:r>
      <w:r w:rsidRPr="00394123">
        <w:rPr>
          <w:rFonts w:hint="eastAsia"/>
          <w:lang w:val="sv-SE"/>
        </w:rPr>
        <w:t>报文将对应的发送队列元素删除，不放入接收队列中。</w:t>
      </w:r>
    </w:p>
    <w:p w:rsidR="00834247" w:rsidRPr="00394123" w:rsidRDefault="00834247" w:rsidP="00834247">
      <w:pPr>
        <w:ind w:left="1260"/>
        <w:rPr>
          <w:lang w:val="sv-SE"/>
        </w:rPr>
      </w:pPr>
      <w:r w:rsidRPr="00394123">
        <w:rPr>
          <w:lang w:val="sv-SE"/>
        </w:rPr>
        <w:t>新</w:t>
      </w:r>
      <w:r w:rsidRPr="00394123">
        <w:rPr>
          <w:lang w:val="sv-SE"/>
        </w:rPr>
        <w:t>seq</w:t>
      </w:r>
      <w:r w:rsidRPr="00394123">
        <w:rPr>
          <w:lang w:val="sv-SE"/>
        </w:rPr>
        <w:t>报文放到本地套接字中</w:t>
      </w:r>
      <w:r w:rsidRPr="00394123">
        <w:rPr>
          <w:rFonts w:hint="eastAsia"/>
          <w:lang w:val="sv-SE"/>
        </w:rPr>
        <w:t>，</w:t>
      </w:r>
      <w:r w:rsidRPr="00394123">
        <w:rPr>
          <w:lang w:val="sv-SE"/>
        </w:rPr>
        <w:t>利于</w:t>
      </w:r>
      <w:r w:rsidRPr="00394123">
        <w:rPr>
          <w:lang w:val="sv-SE"/>
        </w:rPr>
        <w:t>zebra</w:t>
      </w:r>
      <w:r w:rsidRPr="00394123">
        <w:rPr>
          <w:lang w:val="sv-SE"/>
        </w:rPr>
        <w:t>框架接收</w:t>
      </w:r>
      <w:r w:rsidRPr="00394123">
        <w:rPr>
          <w:rFonts w:hint="eastAsia"/>
          <w:lang w:val="sv-SE"/>
        </w:rPr>
        <w:t>。</w:t>
      </w:r>
    </w:p>
    <w:p w:rsidR="00834247" w:rsidRPr="00394123" w:rsidRDefault="00834247" w:rsidP="00834247">
      <w:pPr>
        <w:ind w:left="1260"/>
        <w:rPr>
          <w:lang w:val="sv-SE"/>
        </w:rPr>
      </w:pPr>
      <w:r w:rsidRPr="00394123">
        <w:rPr>
          <w:rFonts w:hint="eastAsia"/>
          <w:lang w:val="sv-SE"/>
        </w:rPr>
        <w:t>本地消息处理后，立即删除。</w:t>
      </w:r>
    </w:p>
    <w:p w:rsidR="00834247" w:rsidRPr="00394123" w:rsidRDefault="00834247" w:rsidP="00834247">
      <w:pPr>
        <w:ind w:left="1260"/>
        <w:rPr>
          <w:lang w:val="sv-SE"/>
        </w:rPr>
      </w:pPr>
      <w:r w:rsidRPr="00394123">
        <w:rPr>
          <w:rFonts w:hint="eastAsia"/>
          <w:lang w:val="sv-SE"/>
        </w:rPr>
        <w:t>发送给手机的报文，需要收到</w:t>
      </w:r>
      <w:r w:rsidRPr="00394123">
        <w:rPr>
          <w:rFonts w:hint="eastAsia"/>
          <w:lang w:val="sv-SE"/>
        </w:rPr>
        <w:t>ACK</w:t>
      </w:r>
      <w:r w:rsidRPr="00394123">
        <w:rPr>
          <w:rFonts w:hint="eastAsia"/>
          <w:lang w:val="sv-SE"/>
        </w:rPr>
        <w:t>后，才删除。</w:t>
      </w:r>
    </w:p>
    <w:p w:rsidR="00834247" w:rsidRPr="00394123" w:rsidRDefault="00834247" w:rsidP="00834247">
      <w:pPr>
        <w:ind w:left="1260"/>
        <w:rPr>
          <w:lang w:val="sv-SE"/>
        </w:rPr>
      </w:pPr>
    </w:p>
    <w:p w:rsidR="00B251A3" w:rsidRPr="00394123" w:rsidRDefault="00B251A3" w:rsidP="004C40E2">
      <w:pPr>
        <w:pStyle w:val="1d"/>
        <w:spacing w:before="156" w:after="156"/>
        <w:ind w:leftChars="200" w:firstLineChars="200" w:firstLine="420"/>
        <w:rPr>
          <w:lang w:val="sv-SE"/>
        </w:rPr>
      </w:pPr>
    </w:p>
    <w:sectPr w:rsidR="00B251A3" w:rsidRPr="00394123" w:rsidSect="00F258E3">
      <w:headerReference w:type="default" r:id="rId20"/>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2723" w:rsidRDefault="00682723">
      <w:r>
        <w:separator/>
      </w:r>
    </w:p>
  </w:endnote>
  <w:endnote w:type="continuationSeparator" w:id="1">
    <w:p w:rsidR="00682723" w:rsidRDefault="006827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A60" w:rsidRDefault="00405D64" w:rsidP="00F8320F">
    <w:pPr>
      <w:pStyle w:val="a6"/>
      <w:framePr w:wrap="around" w:vAnchor="text" w:hAnchor="margin" w:xAlign="center" w:y="1"/>
      <w:rPr>
        <w:rStyle w:val="a8"/>
      </w:rPr>
    </w:pPr>
    <w:r>
      <w:rPr>
        <w:rStyle w:val="a8"/>
      </w:rPr>
      <w:fldChar w:fldCharType="begin"/>
    </w:r>
    <w:r w:rsidR="00BF3A60">
      <w:rPr>
        <w:rStyle w:val="a8"/>
      </w:rPr>
      <w:instrText xml:space="preserve">PAGE  </w:instrText>
    </w:r>
    <w:r>
      <w:rPr>
        <w:rStyle w:val="a8"/>
      </w:rPr>
      <w:fldChar w:fldCharType="end"/>
    </w:r>
  </w:p>
  <w:p w:rsidR="00BF3A60" w:rsidRDefault="00BF3A60">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A60" w:rsidRDefault="00BF3A60" w:rsidP="00F8320F">
    <w:pPr>
      <w:pStyle w:val="a6"/>
      <w:framePr w:wrap="around" w:vAnchor="text" w:hAnchor="margin" w:xAlign="center" w:y="1"/>
      <w:rPr>
        <w:rStyle w:val="a8"/>
      </w:rPr>
    </w:pPr>
  </w:p>
  <w:p w:rsidR="00BF3A60" w:rsidRPr="004018CC" w:rsidRDefault="00BF3A60" w:rsidP="006445D7">
    <w:pPr>
      <w:pStyle w:val="a6"/>
      <w:rPr>
        <w:rStyle w:val="a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A60" w:rsidRPr="004018CC" w:rsidRDefault="00BF3A60" w:rsidP="006445D7">
    <w:pPr>
      <w:pStyle w:val="a6"/>
      <w:jc w:val="center"/>
      <w:rPr>
        <w:rStyle w:val="a8"/>
      </w:rPr>
    </w:pPr>
    <w:r w:rsidRPr="004018CC">
      <w:rPr>
        <w:rStyle w:val="a8"/>
        <w:rFonts w:hint="eastAsia"/>
      </w:rPr>
      <w:t>版权所有</w:t>
    </w:r>
    <w:r w:rsidRPr="004018CC">
      <w:rPr>
        <w:rStyle w:val="a8"/>
        <w:rFonts w:hint="eastAsia"/>
      </w:rPr>
      <w:t>©</w:t>
    </w:r>
    <w:r w:rsidRPr="004018CC">
      <w:rPr>
        <w:rStyle w:val="a8"/>
        <w:rFonts w:hint="eastAsia"/>
      </w:rPr>
      <w:t>深圳市</w:t>
    </w:r>
    <w:r>
      <w:rPr>
        <w:rStyle w:val="a8"/>
        <w:rFonts w:hint="eastAsia"/>
      </w:rPr>
      <w:t>银河风云网络系统股份</w:t>
    </w:r>
    <w:r w:rsidRPr="004018CC">
      <w:rPr>
        <w:rStyle w:val="a8"/>
        <w:rFonts w:hint="eastAsia"/>
      </w:rPr>
      <w:t>有限公司</w:t>
    </w:r>
  </w:p>
  <w:p w:rsidR="00BF3A60" w:rsidRPr="004018CC" w:rsidRDefault="00BF3A60" w:rsidP="009C73CD">
    <w:pPr>
      <w:pStyle w:val="a6"/>
      <w:jc w:val="center"/>
      <w:rPr>
        <w:rStyle w:val="a8"/>
      </w:rPr>
    </w:pPr>
    <w:r w:rsidRPr="004018CC">
      <w:rPr>
        <w:rStyle w:val="a8"/>
        <w:rFonts w:hint="eastAsia"/>
      </w:rPr>
      <w:t>第</w:t>
    </w:r>
    <w:r w:rsidR="00405D64">
      <w:rPr>
        <w:rStyle w:val="a8"/>
      </w:rPr>
      <w:fldChar w:fldCharType="begin"/>
    </w:r>
    <w:r>
      <w:rPr>
        <w:rStyle w:val="a8"/>
      </w:rPr>
      <w:instrText xml:space="preserve"> PAGE </w:instrText>
    </w:r>
    <w:r w:rsidR="00405D64">
      <w:rPr>
        <w:rStyle w:val="a8"/>
      </w:rPr>
      <w:fldChar w:fldCharType="separate"/>
    </w:r>
    <w:r w:rsidR="00531213">
      <w:rPr>
        <w:rStyle w:val="a8"/>
        <w:noProof/>
      </w:rPr>
      <w:t>10</w:t>
    </w:r>
    <w:r w:rsidR="00405D64">
      <w:rPr>
        <w:rStyle w:val="a8"/>
      </w:rPr>
      <w:fldChar w:fldCharType="end"/>
    </w:r>
    <w:r>
      <w:rPr>
        <w:rStyle w:val="a8"/>
        <w:rFonts w:hint="eastAsia"/>
      </w:rPr>
      <w:t>页共</w:t>
    </w:r>
    <w:r w:rsidR="00405D64">
      <w:rPr>
        <w:rStyle w:val="a8"/>
      </w:rPr>
      <w:fldChar w:fldCharType="begin"/>
    </w:r>
    <w:r>
      <w:rPr>
        <w:rStyle w:val="a8"/>
      </w:rPr>
      <w:instrText xml:space="preserve"> NUMPAGES </w:instrText>
    </w:r>
    <w:r w:rsidR="00405D64">
      <w:rPr>
        <w:rStyle w:val="a8"/>
      </w:rPr>
      <w:fldChar w:fldCharType="separate"/>
    </w:r>
    <w:r w:rsidR="00531213">
      <w:rPr>
        <w:rStyle w:val="a8"/>
        <w:noProof/>
      </w:rPr>
      <w:t>25</w:t>
    </w:r>
    <w:r w:rsidR="00405D64">
      <w:rPr>
        <w:rStyle w:val="a8"/>
      </w:rPr>
      <w:fldChar w:fldCharType="end"/>
    </w:r>
    <w:r>
      <w:rPr>
        <w:rStyle w:val="a8"/>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2723" w:rsidRDefault="00682723">
      <w:r>
        <w:separator/>
      </w:r>
    </w:p>
  </w:footnote>
  <w:footnote w:type="continuationSeparator" w:id="1">
    <w:p w:rsidR="00682723" w:rsidRDefault="006827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A60" w:rsidRDefault="00BF3A60" w:rsidP="007A4879">
    <w:pPr>
      <w:pStyle w:val="a5"/>
      <w:pBdr>
        <w:bottom w:val="none" w:sz="0" w:space="0" w:color="auto"/>
      </w:pBd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A60" w:rsidRDefault="00405D64" w:rsidP="005403A7">
    <w:pPr>
      <w:pStyle w:val="a5"/>
      <w:pBdr>
        <w:bottom w:val="single" w:sz="6" w:space="5" w:color="auto"/>
      </w:pBdr>
      <w:jc w:val="both"/>
    </w:pPr>
    <w:r>
      <w:rPr>
        <w:noProof/>
      </w:rPr>
      <w:pict>
        <v:shapetype id="_x0000_t202" coordsize="21600,21600" o:spt="202" path="m,l,21600r21600,l21600,xe">
          <v:stroke joinstyle="miter"/>
          <v:path gradientshapeok="t" o:connecttype="rect"/>
        </v:shapetype>
        <v:shape id="Text Box 10" o:spid="_x0000_s4102" type="#_x0000_t202" style="position:absolute;left:0;text-align:left;margin-left:309.5pt;margin-top:-1.45pt;width:170.1pt;height:15.6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2/rgIAAKs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" filled="f" stroked="f">
          <v:textbox inset="0,0,0,0">
            <w:txbxContent>
              <w:p w:rsidR="00BF3A60" w:rsidRPr="005403A7" w:rsidRDefault="00BF3A60" w:rsidP="005403A7">
                <w:pPr>
                  <w:jc w:val="right"/>
                  <w:rPr>
                    <w:sz w:val="18"/>
                    <w:szCs w:val="18"/>
                  </w:rPr>
                </w:pPr>
                <w:r>
                  <w:rPr>
                    <w:rFonts w:hint="eastAsia"/>
                    <w:sz w:val="18"/>
                    <w:szCs w:val="18"/>
                  </w:rPr>
                  <w:t>目录</w:t>
                </w:r>
              </w:p>
            </w:txbxContent>
          </v:textbox>
        </v:shape>
      </w:pict>
    </w:r>
    <w:r>
      <w:rPr>
        <w:noProof/>
      </w:rPr>
      <w:pict>
        <v:shape id="Text Box 9" o:spid="_x0000_s4101" type="#_x0000_t202" style="position:absolute;left:0;text-align:left;margin-left:0;margin-top:-1.45pt;width:170.1pt;height:15.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9zsQ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" filled="f" stroked="f">
          <v:textbox inset="0,0,0,0">
            <w:txbxContent>
              <w:p w:rsidR="00BF3A60" w:rsidRPr="005403A7" w:rsidRDefault="00BF3A60">
                <w:pPr>
                  <w:rPr>
                    <w:sz w:val="18"/>
                    <w:szCs w:val="18"/>
                  </w:rPr>
                </w:pP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A60" w:rsidRDefault="00405D64" w:rsidP="005403A7">
    <w:pPr>
      <w:pStyle w:val="a5"/>
      <w:pBdr>
        <w:bottom w:val="single" w:sz="6" w:space="5" w:color="auto"/>
      </w:pBdr>
      <w:jc w:val="both"/>
    </w:pPr>
    <w:r>
      <w:rPr>
        <w:noProof/>
      </w:rPr>
      <w:pict>
        <v:shapetype id="_x0000_t202" coordsize="21600,21600" o:spt="202" path="m,l,21600r21600,l21600,xe">
          <v:stroke joinstyle="miter"/>
          <v:path gradientshapeok="t" o:connecttype="rect"/>
        </v:shapetype>
        <v:shape id="Text Box 18" o:spid="_x0000_s4098" type="#_x0000_t202" style="position:absolute;left:0;text-align:left;margin-left:309.5pt;margin-top:-1.45pt;width:170.1pt;height:15.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3EI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" filled="f" stroked="f">
          <v:textbox inset="0,0,0,0">
            <w:txbxContent>
              <w:p w:rsidR="00BF3A60" w:rsidRPr="005403A7" w:rsidRDefault="00BF3A60" w:rsidP="000C59F0">
                <w:pPr>
                  <w:ind w:right="90"/>
                  <w:jc w:val="right"/>
                  <w:rPr>
                    <w:sz w:val="18"/>
                    <w:szCs w:val="18"/>
                  </w:rPr>
                </w:pPr>
                <w:r>
                  <w:rPr>
                    <w:rFonts w:hint="eastAsia"/>
                    <w:sz w:val="18"/>
                    <w:szCs w:val="18"/>
                  </w:rPr>
                  <w:t>正文</w:t>
                </w:r>
              </w:p>
            </w:txbxContent>
          </v:textbox>
        </v:shape>
      </w:pict>
    </w:r>
    <w:r>
      <w:rPr>
        <w:noProof/>
      </w:rPr>
      <w:pict>
        <v:shape id="Text Box 17" o:spid="_x0000_s4097" type="#_x0000_t202" style="position:absolute;left:0;text-align:left;margin-left:0;margin-top:-1.45pt;width:170.1pt;height:15.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S2sQ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" filled="f" stroked="f">
          <v:textbox inset="0,0,0,0">
            <w:txbxContent>
              <w:p w:rsidR="00BF3A60" w:rsidRPr="005403A7" w:rsidRDefault="00BF3A60">
                <w:pPr>
                  <w:rPr>
                    <w:sz w:val="18"/>
                    <w:szCs w:val="18"/>
                  </w:rPr>
                </w:pP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C1A"/>
    <w:multiLevelType w:val="hybridMultilevel"/>
    <w:tmpl w:val="D5E09F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584E20"/>
    <w:multiLevelType w:val="hybridMultilevel"/>
    <w:tmpl w:val="C51EAB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3">
    <w:nsid w:val="04B827E3"/>
    <w:multiLevelType w:val="hybridMultilevel"/>
    <w:tmpl w:val="B4A82E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7C82C3A"/>
    <w:multiLevelType w:val="hybridMultilevel"/>
    <w:tmpl w:val="BBFAEF1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nsid w:val="0B0163B4"/>
    <w:multiLevelType w:val="hybridMultilevel"/>
    <w:tmpl w:val="BB924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BE33EAC"/>
    <w:multiLevelType w:val="hybridMultilevel"/>
    <w:tmpl w:val="FE080E98"/>
    <w:lvl w:ilvl="0" w:tplc="1F069C6E">
      <w:numFmt w:val="bullet"/>
      <w:lvlText w:val=""/>
      <w:lvlJc w:val="left"/>
      <w:pPr>
        <w:ind w:left="204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40546F1"/>
    <w:multiLevelType w:val="hybridMultilevel"/>
    <w:tmpl w:val="4B9855C4"/>
    <w:lvl w:ilvl="0" w:tplc="DC3C8008">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8">
    <w:nsid w:val="14663104"/>
    <w:multiLevelType w:val="hybridMultilevel"/>
    <w:tmpl w:val="82184744"/>
    <w:lvl w:ilvl="0" w:tplc="78968E28">
      <w:numFmt w:val="bullet"/>
      <w:lvlText w:val=""/>
      <w:lvlJc w:val="left"/>
      <w:pPr>
        <w:ind w:left="2880" w:hanging="360"/>
      </w:pPr>
      <w:rPr>
        <w:rFonts w:ascii="Times New Roman" w:eastAsia="宋体" w:hAnsi="Times New Roman" w:cs="Times New Roman" w:hint="default"/>
      </w:rPr>
    </w:lvl>
    <w:lvl w:ilvl="1" w:tplc="5A446B0C">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1ED759A1"/>
    <w:multiLevelType w:val="hybridMultilevel"/>
    <w:tmpl w:val="C294306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2D775726"/>
    <w:multiLevelType w:val="hybridMultilevel"/>
    <w:tmpl w:val="33627CFC"/>
    <w:lvl w:ilvl="0" w:tplc="52C254D2">
      <w:numFmt w:val="bullet"/>
      <w:lvlText w:val=""/>
      <w:lvlJc w:val="left"/>
      <w:pPr>
        <w:ind w:left="330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F2B4EC5"/>
    <w:multiLevelType w:val="hybridMultilevel"/>
    <w:tmpl w:val="DD9AEE96"/>
    <w:lvl w:ilvl="0" w:tplc="78968E28">
      <w:numFmt w:val="bullet"/>
      <w:lvlText w:val=""/>
      <w:lvlJc w:val="left"/>
      <w:pPr>
        <w:ind w:left="1620" w:hanging="360"/>
      </w:pPr>
      <w:rPr>
        <w:rFonts w:ascii="Times New Roman" w:eastAsia="宋体" w:hAnsi="Times New Roman"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385B3D53"/>
    <w:multiLevelType w:val="hybridMultilevel"/>
    <w:tmpl w:val="D834E8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935593B"/>
    <w:multiLevelType w:val="hybridMultilevel"/>
    <w:tmpl w:val="7A2420A8"/>
    <w:lvl w:ilvl="0" w:tplc="52C254D2">
      <w:numFmt w:val="bullet"/>
      <w:lvlText w:val=""/>
      <w:lvlJc w:val="left"/>
      <w:pPr>
        <w:ind w:left="330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CB07D42"/>
    <w:multiLevelType w:val="hybridMultilevel"/>
    <w:tmpl w:val="8132BDD8"/>
    <w:lvl w:ilvl="0" w:tplc="9702C336">
      <w:numFmt w:val="bullet"/>
      <w:lvlText w:val=""/>
      <w:lvlJc w:val="left"/>
      <w:pPr>
        <w:ind w:left="28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FCF1D47"/>
    <w:multiLevelType w:val="hybridMultilevel"/>
    <w:tmpl w:val="70CE2B2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nsid w:val="431C57EB"/>
    <w:multiLevelType w:val="hybridMultilevel"/>
    <w:tmpl w:val="452ACDB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nsid w:val="46FB463C"/>
    <w:multiLevelType w:val="hybridMultilevel"/>
    <w:tmpl w:val="CDFCC20A"/>
    <w:lvl w:ilvl="0" w:tplc="B20CE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2E1C39"/>
    <w:multiLevelType w:val="hybridMultilevel"/>
    <w:tmpl w:val="3E140C06"/>
    <w:lvl w:ilvl="0" w:tplc="9392ED3E">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nsid w:val="4D0D4337"/>
    <w:multiLevelType w:val="hybridMultilevel"/>
    <w:tmpl w:val="E118FD9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581F5927"/>
    <w:multiLevelType w:val="hybridMultilevel"/>
    <w:tmpl w:val="E78C9F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CEA4A3C"/>
    <w:multiLevelType w:val="hybridMultilevel"/>
    <w:tmpl w:val="F0E2D774"/>
    <w:lvl w:ilvl="0" w:tplc="2CF64466">
      <w:numFmt w:val="bullet"/>
      <w:lvlText w:val=""/>
      <w:lvlJc w:val="left"/>
      <w:pPr>
        <w:ind w:left="246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0E73EB6"/>
    <w:multiLevelType w:val="hybridMultilevel"/>
    <w:tmpl w:val="F78EC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19E24AE"/>
    <w:multiLevelType w:val="hybridMultilevel"/>
    <w:tmpl w:val="CD8AD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C392625"/>
    <w:multiLevelType w:val="hybridMultilevel"/>
    <w:tmpl w:val="9D22D26A"/>
    <w:lvl w:ilvl="0" w:tplc="B76E91EA">
      <w:start w:val="1"/>
      <w:numFmt w:val="bullet"/>
      <w:pStyle w:val="3"/>
      <w:lvlText w:val="−"/>
      <w:lvlJc w:val="left"/>
      <w:pPr>
        <w:ind w:left="122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5772409C" w:tentative="1">
      <w:start w:val="1"/>
      <w:numFmt w:val="bullet"/>
      <w:lvlText w:val=""/>
      <w:lvlJc w:val="left"/>
      <w:pPr>
        <w:ind w:left="1640" w:hanging="420"/>
      </w:pPr>
      <w:rPr>
        <w:rFonts w:ascii="Wingdings" w:hAnsi="Wingdings" w:hint="default"/>
      </w:rPr>
    </w:lvl>
    <w:lvl w:ilvl="2" w:tplc="31588B18" w:tentative="1">
      <w:start w:val="1"/>
      <w:numFmt w:val="bullet"/>
      <w:lvlText w:val=""/>
      <w:lvlJc w:val="left"/>
      <w:pPr>
        <w:ind w:left="2060" w:hanging="420"/>
      </w:pPr>
      <w:rPr>
        <w:rFonts w:ascii="Wingdings" w:hAnsi="Wingdings" w:hint="default"/>
      </w:rPr>
    </w:lvl>
    <w:lvl w:ilvl="3" w:tplc="778CD632" w:tentative="1">
      <w:start w:val="1"/>
      <w:numFmt w:val="bullet"/>
      <w:lvlText w:val=""/>
      <w:lvlJc w:val="left"/>
      <w:pPr>
        <w:ind w:left="2480" w:hanging="420"/>
      </w:pPr>
      <w:rPr>
        <w:rFonts w:ascii="Wingdings" w:hAnsi="Wingdings" w:hint="default"/>
      </w:rPr>
    </w:lvl>
    <w:lvl w:ilvl="4" w:tplc="FCE21F92" w:tentative="1">
      <w:start w:val="1"/>
      <w:numFmt w:val="bullet"/>
      <w:lvlText w:val=""/>
      <w:lvlJc w:val="left"/>
      <w:pPr>
        <w:ind w:left="2900" w:hanging="420"/>
      </w:pPr>
      <w:rPr>
        <w:rFonts w:ascii="Wingdings" w:hAnsi="Wingdings" w:hint="default"/>
      </w:rPr>
    </w:lvl>
    <w:lvl w:ilvl="5" w:tplc="70365AEC" w:tentative="1">
      <w:start w:val="1"/>
      <w:numFmt w:val="bullet"/>
      <w:lvlText w:val=""/>
      <w:lvlJc w:val="left"/>
      <w:pPr>
        <w:ind w:left="3320" w:hanging="420"/>
      </w:pPr>
      <w:rPr>
        <w:rFonts w:ascii="Wingdings" w:hAnsi="Wingdings" w:hint="default"/>
      </w:rPr>
    </w:lvl>
    <w:lvl w:ilvl="6" w:tplc="98A43B4A" w:tentative="1">
      <w:start w:val="1"/>
      <w:numFmt w:val="bullet"/>
      <w:lvlText w:val=""/>
      <w:lvlJc w:val="left"/>
      <w:pPr>
        <w:ind w:left="3740" w:hanging="420"/>
      </w:pPr>
      <w:rPr>
        <w:rFonts w:ascii="Wingdings" w:hAnsi="Wingdings" w:hint="default"/>
      </w:rPr>
    </w:lvl>
    <w:lvl w:ilvl="7" w:tplc="F4F05504" w:tentative="1">
      <w:start w:val="1"/>
      <w:numFmt w:val="bullet"/>
      <w:lvlText w:val=""/>
      <w:lvlJc w:val="left"/>
      <w:pPr>
        <w:ind w:left="4160" w:hanging="420"/>
      </w:pPr>
      <w:rPr>
        <w:rFonts w:ascii="Wingdings" w:hAnsi="Wingdings" w:hint="default"/>
      </w:rPr>
    </w:lvl>
    <w:lvl w:ilvl="8" w:tplc="084C9578" w:tentative="1">
      <w:start w:val="1"/>
      <w:numFmt w:val="bullet"/>
      <w:lvlText w:val=""/>
      <w:lvlJc w:val="left"/>
      <w:pPr>
        <w:ind w:left="4580" w:hanging="420"/>
      </w:pPr>
      <w:rPr>
        <w:rFonts w:ascii="Wingdings" w:hAnsi="Wingdings" w:hint="default"/>
      </w:rPr>
    </w:lvl>
  </w:abstractNum>
  <w:abstractNum w:abstractNumId="26">
    <w:nsid w:val="76F14157"/>
    <w:multiLevelType w:val="hybridMultilevel"/>
    <w:tmpl w:val="DC0EC198"/>
    <w:lvl w:ilvl="0" w:tplc="8CF6458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A9C6A920" w:tentative="1">
      <w:start w:val="1"/>
      <w:numFmt w:val="bullet"/>
      <w:lvlText w:val=""/>
      <w:lvlJc w:val="left"/>
      <w:pPr>
        <w:ind w:left="2938" w:hanging="420"/>
      </w:pPr>
      <w:rPr>
        <w:rFonts w:ascii="Wingdings" w:hAnsi="Wingdings" w:hint="default"/>
      </w:rPr>
    </w:lvl>
    <w:lvl w:ilvl="2" w:tplc="CD1891AE" w:tentative="1">
      <w:start w:val="1"/>
      <w:numFmt w:val="bullet"/>
      <w:lvlText w:val=""/>
      <w:lvlJc w:val="left"/>
      <w:pPr>
        <w:ind w:left="3358" w:hanging="420"/>
      </w:pPr>
      <w:rPr>
        <w:rFonts w:ascii="Wingdings" w:hAnsi="Wingdings" w:hint="default"/>
      </w:rPr>
    </w:lvl>
    <w:lvl w:ilvl="3" w:tplc="4B70951A" w:tentative="1">
      <w:start w:val="1"/>
      <w:numFmt w:val="bullet"/>
      <w:lvlText w:val=""/>
      <w:lvlJc w:val="left"/>
      <w:pPr>
        <w:ind w:left="3778" w:hanging="420"/>
      </w:pPr>
      <w:rPr>
        <w:rFonts w:ascii="Wingdings" w:hAnsi="Wingdings" w:hint="default"/>
      </w:rPr>
    </w:lvl>
    <w:lvl w:ilvl="4" w:tplc="7C1E1DC2" w:tentative="1">
      <w:start w:val="1"/>
      <w:numFmt w:val="bullet"/>
      <w:lvlText w:val=""/>
      <w:lvlJc w:val="left"/>
      <w:pPr>
        <w:ind w:left="4198" w:hanging="420"/>
      </w:pPr>
      <w:rPr>
        <w:rFonts w:ascii="Wingdings" w:hAnsi="Wingdings" w:hint="default"/>
      </w:rPr>
    </w:lvl>
    <w:lvl w:ilvl="5" w:tplc="F6303C34" w:tentative="1">
      <w:start w:val="1"/>
      <w:numFmt w:val="bullet"/>
      <w:lvlText w:val=""/>
      <w:lvlJc w:val="left"/>
      <w:pPr>
        <w:ind w:left="4618" w:hanging="420"/>
      </w:pPr>
      <w:rPr>
        <w:rFonts w:ascii="Wingdings" w:hAnsi="Wingdings" w:hint="default"/>
      </w:rPr>
    </w:lvl>
    <w:lvl w:ilvl="6" w:tplc="1DE09592" w:tentative="1">
      <w:start w:val="1"/>
      <w:numFmt w:val="bullet"/>
      <w:lvlText w:val=""/>
      <w:lvlJc w:val="left"/>
      <w:pPr>
        <w:ind w:left="5038" w:hanging="420"/>
      </w:pPr>
      <w:rPr>
        <w:rFonts w:ascii="Wingdings" w:hAnsi="Wingdings" w:hint="default"/>
      </w:rPr>
    </w:lvl>
    <w:lvl w:ilvl="7" w:tplc="B1442B84" w:tentative="1">
      <w:start w:val="1"/>
      <w:numFmt w:val="bullet"/>
      <w:lvlText w:val=""/>
      <w:lvlJc w:val="left"/>
      <w:pPr>
        <w:ind w:left="5458" w:hanging="420"/>
      </w:pPr>
      <w:rPr>
        <w:rFonts w:ascii="Wingdings" w:hAnsi="Wingdings" w:hint="default"/>
      </w:rPr>
    </w:lvl>
    <w:lvl w:ilvl="8" w:tplc="CA3279B2" w:tentative="1">
      <w:start w:val="1"/>
      <w:numFmt w:val="bullet"/>
      <w:lvlText w:val=""/>
      <w:lvlJc w:val="left"/>
      <w:pPr>
        <w:ind w:left="5878" w:hanging="420"/>
      </w:pPr>
      <w:rPr>
        <w:rFonts w:ascii="Wingdings" w:hAnsi="Wingdings" w:hint="default"/>
      </w:rPr>
    </w:lvl>
  </w:abstractNum>
  <w:abstractNum w:abstractNumId="27">
    <w:nsid w:val="7A474FD5"/>
    <w:multiLevelType w:val="multilevel"/>
    <w:tmpl w:val="F25E90B4"/>
    <w:lvl w:ilvl="0">
      <w:start w:val="1"/>
      <w:numFmt w:val="decimal"/>
      <w:pStyle w:val="11"/>
      <w:lvlText w:val="%1"/>
      <w:lvlJc w:val="left"/>
      <w:pPr>
        <w:tabs>
          <w:tab w:val="num" w:pos="432"/>
        </w:tabs>
        <w:ind w:left="432" w:hanging="432"/>
      </w:pPr>
      <w:rPr>
        <w:rFonts w:ascii="Arial" w:hAnsi="Arial" w:cs="Arial" w:hint="default"/>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lang w:val="en-US"/>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FigureDescription"/>
      <w:isLgl/>
      <w:suff w:val="space"/>
      <w:lvlText w:val="图%1-%6"/>
      <w:lvlJc w:val="left"/>
      <w:pPr>
        <w:ind w:left="0" w:firstLine="0"/>
      </w:pPr>
      <w:rPr>
        <w:rFonts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abstractNum w:abstractNumId="28">
    <w:nsid w:val="7C617825"/>
    <w:multiLevelType w:val="hybridMultilevel"/>
    <w:tmpl w:val="F2D0ADC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12"/>
  </w:num>
  <w:num w:numId="3">
    <w:abstractNumId w:val="7"/>
  </w:num>
  <w:num w:numId="4">
    <w:abstractNumId w:val="27"/>
  </w:num>
  <w:num w:numId="5">
    <w:abstractNumId w:val="26"/>
  </w:num>
  <w:num w:numId="6">
    <w:abstractNumId w:val="19"/>
  </w:num>
  <w:num w:numId="7">
    <w:abstractNumId w:val="25"/>
  </w:num>
  <w:num w:numId="8">
    <w:abstractNumId w:val="16"/>
  </w:num>
  <w:num w:numId="9">
    <w:abstractNumId w:val="4"/>
  </w:num>
  <w:num w:numId="10">
    <w:abstractNumId w:val="28"/>
  </w:num>
  <w:num w:numId="11">
    <w:abstractNumId w:val="20"/>
  </w:num>
  <w:num w:numId="12">
    <w:abstractNumId w:val="9"/>
  </w:num>
  <w:num w:numId="13">
    <w:abstractNumId w:val="17"/>
  </w:num>
  <w:num w:numId="14">
    <w:abstractNumId w:val="11"/>
  </w:num>
  <w:num w:numId="15">
    <w:abstractNumId w:val="8"/>
  </w:num>
  <w:num w:numId="16">
    <w:abstractNumId w:val="6"/>
  </w:num>
  <w:num w:numId="17">
    <w:abstractNumId w:val="22"/>
  </w:num>
  <w:num w:numId="18">
    <w:abstractNumId w:val="15"/>
  </w:num>
  <w:num w:numId="19">
    <w:abstractNumId w:val="14"/>
  </w:num>
  <w:num w:numId="20">
    <w:abstractNumId w:val="10"/>
  </w:num>
  <w:num w:numId="21">
    <w:abstractNumId w:val="23"/>
  </w:num>
  <w:num w:numId="22">
    <w:abstractNumId w:val="3"/>
  </w:num>
  <w:num w:numId="23">
    <w:abstractNumId w:val="1"/>
  </w:num>
  <w:num w:numId="24">
    <w:abstractNumId w:val="0"/>
  </w:num>
  <w:num w:numId="25">
    <w:abstractNumId w:val="21"/>
  </w:num>
  <w:num w:numId="26">
    <w:abstractNumId w:val="27"/>
  </w:num>
  <w:num w:numId="27">
    <w:abstractNumId w:val="27"/>
  </w:num>
  <w:num w:numId="28">
    <w:abstractNumId w:val="5"/>
  </w:num>
  <w:num w:numId="29">
    <w:abstractNumId w:val="18"/>
  </w:num>
  <w:num w:numId="30">
    <w:abstractNumId w:val="24"/>
  </w:num>
  <w:num w:numId="31">
    <w:abstractNumId w:val="13"/>
  </w:num>
  <w:num w:numId="32">
    <w:abstractNumId w:val="2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bordersDoNotSurroundHeader/>
  <w:bordersDoNotSurroundFooter/>
  <w:attachedTemplate r:id="rId1"/>
  <w:stylePaneFormatFilter w:val="1F08"/>
  <w:defaultTabStop w:val="1260"/>
  <w:drawingGridVerticalSpacing w:val="156"/>
  <w:displayHorizontalDrawingGridEvery w:val="0"/>
  <w:displayVerticalDrawingGridEvery w:val="2"/>
  <w:characterSpacingControl w:val="compressPunctuation"/>
  <w:hdrShapeDefaults>
    <o:shapedefaults v:ext="edit" spidmax="72706">
      <o:colormru v:ext="edit" colors="#e0efdd"/>
    </o:shapedefaults>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73BC"/>
    <w:rsid w:val="00000758"/>
    <w:rsid w:val="00000788"/>
    <w:rsid w:val="00001171"/>
    <w:rsid w:val="000015BF"/>
    <w:rsid w:val="000022D7"/>
    <w:rsid w:val="000027CD"/>
    <w:rsid w:val="000034D2"/>
    <w:rsid w:val="0000402E"/>
    <w:rsid w:val="00004274"/>
    <w:rsid w:val="0000472F"/>
    <w:rsid w:val="00004899"/>
    <w:rsid w:val="000066CB"/>
    <w:rsid w:val="0000791D"/>
    <w:rsid w:val="00012B7D"/>
    <w:rsid w:val="00012CF7"/>
    <w:rsid w:val="000161C6"/>
    <w:rsid w:val="00016686"/>
    <w:rsid w:val="00016F14"/>
    <w:rsid w:val="0001716E"/>
    <w:rsid w:val="0002029A"/>
    <w:rsid w:val="0002070A"/>
    <w:rsid w:val="00021462"/>
    <w:rsid w:val="0002238E"/>
    <w:rsid w:val="00023EBC"/>
    <w:rsid w:val="000240B8"/>
    <w:rsid w:val="00024793"/>
    <w:rsid w:val="00025F0B"/>
    <w:rsid w:val="00026B2B"/>
    <w:rsid w:val="00027B2C"/>
    <w:rsid w:val="000305BC"/>
    <w:rsid w:val="000306A2"/>
    <w:rsid w:val="00030C16"/>
    <w:rsid w:val="00031240"/>
    <w:rsid w:val="0003196D"/>
    <w:rsid w:val="00034478"/>
    <w:rsid w:val="000355D6"/>
    <w:rsid w:val="0003637E"/>
    <w:rsid w:val="0003794E"/>
    <w:rsid w:val="000413FF"/>
    <w:rsid w:val="00047ECC"/>
    <w:rsid w:val="000508DC"/>
    <w:rsid w:val="00054517"/>
    <w:rsid w:val="0005590D"/>
    <w:rsid w:val="00055D6E"/>
    <w:rsid w:val="00055DBB"/>
    <w:rsid w:val="00056BA6"/>
    <w:rsid w:val="00057E17"/>
    <w:rsid w:val="00061BCC"/>
    <w:rsid w:val="00061C5A"/>
    <w:rsid w:val="00061C92"/>
    <w:rsid w:val="000623D5"/>
    <w:rsid w:val="00063414"/>
    <w:rsid w:val="00063A7B"/>
    <w:rsid w:val="00064486"/>
    <w:rsid w:val="00064D75"/>
    <w:rsid w:val="000666CD"/>
    <w:rsid w:val="00066CCC"/>
    <w:rsid w:val="00067597"/>
    <w:rsid w:val="00067984"/>
    <w:rsid w:val="00073E4D"/>
    <w:rsid w:val="00077DE1"/>
    <w:rsid w:val="00081E31"/>
    <w:rsid w:val="000825B1"/>
    <w:rsid w:val="0008474E"/>
    <w:rsid w:val="000855DC"/>
    <w:rsid w:val="00085DE1"/>
    <w:rsid w:val="00090F62"/>
    <w:rsid w:val="000918D8"/>
    <w:rsid w:val="00091AA1"/>
    <w:rsid w:val="0009235D"/>
    <w:rsid w:val="0009255A"/>
    <w:rsid w:val="000933DA"/>
    <w:rsid w:val="00094178"/>
    <w:rsid w:val="000A0AEB"/>
    <w:rsid w:val="000A13EC"/>
    <w:rsid w:val="000A1E70"/>
    <w:rsid w:val="000A216A"/>
    <w:rsid w:val="000A2388"/>
    <w:rsid w:val="000A3154"/>
    <w:rsid w:val="000A470F"/>
    <w:rsid w:val="000A5C32"/>
    <w:rsid w:val="000A655A"/>
    <w:rsid w:val="000A6CF8"/>
    <w:rsid w:val="000B0065"/>
    <w:rsid w:val="000B056F"/>
    <w:rsid w:val="000B0741"/>
    <w:rsid w:val="000B1568"/>
    <w:rsid w:val="000B1D6A"/>
    <w:rsid w:val="000B30CC"/>
    <w:rsid w:val="000B3173"/>
    <w:rsid w:val="000B4184"/>
    <w:rsid w:val="000B5171"/>
    <w:rsid w:val="000B5C7C"/>
    <w:rsid w:val="000B5F4D"/>
    <w:rsid w:val="000C1A41"/>
    <w:rsid w:val="000C25E5"/>
    <w:rsid w:val="000C3B34"/>
    <w:rsid w:val="000C45EE"/>
    <w:rsid w:val="000C56B1"/>
    <w:rsid w:val="000C59F0"/>
    <w:rsid w:val="000C5B4A"/>
    <w:rsid w:val="000C65C6"/>
    <w:rsid w:val="000C7A4B"/>
    <w:rsid w:val="000D27C4"/>
    <w:rsid w:val="000D3B8C"/>
    <w:rsid w:val="000D4002"/>
    <w:rsid w:val="000D6005"/>
    <w:rsid w:val="000D7198"/>
    <w:rsid w:val="000E097F"/>
    <w:rsid w:val="000E0CC4"/>
    <w:rsid w:val="000E1FCB"/>
    <w:rsid w:val="000E2569"/>
    <w:rsid w:val="000E3958"/>
    <w:rsid w:val="000E4622"/>
    <w:rsid w:val="000E4805"/>
    <w:rsid w:val="000E5ADC"/>
    <w:rsid w:val="000E6CAA"/>
    <w:rsid w:val="000E7244"/>
    <w:rsid w:val="000E72AD"/>
    <w:rsid w:val="000E7D40"/>
    <w:rsid w:val="000F07CE"/>
    <w:rsid w:val="000F0DB6"/>
    <w:rsid w:val="000F1D76"/>
    <w:rsid w:val="000F5EAA"/>
    <w:rsid w:val="000F6466"/>
    <w:rsid w:val="00100B04"/>
    <w:rsid w:val="001015D1"/>
    <w:rsid w:val="00101C63"/>
    <w:rsid w:val="001025A3"/>
    <w:rsid w:val="001047B1"/>
    <w:rsid w:val="00105054"/>
    <w:rsid w:val="00105A4F"/>
    <w:rsid w:val="00106CC4"/>
    <w:rsid w:val="00110BBF"/>
    <w:rsid w:val="00111C2C"/>
    <w:rsid w:val="00111C99"/>
    <w:rsid w:val="00112645"/>
    <w:rsid w:val="00117A18"/>
    <w:rsid w:val="001201EF"/>
    <w:rsid w:val="001214DC"/>
    <w:rsid w:val="00122009"/>
    <w:rsid w:val="001232AA"/>
    <w:rsid w:val="001246F0"/>
    <w:rsid w:val="0012503A"/>
    <w:rsid w:val="00125A5D"/>
    <w:rsid w:val="00131B77"/>
    <w:rsid w:val="00133B1C"/>
    <w:rsid w:val="001365F1"/>
    <w:rsid w:val="001375D4"/>
    <w:rsid w:val="0013791D"/>
    <w:rsid w:val="00137C35"/>
    <w:rsid w:val="0014354A"/>
    <w:rsid w:val="0014571B"/>
    <w:rsid w:val="001479BE"/>
    <w:rsid w:val="00153AB3"/>
    <w:rsid w:val="00153F4C"/>
    <w:rsid w:val="001555A1"/>
    <w:rsid w:val="0016054B"/>
    <w:rsid w:val="0016236F"/>
    <w:rsid w:val="0016367D"/>
    <w:rsid w:val="0016519A"/>
    <w:rsid w:val="00171093"/>
    <w:rsid w:val="00171D77"/>
    <w:rsid w:val="00174388"/>
    <w:rsid w:val="00176470"/>
    <w:rsid w:val="0018076C"/>
    <w:rsid w:val="001809CE"/>
    <w:rsid w:val="001821CD"/>
    <w:rsid w:val="00183700"/>
    <w:rsid w:val="00184803"/>
    <w:rsid w:val="00185C6E"/>
    <w:rsid w:val="00185E10"/>
    <w:rsid w:val="00186FA3"/>
    <w:rsid w:val="00187631"/>
    <w:rsid w:val="00190B2B"/>
    <w:rsid w:val="0019140F"/>
    <w:rsid w:val="001944A6"/>
    <w:rsid w:val="001947BE"/>
    <w:rsid w:val="00194921"/>
    <w:rsid w:val="00194F6B"/>
    <w:rsid w:val="00194FD3"/>
    <w:rsid w:val="00195854"/>
    <w:rsid w:val="001961C4"/>
    <w:rsid w:val="001962FB"/>
    <w:rsid w:val="001A03B9"/>
    <w:rsid w:val="001A0F38"/>
    <w:rsid w:val="001A2D06"/>
    <w:rsid w:val="001A334F"/>
    <w:rsid w:val="001A3B2D"/>
    <w:rsid w:val="001A3C9D"/>
    <w:rsid w:val="001A693E"/>
    <w:rsid w:val="001A6C06"/>
    <w:rsid w:val="001A709A"/>
    <w:rsid w:val="001B02B1"/>
    <w:rsid w:val="001B0A86"/>
    <w:rsid w:val="001B0FCE"/>
    <w:rsid w:val="001B2309"/>
    <w:rsid w:val="001B3882"/>
    <w:rsid w:val="001B49EE"/>
    <w:rsid w:val="001B64FE"/>
    <w:rsid w:val="001B7AFC"/>
    <w:rsid w:val="001C12BB"/>
    <w:rsid w:val="001C2F32"/>
    <w:rsid w:val="001C6257"/>
    <w:rsid w:val="001D06A9"/>
    <w:rsid w:val="001D1206"/>
    <w:rsid w:val="001D126E"/>
    <w:rsid w:val="001D1749"/>
    <w:rsid w:val="001D1C3F"/>
    <w:rsid w:val="001D3CD4"/>
    <w:rsid w:val="001D404B"/>
    <w:rsid w:val="001D48A3"/>
    <w:rsid w:val="001D7529"/>
    <w:rsid w:val="001D7F34"/>
    <w:rsid w:val="001E06EF"/>
    <w:rsid w:val="001E21B5"/>
    <w:rsid w:val="001E2A28"/>
    <w:rsid w:val="001E4D50"/>
    <w:rsid w:val="001E573B"/>
    <w:rsid w:val="001E6656"/>
    <w:rsid w:val="001E7C96"/>
    <w:rsid w:val="001F034F"/>
    <w:rsid w:val="001F0E92"/>
    <w:rsid w:val="001F22FA"/>
    <w:rsid w:val="001F52F6"/>
    <w:rsid w:val="001F7122"/>
    <w:rsid w:val="00200FA8"/>
    <w:rsid w:val="00203FC3"/>
    <w:rsid w:val="00205609"/>
    <w:rsid w:val="0020588B"/>
    <w:rsid w:val="00206A18"/>
    <w:rsid w:val="00206EC4"/>
    <w:rsid w:val="00210041"/>
    <w:rsid w:val="0021044E"/>
    <w:rsid w:val="002109D6"/>
    <w:rsid w:val="00211054"/>
    <w:rsid w:val="002120F8"/>
    <w:rsid w:val="002142BE"/>
    <w:rsid w:val="0021449E"/>
    <w:rsid w:val="00215036"/>
    <w:rsid w:val="0021696E"/>
    <w:rsid w:val="00217CBE"/>
    <w:rsid w:val="00217FD4"/>
    <w:rsid w:val="00220C01"/>
    <w:rsid w:val="00221AD6"/>
    <w:rsid w:val="00221C39"/>
    <w:rsid w:val="0022421E"/>
    <w:rsid w:val="002246F3"/>
    <w:rsid w:val="00226529"/>
    <w:rsid w:val="00226E0C"/>
    <w:rsid w:val="00227A29"/>
    <w:rsid w:val="00227FBE"/>
    <w:rsid w:val="00230F98"/>
    <w:rsid w:val="0023235B"/>
    <w:rsid w:val="00232B03"/>
    <w:rsid w:val="00234FAB"/>
    <w:rsid w:val="002361FA"/>
    <w:rsid w:val="00236C52"/>
    <w:rsid w:val="0023751F"/>
    <w:rsid w:val="002375A1"/>
    <w:rsid w:val="00237604"/>
    <w:rsid w:val="00237772"/>
    <w:rsid w:val="00237F2E"/>
    <w:rsid w:val="00241422"/>
    <w:rsid w:val="002426FC"/>
    <w:rsid w:val="002434E3"/>
    <w:rsid w:val="002439E2"/>
    <w:rsid w:val="00243CC5"/>
    <w:rsid w:val="002452E5"/>
    <w:rsid w:val="00245301"/>
    <w:rsid w:val="00246078"/>
    <w:rsid w:val="0024633E"/>
    <w:rsid w:val="0025201B"/>
    <w:rsid w:val="00252809"/>
    <w:rsid w:val="00253670"/>
    <w:rsid w:val="00253B30"/>
    <w:rsid w:val="00255A52"/>
    <w:rsid w:val="002563C2"/>
    <w:rsid w:val="002564BE"/>
    <w:rsid w:val="00257A4C"/>
    <w:rsid w:val="00260D15"/>
    <w:rsid w:val="00260F82"/>
    <w:rsid w:val="00261696"/>
    <w:rsid w:val="002625F9"/>
    <w:rsid w:val="00262E96"/>
    <w:rsid w:val="00263A4C"/>
    <w:rsid w:val="00263CD8"/>
    <w:rsid w:val="002659A2"/>
    <w:rsid w:val="00271632"/>
    <w:rsid w:val="00271709"/>
    <w:rsid w:val="00271C0A"/>
    <w:rsid w:val="002755D3"/>
    <w:rsid w:val="00275E4E"/>
    <w:rsid w:val="0027669B"/>
    <w:rsid w:val="00276C6B"/>
    <w:rsid w:val="00277CC2"/>
    <w:rsid w:val="002801E2"/>
    <w:rsid w:val="00280343"/>
    <w:rsid w:val="00280468"/>
    <w:rsid w:val="002809BA"/>
    <w:rsid w:val="00281B2A"/>
    <w:rsid w:val="00281BAE"/>
    <w:rsid w:val="00281EB6"/>
    <w:rsid w:val="00282108"/>
    <w:rsid w:val="00283A50"/>
    <w:rsid w:val="00285639"/>
    <w:rsid w:val="0028602D"/>
    <w:rsid w:val="0028680B"/>
    <w:rsid w:val="00286ED1"/>
    <w:rsid w:val="002871B9"/>
    <w:rsid w:val="00290E60"/>
    <w:rsid w:val="002938CB"/>
    <w:rsid w:val="00293C4C"/>
    <w:rsid w:val="00294106"/>
    <w:rsid w:val="002944C5"/>
    <w:rsid w:val="00297DE2"/>
    <w:rsid w:val="00297F77"/>
    <w:rsid w:val="002A114B"/>
    <w:rsid w:val="002A31FF"/>
    <w:rsid w:val="002A3FE0"/>
    <w:rsid w:val="002A4231"/>
    <w:rsid w:val="002A4928"/>
    <w:rsid w:val="002A5644"/>
    <w:rsid w:val="002A656B"/>
    <w:rsid w:val="002A66DE"/>
    <w:rsid w:val="002B2A91"/>
    <w:rsid w:val="002B2BF6"/>
    <w:rsid w:val="002B4392"/>
    <w:rsid w:val="002B4BEE"/>
    <w:rsid w:val="002B4D1C"/>
    <w:rsid w:val="002B5DF2"/>
    <w:rsid w:val="002B6AA1"/>
    <w:rsid w:val="002B6B89"/>
    <w:rsid w:val="002B6E25"/>
    <w:rsid w:val="002B79F1"/>
    <w:rsid w:val="002C2A22"/>
    <w:rsid w:val="002C3BAB"/>
    <w:rsid w:val="002C3CAC"/>
    <w:rsid w:val="002C4BEB"/>
    <w:rsid w:val="002C5539"/>
    <w:rsid w:val="002C5957"/>
    <w:rsid w:val="002C7A9F"/>
    <w:rsid w:val="002C7BA0"/>
    <w:rsid w:val="002D2B76"/>
    <w:rsid w:val="002D45B9"/>
    <w:rsid w:val="002D45BE"/>
    <w:rsid w:val="002D4E4E"/>
    <w:rsid w:val="002D726F"/>
    <w:rsid w:val="002D731E"/>
    <w:rsid w:val="002D7390"/>
    <w:rsid w:val="002D78CA"/>
    <w:rsid w:val="002D78CD"/>
    <w:rsid w:val="002E26CD"/>
    <w:rsid w:val="002E2AD7"/>
    <w:rsid w:val="002E2BBC"/>
    <w:rsid w:val="002E3008"/>
    <w:rsid w:val="002E33FA"/>
    <w:rsid w:val="002E383C"/>
    <w:rsid w:val="002E3B25"/>
    <w:rsid w:val="002E3F13"/>
    <w:rsid w:val="002E52DB"/>
    <w:rsid w:val="002E58BC"/>
    <w:rsid w:val="002E71E5"/>
    <w:rsid w:val="002E7CD3"/>
    <w:rsid w:val="002F0332"/>
    <w:rsid w:val="002F03E8"/>
    <w:rsid w:val="002F06CE"/>
    <w:rsid w:val="002F0CCB"/>
    <w:rsid w:val="002F3E20"/>
    <w:rsid w:val="002F4249"/>
    <w:rsid w:val="002F4FD1"/>
    <w:rsid w:val="002F71CF"/>
    <w:rsid w:val="002F7EB6"/>
    <w:rsid w:val="00300EDE"/>
    <w:rsid w:val="00303237"/>
    <w:rsid w:val="00303875"/>
    <w:rsid w:val="003050CE"/>
    <w:rsid w:val="0030538E"/>
    <w:rsid w:val="0030598F"/>
    <w:rsid w:val="00305A4C"/>
    <w:rsid w:val="003063B2"/>
    <w:rsid w:val="003077E8"/>
    <w:rsid w:val="003078CC"/>
    <w:rsid w:val="00315DDB"/>
    <w:rsid w:val="00316916"/>
    <w:rsid w:val="00317262"/>
    <w:rsid w:val="00320700"/>
    <w:rsid w:val="00320891"/>
    <w:rsid w:val="00321D0D"/>
    <w:rsid w:val="00322ABE"/>
    <w:rsid w:val="00322EB2"/>
    <w:rsid w:val="003231BA"/>
    <w:rsid w:val="0032608E"/>
    <w:rsid w:val="00330DE7"/>
    <w:rsid w:val="003325BC"/>
    <w:rsid w:val="00334FA8"/>
    <w:rsid w:val="00335026"/>
    <w:rsid w:val="00337002"/>
    <w:rsid w:val="003371D8"/>
    <w:rsid w:val="003404FA"/>
    <w:rsid w:val="00341908"/>
    <w:rsid w:val="00341977"/>
    <w:rsid w:val="00343C2F"/>
    <w:rsid w:val="0034420F"/>
    <w:rsid w:val="003508AE"/>
    <w:rsid w:val="00350CF7"/>
    <w:rsid w:val="00351242"/>
    <w:rsid w:val="00352A81"/>
    <w:rsid w:val="00353289"/>
    <w:rsid w:val="00354AD7"/>
    <w:rsid w:val="003551AC"/>
    <w:rsid w:val="003570D5"/>
    <w:rsid w:val="00357753"/>
    <w:rsid w:val="00357AF0"/>
    <w:rsid w:val="00357CC0"/>
    <w:rsid w:val="00360E96"/>
    <w:rsid w:val="003612F8"/>
    <w:rsid w:val="00364437"/>
    <w:rsid w:val="0036512C"/>
    <w:rsid w:val="00366B07"/>
    <w:rsid w:val="00366B48"/>
    <w:rsid w:val="0036706B"/>
    <w:rsid w:val="0036785B"/>
    <w:rsid w:val="00370166"/>
    <w:rsid w:val="00372971"/>
    <w:rsid w:val="00372E5C"/>
    <w:rsid w:val="00374A1B"/>
    <w:rsid w:val="00375C82"/>
    <w:rsid w:val="00375E67"/>
    <w:rsid w:val="00376315"/>
    <w:rsid w:val="0037719C"/>
    <w:rsid w:val="003774C1"/>
    <w:rsid w:val="003821D0"/>
    <w:rsid w:val="00382537"/>
    <w:rsid w:val="00384162"/>
    <w:rsid w:val="0038447C"/>
    <w:rsid w:val="00384DF0"/>
    <w:rsid w:val="00385565"/>
    <w:rsid w:val="00387CA3"/>
    <w:rsid w:val="003917B0"/>
    <w:rsid w:val="00393619"/>
    <w:rsid w:val="00393C5E"/>
    <w:rsid w:val="003940CA"/>
    <w:rsid w:val="003940D0"/>
    <w:rsid w:val="00394123"/>
    <w:rsid w:val="00394B6D"/>
    <w:rsid w:val="00396929"/>
    <w:rsid w:val="003970C2"/>
    <w:rsid w:val="00397458"/>
    <w:rsid w:val="0039748C"/>
    <w:rsid w:val="003A0BA3"/>
    <w:rsid w:val="003A1888"/>
    <w:rsid w:val="003A43AA"/>
    <w:rsid w:val="003A5AC6"/>
    <w:rsid w:val="003A6C45"/>
    <w:rsid w:val="003A7629"/>
    <w:rsid w:val="003B0BE8"/>
    <w:rsid w:val="003B19A9"/>
    <w:rsid w:val="003B3808"/>
    <w:rsid w:val="003B4840"/>
    <w:rsid w:val="003B75D6"/>
    <w:rsid w:val="003C034B"/>
    <w:rsid w:val="003C0571"/>
    <w:rsid w:val="003C0A78"/>
    <w:rsid w:val="003C165A"/>
    <w:rsid w:val="003C34AB"/>
    <w:rsid w:val="003C3E4D"/>
    <w:rsid w:val="003C50E8"/>
    <w:rsid w:val="003C6A30"/>
    <w:rsid w:val="003C7701"/>
    <w:rsid w:val="003D1A59"/>
    <w:rsid w:val="003D2B2D"/>
    <w:rsid w:val="003D3684"/>
    <w:rsid w:val="003D3A41"/>
    <w:rsid w:val="003D458F"/>
    <w:rsid w:val="003D5A44"/>
    <w:rsid w:val="003D6D63"/>
    <w:rsid w:val="003E0C47"/>
    <w:rsid w:val="003E1DBD"/>
    <w:rsid w:val="003E2570"/>
    <w:rsid w:val="003E305E"/>
    <w:rsid w:val="003E4D51"/>
    <w:rsid w:val="003E6220"/>
    <w:rsid w:val="003E7E99"/>
    <w:rsid w:val="003F0039"/>
    <w:rsid w:val="003F08F1"/>
    <w:rsid w:val="003F0E0E"/>
    <w:rsid w:val="003F12C5"/>
    <w:rsid w:val="003F44EC"/>
    <w:rsid w:val="003F4D9B"/>
    <w:rsid w:val="003F51D9"/>
    <w:rsid w:val="003F5FCB"/>
    <w:rsid w:val="003F6072"/>
    <w:rsid w:val="003F6D5B"/>
    <w:rsid w:val="00400AAC"/>
    <w:rsid w:val="004018CC"/>
    <w:rsid w:val="00401BD7"/>
    <w:rsid w:val="004021BD"/>
    <w:rsid w:val="00402D2C"/>
    <w:rsid w:val="00404184"/>
    <w:rsid w:val="004046F0"/>
    <w:rsid w:val="004047CC"/>
    <w:rsid w:val="00405D64"/>
    <w:rsid w:val="00407F60"/>
    <w:rsid w:val="00410739"/>
    <w:rsid w:val="00411040"/>
    <w:rsid w:val="0041116A"/>
    <w:rsid w:val="0041172A"/>
    <w:rsid w:val="00411D7A"/>
    <w:rsid w:val="0041268C"/>
    <w:rsid w:val="00414747"/>
    <w:rsid w:val="00415328"/>
    <w:rsid w:val="00415FD2"/>
    <w:rsid w:val="004202A4"/>
    <w:rsid w:val="00423485"/>
    <w:rsid w:val="0042399F"/>
    <w:rsid w:val="00423B95"/>
    <w:rsid w:val="00424B90"/>
    <w:rsid w:val="00424C7B"/>
    <w:rsid w:val="00424E59"/>
    <w:rsid w:val="00426013"/>
    <w:rsid w:val="00426621"/>
    <w:rsid w:val="00426A05"/>
    <w:rsid w:val="00427278"/>
    <w:rsid w:val="0043040B"/>
    <w:rsid w:val="004307AA"/>
    <w:rsid w:val="004307EB"/>
    <w:rsid w:val="00431696"/>
    <w:rsid w:val="00435490"/>
    <w:rsid w:val="004356F3"/>
    <w:rsid w:val="00441269"/>
    <w:rsid w:val="00442834"/>
    <w:rsid w:val="00444269"/>
    <w:rsid w:val="00444D63"/>
    <w:rsid w:val="0044559D"/>
    <w:rsid w:val="0044704E"/>
    <w:rsid w:val="00447542"/>
    <w:rsid w:val="00450861"/>
    <w:rsid w:val="00450A01"/>
    <w:rsid w:val="004515E4"/>
    <w:rsid w:val="00451788"/>
    <w:rsid w:val="00452514"/>
    <w:rsid w:val="004526D9"/>
    <w:rsid w:val="00454E81"/>
    <w:rsid w:val="004551B4"/>
    <w:rsid w:val="00456491"/>
    <w:rsid w:val="00456D61"/>
    <w:rsid w:val="00462A33"/>
    <w:rsid w:val="00462BAA"/>
    <w:rsid w:val="00465092"/>
    <w:rsid w:val="004651BC"/>
    <w:rsid w:val="004653FC"/>
    <w:rsid w:val="00465481"/>
    <w:rsid w:val="00467183"/>
    <w:rsid w:val="00473D9F"/>
    <w:rsid w:val="00474B5B"/>
    <w:rsid w:val="00475A67"/>
    <w:rsid w:val="00476158"/>
    <w:rsid w:val="00477373"/>
    <w:rsid w:val="00480CBE"/>
    <w:rsid w:val="00480F29"/>
    <w:rsid w:val="00481425"/>
    <w:rsid w:val="004825C4"/>
    <w:rsid w:val="00483804"/>
    <w:rsid w:val="00483906"/>
    <w:rsid w:val="004854AE"/>
    <w:rsid w:val="00485835"/>
    <w:rsid w:val="004861A4"/>
    <w:rsid w:val="00486265"/>
    <w:rsid w:val="004878A0"/>
    <w:rsid w:val="00490ED1"/>
    <w:rsid w:val="00491787"/>
    <w:rsid w:val="00492319"/>
    <w:rsid w:val="004936B7"/>
    <w:rsid w:val="00493E00"/>
    <w:rsid w:val="00493F74"/>
    <w:rsid w:val="00495561"/>
    <w:rsid w:val="00496166"/>
    <w:rsid w:val="00496475"/>
    <w:rsid w:val="0049666B"/>
    <w:rsid w:val="004974F8"/>
    <w:rsid w:val="00497E51"/>
    <w:rsid w:val="004A1577"/>
    <w:rsid w:val="004A2328"/>
    <w:rsid w:val="004A2A5B"/>
    <w:rsid w:val="004A2EDC"/>
    <w:rsid w:val="004A3BA3"/>
    <w:rsid w:val="004A76FF"/>
    <w:rsid w:val="004A7DF9"/>
    <w:rsid w:val="004A7F54"/>
    <w:rsid w:val="004B138D"/>
    <w:rsid w:val="004B1CBE"/>
    <w:rsid w:val="004B526D"/>
    <w:rsid w:val="004B6E3D"/>
    <w:rsid w:val="004B706C"/>
    <w:rsid w:val="004B7BBC"/>
    <w:rsid w:val="004C0343"/>
    <w:rsid w:val="004C1C4B"/>
    <w:rsid w:val="004C280E"/>
    <w:rsid w:val="004C35DC"/>
    <w:rsid w:val="004C3E23"/>
    <w:rsid w:val="004C40E2"/>
    <w:rsid w:val="004C415E"/>
    <w:rsid w:val="004C47C0"/>
    <w:rsid w:val="004C4D07"/>
    <w:rsid w:val="004C5D3D"/>
    <w:rsid w:val="004C629F"/>
    <w:rsid w:val="004C6913"/>
    <w:rsid w:val="004C6E19"/>
    <w:rsid w:val="004C73AD"/>
    <w:rsid w:val="004C7EAA"/>
    <w:rsid w:val="004D14FC"/>
    <w:rsid w:val="004D1C5D"/>
    <w:rsid w:val="004D35B5"/>
    <w:rsid w:val="004D4548"/>
    <w:rsid w:val="004D4790"/>
    <w:rsid w:val="004D4944"/>
    <w:rsid w:val="004D672C"/>
    <w:rsid w:val="004E10BB"/>
    <w:rsid w:val="004E1738"/>
    <w:rsid w:val="004E2653"/>
    <w:rsid w:val="004E337D"/>
    <w:rsid w:val="004E39E4"/>
    <w:rsid w:val="004E47A1"/>
    <w:rsid w:val="004E6355"/>
    <w:rsid w:val="004E6C66"/>
    <w:rsid w:val="004E7421"/>
    <w:rsid w:val="004F13BB"/>
    <w:rsid w:val="004F2042"/>
    <w:rsid w:val="004F2BD3"/>
    <w:rsid w:val="004F4B74"/>
    <w:rsid w:val="004F5F0E"/>
    <w:rsid w:val="004F6109"/>
    <w:rsid w:val="004F6277"/>
    <w:rsid w:val="004F66B8"/>
    <w:rsid w:val="004F775C"/>
    <w:rsid w:val="004F77A8"/>
    <w:rsid w:val="004F7B8A"/>
    <w:rsid w:val="0050037B"/>
    <w:rsid w:val="00501D05"/>
    <w:rsid w:val="00502561"/>
    <w:rsid w:val="0050269A"/>
    <w:rsid w:val="00505527"/>
    <w:rsid w:val="005057D5"/>
    <w:rsid w:val="00506008"/>
    <w:rsid w:val="005068EC"/>
    <w:rsid w:val="0050714E"/>
    <w:rsid w:val="005071D6"/>
    <w:rsid w:val="005109AD"/>
    <w:rsid w:val="00511420"/>
    <w:rsid w:val="00511CE8"/>
    <w:rsid w:val="00511D40"/>
    <w:rsid w:val="00512B01"/>
    <w:rsid w:val="00512C12"/>
    <w:rsid w:val="00514623"/>
    <w:rsid w:val="00514FFB"/>
    <w:rsid w:val="005179F7"/>
    <w:rsid w:val="005211A3"/>
    <w:rsid w:val="00525526"/>
    <w:rsid w:val="00525AA8"/>
    <w:rsid w:val="005275B8"/>
    <w:rsid w:val="005304A5"/>
    <w:rsid w:val="0053056E"/>
    <w:rsid w:val="00530722"/>
    <w:rsid w:val="00530D43"/>
    <w:rsid w:val="00531213"/>
    <w:rsid w:val="00531AC5"/>
    <w:rsid w:val="005325AB"/>
    <w:rsid w:val="0053382A"/>
    <w:rsid w:val="00533A30"/>
    <w:rsid w:val="0053446C"/>
    <w:rsid w:val="005403A7"/>
    <w:rsid w:val="0054072B"/>
    <w:rsid w:val="005409F1"/>
    <w:rsid w:val="00542381"/>
    <w:rsid w:val="00543068"/>
    <w:rsid w:val="0054358A"/>
    <w:rsid w:val="005437BC"/>
    <w:rsid w:val="005460B0"/>
    <w:rsid w:val="00551893"/>
    <w:rsid w:val="00552386"/>
    <w:rsid w:val="00554285"/>
    <w:rsid w:val="005543DF"/>
    <w:rsid w:val="00555120"/>
    <w:rsid w:val="0055524A"/>
    <w:rsid w:val="0055569F"/>
    <w:rsid w:val="00555E2A"/>
    <w:rsid w:val="00556FDC"/>
    <w:rsid w:val="00557BA0"/>
    <w:rsid w:val="00557D4B"/>
    <w:rsid w:val="005612C2"/>
    <w:rsid w:val="0056197D"/>
    <w:rsid w:val="0056333E"/>
    <w:rsid w:val="005638AA"/>
    <w:rsid w:val="00564379"/>
    <w:rsid w:val="005646BE"/>
    <w:rsid w:val="005658D7"/>
    <w:rsid w:val="00565BAB"/>
    <w:rsid w:val="00566F02"/>
    <w:rsid w:val="00567ED7"/>
    <w:rsid w:val="00571627"/>
    <w:rsid w:val="00571677"/>
    <w:rsid w:val="005720E1"/>
    <w:rsid w:val="0057275F"/>
    <w:rsid w:val="005743FC"/>
    <w:rsid w:val="005752DF"/>
    <w:rsid w:val="00575E19"/>
    <w:rsid w:val="00577259"/>
    <w:rsid w:val="00577270"/>
    <w:rsid w:val="005808B5"/>
    <w:rsid w:val="00581497"/>
    <w:rsid w:val="00581EB0"/>
    <w:rsid w:val="00582933"/>
    <w:rsid w:val="005838C6"/>
    <w:rsid w:val="005845ED"/>
    <w:rsid w:val="00584E1D"/>
    <w:rsid w:val="00584F07"/>
    <w:rsid w:val="005869FB"/>
    <w:rsid w:val="00587249"/>
    <w:rsid w:val="00587761"/>
    <w:rsid w:val="00591039"/>
    <w:rsid w:val="00592CC9"/>
    <w:rsid w:val="00593085"/>
    <w:rsid w:val="005940A0"/>
    <w:rsid w:val="00594213"/>
    <w:rsid w:val="005951CC"/>
    <w:rsid w:val="005951DA"/>
    <w:rsid w:val="0059658C"/>
    <w:rsid w:val="005A0143"/>
    <w:rsid w:val="005A04D0"/>
    <w:rsid w:val="005A0633"/>
    <w:rsid w:val="005A16BC"/>
    <w:rsid w:val="005A284F"/>
    <w:rsid w:val="005A44F8"/>
    <w:rsid w:val="005A4B03"/>
    <w:rsid w:val="005A6CC6"/>
    <w:rsid w:val="005B1315"/>
    <w:rsid w:val="005B1E9C"/>
    <w:rsid w:val="005B2A1E"/>
    <w:rsid w:val="005B381C"/>
    <w:rsid w:val="005B4AC8"/>
    <w:rsid w:val="005B6A2B"/>
    <w:rsid w:val="005B7113"/>
    <w:rsid w:val="005B77E6"/>
    <w:rsid w:val="005C272A"/>
    <w:rsid w:val="005C2D81"/>
    <w:rsid w:val="005C33A2"/>
    <w:rsid w:val="005C78B7"/>
    <w:rsid w:val="005D06A4"/>
    <w:rsid w:val="005D1FEA"/>
    <w:rsid w:val="005D25E3"/>
    <w:rsid w:val="005D39A9"/>
    <w:rsid w:val="005D56B8"/>
    <w:rsid w:val="005D723C"/>
    <w:rsid w:val="005E23E5"/>
    <w:rsid w:val="005E277C"/>
    <w:rsid w:val="005E46BC"/>
    <w:rsid w:val="005E54B7"/>
    <w:rsid w:val="005F03DF"/>
    <w:rsid w:val="005F1D94"/>
    <w:rsid w:val="005F226F"/>
    <w:rsid w:val="005F24F9"/>
    <w:rsid w:val="005F28FA"/>
    <w:rsid w:val="005F3447"/>
    <w:rsid w:val="005F3DA4"/>
    <w:rsid w:val="005F5201"/>
    <w:rsid w:val="005F5CD7"/>
    <w:rsid w:val="005F61ED"/>
    <w:rsid w:val="005F795C"/>
    <w:rsid w:val="006019E9"/>
    <w:rsid w:val="00601B47"/>
    <w:rsid w:val="00602AE4"/>
    <w:rsid w:val="00603217"/>
    <w:rsid w:val="00603598"/>
    <w:rsid w:val="0060377E"/>
    <w:rsid w:val="00605259"/>
    <w:rsid w:val="00606CC6"/>
    <w:rsid w:val="00606F28"/>
    <w:rsid w:val="00607204"/>
    <w:rsid w:val="00610824"/>
    <w:rsid w:val="00610BF2"/>
    <w:rsid w:val="00611F6E"/>
    <w:rsid w:val="0061310D"/>
    <w:rsid w:val="0061590F"/>
    <w:rsid w:val="00615D72"/>
    <w:rsid w:val="00616536"/>
    <w:rsid w:val="00617863"/>
    <w:rsid w:val="00620B93"/>
    <w:rsid w:val="0062132E"/>
    <w:rsid w:val="0062312C"/>
    <w:rsid w:val="006245AC"/>
    <w:rsid w:val="00624F49"/>
    <w:rsid w:val="006268D6"/>
    <w:rsid w:val="006271FA"/>
    <w:rsid w:val="006312A0"/>
    <w:rsid w:val="0063138A"/>
    <w:rsid w:val="00631693"/>
    <w:rsid w:val="00632F70"/>
    <w:rsid w:val="006348FE"/>
    <w:rsid w:val="00634CEB"/>
    <w:rsid w:val="00634F23"/>
    <w:rsid w:val="00635AC2"/>
    <w:rsid w:val="006365D7"/>
    <w:rsid w:val="00637377"/>
    <w:rsid w:val="006376F8"/>
    <w:rsid w:val="00637850"/>
    <w:rsid w:val="00637DAC"/>
    <w:rsid w:val="00640AC4"/>
    <w:rsid w:val="00641A3D"/>
    <w:rsid w:val="00641B92"/>
    <w:rsid w:val="0064239F"/>
    <w:rsid w:val="00642F33"/>
    <w:rsid w:val="006431F6"/>
    <w:rsid w:val="00643D86"/>
    <w:rsid w:val="00644069"/>
    <w:rsid w:val="0064442F"/>
    <w:rsid w:val="006445D7"/>
    <w:rsid w:val="00644991"/>
    <w:rsid w:val="00645136"/>
    <w:rsid w:val="006461EB"/>
    <w:rsid w:val="00647165"/>
    <w:rsid w:val="006505E1"/>
    <w:rsid w:val="00650CD2"/>
    <w:rsid w:val="006510B3"/>
    <w:rsid w:val="00651C76"/>
    <w:rsid w:val="00654668"/>
    <w:rsid w:val="0065489B"/>
    <w:rsid w:val="0065596E"/>
    <w:rsid w:val="00655DFC"/>
    <w:rsid w:val="0065688B"/>
    <w:rsid w:val="006579CD"/>
    <w:rsid w:val="00660209"/>
    <w:rsid w:val="00661264"/>
    <w:rsid w:val="006623E9"/>
    <w:rsid w:val="00663A00"/>
    <w:rsid w:val="00665A4A"/>
    <w:rsid w:val="00666CBF"/>
    <w:rsid w:val="00671099"/>
    <w:rsid w:val="0067409A"/>
    <w:rsid w:val="00674CC5"/>
    <w:rsid w:val="00674D5B"/>
    <w:rsid w:val="00680170"/>
    <w:rsid w:val="00682723"/>
    <w:rsid w:val="00683049"/>
    <w:rsid w:val="006838F2"/>
    <w:rsid w:val="0068429A"/>
    <w:rsid w:val="006842A5"/>
    <w:rsid w:val="006848E8"/>
    <w:rsid w:val="00684949"/>
    <w:rsid w:val="00685BAA"/>
    <w:rsid w:val="00685D79"/>
    <w:rsid w:val="0068617C"/>
    <w:rsid w:val="006869C6"/>
    <w:rsid w:val="00687442"/>
    <w:rsid w:val="00687473"/>
    <w:rsid w:val="006878D9"/>
    <w:rsid w:val="006900D1"/>
    <w:rsid w:val="00690277"/>
    <w:rsid w:val="00690D8D"/>
    <w:rsid w:val="006913F2"/>
    <w:rsid w:val="0069142F"/>
    <w:rsid w:val="006915ED"/>
    <w:rsid w:val="0069286A"/>
    <w:rsid w:val="00693161"/>
    <w:rsid w:val="00693573"/>
    <w:rsid w:val="006947CA"/>
    <w:rsid w:val="006949CF"/>
    <w:rsid w:val="00695892"/>
    <w:rsid w:val="0069655F"/>
    <w:rsid w:val="006A0059"/>
    <w:rsid w:val="006A1C9A"/>
    <w:rsid w:val="006A42F4"/>
    <w:rsid w:val="006A4E4A"/>
    <w:rsid w:val="006A508C"/>
    <w:rsid w:val="006A67E1"/>
    <w:rsid w:val="006A6DE5"/>
    <w:rsid w:val="006A715E"/>
    <w:rsid w:val="006A72FC"/>
    <w:rsid w:val="006B0168"/>
    <w:rsid w:val="006B3024"/>
    <w:rsid w:val="006B3769"/>
    <w:rsid w:val="006B3CB5"/>
    <w:rsid w:val="006B583E"/>
    <w:rsid w:val="006B5A98"/>
    <w:rsid w:val="006B6EC4"/>
    <w:rsid w:val="006C09EA"/>
    <w:rsid w:val="006C110C"/>
    <w:rsid w:val="006C1EC9"/>
    <w:rsid w:val="006C61DE"/>
    <w:rsid w:val="006D40D1"/>
    <w:rsid w:val="006D51F7"/>
    <w:rsid w:val="006D60DD"/>
    <w:rsid w:val="006D6B28"/>
    <w:rsid w:val="006E353E"/>
    <w:rsid w:val="006E3D9C"/>
    <w:rsid w:val="006E445C"/>
    <w:rsid w:val="006E5907"/>
    <w:rsid w:val="006E665E"/>
    <w:rsid w:val="006E7C65"/>
    <w:rsid w:val="006F14A1"/>
    <w:rsid w:val="006F20B7"/>
    <w:rsid w:val="006F2BE8"/>
    <w:rsid w:val="006F41A2"/>
    <w:rsid w:val="006F6087"/>
    <w:rsid w:val="007007BC"/>
    <w:rsid w:val="00701C01"/>
    <w:rsid w:val="00701E7F"/>
    <w:rsid w:val="00702B0D"/>
    <w:rsid w:val="00704242"/>
    <w:rsid w:val="00704D5E"/>
    <w:rsid w:val="00705004"/>
    <w:rsid w:val="007073A1"/>
    <w:rsid w:val="00710009"/>
    <w:rsid w:val="00711706"/>
    <w:rsid w:val="00712483"/>
    <w:rsid w:val="00712718"/>
    <w:rsid w:val="00712C79"/>
    <w:rsid w:val="007137D1"/>
    <w:rsid w:val="00714B2A"/>
    <w:rsid w:val="00714C4A"/>
    <w:rsid w:val="007151C5"/>
    <w:rsid w:val="007151D9"/>
    <w:rsid w:val="007155EC"/>
    <w:rsid w:val="00715B49"/>
    <w:rsid w:val="00716A91"/>
    <w:rsid w:val="00717046"/>
    <w:rsid w:val="007173FE"/>
    <w:rsid w:val="00717EF9"/>
    <w:rsid w:val="00720B4B"/>
    <w:rsid w:val="00720F65"/>
    <w:rsid w:val="00722080"/>
    <w:rsid w:val="00723477"/>
    <w:rsid w:val="00723BB7"/>
    <w:rsid w:val="0072471E"/>
    <w:rsid w:val="00724B9B"/>
    <w:rsid w:val="007263B0"/>
    <w:rsid w:val="00730C0E"/>
    <w:rsid w:val="007310B2"/>
    <w:rsid w:val="007314CB"/>
    <w:rsid w:val="007327D5"/>
    <w:rsid w:val="007361A2"/>
    <w:rsid w:val="007373AC"/>
    <w:rsid w:val="00737967"/>
    <w:rsid w:val="007417BA"/>
    <w:rsid w:val="0074199B"/>
    <w:rsid w:val="00743147"/>
    <w:rsid w:val="007440AD"/>
    <w:rsid w:val="007459E0"/>
    <w:rsid w:val="00745CCB"/>
    <w:rsid w:val="00746107"/>
    <w:rsid w:val="0074700C"/>
    <w:rsid w:val="0074765B"/>
    <w:rsid w:val="00750309"/>
    <w:rsid w:val="00751182"/>
    <w:rsid w:val="00751A50"/>
    <w:rsid w:val="00752EAE"/>
    <w:rsid w:val="00753265"/>
    <w:rsid w:val="007535D3"/>
    <w:rsid w:val="00753E6C"/>
    <w:rsid w:val="00754DD0"/>
    <w:rsid w:val="0075529E"/>
    <w:rsid w:val="0075583A"/>
    <w:rsid w:val="00756133"/>
    <w:rsid w:val="00756CD8"/>
    <w:rsid w:val="00757512"/>
    <w:rsid w:val="0075759C"/>
    <w:rsid w:val="00760D5C"/>
    <w:rsid w:val="00760E96"/>
    <w:rsid w:val="0076216A"/>
    <w:rsid w:val="007622E3"/>
    <w:rsid w:val="0076506F"/>
    <w:rsid w:val="00765A58"/>
    <w:rsid w:val="00765C2D"/>
    <w:rsid w:val="007661D7"/>
    <w:rsid w:val="00766AA8"/>
    <w:rsid w:val="00766B08"/>
    <w:rsid w:val="007670EE"/>
    <w:rsid w:val="007707CB"/>
    <w:rsid w:val="00772238"/>
    <w:rsid w:val="00774F0F"/>
    <w:rsid w:val="00775F20"/>
    <w:rsid w:val="00776AA0"/>
    <w:rsid w:val="00777406"/>
    <w:rsid w:val="00777DE6"/>
    <w:rsid w:val="007802DB"/>
    <w:rsid w:val="00780DB5"/>
    <w:rsid w:val="00781F89"/>
    <w:rsid w:val="007836EF"/>
    <w:rsid w:val="0078472F"/>
    <w:rsid w:val="007850AB"/>
    <w:rsid w:val="00785704"/>
    <w:rsid w:val="00785F01"/>
    <w:rsid w:val="007860E5"/>
    <w:rsid w:val="00787BF9"/>
    <w:rsid w:val="00792017"/>
    <w:rsid w:val="00792144"/>
    <w:rsid w:val="0079373D"/>
    <w:rsid w:val="00793DFA"/>
    <w:rsid w:val="0079529F"/>
    <w:rsid w:val="00796443"/>
    <w:rsid w:val="007970ED"/>
    <w:rsid w:val="00797561"/>
    <w:rsid w:val="0079794C"/>
    <w:rsid w:val="007A1125"/>
    <w:rsid w:val="007A11ED"/>
    <w:rsid w:val="007A1229"/>
    <w:rsid w:val="007A1FC9"/>
    <w:rsid w:val="007A20D8"/>
    <w:rsid w:val="007A2B41"/>
    <w:rsid w:val="007A2DC0"/>
    <w:rsid w:val="007A3834"/>
    <w:rsid w:val="007A4879"/>
    <w:rsid w:val="007A561B"/>
    <w:rsid w:val="007A5E10"/>
    <w:rsid w:val="007A75C9"/>
    <w:rsid w:val="007B0743"/>
    <w:rsid w:val="007B103C"/>
    <w:rsid w:val="007B11D5"/>
    <w:rsid w:val="007B12C8"/>
    <w:rsid w:val="007B1C42"/>
    <w:rsid w:val="007B3981"/>
    <w:rsid w:val="007B3AE8"/>
    <w:rsid w:val="007B4225"/>
    <w:rsid w:val="007B423A"/>
    <w:rsid w:val="007B65C4"/>
    <w:rsid w:val="007B72E3"/>
    <w:rsid w:val="007B73CD"/>
    <w:rsid w:val="007C00CB"/>
    <w:rsid w:val="007C09FF"/>
    <w:rsid w:val="007C1AAE"/>
    <w:rsid w:val="007C1E06"/>
    <w:rsid w:val="007C2A5A"/>
    <w:rsid w:val="007C3EA9"/>
    <w:rsid w:val="007C403F"/>
    <w:rsid w:val="007C44A6"/>
    <w:rsid w:val="007C4C0A"/>
    <w:rsid w:val="007C4C75"/>
    <w:rsid w:val="007C5149"/>
    <w:rsid w:val="007C5604"/>
    <w:rsid w:val="007C6A38"/>
    <w:rsid w:val="007C7218"/>
    <w:rsid w:val="007C7DEF"/>
    <w:rsid w:val="007D005F"/>
    <w:rsid w:val="007D033C"/>
    <w:rsid w:val="007D27E0"/>
    <w:rsid w:val="007D3239"/>
    <w:rsid w:val="007D50EE"/>
    <w:rsid w:val="007D5323"/>
    <w:rsid w:val="007D7252"/>
    <w:rsid w:val="007D7CF2"/>
    <w:rsid w:val="007D7E8B"/>
    <w:rsid w:val="007E2FA9"/>
    <w:rsid w:val="007E45D3"/>
    <w:rsid w:val="007E4CAE"/>
    <w:rsid w:val="007E715E"/>
    <w:rsid w:val="007E71C7"/>
    <w:rsid w:val="007E7B07"/>
    <w:rsid w:val="007E7DDE"/>
    <w:rsid w:val="007E7E9F"/>
    <w:rsid w:val="007F0185"/>
    <w:rsid w:val="007F020D"/>
    <w:rsid w:val="007F023C"/>
    <w:rsid w:val="007F166D"/>
    <w:rsid w:val="007F1CFC"/>
    <w:rsid w:val="007F4AAE"/>
    <w:rsid w:val="007F6804"/>
    <w:rsid w:val="007F6AE1"/>
    <w:rsid w:val="007F7474"/>
    <w:rsid w:val="00800704"/>
    <w:rsid w:val="00800F15"/>
    <w:rsid w:val="00801D2D"/>
    <w:rsid w:val="00802A8C"/>
    <w:rsid w:val="008039B1"/>
    <w:rsid w:val="00803B6D"/>
    <w:rsid w:val="00803C20"/>
    <w:rsid w:val="00805597"/>
    <w:rsid w:val="00810931"/>
    <w:rsid w:val="00811063"/>
    <w:rsid w:val="00813F3B"/>
    <w:rsid w:val="00814E08"/>
    <w:rsid w:val="00815C55"/>
    <w:rsid w:val="008209DE"/>
    <w:rsid w:val="00820FA7"/>
    <w:rsid w:val="008228ED"/>
    <w:rsid w:val="00823D78"/>
    <w:rsid w:val="008248C5"/>
    <w:rsid w:val="00824950"/>
    <w:rsid w:val="00825DC4"/>
    <w:rsid w:val="00825FB7"/>
    <w:rsid w:val="00826EB8"/>
    <w:rsid w:val="008271FD"/>
    <w:rsid w:val="00827FB5"/>
    <w:rsid w:val="0083089A"/>
    <w:rsid w:val="00830925"/>
    <w:rsid w:val="00830AD4"/>
    <w:rsid w:val="00831A70"/>
    <w:rsid w:val="00834247"/>
    <w:rsid w:val="0083456F"/>
    <w:rsid w:val="008361E0"/>
    <w:rsid w:val="00836334"/>
    <w:rsid w:val="00836C56"/>
    <w:rsid w:val="00836E1C"/>
    <w:rsid w:val="00837A2E"/>
    <w:rsid w:val="00840388"/>
    <w:rsid w:val="00840835"/>
    <w:rsid w:val="00841D72"/>
    <w:rsid w:val="008422DF"/>
    <w:rsid w:val="00842992"/>
    <w:rsid w:val="00844723"/>
    <w:rsid w:val="008447DE"/>
    <w:rsid w:val="00846EE2"/>
    <w:rsid w:val="00847FED"/>
    <w:rsid w:val="008519C9"/>
    <w:rsid w:val="0085249E"/>
    <w:rsid w:val="00853300"/>
    <w:rsid w:val="00857859"/>
    <w:rsid w:val="00857BC4"/>
    <w:rsid w:val="00857FD3"/>
    <w:rsid w:val="0086018B"/>
    <w:rsid w:val="00861473"/>
    <w:rsid w:val="00863B49"/>
    <w:rsid w:val="008648E7"/>
    <w:rsid w:val="00865D81"/>
    <w:rsid w:val="008663B6"/>
    <w:rsid w:val="00866E45"/>
    <w:rsid w:val="00867244"/>
    <w:rsid w:val="00872CE5"/>
    <w:rsid w:val="0087418E"/>
    <w:rsid w:val="00880F8E"/>
    <w:rsid w:val="008810C1"/>
    <w:rsid w:val="008820E4"/>
    <w:rsid w:val="00884286"/>
    <w:rsid w:val="00884BEC"/>
    <w:rsid w:val="00887F20"/>
    <w:rsid w:val="00890903"/>
    <w:rsid w:val="008924F4"/>
    <w:rsid w:val="00893D06"/>
    <w:rsid w:val="008940CB"/>
    <w:rsid w:val="0089498F"/>
    <w:rsid w:val="008950E5"/>
    <w:rsid w:val="00896E26"/>
    <w:rsid w:val="00897735"/>
    <w:rsid w:val="008A128C"/>
    <w:rsid w:val="008A19C2"/>
    <w:rsid w:val="008A274A"/>
    <w:rsid w:val="008A323B"/>
    <w:rsid w:val="008A5F90"/>
    <w:rsid w:val="008B2803"/>
    <w:rsid w:val="008B2A08"/>
    <w:rsid w:val="008B3E61"/>
    <w:rsid w:val="008B450A"/>
    <w:rsid w:val="008B4C4A"/>
    <w:rsid w:val="008B5BFE"/>
    <w:rsid w:val="008B5C86"/>
    <w:rsid w:val="008B5F16"/>
    <w:rsid w:val="008B7B63"/>
    <w:rsid w:val="008C17ED"/>
    <w:rsid w:val="008C215A"/>
    <w:rsid w:val="008C6257"/>
    <w:rsid w:val="008C7436"/>
    <w:rsid w:val="008D092C"/>
    <w:rsid w:val="008D276B"/>
    <w:rsid w:val="008D2F50"/>
    <w:rsid w:val="008D3899"/>
    <w:rsid w:val="008D3AA6"/>
    <w:rsid w:val="008D3B6F"/>
    <w:rsid w:val="008D4A32"/>
    <w:rsid w:val="008D551A"/>
    <w:rsid w:val="008D6685"/>
    <w:rsid w:val="008D6AD8"/>
    <w:rsid w:val="008E0B4F"/>
    <w:rsid w:val="008E1390"/>
    <w:rsid w:val="008E1534"/>
    <w:rsid w:val="008E192D"/>
    <w:rsid w:val="008E1970"/>
    <w:rsid w:val="008E2887"/>
    <w:rsid w:val="008E3674"/>
    <w:rsid w:val="008E3B81"/>
    <w:rsid w:val="008E4218"/>
    <w:rsid w:val="008E4AE9"/>
    <w:rsid w:val="008E6414"/>
    <w:rsid w:val="008E6C78"/>
    <w:rsid w:val="008E7147"/>
    <w:rsid w:val="008E7E36"/>
    <w:rsid w:val="008F0C97"/>
    <w:rsid w:val="008F2BBA"/>
    <w:rsid w:val="008F3232"/>
    <w:rsid w:val="008F3805"/>
    <w:rsid w:val="008F419A"/>
    <w:rsid w:val="008F41CF"/>
    <w:rsid w:val="008F445C"/>
    <w:rsid w:val="008F56A3"/>
    <w:rsid w:val="008F5872"/>
    <w:rsid w:val="008F5C1A"/>
    <w:rsid w:val="008F5D20"/>
    <w:rsid w:val="008F644B"/>
    <w:rsid w:val="008F6D9C"/>
    <w:rsid w:val="008F769D"/>
    <w:rsid w:val="00900653"/>
    <w:rsid w:val="00902A84"/>
    <w:rsid w:val="00902A8A"/>
    <w:rsid w:val="009046B1"/>
    <w:rsid w:val="00905763"/>
    <w:rsid w:val="00905EE0"/>
    <w:rsid w:val="00906E61"/>
    <w:rsid w:val="0090715E"/>
    <w:rsid w:val="0090739B"/>
    <w:rsid w:val="009073EC"/>
    <w:rsid w:val="009111F3"/>
    <w:rsid w:val="00912D64"/>
    <w:rsid w:val="00914209"/>
    <w:rsid w:val="00914E76"/>
    <w:rsid w:val="00914F73"/>
    <w:rsid w:val="00915A76"/>
    <w:rsid w:val="00916830"/>
    <w:rsid w:val="00921325"/>
    <w:rsid w:val="009214A2"/>
    <w:rsid w:val="0092249E"/>
    <w:rsid w:val="00922BE2"/>
    <w:rsid w:val="00925787"/>
    <w:rsid w:val="009264A2"/>
    <w:rsid w:val="009275E1"/>
    <w:rsid w:val="009319F2"/>
    <w:rsid w:val="00931AD8"/>
    <w:rsid w:val="00932061"/>
    <w:rsid w:val="009326AF"/>
    <w:rsid w:val="009353EE"/>
    <w:rsid w:val="009355DC"/>
    <w:rsid w:val="00936B3C"/>
    <w:rsid w:val="00936C44"/>
    <w:rsid w:val="009425D7"/>
    <w:rsid w:val="00943391"/>
    <w:rsid w:val="00945148"/>
    <w:rsid w:val="0094633D"/>
    <w:rsid w:val="00946C7A"/>
    <w:rsid w:val="00947644"/>
    <w:rsid w:val="00951595"/>
    <w:rsid w:val="00952BB2"/>
    <w:rsid w:val="0095312D"/>
    <w:rsid w:val="0095347C"/>
    <w:rsid w:val="00953517"/>
    <w:rsid w:val="00954A0D"/>
    <w:rsid w:val="00960DB5"/>
    <w:rsid w:val="009622E5"/>
    <w:rsid w:val="0096357C"/>
    <w:rsid w:val="009638B7"/>
    <w:rsid w:val="00963913"/>
    <w:rsid w:val="00965224"/>
    <w:rsid w:val="00965273"/>
    <w:rsid w:val="009716AD"/>
    <w:rsid w:val="0097281E"/>
    <w:rsid w:val="00972AA6"/>
    <w:rsid w:val="0097709F"/>
    <w:rsid w:val="00977477"/>
    <w:rsid w:val="00977EA7"/>
    <w:rsid w:val="00980D9F"/>
    <w:rsid w:val="00982367"/>
    <w:rsid w:val="009836E0"/>
    <w:rsid w:val="00983FE8"/>
    <w:rsid w:val="00985B59"/>
    <w:rsid w:val="00987514"/>
    <w:rsid w:val="00990BCF"/>
    <w:rsid w:val="0099204F"/>
    <w:rsid w:val="00993A62"/>
    <w:rsid w:val="0099546A"/>
    <w:rsid w:val="0099560A"/>
    <w:rsid w:val="00996A2C"/>
    <w:rsid w:val="00996F0C"/>
    <w:rsid w:val="009A056C"/>
    <w:rsid w:val="009A1460"/>
    <w:rsid w:val="009A1808"/>
    <w:rsid w:val="009A316D"/>
    <w:rsid w:val="009A4886"/>
    <w:rsid w:val="009A5473"/>
    <w:rsid w:val="009A5696"/>
    <w:rsid w:val="009A5E6E"/>
    <w:rsid w:val="009A5FE9"/>
    <w:rsid w:val="009A74DE"/>
    <w:rsid w:val="009B013F"/>
    <w:rsid w:val="009B13BF"/>
    <w:rsid w:val="009B21A5"/>
    <w:rsid w:val="009B3681"/>
    <w:rsid w:val="009B389E"/>
    <w:rsid w:val="009B4FEB"/>
    <w:rsid w:val="009B5A70"/>
    <w:rsid w:val="009B7689"/>
    <w:rsid w:val="009C0222"/>
    <w:rsid w:val="009C2BD3"/>
    <w:rsid w:val="009C2C0F"/>
    <w:rsid w:val="009C2F54"/>
    <w:rsid w:val="009C4EF6"/>
    <w:rsid w:val="009C73CD"/>
    <w:rsid w:val="009D0D10"/>
    <w:rsid w:val="009D423F"/>
    <w:rsid w:val="009D4415"/>
    <w:rsid w:val="009D478F"/>
    <w:rsid w:val="009D549B"/>
    <w:rsid w:val="009D6E1E"/>
    <w:rsid w:val="009E4DF6"/>
    <w:rsid w:val="009E601C"/>
    <w:rsid w:val="009E6F38"/>
    <w:rsid w:val="009E7563"/>
    <w:rsid w:val="009F19EC"/>
    <w:rsid w:val="009F2F69"/>
    <w:rsid w:val="009F346C"/>
    <w:rsid w:val="009F42BD"/>
    <w:rsid w:val="009F53A1"/>
    <w:rsid w:val="009F698D"/>
    <w:rsid w:val="009F75E9"/>
    <w:rsid w:val="00A0037A"/>
    <w:rsid w:val="00A03BBD"/>
    <w:rsid w:val="00A04780"/>
    <w:rsid w:val="00A05C5E"/>
    <w:rsid w:val="00A065F8"/>
    <w:rsid w:val="00A0758B"/>
    <w:rsid w:val="00A07A37"/>
    <w:rsid w:val="00A10D6C"/>
    <w:rsid w:val="00A110F2"/>
    <w:rsid w:val="00A13E71"/>
    <w:rsid w:val="00A14CA0"/>
    <w:rsid w:val="00A14D62"/>
    <w:rsid w:val="00A1571D"/>
    <w:rsid w:val="00A1763D"/>
    <w:rsid w:val="00A17A6E"/>
    <w:rsid w:val="00A17E7E"/>
    <w:rsid w:val="00A20C32"/>
    <w:rsid w:val="00A22205"/>
    <w:rsid w:val="00A22312"/>
    <w:rsid w:val="00A227D7"/>
    <w:rsid w:val="00A22B9F"/>
    <w:rsid w:val="00A22BBB"/>
    <w:rsid w:val="00A23498"/>
    <w:rsid w:val="00A23FD0"/>
    <w:rsid w:val="00A241DC"/>
    <w:rsid w:val="00A244EF"/>
    <w:rsid w:val="00A24CB0"/>
    <w:rsid w:val="00A2580B"/>
    <w:rsid w:val="00A25F3D"/>
    <w:rsid w:val="00A2699B"/>
    <w:rsid w:val="00A3141C"/>
    <w:rsid w:val="00A32528"/>
    <w:rsid w:val="00A326B1"/>
    <w:rsid w:val="00A338D0"/>
    <w:rsid w:val="00A34651"/>
    <w:rsid w:val="00A36CE3"/>
    <w:rsid w:val="00A36DCA"/>
    <w:rsid w:val="00A36F60"/>
    <w:rsid w:val="00A37319"/>
    <w:rsid w:val="00A45372"/>
    <w:rsid w:val="00A45C6F"/>
    <w:rsid w:val="00A46D95"/>
    <w:rsid w:val="00A47088"/>
    <w:rsid w:val="00A52207"/>
    <w:rsid w:val="00A53357"/>
    <w:rsid w:val="00A5374A"/>
    <w:rsid w:val="00A57767"/>
    <w:rsid w:val="00A639FF"/>
    <w:rsid w:val="00A65269"/>
    <w:rsid w:val="00A65393"/>
    <w:rsid w:val="00A655AB"/>
    <w:rsid w:val="00A658E3"/>
    <w:rsid w:val="00A66E00"/>
    <w:rsid w:val="00A6761F"/>
    <w:rsid w:val="00A67FD4"/>
    <w:rsid w:val="00A713C6"/>
    <w:rsid w:val="00A719D3"/>
    <w:rsid w:val="00A72309"/>
    <w:rsid w:val="00A72B1C"/>
    <w:rsid w:val="00A75193"/>
    <w:rsid w:val="00A7557B"/>
    <w:rsid w:val="00A76508"/>
    <w:rsid w:val="00A767B7"/>
    <w:rsid w:val="00A76FAB"/>
    <w:rsid w:val="00A77512"/>
    <w:rsid w:val="00A77DDA"/>
    <w:rsid w:val="00A80112"/>
    <w:rsid w:val="00A80201"/>
    <w:rsid w:val="00A818AF"/>
    <w:rsid w:val="00A81C79"/>
    <w:rsid w:val="00A8235D"/>
    <w:rsid w:val="00A82458"/>
    <w:rsid w:val="00A83F93"/>
    <w:rsid w:val="00A85E34"/>
    <w:rsid w:val="00A86535"/>
    <w:rsid w:val="00A871EC"/>
    <w:rsid w:val="00A91358"/>
    <w:rsid w:val="00A9153F"/>
    <w:rsid w:val="00A94C9F"/>
    <w:rsid w:val="00A95DE3"/>
    <w:rsid w:val="00A960CD"/>
    <w:rsid w:val="00A962FE"/>
    <w:rsid w:val="00A96D9D"/>
    <w:rsid w:val="00A96E70"/>
    <w:rsid w:val="00A972BE"/>
    <w:rsid w:val="00A97512"/>
    <w:rsid w:val="00AA221D"/>
    <w:rsid w:val="00AA2A14"/>
    <w:rsid w:val="00AA3FEC"/>
    <w:rsid w:val="00AA49C5"/>
    <w:rsid w:val="00AA4FCE"/>
    <w:rsid w:val="00AA5678"/>
    <w:rsid w:val="00AA668E"/>
    <w:rsid w:val="00AB0B49"/>
    <w:rsid w:val="00AB0E34"/>
    <w:rsid w:val="00AB13B7"/>
    <w:rsid w:val="00AB37BB"/>
    <w:rsid w:val="00AB4F86"/>
    <w:rsid w:val="00AB7AA2"/>
    <w:rsid w:val="00AC0968"/>
    <w:rsid w:val="00AC0AE7"/>
    <w:rsid w:val="00AC1181"/>
    <w:rsid w:val="00AC33CB"/>
    <w:rsid w:val="00AC4234"/>
    <w:rsid w:val="00AC471F"/>
    <w:rsid w:val="00AC53FA"/>
    <w:rsid w:val="00AC7AD7"/>
    <w:rsid w:val="00AC7DC4"/>
    <w:rsid w:val="00AD049B"/>
    <w:rsid w:val="00AD148A"/>
    <w:rsid w:val="00AD39FB"/>
    <w:rsid w:val="00AD3B56"/>
    <w:rsid w:val="00AD3D86"/>
    <w:rsid w:val="00AD4318"/>
    <w:rsid w:val="00AD4EFB"/>
    <w:rsid w:val="00AD5FFB"/>
    <w:rsid w:val="00AE0499"/>
    <w:rsid w:val="00AE1442"/>
    <w:rsid w:val="00AE1629"/>
    <w:rsid w:val="00AE2CA0"/>
    <w:rsid w:val="00AE31E7"/>
    <w:rsid w:val="00AE3267"/>
    <w:rsid w:val="00AE3635"/>
    <w:rsid w:val="00AE3F12"/>
    <w:rsid w:val="00AE49F7"/>
    <w:rsid w:val="00AE4E06"/>
    <w:rsid w:val="00AE50FF"/>
    <w:rsid w:val="00AE5D5F"/>
    <w:rsid w:val="00AE5F5F"/>
    <w:rsid w:val="00AE6068"/>
    <w:rsid w:val="00AE6372"/>
    <w:rsid w:val="00AE653A"/>
    <w:rsid w:val="00AE6CCD"/>
    <w:rsid w:val="00AE7010"/>
    <w:rsid w:val="00AE7C80"/>
    <w:rsid w:val="00AF00CA"/>
    <w:rsid w:val="00AF113F"/>
    <w:rsid w:val="00AF1680"/>
    <w:rsid w:val="00AF1913"/>
    <w:rsid w:val="00AF1A1F"/>
    <w:rsid w:val="00AF1A27"/>
    <w:rsid w:val="00AF3AEF"/>
    <w:rsid w:val="00AF513E"/>
    <w:rsid w:val="00B005B8"/>
    <w:rsid w:val="00B01149"/>
    <w:rsid w:val="00B01814"/>
    <w:rsid w:val="00B020FF"/>
    <w:rsid w:val="00B04172"/>
    <w:rsid w:val="00B0589A"/>
    <w:rsid w:val="00B10925"/>
    <w:rsid w:val="00B13777"/>
    <w:rsid w:val="00B14D28"/>
    <w:rsid w:val="00B16445"/>
    <w:rsid w:val="00B174EB"/>
    <w:rsid w:val="00B177AB"/>
    <w:rsid w:val="00B17DE1"/>
    <w:rsid w:val="00B21E73"/>
    <w:rsid w:val="00B231CE"/>
    <w:rsid w:val="00B23219"/>
    <w:rsid w:val="00B240B9"/>
    <w:rsid w:val="00B248EE"/>
    <w:rsid w:val="00B24B0B"/>
    <w:rsid w:val="00B24C27"/>
    <w:rsid w:val="00B251A3"/>
    <w:rsid w:val="00B25507"/>
    <w:rsid w:val="00B257E0"/>
    <w:rsid w:val="00B25BEE"/>
    <w:rsid w:val="00B26562"/>
    <w:rsid w:val="00B2711C"/>
    <w:rsid w:val="00B314CE"/>
    <w:rsid w:val="00B3255E"/>
    <w:rsid w:val="00B327A7"/>
    <w:rsid w:val="00B354E1"/>
    <w:rsid w:val="00B36566"/>
    <w:rsid w:val="00B36889"/>
    <w:rsid w:val="00B41023"/>
    <w:rsid w:val="00B41209"/>
    <w:rsid w:val="00B444C3"/>
    <w:rsid w:val="00B44AA1"/>
    <w:rsid w:val="00B467A5"/>
    <w:rsid w:val="00B47818"/>
    <w:rsid w:val="00B47EFE"/>
    <w:rsid w:val="00B5031D"/>
    <w:rsid w:val="00B505C4"/>
    <w:rsid w:val="00B506F8"/>
    <w:rsid w:val="00B508CB"/>
    <w:rsid w:val="00B50A9F"/>
    <w:rsid w:val="00B51F6E"/>
    <w:rsid w:val="00B53A93"/>
    <w:rsid w:val="00B54C57"/>
    <w:rsid w:val="00B55CEC"/>
    <w:rsid w:val="00B5777D"/>
    <w:rsid w:val="00B577EB"/>
    <w:rsid w:val="00B61201"/>
    <w:rsid w:val="00B62A0D"/>
    <w:rsid w:val="00B643DB"/>
    <w:rsid w:val="00B6578C"/>
    <w:rsid w:val="00B6639F"/>
    <w:rsid w:val="00B737B7"/>
    <w:rsid w:val="00B74281"/>
    <w:rsid w:val="00B746AC"/>
    <w:rsid w:val="00B75131"/>
    <w:rsid w:val="00B7597F"/>
    <w:rsid w:val="00B77127"/>
    <w:rsid w:val="00B82304"/>
    <w:rsid w:val="00B8389A"/>
    <w:rsid w:val="00B85C85"/>
    <w:rsid w:val="00B86694"/>
    <w:rsid w:val="00B86923"/>
    <w:rsid w:val="00B86C28"/>
    <w:rsid w:val="00B8739D"/>
    <w:rsid w:val="00B8773A"/>
    <w:rsid w:val="00B90354"/>
    <w:rsid w:val="00B90857"/>
    <w:rsid w:val="00B91E76"/>
    <w:rsid w:val="00B91FC4"/>
    <w:rsid w:val="00B9433C"/>
    <w:rsid w:val="00B94F5A"/>
    <w:rsid w:val="00B951A7"/>
    <w:rsid w:val="00B963B4"/>
    <w:rsid w:val="00B979D6"/>
    <w:rsid w:val="00BA04AF"/>
    <w:rsid w:val="00BA1B4B"/>
    <w:rsid w:val="00BA1D1A"/>
    <w:rsid w:val="00BA27E2"/>
    <w:rsid w:val="00BA368C"/>
    <w:rsid w:val="00BA5C8D"/>
    <w:rsid w:val="00BA61C0"/>
    <w:rsid w:val="00BB0200"/>
    <w:rsid w:val="00BB1544"/>
    <w:rsid w:val="00BB1661"/>
    <w:rsid w:val="00BB2BFB"/>
    <w:rsid w:val="00BB4B6F"/>
    <w:rsid w:val="00BB61FF"/>
    <w:rsid w:val="00BB68AB"/>
    <w:rsid w:val="00BB6C49"/>
    <w:rsid w:val="00BB6DBD"/>
    <w:rsid w:val="00BB77FA"/>
    <w:rsid w:val="00BB7D36"/>
    <w:rsid w:val="00BB7FC2"/>
    <w:rsid w:val="00BC0F22"/>
    <w:rsid w:val="00BC119E"/>
    <w:rsid w:val="00BC2529"/>
    <w:rsid w:val="00BC3200"/>
    <w:rsid w:val="00BC34FB"/>
    <w:rsid w:val="00BC3AEA"/>
    <w:rsid w:val="00BC65A5"/>
    <w:rsid w:val="00BC6834"/>
    <w:rsid w:val="00BC6935"/>
    <w:rsid w:val="00BC7472"/>
    <w:rsid w:val="00BC781A"/>
    <w:rsid w:val="00BD0694"/>
    <w:rsid w:val="00BD266F"/>
    <w:rsid w:val="00BD3824"/>
    <w:rsid w:val="00BD409B"/>
    <w:rsid w:val="00BD6B01"/>
    <w:rsid w:val="00BD7E2F"/>
    <w:rsid w:val="00BD7EB0"/>
    <w:rsid w:val="00BE0A05"/>
    <w:rsid w:val="00BE11F9"/>
    <w:rsid w:val="00BE2AA8"/>
    <w:rsid w:val="00BE3E45"/>
    <w:rsid w:val="00BE6454"/>
    <w:rsid w:val="00BE7C49"/>
    <w:rsid w:val="00BF1A26"/>
    <w:rsid w:val="00BF1DCD"/>
    <w:rsid w:val="00BF20E9"/>
    <w:rsid w:val="00BF2F78"/>
    <w:rsid w:val="00BF3A60"/>
    <w:rsid w:val="00BF4583"/>
    <w:rsid w:val="00BF4730"/>
    <w:rsid w:val="00BF5334"/>
    <w:rsid w:val="00BF53B0"/>
    <w:rsid w:val="00BF6187"/>
    <w:rsid w:val="00BF727B"/>
    <w:rsid w:val="00BF72B3"/>
    <w:rsid w:val="00C02E6E"/>
    <w:rsid w:val="00C0309F"/>
    <w:rsid w:val="00C032EE"/>
    <w:rsid w:val="00C03B04"/>
    <w:rsid w:val="00C0414B"/>
    <w:rsid w:val="00C0444C"/>
    <w:rsid w:val="00C07325"/>
    <w:rsid w:val="00C101CB"/>
    <w:rsid w:val="00C1060C"/>
    <w:rsid w:val="00C115DA"/>
    <w:rsid w:val="00C120F7"/>
    <w:rsid w:val="00C126EF"/>
    <w:rsid w:val="00C12915"/>
    <w:rsid w:val="00C13B94"/>
    <w:rsid w:val="00C140B2"/>
    <w:rsid w:val="00C14C4A"/>
    <w:rsid w:val="00C15219"/>
    <w:rsid w:val="00C15F2F"/>
    <w:rsid w:val="00C16AE8"/>
    <w:rsid w:val="00C17692"/>
    <w:rsid w:val="00C179A9"/>
    <w:rsid w:val="00C21956"/>
    <w:rsid w:val="00C23163"/>
    <w:rsid w:val="00C2358F"/>
    <w:rsid w:val="00C23799"/>
    <w:rsid w:val="00C239D8"/>
    <w:rsid w:val="00C24858"/>
    <w:rsid w:val="00C24A2A"/>
    <w:rsid w:val="00C24C91"/>
    <w:rsid w:val="00C25A19"/>
    <w:rsid w:val="00C25FD2"/>
    <w:rsid w:val="00C27509"/>
    <w:rsid w:val="00C3052B"/>
    <w:rsid w:val="00C3168C"/>
    <w:rsid w:val="00C31EFA"/>
    <w:rsid w:val="00C331AA"/>
    <w:rsid w:val="00C33806"/>
    <w:rsid w:val="00C33E17"/>
    <w:rsid w:val="00C33E7D"/>
    <w:rsid w:val="00C34396"/>
    <w:rsid w:val="00C354E0"/>
    <w:rsid w:val="00C35A34"/>
    <w:rsid w:val="00C40E77"/>
    <w:rsid w:val="00C41B7D"/>
    <w:rsid w:val="00C4201A"/>
    <w:rsid w:val="00C427A4"/>
    <w:rsid w:val="00C4296B"/>
    <w:rsid w:val="00C43612"/>
    <w:rsid w:val="00C437D7"/>
    <w:rsid w:val="00C44765"/>
    <w:rsid w:val="00C44A0D"/>
    <w:rsid w:val="00C45CE5"/>
    <w:rsid w:val="00C468F0"/>
    <w:rsid w:val="00C46C32"/>
    <w:rsid w:val="00C50ABD"/>
    <w:rsid w:val="00C520A1"/>
    <w:rsid w:val="00C52B2A"/>
    <w:rsid w:val="00C5584C"/>
    <w:rsid w:val="00C559BB"/>
    <w:rsid w:val="00C5709C"/>
    <w:rsid w:val="00C61AB5"/>
    <w:rsid w:val="00C655C9"/>
    <w:rsid w:val="00C661A1"/>
    <w:rsid w:val="00C66277"/>
    <w:rsid w:val="00C67056"/>
    <w:rsid w:val="00C67E0B"/>
    <w:rsid w:val="00C701F6"/>
    <w:rsid w:val="00C70341"/>
    <w:rsid w:val="00C70E6C"/>
    <w:rsid w:val="00C7115C"/>
    <w:rsid w:val="00C7150B"/>
    <w:rsid w:val="00C72853"/>
    <w:rsid w:val="00C735C8"/>
    <w:rsid w:val="00C74FD1"/>
    <w:rsid w:val="00C75BC2"/>
    <w:rsid w:val="00C76806"/>
    <w:rsid w:val="00C772DB"/>
    <w:rsid w:val="00C77FC6"/>
    <w:rsid w:val="00C8192E"/>
    <w:rsid w:val="00C8266D"/>
    <w:rsid w:val="00C8422E"/>
    <w:rsid w:val="00C84577"/>
    <w:rsid w:val="00C85B66"/>
    <w:rsid w:val="00C912FD"/>
    <w:rsid w:val="00C917D2"/>
    <w:rsid w:val="00C91B7F"/>
    <w:rsid w:val="00C91D1C"/>
    <w:rsid w:val="00C930B9"/>
    <w:rsid w:val="00C93435"/>
    <w:rsid w:val="00C93FC3"/>
    <w:rsid w:val="00C94E8E"/>
    <w:rsid w:val="00C9796C"/>
    <w:rsid w:val="00C97E89"/>
    <w:rsid w:val="00C97F86"/>
    <w:rsid w:val="00C97FCD"/>
    <w:rsid w:val="00CA0E9A"/>
    <w:rsid w:val="00CA1739"/>
    <w:rsid w:val="00CA1AF6"/>
    <w:rsid w:val="00CA4AEB"/>
    <w:rsid w:val="00CA4C58"/>
    <w:rsid w:val="00CA4E80"/>
    <w:rsid w:val="00CA540E"/>
    <w:rsid w:val="00CA543E"/>
    <w:rsid w:val="00CA56DC"/>
    <w:rsid w:val="00CA70F8"/>
    <w:rsid w:val="00CA7697"/>
    <w:rsid w:val="00CA7DB8"/>
    <w:rsid w:val="00CB1BE8"/>
    <w:rsid w:val="00CB3627"/>
    <w:rsid w:val="00CB38F6"/>
    <w:rsid w:val="00CB4B6D"/>
    <w:rsid w:val="00CB506B"/>
    <w:rsid w:val="00CB549F"/>
    <w:rsid w:val="00CB5B6B"/>
    <w:rsid w:val="00CB69BF"/>
    <w:rsid w:val="00CB6FAE"/>
    <w:rsid w:val="00CB7943"/>
    <w:rsid w:val="00CC043C"/>
    <w:rsid w:val="00CC0E6E"/>
    <w:rsid w:val="00CC106B"/>
    <w:rsid w:val="00CC1507"/>
    <w:rsid w:val="00CC1877"/>
    <w:rsid w:val="00CC1B5C"/>
    <w:rsid w:val="00CC3580"/>
    <w:rsid w:val="00CC5DAD"/>
    <w:rsid w:val="00CC6927"/>
    <w:rsid w:val="00CC6BB6"/>
    <w:rsid w:val="00CC7704"/>
    <w:rsid w:val="00CC7795"/>
    <w:rsid w:val="00CD23DC"/>
    <w:rsid w:val="00CD268E"/>
    <w:rsid w:val="00CD30DA"/>
    <w:rsid w:val="00CD435D"/>
    <w:rsid w:val="00CD4DF8"/>
    <w:rsid w:val="00CD5ED2"/>
    <w:rsid w:val="00CD690B"/>
    <w:rsid w:val="00CE3E91"/>
    <w:rsid w:val="00CE58B2"/>
    <w:rsid w:val="00CE6E60"/>
    <w:rsid w:val="00CF196D"/>
    <w:rsid w:val="00CF2C3B"/>
    <w:rsid w:val="00CF47A2"/>
    <w:rsid w:val="00CF50EF"/>
    <w:rsid w:val="00CF68E1"/>
    <w:rsid w:val="00CF6D71"/>
    <w:rsid w:val="00CF7A0B"/>
    <w:rsid w:val="00D0052F"/>
    <w:rsid w:val="00D01191"/>
    <w:rsid w:val="00D0132C"/>
    <w:rsid w:val="00D02570"/>
    <w:rsid w:val="00D02B2E"/>
    <w:rsid w:val="00D035D6"/>
    <w:rsid w:val="00D05067"/>
    <w:rsid w:val="00D07235"/>
    <w:rsid w:val="00D07382"/>
    <w:rsid w:val="00D077B4"/>
    <w:rsid w:val="00D116EC"/>
    <w:rsid w:val="00D12B5A"/>
    <w:rsid w:val="00D210D8"/>
    <w:rsid w:val="00D22117"/>
    <w:rsid w:val="00D225C7"/>
    <w:rsid w:val="00D237AC"/>
    <w:rsid w:val="00D23BA5"/>
    <w:rsid w:val="00D2506D"/>
    <w:rsid w:val="00D2534B"/>
    <w:rsid w:val="00D301C9"/>
    <w:rsid w:val="00D30753"/>
    <w:rsid w:val="00D30CCD"/>
    <w:rsid w:val="00D31245"/>
    <w:rsid w:val="00D31990"/>
    <w:rsid w:val="00D3225B"/>
    <w:rsid w:val="00D3248F"/>
    <w:rsid w:val="00D328D2"/>
    <w:rsid w:val="00D329CC"/>
    <w:rsid w:val="00D341C9"/>
    <w:rsid w:val="00D343FA"/>
    <w:rsid w:val="00D34F09"/>
    <w:rsid w:val="00D3519E"/>
    <w:rsid w:val="00D36D1E"/>
    <w:rsid w:val="00D36EEC"/>
    <w:rsid w:val="00D37395"/>
    <w:rsid w:val="00D37458"/>
    <w:rsid w:val="00D3761C"/>
    <w:rsid w:val="00D400B5"/>
    <w:rsid w:val="00D4151E"/>
    <w:rsid w:val="00D42BF3"/>
    <w:rsid w:val="00D43496"/>
    <w:rsid w:val="00D45A6D"/>
    <w:rsid w:val="00D4605E"/>
    <w:rsid w:val="00D51DB3"/>
    <w:rsid w:val="00D53D4C"/>
    <w:rsid w:val="00D55A8D"/>
    <w:rsid w:val="00D5601F"/>
    <w:rsid w:val="00D566D5"/>
    <w:rsid w:val="00D578DD"/>
    <w:rsid w:val="00D60EF0"/>
    <w:rsid w:val="00D610F9"/>
    <w:rsid w:val="00D62EF5"/>
    <w:rsid w:val="00D6383E"/>
    <w:rsid w:val="00D63907"/>
    <w:rsid w:val="00D639BD"/>
    <w:rsid w:val="00D6442B"/>
    <w:rsid w:val="00D65A87"/>
    <w:rsid w:val="00D675D2"/>
    <w:rsid w:val="00D70377"/>
    <w:rsid w:val="00D71457"/>
    <w:rsid w:val="00D725E1"/>
    <w:rsid w:val="00D727ED"/>
    <w:rsid w:val="00D735B9"/>
    <w:rsid w:val="00D74E67"/>
    <w:rsid w:val="00D77824"/>
    <w:rsid w:val="00D77C16"/>
    <w:rsid w:val="00D82124"/>
    <w:rsid w:val="00D827B1"/>
    <w:rsid w:val="00D82940"/>
    <w:rsid w:val="00D8317C"/>
    <w:rsid w:val="00D83755"/>
    <w:rsid w:val="00D85DB8"/>
    <w:rsid w:val="00D862FC"/>
    <w:rsid w:val="00D90454"/>
    <w:rsid w:val="00D91A63"/>
    <w:rsid w:val="00D91EC5"/>
    <w:rsid w:val="00D96B39"/>
    <w:rsid w:val="00D97537"/>
    <w:rsid w:val="00D97BDA"/>
    <w:rsid w:val="00DA0DE5"/>
    <w:rsid w:val="00DA53C9"/>
    <w:rsid w:val="00DA5888"/>
    <w:rsid w:val="00DA6BD8"/>
    <w:rsid w:val="00DB2427"/>
    <w:rsid w:val="00DB2B34"/>
    <w:rsid w:val="00DB4BB2"/>
    <w:rsid w:val="00DB5138"/>
    <w:rsid w:val="00DB69F3"/>
    <w:rsid w:val="00DB7864"/>
    <w:rsid w:val="00DB788F"/>
    <w:rsid w:val="00DC2D8C"/>
    <w:rsid w:val="00DC3996"/>
    <w:rsid w:val="00DC55DB"/>
    <w:rsid w:val="00DC5E10"/>
    <w:rsid w:val="00DC6BA8"/>
    <w:rsid w:val="00DC7ADE"/>
    <w:rsid w:val="00DD1507"/>
    <w:rsid w:val="00DD1742"/>
    <w:rsid w:val="00DD5AFF"/>
    <w:rsid w:val="00DD6AEE"/>
    <w:rsid w:val="00DD6D5A"/>
    <w:rsid w:val="00DE0CF9"/>
    <w:rsid w:val="00DE110E"/>
    <w:rsid w:val="00DE1476"/>
    <w:rsid w:val="00DE2801"/>
    <w:rsid w:val="00DE43D2"/>
    <w:rsid w:val="00DE58C5"/>
    <w:rsid w:val="00DE69EE"/>
    <w:rsid w:val="00DE72AA"/>
    <w:rsid w:val="00DF0D72"/>
    <w:rsid w:val="00DF20E0"/>
    <w:rsid w:val="00DF31CD"/>
    <w:rsid w:val="00DF3572"/>
    <w:rsid w:val="00DF3BA7"/>
    <w:rsid w:val="00DF5D2E"/>
    <w:rsid w:val="00DF670E"/>
    <w:rsid w:val="00DF6B94"/>
    <w:rsid w:val="00DF7D5D"/>
    <w:rsid w:val="00E000FE"/>
    <w:rsid w:val="00E02263"/>
    <w:rsid w:val="00E0306D"/>
    <w:rsid w:val="00E0318E"/>
    <w:rsid w:val="00E06786"/>
    <w:rsid w:val="00E067DF"/>
    <w:rsid w:val="00E06934"/>
    <w:rsid w:val="00E0746E"/>
    <w:rsid w:val="00E11318"/>
    <w:rsid w:val="00E123B1"/>
    <w:rsid w:val="00E13CAD"/>
    <w:rsid w:val="00E13F10"/>
    <w:rsid w:val="00E140E4"/>
    <w:rsid w:val="00E14475"/>
    <w:rsid w:val="00E16CAA"/>
    <w:rsid w:val="00E17BEE"/>
    <w:rsid w:val="00E20B05"/>
    <w:rsid w:val="00E22091"/>
    <w:rsid w:val="00E222D7"/>
    <w:rsid w:val="00E22A4B"/>
    <w:rsid w:val="00E22E59"/>
    <w:rsid w:val="00E2456E"/>
    <w:rsid w:val="00E24D09"/>
    <w:rsid w:val="00E2575D"/>
    <w:rsid w:val="00E27BFC"/>
    <w:rsid w:val="00E30493"/>
    <w:rsid w:val="00E319CE"/>
    <w:rsid w:val="00E35431"/>
    <w:rsid w:val="00E40F4A"/>
    <w:rsid w:val="00E423E4"/>
    <w:rsid w:val="00E42F21"/>
    <w:rsid w:val="00E448B1"/>
    <w:rsid w:val="00E4491E"/>
    <w:rsid w:val="00E44C15"/>
    <w:rsid w:val="00E4532C"/>
    <w:rsid w:val="00E46B33"/>
    <w:rsid w:val="00E52C8A"/>
    <w:rsid w:val="00E52DCA"/>
    <w:rsid w:val="00E56B1D"/>
    <w:rsid w:val="00E56C98"/>
    <w:rsid w:val="00E62F06"/>
    <w:rsid w:val="00E63736"/>
    <w:rsid w:val="00E63C62"/>
    <w:rsid w:val="00E6468F"/>
    <w:rsid w:val="00E65334"/>
    <w:rsid w:val="00E65B4C"/>
    <w:rsid w:val="00E66BA3"/>
    <w:rsid w:val="00E66E10"/>
    <w:rsid w:val="00E714D0"/>
    <w:rsid w:val="00E715A8"/>
    <w:rsid w:val="00E729C9"/>
    <w:rsid w:val="00E7390E"/>
    <w:rsid w:val="00E74C9A"/>
    <w:rsid w:val="00E769D8"/>
    <w:rsid w:val="00E77243"/>
    <w:rsid w:val="00E773BC"/>
    <w:rsid w:val="00E80056"/>
    <w:rsid w:val="00E83848"/>
    <w:rsid w:val="00E83B9A"/>
    <w:rsid w:val="00E8440E"/>
    <w:rsid w:val="00E86218"/>
    <w:rsid w:val="00E87229"/>
    <w:rsid w:val="00E8733A"/>
    <w:rsid w:val="00E90BB9"/>
    <w:rsid w:val="00E90CFF"/>
    <w:rsid w:val="00E91A53"/>
    <w:rsid w:val="00E9272A"/>
    <w:rsid w:val="00E9273B"/>
    <w:rsid w:val="00E92BCA"/>
    <w:rsid w:val="00E92CB8"/>
    <w:rsid w:val="00E944A4"/>
    <w:rsid w:val="00E964B3"/>
    <w:rsid w:val="00E976E8"/>
    <w:rsid w:val="00E9795B"/>
    <w:rsid w:val="00E97C0C"/>
    <w:rsid w:val="00E97DBD"/>
    <w:rsid w:val="00EA1ED9"/>
    <w:rsid w:val="00EA2352"/>
    <w:rsid w:val="00EA3035"/>
    <w:rsid w:val="00EA591F"/>
    <w:rsid w:val="00EA5E27"/>
    <w:rsid w:val="00EA6E2C"/>
    <w:rsid w:val="00EA79EA"/>
    <w:rsid w:val="00EA7F40"/>
    <w:rsid w:val="00EB0618"/>
    <w:rsid w:val="00EB2B39"/>
    <w:rsid w:val="00EB3D75"/>
    <w:rsid w:val="00EB3F2F"/>
    <w:rsid w:val="00EB4DE4"/>
    <w:rsid w:val="00EB58E5"/>
    <w:rsid w:val="00EB6489"/>
    <w:rsid w:val="00EB66C7"/>
    <w:rsid w:val="00EB6DAC"/>
    <w:rsid w:val="00EB7212"/>
    <w:rsid w:val="00EB7FCE"/>
    <w:rsid w:val="00EC054F"/>
    <w:rsid w:val="00EC098B"/>
    <w:rsid w:val="00EC1E67"/>
    <w:rsid w:val="00EC2253"/>
    <w:rsid w:val="00EC24CB"/>
    <w:rsid w:val="00EC364F"/>
    <w:rsid w:val="00EC3989"/>
    <w:rsid w:val="00EC4263"/>
    <w:rsid w:val="00EC4CBD"/>
    <w:rsid w:val="00EC57BA"/>
    <w:rsid w:val="00EC5972"/>
    <w:rsid w:val="00EC6ABA"/>
    <w:rsid w:val="00EC7389"/>
    <w:rsid w:val="00ED102F"/>
    <w:rsid w:val="00ED10EF"/>
    <w:rsid w:val="00ED11B4"/>
    <w:rsid w:val="00ED1F75"/>
    <w:rsid w:val="00ED21A0"/>
    <w:rsid w:val="00ED236A"/>
    <w:rsid w:val="00ED5130"/>
    <w:rsid w:val="00ED7BD0"/>
    <w:rsid w:val="00EE0A6C"/>
    <w:rsid w:val="00EE1E8E"/>
    <w:rsid w:val="00EE22B5"/>
    <w:rsid w:val="00EE26FD"/>
    <w:rsid w:val="00EE66B7"/>
    <w:rsid w:val="00EE6C11"/>
    <w:rsid w:val="00EE6C79"/>
    <w:rsid w:val="00EE7960"/>
    <w:rsid w:val="00EF1428"/>
    <w:rsid w:val="00EF59DB"/>
    <w:rsid w:val="00EF59FF"/>
    <w:rsid w:val="00EF759F"/>
    <w:rsid w:val="00F0123E"/>
    <w:rsid w:val="00F01897"/>
    <w:rsid w:val="00F01ECF"/>
    <w:rsid w:val="00F0783B"/>
    <w:rsid w:val="00F078CF"/>
    <w:rsid w:val="00F11149"/>
    <w:rsid w:val="00F13693"/>
    <w:rsid w:val="00F166F0"/>
    <w:rsid w:val="00F206C4"/>
    <w:rsid w:val="00F228C6"/>
    <w:rsid w:val="00F23EA2"/>
    <w:rsid w:val="00F2437A"/>
    <w:rsid w:val="00F258E3"/>
    <w:rsid w:val="00F25F4F"/>
    <w:rsid w:val="00F26312"/>
    <w:rsid w:val="00F30170"/>
    <w:rsid w:val="00F30296"/>
    <w:rsid w:val="00F30742"/>
    <w:rsid w:val="00F3158E"/>
    <w:rsid w:val="00F317D2"/>
    <w:rsid w:val="00F32015"/>
    <w:rsid w:val="00F32487"/>
    <w:rsid w:val="00F3270A"/>
    <w:rsid w:val="00F327F9"/>
    <w:rsid w:val="00F33BF9"/>
    <w:rsid w:val="00F3454B"/>
    <w:rsid w:val="00F35D51"/>
    <w:rsid w:val="00F37C57"/>
    <w:rsid w:val="00F4018A"/>
    <w:rsid w:val="00F40201"/>
    <w:rsid w:val="00F40795"/>
    <w:rsid w:val="00F408AA"/>
    <w:rsid w:val="00F4168F"/>
    <w:rsid w:val="00F41A89"/>
    <w:rsid w:val="00F428DB"/>
    <w:rsid w:val="00F43722"/>
    <w:rsid w:val="00F44688"/>
    <w:rsid w:val="00F44FC2"/>
    <w:rsid w:val="00F45852"/>
    <w:rsid w:val="00F45E59"/>
    <w:rsid w:val="00F467BE"/>
    <w:rsid w:val="00F47950"/>
    <w:rsid w:val="00F511EA"/>
    <w:rsid w:val="00F525D6"/>
    <w:rsid w:val="00F5265F"/>
    <w:rsid w:val="00F528B0"/>
    <w:rsid w:val="00F53B77"/>
    <w:rsid w:val="00F548B8"/>
    <w:rsid w:val="00F55D95"/>
    <w:rsid w:val="00F5682B"/>
    <w:rsid w:val="00F615D6"/>
    <w:rsid w:val="00F615D9"/>
    <w:rsid w:val="00F6204E"/>
    <w:rsid w:val="00F62F7B"/>
    <w:rsid w:val="00F64D93"/>
    <w:rsid w:val="00F67984"/>
    <w:rsid w:val="00F67D0F"/>
    <w:rsid w:val="00F743BC"/>
    <w:rsid w:val="00F76E48"/>
    <w:rsid w:val="00F82410"/>
    <w:rsid w:val="00F8320F"/>
    <w:rsid w:val="00F83E9A"/>
    <w:rsid w:val="00F84316"/>
    <w:rsid w:val="00F85085"/>
    <w:rsid w:val="00F8556E"/>
    <w:rsid w:val="00F85F7B"/>
    <w:rsid w:val="00F871DB"/>
    <w:rsid w:val="00F91129"/>
    <w:rsid w:val="00F92AFB"/>
    <w:rsid w:val="00F95048"/>
    <w:rsid w:val="00F96651"/>
    <w:rsid w:val="00F97384"/>
    <w:rsid w:val="00F976D3"/>
    <w:rsid w:val="00FA0EEB"/>
    <w:rsid w:val="00FA38B0"/>
    <w:rsid w:val="00FA4581"/>
    <w:rsid w:val="00FA5BA2"/>
    <w:rsid w:val="00FA62A5"/>
    <w:rsid w:val="00FA64A2"/>
    <w:rsid w:val="00FA6CAB"/>
    <w:rsid w:val="00FB01C6"/>
    <w:rsid w:val="00FB1DF8"/>
    <w:rsid w:val="00FB1F39"/>
    <w:rsid w:val="00FB2ED8"/>
    <w:rsid w:val="00FB3973"/>
    <w:rsid w:val="00FB60A0"/>
    <w:rsid w:val="00FB6C62"/>
    <w:rsid w:val="00FB6DB3"/>
    <w:rsid w:val="00FB7B99"/>
    <w:rsid w:val="00FC0542"/>
    <w:rsid w:val="00FC068B"/>
    <w:rsid w:val="00FC0DBE"/>
    <w:rsid w:val="00FC1987"/>
    <w:rsid w:val="00FC1A24"/>
    <w:rsid w:val="00FC3512"/>
    <w:rsid w:val="00FC51E8"/>
    <w:rsid w:val="00FC671E"/>
    <w:rsid w:val="00FC6AED"/>
    <w:rsid w:val="00FC79B7"/>
    <w:rsid w:val="00FC7EA8"/>
    <w:rsid w:val="00FC7FF0"/>
    <w:rsid w:val="00FD0861"/>
    <w:rsid w:val="00FD0C86"/>
    <w:rsid w:val="00FD260D"/>
    <w:rsid w:val="00FD3418"/>
    <w:rsid w:val="00FD3B39"/>
    <w:rsid w:val="00FD3D4D"/>
    <w:rsid w:val="00FD4058"/>
    <w:rsid w:val="00FD5E88"/>
    <w:rsid w:val="00FD65B9"/>
    <w:rsid w:val="00FD68B9"/>
    <w:rsid w:val="00FD722E"/>
    <w:rsid w:val="00FD76DF"/>
    <w:rsid w:val="00FE0E38"/>
    <w:rsid w:val="00FE13B7"/>
    <w:rsid w:val="00FE19A2"/>
    <w:rsid w:val="00FE2628"/>
    <w:rsid w:val="00FE3C7E"/>
    <w:rsid w:val="00FE499A"/>
    <w:rsid w:val="00FE5005"/>
    <w:rsid w:val="00FE7309"/>
    <w:rsid w:val="00FF127A"/>
    <w:rsid w:val="00FF1A43"/>
    <w:rsid w:val="00FF2F15"/>
    <w:rsid w:val="00FF388D"/>
    <w:rsid w:val="00FF67C9"/>
    <w:rsid w:val="00FF734F"/>
    <w:rsid w:val="00FF7D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colormru v:ext="edit" colors="#e0efdd"/>
    </o:shapedefaults>
    <o:shapelayout v:ext="edit">
      <o:idmap v:ext="edit" data="1"/>
      <o:rules v:ext="edit">
        <o:r id="V:Rule7" type="connector" idref="#_x0000_s1044"/>
        <o:r id="V:Rule8" type="connector" idref="#_x0000_s1048"/>
        <o:r id="V:Rule9" type="connector" idref="#_x0000_s1049"/>
        <o:r id="V:Rule10" type="connector" idref="#_x0000_s1045"/>
        <o:r id="V:Rule11" type="connector" idref="#_x0000_s1041"/>
        <o:r id="V:Rule12"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3BA3"/>
    <w:pPr>
      <w:widowControl w:val="0"/>
      <w:jc w:val="both"/>
    </w:pPr>
    <w:rPr>
      <w:kern w:val="2"/>
      <w:sz w:val="21"/>
      <w:szCs w:val="24"/>
    </w:rPr>
  </w:style>
  <w:style w:type="paragraph" w:styleId="11">
    <w:name w:val="heading 1"/>
    <w:aliases w:val="银河风云标题1"/>
    <w:basedOn w:val="a0"/>
    <w:next w:val="a"/>
    <w:autoRedefine/>
    <w:qFormat/>
    <w:rsid w:val="00BB77FA"/>
    <w:pPr>
      <w:numPr>
        <w:numId w:val="4"/>
      </w:numPr>
      <w:jc w:val="left"/>
    </w:pPr>
    <w:rPr>
      <w:szCs w:val="44"/>
      <w:lang w:val="sv-SE"/>
    </w:rPr>
  </w:style>
  <w:style w:type="paragraph" w:styleId="20">
    <w:name w:val="heading 2"/>
    <w:aliases w:val="银河风云标题2"/>
    <w:basedOn w:val="a0"/>
    <w:next w:val="a"/>
    <w:autoRedefine/>
    <w:qFormat/>
    <w:rsid w:val="00186FA3"/>
    <w:pPr>
      <w:numPr>
        <w:ilvl w:val="1"/>
        <w:numId w:val="4"/>
      </w:numPr>
      <w:jc w:val="left"/>
      <w:outlineLvl w:val="1"/>
    </w:pPr>
    <w:rPr>
      <w:rFonts w:cs="Times New Roman"/>
      <w:sz w:val="36"/>
      <w:szCs w:val="36"/>
      <w:lang w:val="sv-SE"/>
    </w:rPr>
  </w:style>
  <w:style w:type="paragraph" w:styleId="30">
    <w:name w:val="heading 3"/>
    <w:aliases w:val="银河风云标题3"/>
    <w:basedOn w:val="a0"/>
    <w:next w:val="a"/>
    <w:link w:val="3Char"/>
    <w:autoRedefine/>
    <w:qFormat/>
    <w:rsid w:val="00897735"/>
    <w:pPr>
      <w:numPr>
        <w:ilvl w:val="2"/>
        <w:numId w:val="4"/>
      </w:numPr>
      <w:jc w:val="left"/>
      <w:outlineLvl w:val="2"/>
    </w:pPr>
    <w:rPr>
      <w:sz w:val="32"/>
      <w:lang w:val="sv-SE"/>
    </w:rPr>
  </w:style>
  <w:style w:type="paragraph" w:styleId="4">
    <w:name w:val="heading 4"/>
    <w:aliases w:val="银河风云标题4"/>
    <w:basedOn w:val="a0"/>
    <w:next w:val="a"/>
    <w:autoRedefine/>
    <w:qFormat/>
    <w:rsid w:val="00186FA3"/>
    <w:pPr>
      <w:numPr>
        <w:ilvl w:val="3"/>
        <w:numId w:val="4"/>
      </w:numPr>
      <w:ind w:left="0" w:firstLine="0"/>
      <w:jc w:val="left"/>
      <w:outlineLvl w:val="3"/>
    </w:pPr>
    <w:rPr>
      <w:rFonts w:cs="Times New Roman"/>
      <w:sz w:val="30"/>
      <w:szCs w:val="30"/>
      <w:lang w:val="sv-SE"/>
    </w:rPr>
  </w:style>
  <w:style w:type="paragraph" w:styleId="5">
    <w:name w:val="heading 5"/>
    <w:aliases w:val="银河风云标题5"/>
    <w:basedOn w:val="a0"/>
    <w:next w:val="a"/>
    <w:autoRedefine/>
    <w:qFormat/>
    <w:rsid w:val="00186FA3"/>
    <w:pPr>
      <w:numPr>
        <w:ilvl w:val="4"/>
        <w:numId w:val="4"/>
      </w:numPr>
      <w:ind w:left="0" w:firstLine="0"/>
      <w:jc w:val="left"/>
      <w:outlineLvl w:val="4"/>
    </w:pPr>
    <w:rPr>
      <w:sz w:val="28"/>
      <w:szCs w:val="28"/>
      <w:lang w:val="sv-SE"/>
    </w:rPr>
  </w:style>
  <w:style w:type="paragraph" w:styleId="6">
    <w:name w:val="heading 6"/>
    <w:aliases w:val="图注1"/>
    <w:basedOn w:val="a1"/>
    <w:next w:val="a"/>
    <w:autoRedefine/>
    <w:qFormat/>
    <w:rsid w:val="004A3BA3"/>
    <w:pPr>
      <w:jc w:val="left"/>
      <w:outlineLvl w:val="5"/>
    </w:pPr>
    <w:rPr>
      <w:rFonts w:ascii="Arial" w:eastAsia="黑体" w:hAnsi="Arial"/>
      <w:b/>
    </w:rPr>
  </w:style>
  <w:style w:type="paragraph" w:styleId="7">
    <w:name w:val="heading 7"/>
    <w:basedOn w:val="a0"/>
    <w:next w:val="a"/>
    <w:autoRedefine/>
    <w:qFormat/>
    <w:rsid w:val="004A3BA3"/>
    <w:pPr>
      <w:jc w:val="left"/>
      <w:outlineLvl w:val="6"/>
    </w:pPr>
    <w:rPr>
      <w:rFonts w:ascii="Times New Roman" w:hAnsi="Times New Roman"/>
      <w:sz w:val="21"/>
      <w:lang w:val="sv-SE"/>
    </w:rPr>
  </w:style>
  <w:style w:type="paragraph" w:styleId="8">
    <w:name w:val="heading 8"/>
    <w:basedOn w:val="a0"/>
    <w:next w:val="a"/>
    <w:autoRedefine/>
    <w:qFormat/>
    <w:rsid w:val="004A3BA3"/>
    <w:pPr>
      <w:numPr>
        <w:ilvl w:val="7"/>
        <w:numId w:val="4"/>
      </w:numPr>
      <w:jc w:val="left"/>
      <w:outlineLvl w:val="7"/>
    </w:pPr>
    <w:rPr>
      <w:rFonts w:ascii="Times New Roman" w:hAnsi="Times New Roman"/>
      <w:sz w:val="18"/>
    </w:rPr>
  </w:style>
  <w:style w:type="paragraph" w:styleId="9">
    <w:name w:val="heading 9"/>
    <w:basedOn w:val="a0"/>
    <w:next w:val="a"/>
    <w:autoRedefine/>
    <w:qFormat/>
    <w:rsid w:val="004A3BA3"/>
    <w:pPr>
      <w:numPr>
        <w:ilvl w:val="8"/>
        <w:numId w:val="4"/>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Char"/>
    <w:autoRedefine/>
    <w:qFormat/>
    <w:rsid w:val="004A3BA3"/>
    <w:pPr>
      <w:jc w:val="right"/>
      <w:outlineLvl w:val="0"/>
    </w:pPr>
    <w:rPr>
      <w:rFonts w:ascii="Arial" w:eastAsia="黑体" w:hAnsi="Arial" w:cs="Arial"/>
      <w:b/>
      <w:bCs/>
      <w:sz w:val="44"/>
      <w:szCs w:val="32"/>
    </w:rPr>
  </w:style>
  <w:style w:type="paragraph" w:styleId="a5">
    <w:name w:val="header"/>
    <w:basedOn w:val="a"/>
    <w:rsid w:val="00E63C62"/>
    <w:pPr>
      <w:pBdr>
        <w:bottom w:val="single" w:sz="6" w:space="1" w:color="auto"/>
      </w:pBdr>
      <w:tabs>
        <w:tab w:val="center" w:pos="4153"/>
        <w:tab w:val="right" w:pos="8306"/>
      </w:tabs>
      <w:snapToGrid w:val="0"/>
      <w:jc w:val="center"/>
    </w:pPr>
    <w:rPr>
      <w:sz w:val="18"/>
      <w:szCs w:val="18"/>
    </w:rPr>
  </w:style>
  <w:style w:type="paragraph" w:styleId="a6">
    <w:name w:val="footer"/>
    <w:basedOn w:val="a"/>
    <w:rsid w:val="00E63C62"/>
    <w:pPr>
      <w:tabs>
        <w:tab w:val="center" w:pos="4153"/>
        <w:tab w:val="right" w:pos="8306"/>
      </w:tabs>
      <w:snapToGrid w:val="0"/>
      <w:jc w:val="left"/>
    </w:pPr>
    <w:rPr>
      <w:sz w:val="18"/>
      <w:szCs w:val="18"/>
    </w:rPr>
  </w:style>
  <w:style w:type="character" w:styleId="a7">
    <w:name w:val="Hyperlink"/>
    <w:uiPriority w:val="99"/>
    <w:rsid w:val="007B423A"/>
    <w:rPr>
      <w:color w:val="0000FF"/>
      <w:u w:val="single"/>
    </w:rPr>
  </w:style>
  <w:style w:type="character" w:styleId="a8">
    <w:name w:val="page number"/>
    <w:basedOn w:val="a2"/>
    <w:rsid w:val="004018CC"/>
  </w:style>
  <w:style w:type="table" w:styleId="a9">
    <w:name w:val="Table Grid"/>
    <w:basedOn w:val="a3"/>
    <w:uiPriority w:val="59"/>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rsid w:val="004C280E"/>
    <w:rPr>
      <w:b/>
      <w:sz w:val="24"/>
    </w:rPr>
  </w:style>
  <w:style w:type="paragraph" w:styleId="aa">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FA4581"/>
    <w:pPr>
      <w:ind w:leftChars="200" w:left="420"/>
    </w:pPr>
  </w:style>
  <w:style w:type="paragraph" w:styleId="31">
    <w:name w:val="toc 3"/>
    <w:basedOn w:val="a"/>
    <w:next w:val="a"/>
    <w:autoRedefine/>
    <w:uiPriority w:val="39"/>
    <w:rsid w:val="00FA4581"/>
    <w:pPr>
      <w:ind w:leftChars="400" w:left="840"/>
    </w:pPr>
  </w:style>
  <w:style w:type="paragraph" w:styleId="40">
    <w:name w:val="toc 4"/>
    <w:basedOn w:val="a"/>
    <w:next w:val="a"/>
    <w:autoRedefine/>
    <w:uiPriority w:val="39"/>
    <w:rsid w:val="00FA4581"/>
    <w:pPr>
      <w:ind w:leftChars="600" w:left="1260"/>
    </w:p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b">
    <w:name w:val="Plain Text"/>
    <w:basedOn w:val="a"/>
    <w:rsid w:val="005B7113"/>
    <w:rPr>
      <w:rFonts w:ascii="宋体" w:hAnsi="Courier New" w:cs="Courier New"/>
      <w:szCs w:val="21"/>
    </w:rPr>
  </w:style>
  <w:style w:type="numbering" w:customStyle="1" w:styleId="1">
    <w:name w:val="当前列表1"/>
    <w:rsid w:val="00ED5130"/>
    <w:pPr>
      <w:numPr>
        <w:numId w:val="1"/>
      </w:numPr>
    </w:pPr>
  </w:style>
  <w:style w:type="numbering" w:styleId="111111">
    <w:name w:val="Outline List 2"/>
    <w:basedOn w:val="a4"/>
    <w:rsid w:val="00ED5130"/>
    <w:pPr>
      <w:numPr>
        <w:numId w:val="2"/>
      </w:numPr>
    </w:pPr>
  </w:style>
  <w:style w:type="paragraph" w:styleId="ac">
    <w:name w:val="caption"/>
    <w:basedOn w:val="a"/>
    <w:next w:val="a"/>
    <w:autoRedefine/>
    <w:qFormat/>
    <w:rsid w:val="004A3BA3"/>
    <w:rPr>
      <w:rFonts w:ascii="Arial" w:eastAsia="黑体" w:hAnsi="Arial" w:cs="Arial"/>
      <w:b/>
      <w:szCs w:val="20"/>
    </w:rPr>
  </w:style>
  <w:style w:type="table" w:styleId="ad">
    <w:name w:val="Table Theme"/>
    <w:basedOn w:val="a3"/>
    <w:semiHidden/>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3"/>
    <w:semiHidden/>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Colorful 3"/>
    <w:basedOn w:val="a3"/>
    <w:semiHidden/>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e">
    <w:name w:val="Table Elegant"/>
    <w:basedOn w:val="a3"/>
    <w:semiHidden/>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lassic 1"/>
    <w:basedOn w:val="a3"/>
    <w:semiHidden/>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3">
    <w:name w:val="Table Classic 3"/>
    <w:basedOn w:val="a3"/>
    <w:semiHidden/>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
    <w:name w:val="envelope return"/>
    <w:basedOn w:val="a"/>
    <w:semiHidden/>
    <w:rsid w:val="00607204"/>
    <w:pPr>
      <w:snapToGrid w:val="0"/>
    </w:pPr>
    <w:rPr>
      <w:rFonts w:ascii="Arial" w:hAnsi="Arial" w:cs="Arial"/>
    </w:rPr>
  </w:style>
  <w:style w:type="table" w:styleId="15">
    <w:name w:val="Table Simple 1"/>
    <w:basedOn w:val="a3"/>
    <w:semiHidden/>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4">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0">
    <w:name w:val="Closing"/>
    <w:basedOn w:val="a"/>
    <w:semiHidden/>
    <w:rsid w:val="00607204"/>
    <w:pPr>
      <w:ind w:leftChars="2100" w:left="100"/>
    </w:pPr>
  </w:style>
  <w:style w:type="table" w:styleId="16">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3"/>
    <w:semiHidden/>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1">
    <w:name w:val="envelope address"/>
    <w:basedOn w:val="a"/>
    <w:semiHidden/>
    <w:rsid w:val="00607204"/>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3"/>
    <w:semiHidden/>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Columns 3"/>
    <w:basedOn w:val="a3"/>
    <w:semiHidden/>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3"/>
    <w:semiHidden/>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3"/>
    <w:semiHidden/>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semiHidden/>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2">
    <w:name w:val="Document Map"/>
    <w:basedOn w:val="a"/>
    <w:semiHidden/>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3">
    <w:name w:val="表注"/>
    <w:basedOn w:val="a"/>
    <w:rsid w:val="00DC7ADE"/>
  </w:style>
  <w:style w:type="character" w:customStyle="1" w:styleId="Char">
    <w:name w:val="标题 Char"/>
    <w:link w:val="a0"/>
    <w:rsid w:val="004A3BA3"/>
    <w:rPr>
      <w:rFonts w:ascii="Arial" w:eastAsia="黑体" w:hAnsi="Arial" w:cs="Arial"/>
      <w:b/>
      <w:bCs/>
      <w:kern w:val="2"/>
      <w:sz w:val="44"/>
      <w:szCs w:val="32"/>
    </w:rPr>
  </w:style>
  <w:style w:type="character" w:customStyle="1" w:styleId="3Char">
    <w:name w:val="标题 3 Char"/>
    <w:aliases w:val="银河风云标题3 Char"/>
    <w:link w:val="30"/>
    <w:rsid w:val="00897735"/>
    <w:rPr>
      <w:rFonts w:ascii="Arial" w:eastAsia="黑体" w:hAnsi="Arial" w:cs="Arial"/>
      <w:b/>
      <w:bCs/>
      <w:kern w:val="2"/>
      <w:sz w:val="32"/>
      <w:szCs w:val="32"/>
      <w:lang w:val="sv-SE"/>
    </w:rPr>
  </w:style>
  <w:style w:type="character" w:customStyle="1" w:styleId="3TimesNewRomanChar">
    <w:name w:val="样式 标题 3 + (符号) Times New Roman Char"/>
    <w:basedOn w:val="3Char"/>
    <w:link w:val="3TimesNewRoman"/>
    <w:rsid w:val="00AC4234"/>
  </w:style>
  <w:style w:type="paragraph" w:customStyle="1" w:styleId="1b">
    <w:name w:val="银河风云插图1"/>
    <w:basedOn w:val="FigureDescription"/>
    <w:next w:val="a"/>
    <w:autoRedefine/>
    <w:qFormat/>
    <w:rsid w:val="00701C01"/>
    <w:pPr>
      <w:ind w:leftChars="600" w:left="600"/>
    </w:pPr>
  </w:style>
  <w:style w:type="paragraph" w:customStyle="1" w:styleId="1c">
    <w:name w:val="银河风云表格1"/>
    <w:basedOn w:val="tableDescription"/>
    <w:next w:val="a"/>
    <w:autoRedefine/>
    <w:qFormat/>
    <w:rsid w:val="00701C01"/>
    <w:pPr>
      <w:ind w:leftChars="600" w:left="600"/>
    </w:pPr>
  </w:style>
  <w:style w:type="paragraph" w:customStyle="1" w:styleId="af4">
    <w:name w:val="正文内容"/>
    <w:autoRedefine/>
    <w:rsid w:val="00AF1A1F"/>
    <w:pPr>
      <w:spacing w:beforeLines="50" w:afterLines="50"/>
      <w:ind w:leftChars="600" w:left="1260"/>
      <w:jc w:val="both"/>
    </w:pPr>
    <w:rPr>
      <w:kern w:val="2"/>
      <w:sz w:val="21"/>
      <w:szCs w:val="24"/>
    </w:rPr>
  </w:style>
  <w:style w:type="paragraph" w:customStyle="1" w:styleId="2">
    <w:name w:val="银河风云列表2"/>
    <w:basedOn w:val="af5"/>
    <w:link w:val="2Char"/>
    <w:autoRedefine/>
    <w:qFormat/>
    <w:rsid w:val="00674D5B"/>
    <w:pPr>
      <w:numPr>
        <w:numId w:val="3"/>
      </w:numPr>
      <w:adjustRightInd w:val="0"/>
      <w:snapToGrid w:val="0"/>
      <w:spacing w:beforeLines="50" w:afterLines="50"/>
      <w:ind w:leftChars="600" w:left="750" w:hangingChars="150" w:hanging="150"/>
    </w:pPr>
    <w:rPr>
      <w:szCs w:val="21"/>
    </w:rPr>
  </w:style>
  <w:style w:type="paragraph" w:customStyle="1" w:styleId="2-">
    <w:name w:val="银河风云项目列表2-"/>
    <w:basedOn w:val="af6"/>
    <w:autoRedefine/>
    <w:qFormat/>
    <w:rsid w:val="003C034B"/>
    <w:pPr>
      <w:numPr>
        <w:numId w:val="5"/>
      </w:numPr>
      <w:adjustRightInd w:val="0"/>
      <w:snapToGrid w:val="0"/>
      <w:spacing w:beforeLines="50" w:afterLines="50"/>
      <w:ind w:left="1911" w:firstLineChars="0" w:hanging="210"/>
    </w:pPr>
    <w:rPr>
      <w:szCs w:val="21"/>
    </w:rPr>
  </w:style>
  <w:style w:type="character" w:customStyle="1" w:styleId="2Char">
    <w:name w:val="银河风云列表2 Char"/>
    <w:link w:val="2"/>
    <w:rsid w:val="00674D5B"/>
    <w:rPr>
      <w:kern w:val="2"/>
      <w:sz w:val="21"/>
      <w:szCs w:val="21"/>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rsid w:val="00890903"/>
    <w:rPr>
      <w:rFonts w:ascii="Arial" w:eastAsia="宋体" w:hAnsi="Arial" w:cs="Arial"/>
      <w:color w:val="000080"/>
      <w:sz w:val="18"/>
      <w:szCs w:val="20"/>
    </w:rPr>
  </w:style>
  <w:style w:type="paragraph" w:styleId="af7">
    <w:name w:val="Balloon Text"/>
    <w:basedOn w:val="a"/>
    <w:link w:val="Char0"/>
    <w:rsid w:val="00AF1A1F"/>
    <w:rPr>
      <w:sz w:val="18"/>
      <w:szCs w:val="18"/>
    </w:rPr>
  </w:style>
  <w:style w:type="character" w:customStyle="1" w:styleId="Char0">
    <w:name w:val="批注框文本 Char"/>
    <w:basedOn w:val="a2"/>
    <w:link w:val="af7"/>
    <w:rsid w:val="00AF1A1F"/>
    <w:rPr>
      <w:kern w:val="2"/>
      <w:sz w:val="18"/>
      <w:szCs w:val="18"/>
    </w:rPr>
  </w:style>
  <w:style w:type="paragraph" w:styleId="af8">
    <w:name w:val="List Paragraph"/>
    <w:basedOn w:val="af5"/>
    <w:next w:val="a"/>
    <w:uiPriority w:val="34"/>
    <w:qFormat/>
    <w:rsid w:val="00701C01"/>
    <w:pPr>
      <w:spacing w:beforeLines="50" w:afterLines="50"/>
      <w:ind w:leftChars="600" w:left="600" w:firstLineChars="0" w:firstLine="0"/>
    </w:pPr>
  </w:style>
  <w:style w:type="paragraph" w:customStyle="1" w:styleId="FigureDescription">
    <w:name w:val="Figure Description"/>
    <w:basedOn w:val="a1"/>
    <w:next w:val="a"/>
    <w:autoRedefine/>
    <w:qFormat/>
    <w:rsid w:val="004A3BA3"/>
    <w:pPr>
      <w:numPr>
        <w:ilvl w:val="5"/>
        <w:numId w:val="4"/>
      </w:numPr>
      <w:outlineLvl w:val="5"/>
    </w:pPr>
    <w:rPr>
      <w:rFonts w:ascii="Arial" w:eastAsia="黑体" w:hAnsi="Arial"/>
      <w:b/>
      <w:lang w:val="sv-SE"/>
    </w:rPr>
  </w:style>
  <w:style w:type="paragraph" w:customStyle="1" w:styleId="tableDescription">
    <w:name w:val="table Description"/>
    <w:basedOn w:val="af3"/>
    <w:next w:val="a"/>
    <w:autoRedefine/>
    <w:qFormat/>
    <w:rsid w:val="004A3BA3"/>
    <w:pPr>
      <w:numPr>
        <w:ilvl w:val="6"/>
        <w:numId w:val="4"/>
      </w:numPr>
      <w:outlineLvl w:val="6"/>
    </w:pPr>
    <w:rPr>
      <w:rFonts w:ascii="Arial" w:eastAsia="黑体" w:hAnsi="Arial"/>
      <w:b/>
    </w:rPr>
  </w:style>
  <w:style w:type="paragraph" w:customStyle="1" w:styleId="10">
    <w:name w:val="银河风云列表1"/>
    <w:basedOn w:val="af5"/>
    <w:autoRedefine/>
    <w:qFormat/>
    <w:rsid w:val="009B3681"/>
    <w:pPr>
      <w:numPr>
        <w:numId w:val="6"/>
      </w:numPr>
      <w:spacing w:beforeLines="50" w:afterLines="50"/>
      <w:ind w:leftChars="600" w:left="1575" w:hangingChars="150" w:hanging="315"/>
    </w:pPr>
  </w:style>
  <w:style w:type="paragraph" w:styleId="af5">
    <w:name w:val="Normal Indent"/>
    <w:basedOn w:val="a"/>
    <w:rsid w:val="00186FA3"/>
    <w:pPr>
      <w:ind w:firstLineChars="200" w:firstLine="420"/>
    </w:pPr>
  </w:style>
  <w:style w:type="paragraph" w:styleId="af6">
    <w:name w:val="List"/>
    <w:basedOn w:val="a"/>
    <w:rsid w:val="00701C01"/>
    <w:pPr>
      <w:ind w:left="200" w:hangingChars="200" w:hanging="200"/>
      <w:contextualSpacing/>
    </w:pPr>
  </w:style>
  <w:style w:type="paragraph" w:customStyle="1" w:styleId="3">
    <w:name w:val="银河风云列表3"/>
    <w:basedOn w:val="af5"/>
    <w:autoRedefine/>
    <w:qFormat/>
    <w:rsid w:val="00674D5B"/>
    <w:pPr>
      <w:numPr>
        <w:numId w:val="7"/>
      </w:numPr>
      <w:ind w:leftChars="800" w:left="950" w:hangingChars="150" w:hanging="150"/>
    </w:pPr>
  </w:style>
  <w:style w:type="paragraph" w:customStyle="1" w:styleId="af9">
    <w:name w:val="银河风云警告格式"/>
    <w:basedOn w:val="CAUTIONHeading"/>
    <w:link w:val="Char1"/>
    <w:autoRedefine/>
    <w:qFormat/>
    <w:rsid w:val="00674D5B"/>
    <w:pPr>
      <w:spacing w:beforeLines="50" w:afterLines="50"/>
      <w:ind w:left="600"/>
    </w:pPr>
    <w:rPr>
      <w:rFonts w:ascii="Times New Roman" w:eastAsia="宋体" w:hAnsi="Times New Roman"/>
      <w:color w:val="000000"/>
      <w:szCs w:val="20"/>
    </w:rPr>
  </w:style>
  <w:style w:type="paragraph" w:customStyle="1" w:styleId="afa">
    <w:name w:val="银河风云注意格式"/>
    <w:basedOn w:val="CAUTIONHeading"/>
    <w:link w:val="Char2"/>
    <w:autoRedefine/>
    <w:qFormat/>
    <w:rsid w:val="00745CCB"/>
    <w:pPr>
      <w:shd w:val="clear" w:color="auto" w:fill="FFFFCC"/>
      <w:spacing w:beforeLines="50" w:afterLines="50"/>
      <w:ind w:left="600"/>
    </w:pPr>
    <w:rPr>
      <w:rFonts w:ascii="Times New Roman" w:eastAsia="宋体" w:hAnsi="Times New Roman"/>
      <w:color w:val="000000"/>
      <w:szCs w:val="20"/>
    </w:rPr>
  </w:style>
  <w:style w:type="character" w:customStyle="1" w:styleId="CAUTIONHeadingChar">
    <w:name w:val="CAUTION Heading Char"/>
    <w:basedOn w:val="a2"/>
    <w:link w:val="CAUTIONHeading"/>
    <w:rsid w:val="00674D5B"/>
    <w:rPr>
      <w:rFonts w:ascii="Arial" w:eastAsia="黑体" w:hAnsi="Arial" w:cs="Arial"/>
      <w:bCs/>
      <w:noProof/>
      <w:kern w:val="2"/>
      <w:sz w:val="21"/>
      <w:szCs w:val="21"/>
      <w:shd w:val="clear" w:color="auto" w:fill="FFCCFF"/>
    </w:rPr>
  </w:style>
  <w:style w:type="character" w:customStyle="1" w:styleId="Char1">
    <w:name w:val="银河风云警告格式 Char"/>
    <w:basedOn w:val="CAUTIONHeadingChar"/>
    <w:link w:val="af9"/>
    <w:rsid w:val="00674D5B"/>
    <w:rPr>
      <w:rFonts w:ascii="Arial" w:eastAsia="黑体" w:hAnsi="Arial" w:cs="Arial"/>
      <w:bCs/>
      <w:noProof/>
      <w:color w:val="000000"/>
      <w:kern w:val="2"/>
      <w:sz w:val="21"/>
      <w:szCs w:val="21"/>
      <w:shd w:val="clear" w:color="auto" w:fill="FFCCFF"/>
    </w:rPr>
  </w:style>
  <w:style w:type="paragraph" w:customStyle="1" w:styleId="afb">
    <w:name w:val="银河风云备注格式"/>
    <w:basedOn w:val="CAUTIONHeading"/>
    <w:link w:val="Char3"/>
    <w:autoRedefine/>
    <w:qFormat/>
    <w:rsid w:val="00745CCB"/>
    <w:pPr>
      <w:shd w:val="clear" w:color="auto" w:fill="CCFFFF"/>
      <w:spacing w:beforeLines="50" w:afterLines="50"/>
      <w:ind w:left="600"/>
    </w:pPr>
    <w:rPr>
      <w:rFonts w:ascii="Times New Roman" w:eastAsia="宋体" w:hAnsi="Times New Roman"/>
    </w:rPr>
  </w:style>
  <w:style w:type="character" w:customStyle="1" w:styleId="Char2">
    <w:name w:val="银河风云注意格式 Char"/>
    <w:basedOn w:val="CAUTIONHeadingChar"/>
    <w:link w:val="afa"/>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5"/>
    <w:autoRedefine/>
    <w:qFormat/>
    <w:rsid w:val="0090739B"/>
    <w:pPr>
      <w:spacing w:beforeLines="50" w:afterLines="50"/>
      <w:ind w:left="420" w:firstLineChars="0" w:firstLine="0"/>
    </w:pPr>
  </w:style>
  <w:style w:type="character" w:customStyle="1" w:styleId="Char3">
    <w:name w:val="银河风云备注格式 Char"/>
    <w:basedOn w:val="CAUTIONHeadingChar"/>
    <w:link w:val="afb"/>
    <w:rsid w:val="00745CCB"/>
    <w:rPr>
      <w:rFonts w:ascii="Arial" w:eastAsia="黑体" w:hAnsi="Arial" w:cs="Arial"/>
      <w:bCs/>
      <w:noProof/>
      <w:kern w:val="2"/>
      <w:sz w:val="21"/>
      <w:szCs w:val="21"/>
      <w:shd w:val="clear" w:color="auto" w:fill="CCFFFF"/>
    </w:rPr>
  </w:style>
  <w:style w:type="paragraph" w:customStyle="1" w:styleId="1e">
    <w:name w:val="正文1"/>
    <w:basedOn w:val="a"/>
    <w:rsid w:val="00EF59FF"/>
    <w:pPr>
      <w:spacing w:line="360" w:lineRule="auto"/>
      <w:ind w:firstLineChars="200" w:firstLine="420"/>
    </w:pPr>
  </w:style>
  <w:style w:type="paragraph" w:customStyle="1" w:styleId="Default">
    <w:name w:val="Default"/>
    <w:rsid w:val="00A110F2"/>
    <w:pPr>
      <w:widowControl w:val="0"/>
      <w:autoSpaceDE w:val="0"/>
      <w:autoSpaceDN w:val="0"/>
      <w:adjustRightInd w:val="0"/>
    </w:pPr>
    <w:rPr>
      <w:rFonts w:ascii="Symbol" w:hAnsi="Symbol" w:cs="Symbol"/>
      <w:color w:val="000000"/>
      <w:sz w:val="24"/>
      <w:szCs w:val="24"/>
    </w:rPr>
  </w:style>
</w:styles>
</file>

<file path=word/webSettings.xml><?xml version="1.0" encoding="utf-8"?>
<w:webSettings xmlns:r="http://schemas.openxmlformats.org/officeDocument/2006/relationships" xmlns:w="http://schemas.openxmlformats.org/wordprocessingml/2006/main">
  <w:divs>
    <w:div w:id="209542071">
      <w:bodyDiv w:val="1"/>
      <w:marLeft w:val="0"/>
      <w:marRight w:val="0"/>
      <w:marTop w:val="0"/>
      <w:marBottom w:val="0"/>
      <w:divBdr>
        <w:top w:val="none" w:sz="0" w:space="0" w:color="auto"/>
        <w:left w:val="none" w:sz="0" w:space="0" w:color="auto"/>
        <w:bottom w:val="none" w:sz="0" w:space="0" w:color="auto"/>
        <w:right w:val="none" w:sz="0" w:space="0" w:color="auto"/>
      </w:divBdr>
    </w:div>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237741306">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galaxywind.com" TargetMode="Externa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g\Desktop\&#38134;&#27827;&#39118;&#20113;2015&#24180;&#25216;&#26415;&#36164;&#26009;&#27169;&#26495;V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D1F52-795E-43FE-A132-E91A8E81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银河风云2015年技术资料模板V001.dotx</Template>
  <TotalTime>47385</TotalTime>
  <Pages>25</Pages>
  <Words>2806</Words>
  <Characters>15996</Characters>
  <Application>Microsoft Office Word</Application>
  <DocSecurity>0</DocSecurity>
  <Lines>133</Lines>
  <Paragraphs>37</Paragraphs>
  <ScaleCrop>false</ScaleCrop>
  <Company>GalaxyWind</Company>
  <LinksUpToDate>false</LinksUpToDate>
  <CharactersWithSpaces>18765</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谭洪国</dc:creator>
  <cp:lastModifiedBy>谭洪国</cp:lastModifiedBy>
  <cp:revision>8053</cp:revision>
  <dcterms:created xsi:type="dcterms:W3CDTF">2015-02-04T06:04:00Z</dcterms:created>
  <dcterms:modified xsi:type="dcterms:W3CDTF">2015-12-09T05:51:00Z</dcterms:modified>
</cp:coreProperties>
</file>