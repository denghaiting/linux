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56" w:after="156"/>
        <w:jc w:val="left"/>
        <w:rPr>
          <w:color w:val="000000"/>
        </w:rPr>
      </w:pPr>
      <w:r>
        <w:rPr>
          <w:rFonts w:ascii="Arial" w:hAnsi="Arial" w:cs="Arial"/>
          <w:b/>
          <w:w w:val="94"/>
          <w:sz w:val="24"/>
        </w:rPr>
        <w:t xml:space="preserve"> </w:t>
      </w: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before="156" w:after="156"/>
        <w:jc w:val="left"/>
        <w:rPr>
          <w:color w:val="000000"/>
          <w:kern w:val="0"/>
          <w:szCs w:val="21"/>
        </w:rPr>
      </w:pPr>
    </w:p>
    <w:p>
      <w:pPr>
        <w:pStyle w:val="3"/>
        <w:spacing w:before="156" w:after="156"/>
      </w:pPr>
      <w:r>
        <w:t>目录</w:t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"2-2" \h \z \t "标题 1,1,标题 3,2,标题 4,2,标题 5,2,银河风云插图1,3,银河风云表格1,3"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_Toc2713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</w:rPr>
        <w:t xml:space="preserve">1 </w:t>
      </w:r>
      <w:r>
        <w:rPr>
          <w:rFonts w:hint="eastAsia"/>
          <w:lang w:val="en-US" w:eastAsia="zh-CN"/>
        </w:rPr>
        <w:t>Linux快捷键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_Toc25712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1.1 </w:t>
      </w:r>
      <w:r>
        <w:rPr>
          <w:rFonts w:hint="eastAsia" w:ascii="宋体" w:hAnsi="宋体" w:eastAsia="宋体" w:cs="宋体"/>
          <w:lang w:eastAsia="zh-CN"/>
        </w:rPr>
        <w:t>文本编辑</w:t>
      </w:r>
      <w:r>
        <w:tab/>
      </w:r>
      <w:r>
        <w:fldChar w:fldCharType="begin"/>
      </w:r>
      <w:r>
        <w:instrText xml:space="preserve"> PAGEREF _Toc25712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_Toc2946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r>
        <w:tab/>
      </w:r>
      <w:r>
        <w:fldChar w:fldCharType="begin"/>
      </w:r>
      <w:r>
        <w:instrText xml:space="preserve"> PAGEREF _Toc2946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_Toc18617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lang w:val="en-US" w:eastAsia="zh-CN"/>
        </w:rPr>
        <w:t>1.3 github</w:t>
      </w:r>
      <w:r>
        <w:tab/>
      </w:r>
      <w:r>
        <w:fldChar w:fldCharType="begin"/>
      </w:r>
      <w:r>
        <w:instrText xml:space="preserve"> PAGEREF _Toc18617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_Toc18749 </w:instrText>
      </w:r>
      <w:r>
        <w:rPr>
          <w:szCs w:val="21"/>
        </w:rPr>
        <w:fldChar w:fldCharType="separate"/>
      </w:r>
      <w:r>
        <w:rPr>
          <w:rFonts w:hint="eastAsia"/>
          <w:bCs w:val="0"/>
          <w:szCs w:val="28"/>
          <w:lang w:val="en-US" w:eastAsia="zh-CN"/>
        </w:rPr>
        <w:t>1.3.1 Github 变化代码提交</w:t>
      </w:r>
      <w:r>
        <w:tab/>
      </w:r>
      <w:r>
        <w:fldChar w:fldCharType="begin"/>
      </w:r>
      <w:r>
        <w:instrText xml:space="preserve"> PAGEREF _Toc18749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_Toc28902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优质代码</w:t>
      </w:r>
      <w:r>
        <w:tab/>
      </w:r>
      <w:r>
        <w:fldChar w:fldCharType="begin"/>
      </w:r>
      <w:r>
        <w:instrText xml:space="preserve"> PAGEREF _Toc28902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_Toc18746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2.1 位设置</w:t>
      </w:r>
      <w:r>
        <w:tab/>
      </w:r>
      <w:r>
        <w:fldChar w:fldCharType="begin"/>
      </w:r>
      <w:r>
        <w:instrText xml:space="preserve"> PAGEREF _Toc18746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_Toc12675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字节序</w:t>
      </w:r>
      <w:r>
        <w:tab/>
      </w:r>
      <w:r>
        <w:fldChar w:fldCharType="begin"/>
      </w:r>
      <w:r>
        <w:instrText xml:space="preserve"> PAGEREF _Toc12675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_Toc18248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回调</w:t>
      </w:r>
      <w:r>
        <w:tab/>
      </w:r>
      <w:r>
        <w:fldChar w:fldCharType="begin"/>
      </w:r>
      <w:r>
        <w:instrText xml:space="preserve"> PAGEREF _Toc18248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27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_Toc29389 </w:instrText>
      </w:r>
      <w:r>
        <w:rPr>
          <w:szCs w:val="21"/>
        </w:rPr>
        <w:fldChar w:fldCharType="separate"/>
      </w:r>
      <w:r>
        <w:rPr>
          <w:rFonts w:hint="default" w:ascii="Arial" w:hAnsi="Arial" w:cs="Arial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强制类型转换</w:t>
      </w:r>
      <w:r>
        <w:tab/>
      </w:r>
      <w:r>
        <w:fldChar w:fldCharType="begin"/>
      </w:r>
      <w:r>
        <w:instrText xml:space="preserve"> PAGEREF _Toc29389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_Toc24497 </w:instrText>
      </w:r>
      <w:r>
        <w:rPr>
          <w:szCs w:val="21"/>
        </w:rPr>
        <w:fldChar w:fldCharType="separate"/>
      </w:r>
      <w:r>
        <w:rPr>
          <w:rFonts w:hint="eastAsia"/>
          <w:lang w:val="en-US" w:eastAsia="zh-CN"/>
        </w:rPr>
        <w:t>5.1 类型转换</w:t>
      </w:r>
      <w:r>
        <w:tab/>
      </w:r>
      <w:r>
        <w:fldChar w:fldCharType="begin"/>
      </w:r>
      <w:r>
        <w:instrText xml:space="preserve"> PAGEREF _Toc24497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32"/>
        <w:tabs>
          <w:tab w:val="right" w:leader="dot" w:pos="9638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_Toc26848 </w:instrText>
      </w:r>
      <w:r>
        <w:rPr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5.2 寄存器操作</w:t>
      </w:r>
      <w:r>
        <w:tab/>
      </w:r>
      <w:r>
        <w:fldChar w:fldCharType="begin"/>
      </w:r>
      <w:r>
        <w:instrText xml:space="preserve"> PAGEREF _Toc26848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spacing w:before="156" w:after="156"/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720" w:num="1"/>
          <w:docGrid w:type="lines" w:linePitch="312" w:charSpace="0"/>
        </w:sectPr>
      </w:pPr>
      <w:r>
        <w:rPr>
          <w:szCs w:val="21"/>
        </w:rPr>
        <w:fldChar w:fldCharType="end"/>
      </w:r>
    </w:p>
    <w:p>
      <w:pPr>
        <w:pStyle w:val="96"/>
      </w:pPr>
    </w:p>
    <w:p>
      <w:pPr>
        <w:pStyle w:val="2"/>
        <w:spacing w:after="312"/>
      </w:pPr>
      <w:bookmarkStart w:id="0" w:name="_Toc31390"/>
      <w:bookmarkStart w:id="1" w:name="_Toc2713"/>
      <w:r>
        <w:rPr>
          <w:rFonts w:hint="eastAsia"/>
          <w:lang w:val="en-US" w:eastAsia="zh-CN"/>
        </w:rPr>
        <w:t>Linux快捷键</w:t>
      </w:r>
      <w:bookmarkEnd w:id="0"/>
      <w:bookmarkEnd w:id="1"/>
    </w:p>
    <w:p>
      <w:pPr>
        <w:pStyle w:val="4"/>
        <w:spacing w:after="156"/>
        <w:rPr>
          <w:rFonts w:ascii="宋体" w:hAnsi="宋体" w:eastAsia="宋体" w:cs="宋体"/>
        </w:rPr>
      </w:pPr>
      <w:bookmarkStart w:id="2" w:name="_Toc16043"/>
      <w:bookmarkStart w:id="3" w:name="_Toc25712"/>
      <w:r>
        <w:rPr>
          <w:rFonts w:hint="eastAsia" w:ascii="宋体" w:hAnsi="宋体" w:eastAsia="宋体" w:cs="宋体"/>
          <w:lang w:eastAsia="zh-CN"/>
        </w:rPr>
        <w:t>文本编辑</w:t>
      </w:r>
      <w:bookmarkEnd w:id="2"/>
      <w:bookmarkEnd w:id="3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eastAsia="zh-CN"/>
        </w:rPr>
        <w:t>文本编辑可以使用命令</w:t>
      </w:r>
      <w:r>
        <w:rPr>
          <w:rFonts w:hint="eastAsia" w:ascii="宋体" w:hAnsi="宋体" w:cs="宋体"/>
          <w:lang w:val="en-US" w:eastAsia="zh-CN"/>
        </w:rPr>
        <w:t>gedit这是ubuntu自带的文本编辑工具，也可以使用vim，vim号称最强大的文本编辑工具。但是gedit在ubuntu下使用更加方便。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eastAsia="宋体" w:cs="宋体"/>
          <w:lang w:val="en-US" w:eastAsia="zh-CN"/>
        </w:rPr>
      </w:pPr>
      <w:bookmarkStart w:id="4" w:name="_Toc2946"/>
      <w:r>
        <w:rPr>
          <w:rFonts w:hint="eastAsia" w:ascii="宋体" w:hAnsi="宋体" w:cs="宋体"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编译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main.c -o main</w:t>
      </w:r>
    </w:p>
    <w:p>
      <w:pPr>
        <w:pStyle w:val="4"/>
        <w:numPr>
          <w:ilvl w:val="1"/>
          <w:numId w:val="0"/>
        </w:numPr>
        <w:spacing w:after="156"/>
        <w:ind w:leftChars="0"/>
        <w:rPr>
          <w:rFonts w:hint="eastAsia" w:ascii="宋体" w:hAnsi="宋体" w:cs="宋体"/>
          <w:lang w:val="en-US" w:eastAsia="zh-CN"/>
        </w:rPr>
      </w:pPr>
      <w:bookmarkStart w:id="5" w:name="_Toc18617"/>
      <w:r>
        <w:rPr>
          <w:rFonts w:hint="eastAsia" w:ascii="宋体" w:hAnsi="宋体" w:cs="宋体"/>
          <w:lang w:val="en-US" w:eastAsia="zh-CN"/>
        </w:rPr>
        <w:t>1.3 github</w:t>
      </w:r>
      <w:bookmarkEnd w:id="5"/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2.初次运行Git需要对Git环境进行配置，具体指令为：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 git config --global user.name "用户名" $ git config --global user.email 自己的邮箱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首先在github网站上创建一个仓库，git账号：denghaiting,password:******dhtt. 在主页上会有一个加号，点击加号 new repository创建一个新的仓库如新建一个叫linux的仓库，然后进入点击clone or download,然后点击复制按钮。然后在ubutu下输入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命令：git clone https://github.com/denghaiting/linux.git那么就在你ubuntu的本地目录中有了一个linux的文件夹，将自己写的代码放入该文件夹下，然后输入命令;git add 文件名或git add *，然后输入命令：git commit -m "my linux first commit" 引号中的内容为提交备注。然后在使用git push 推送到远程服务器。之后要输入账号和密码。git pull从gitHub服务器更新代码到本地</w:t>
      </w:r>
    </w:p>
    <w:p>
      <w:r>
        <w:drawing>
          <wp:inline distT="0" distB="0" distL="114300" distR="114300">
            <wp:extent cx="5669915" cy="29673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0605" cy="339217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6" w:name="_Toc18749"/>
      <w:r>
        <w:rPr>
          <w:rFonts w:hint="eastAsia"/>
          <w:b w:val="0"/>
          <w:bCs w:val="0"/>
          <w:sz w:val="28"/>
          <w:szCs w:val="28"/>
          <w:lang w:val="en-US" w:eastAsia="zh-CN"/>
        </w:rPr>
        <w:t>1.3.1 Github 变化代码提交</w:t>
      </w:r>
      <w:bookmarkEnd w:id="6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当本地代码修改之后使用命令：git </w:t>
      </w:r>
      <w:r>
        <w:rPr>
          <w:rFonts w:hint="default" w:ascii="宋体" w:hAnsi="宋体" w:cs="宋体"/>
          <w:lang w:val="en-US" w:eastAsia="zh-CN"/>
        </w:rPr>
        <w:t>add -A</w:t>
      </w:r>
      <w:r>
        <w:rPr>
          <w:rFonts w:hint="eastAsia" w:ascii="宋体" w:hAnsi="宋体" w:cs="宋体"/>
          <w:lang w:val="en-US" w:eastAsia="zh-CN"/>
        </w:rPr>
        <w:t xml:space="preserve">然后再使用命令：git status 再次：git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再次git push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如果想要在仓库下添加一个文件夹（此文件夹必须非空）必须 git add 文件夹名 ，然后git commit -m </w:t>
      </w:r>
      <w:r>
        <w:rPr>
          <w:rFonts w:hint="default" w:ascii="宋体" w:hAnsi="宋体" w:cs="宋体"/>
          <w:lang w:val="en-US" w:eastAsia="zh-CN"/>
        </w:rPr>
        <w:t>“</w:t>
      </w:r>
      <w:r>
        <w:rPr>
          <w:rFonts w:hint="eastAsia" w:ascii="宋体" w:hAnsi="宋体" w:cs="宋体"/>
          <w:lang w:val="en-US" w:eastAsia="zh-CN"/>
        </w:rPr>
        <w:t>注释</w:t>
      </w:r>
      <w:r>
        <w:rPr>
          <w:rFonts w:hint="default" w:ascii="宋体" w:hAnsi="宋体" w:cs="宋体"/>
          <w:lang w:val="en-US" w:eastAsia="zh-CN"/>
        </w:rPr>
        <w:t>”</w:t>
      </w:r>
      <w:r>
        <w:rPr>
          <w:rFonts w:hint="eastAsia" w:ascii="宋体" w:hAnsi="宋体" w:cs="宋体"/>
          <w:lang w:val="en-US" w:eastAsia="zh-CN"/>
        </w:rPr>
        <w:t>再次 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这个网址是讲如何在linux上git代码：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"https://blog.csdn.net/Sophiahaha/article/details/83041505"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1"/>
          <w:rFonts w:hint="eastAsia"/>
          <w:lang w:val="en-US" w:eastAsia="zh-CN"/>
        </w:rPr>
        <w:t>https://blog.csdn.net/Sophiahaha/article/details/83041505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numPr>
          <w:ilvl w:val="2"/>
          <w:numId w:val="0"/>
        </w:numPr>
        <w:bidi w:val="0"/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1.3.2如何从 Github 上更新最新代码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如果之前已经从github上获取了最新的代码，现在想要更新最新的文件那么可以使用git checkout 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如:git checkout doc      git checkout </w:t>
      </w:r>
      <w:bookmarkStart w:id="14" w:name="_GoBack"/>
      <w:bookmarkEnd w:id="14"/>
      <w:r>
        <w:rPr>
          <w:rFonts w:hint="eastAsia"/>
          <w:lang w:val="en-US" w:eastAsia="zh-CN"/>
        </w:rPr>
        <w:t>rizhi.txt</w:t>
      </w:r>
    </w:p>
    <w:p>
      <w:pPr>
        <w:rPr>
          <w:rFonts w:hint="default"/>
          <w:lang w:val="en-US" w:eastAsia="zh-CN"/>
        </w:rPr>
      </w:pPr>
    </w:p>
    <w:p>
      <w:pPr>
        <w:pStyle w:val="2"/>
        <w:spacing w:after="312"/>
        <w:rPr>
          <w:rFonts w:hint="eastAsia"/>
          <w:lang w:val="en-US" w:eastAsia="zh-CN"/>
        </w:rPr>
      </w:pPr>
      <w:bookmarkStart w:id="7" w:name="_Toc28902"/>
      <w:r>
        <w:rPr>
          <w:rFonts w:hint="eastAsia"/>
          <w:lang w:val="en-US" w:eastAsia="zh-CN"/>
        </w:rPr>
        <w:t>优质代码</w:t>
      </w:r>
      <w:bookmarkEnd w:id="7"/>
    </w:p>
    <w:p>
      <w:pPr>
        <w:pStyle w:val="4"/>
        <w:spacing w:after="156"/>
        <w:rPr>
          <w:rFonts w:hint="default" w:ascii="宋体" w:hAnsi="宋体" w:eastAsia="宋体" w:cs="宋体"/>
          <w:lang w:val="en-US" w:eastAsia="zh-CN"/>
        </w:rPr>
      </w:pPr>
      <w:bookmarkStart w:id="8" w:name="_Toc18746"/>
      <w:r>
        <w:rPr>
          <w:rFonts w:hint="eastAsia" w:ascii="宋体" w:hAnsi="宋体" w:eastAsia="宋体" w:cs="宋体"/>
          <w:lang w:val="en-US" w:eastAsia="zh-CN"/>
        </w:rPr>
        <w:t>位设置</w:t>
      </w:r>
      <w:bookmarkEnd w:id="8"/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setbit(x,y) ((x) |= 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clrbit(x,y) ((x) &amp;= ~(1&lt;&lt;(y)))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setbit_array(x,y) (setbit((x)[(y)/8],(y)%8))</w:t>
      </w:r>
      <w:r>
        <w:rPr>
          <w:rFonts w:hint="eastAsia" w:ascii="宋体" w:hAnsi="宋体" w:cs="宋体"/>
          <w:lang w:val="en-US" w:eastAsia="zh-CN"/>
        </w:rPr>
        <w:t>//设置数组的第几位为1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t>#define clrbit_array(x,y) (clrbit((x)[(y)/8],(y)%8))</w:t>
      </w:r>
      <w:r>
        <w:rPr>
          <w:rFonts w:hint="eastAsia" w:ascii="宋体" w:hAnsi="宋体" w:cs="宋体"/>
          <w:lang w:val="en-US" w:eastAsia="zh-CN"/>
        </w:rPr>
        <w:t>//设置数组的第几位为0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例如：uint8_t analog_cfg_buf[16]={0};setbit_array(analog_cfg_buf,120);</w:t>
      </w:r>
    </w:p>
    <w:p>
      <w:pPr>
        <w:rPr>
          <w:rFonts w:hint="eastAsia" w:ascii="宋体" w:hAnsi="宋体" w:cs="宋体"/>
          <w:lang w:val="en-US" w:eastAsia="zh-CN"/>
        </w:rPr>
      </w:pPr>
    </w:p>
    <w:p>
      <w:pPr>
        <w:pStyle w:val="2"/>
        <w:spacing w:after="312"/>
        <w:rPr>
          <w:rFonts w:hint="eastAsia"/>
          <w:lang w:val="en-US" w:eastAsia="zh-CN"/>
        </w:rPr>
      </w:pPr>
      <w:bookmarkStart w:id="9" w:name="_Toc12675"/>
      <w:r>
        <w:rPr>
          <w:rFonts w:hint="eastAsia"/>
          <w:lang w:val="en-US" w:eastAsia="zh-CN"/>
        </w:rPr>
        <w:t>字节序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htons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htons(x)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((uint16_t)(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(((uint16_t)(x) &amp; (uint16_t)0x00ffU) &lt;&lt;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(((uint16_t)(x) &amp; (uint16_t)0xff00U) &gt;&gt; 8)))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/* htonl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ntohs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ntohs(x)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((uint16_t)(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(((uint16_t)(x) &amp; (uint16_t)0x00ffU) &lt;&lt;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(((uint16_t)(x) &amp; (uint16_t)0xff00U) &gt;&gt; 8)))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/* ntohl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htonl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htonl(x)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((uint32_t)(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(uint32_t)0x000000ffUL) &lt;&lt; 24)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(uint32_t)0x0000ff00UL) &lt;&lt; 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(uint32_t)0x00ff0000UL) &gt;&gt; 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(uint32_t)0xff000000UL) &gt;&gt; 24)))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/* htons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ntohl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ntohl(x)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((uint32_t)(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(uint32_t)0x000000ffUL) &lt;&lt; 24)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(uint32_t)0x0000ff00UL) &lt;&lt; 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(uint32_t)0x00ff0000UL) &gt;&gt;  8)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(((uint32_t)(x) &amp; (uint32_t)0xff000000UL) &gt;&gt; 24)))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/* ntohs */</w:t>
      </w:r>
    </w:p>
    <w:p>
      <w:pPr>
        <w:pStyle w:val="2"/>
        <w:spacing w:after="312"/>
        <w:rPr>
          <w:rFonts w:hint="eastAsia"/>
          <w:lang w:val="en-US" w:eastAsia="zh-CN"/>
        </w:rPr>
      </w:pPr>
      <w:bookmarkStart w:id="10" w:name="_Toc18248"/>
      <w:r>
        <w:rPr>
          <w:rFonts w:hint="eastAsia"/>
          <w:lang w:val="en-US" w:eastAsia="zh-CN"/>
        </w:rPr>
        <w:t>回调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看macbee协议库函数和门磁应用程序全局搜索exti_cb即可查看irq_callback_t这个回调是怎么回事macbee/stm32f0/trunk/library</w:t>
      </w:r>
    </w:p>
    <w:p>
      <w:pPr>
        <w:pStyle w:val="2"/>
        <w:spacing w:after="312"/>
        <w:rPr>
          <w:rFonts w:hint="eastAsia"/>
          <w:lang w:val="en-US" w:eastAsia="zh-CN"/>
        </w:rPr>
      </w:pPr>
      <w:bookmarkStart w:id="11" w:name="_Toc29389"/>
      <w:r>
        <w:rPr>
          <w:rFonts w:hint="eastAsia"/>
          <w:lang w:val="en-US" w:eastAsia="zh-CN"/>
        </w:rPr>
        <w:t>强制类型转换</w:t>
      </w:r>
      <w:bookmarkEnd w:id="11"/>
    </w:p>
    <w:p>
      <w:pPr>
        <w:pStyle w:val="4"/>
        <w:spacing w:after="156"/>
        <w:rPr>
          <w:rFonts w:hint="eastAsia"/>
          <w:lang w:val="en-US" w:eastAsia="zh-CN"/>
        </w:rPr>
      </w:pPr>
      <w:bookmarkStart w:id="12" w:name="_Toc24497"/>
      <w:r>
        <w:rPr>
          <w:rFonts w:hint="eastAsia"/>
          <w:lang w:val="en-US" w:eastAsia="zh-CN"/>
        </w:rPr>
        <w:t>类型转换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group[4];   uint32_t  group_start_seq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uint8_t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uint8_t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uint16_t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enc_sel;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time_UTC;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uint8_t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groups[4];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group_start_seq;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gw_auth_result_t;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{</w:t>
      </w:r>
    </w:p>
    <w:p>
      <w:pPr>
        <w:ind w:firstLine="84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rmt_ID;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led_config_t;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led_config_t  led_config;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*(uint32_t*)groups = *(uint32_t*)((gw_auth_result_t*)rx_buf)-&gt;groups;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group_start_seq = ((gw_auth_result_t*)rx_buf)-&gt;group_start_seq;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((uint8_t *)(&amp;led_config.rmt_ID))[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 = 0;</w:t>
      </w:r>
    </w:p>
    <w:p>
      <w:pPr>
        <w:spacing w:before="156" w:after="156"/>
        <w:rPr>
          <w:rFonts w:hint="eastAsia"/>
        </w:rPr>
      </w:pPr>
      <w:r>
        <w:rPr>
          <w:rFonts w:hint="eastAsia"/>
        </w:rPr>
        <w:t xml:space="preserve">*(unsigned*)0xE000ED88 |= ((3UL &lt;&lt; 10*2)|(3UL &lt;&lt; 11*2)); </w:t>
      </w:r>
    </w:p>
    <w:p>
      <w:pPr>
        <w:spacing w:before="156" w:after="156"/>
        <w:rPr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*( volatile Uint32* )( 0x01C40000+ 0x0C )  &amp;= ~0x00600000;</w:t>
      </w:r>
    </w:p>
    <w:p>
      <w:pPr>
        <w:pStyle w:val="4"/>
        <w:spacing w:after="156"/>
        <w:rPr>
          <w:rFonts w:hint="default" w:ascii="宋体" w:hAnsi="宋体" w:eastAsia="宋体" w:cs="宋体"/>
          <w:lang w:val="en-US" w:eastAsia="zh-CN"/>
        </w:rPr>
      </w:pPr>
      <w:bookmarkStart w:id="13" w:name="_Toc26848"/>
      <w:r>
        <w:rPr>
          <w:rFonts w:hint="eastAsia" w:ascii="宋体" w:hAnsi="宋体" w:eastAsia="宋体" w:cs="宋体"/>
          <w:lang w:val="en-US" w:eastAsia="zh-CN"/>
        </w:rPr>
        <w:t>寄存器操作</w:t>
      </w:r>
      <w:bookmarkEnd w:id="13"/>
    </w:p>
    <w:p>
      <w:pPr>
        <w:spacing w:before="156" w:after="156"/>
        <w:rPr>
          <w:rFonts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</w:p>
    <w:p>
      <w:pPr>
        <w:spacing w:before="156" w:after="156"/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#define MMIO32(addr)</w:t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(*(volatile uint32_t *)(addr))</w:t>
      </w:r>
    </w:p>
    <w:p>
      <w:pPr>
        <w:spacing w:before="156" w:after="156"/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#define MACBEE_RF_BASE</w:t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0x40020000</w:t>
      </w:r>
    </w:p>
    <w:p>
      <w:pPr>
        <w:spacing w:before="156" w:after="156"/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#define</w:t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CFG_TOP</w:t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ab/>
      </w:r>
      <w:r>
        <w:rPr>
          <w:rFonts w:hint="eastAsia" w:ascii="Arial" w:hAnsi="Arial" w:eastAsia="宋体" w:cs="Arial"/>
          <w:i w:val="0"/>
          <w:caps w:val="0"/>
          <w:color w:val="362E2B"/>
          <w:spacing w:val="0"/>
          <w:sz w:val="21"/>
          <w:szCs w:val="21"/>
          <w:shd w:val="clear" w:fill="FFFFFF"/>
        </w:rPr>
        <w:t>MMIO32(MACBEE_RF_BASE + 0X00)</w:t>
      </w:r>
    </w:p>
    <w:sectPr>
      <w:headerReference r:id="rId5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jc w:val="center"/>
      <w:rPr>
        <w:rStyle w:val="70"/>
        <w:rFonts w:hint="eastAsia" w:eastAsia="宋体"/>
        <w:lang w:eastAsia="zh-CN"/>
      </w:rPr>
    </w:pPr>
    <w:r>
      <w:rPr>
        <w:rStyle w:val="70"/>
        <w:rFonts w:hint="eastAsia"/>
      </w:rPr>
      <w:t>版权所有©</w:t>
    </w:r>
    <w:r>
      <w:rPr>
        <w:rStyle w:val="70"/>
        <w:rFonts w:hint="eastAsia"/>
        <w:lang w:eastAsia="zh-CN"/>
      </w:rPr>
      <w:t>邓海庭工作总结</w:t>
    </w:r>
  </w:p>
  <w:p>
    <w:pPr>
      <w:pStyle w:val="24"/>
      <w:spacing w:before="120" w:after="120"/>
      <w:jc w:val="center"/>
      <w:rPr>
        <w:rStyle w:val="70"/>
      </w:rPr>
    </w:pPr>
    <w:r>
      <w:rPr>
        <w:rStyle w:val="70"/>
        <w:rFonts w:hint="eastAsia"/>
      </w:rPr>
      <w:t>第</w:t>
    </w:r>
    <w:r>
      <w:rPr>
        <w:rStyle w:val="70"/>
      </w:rPr>
      <w:fldChar w:fldCharType="begin"/>
    </w:r>
    <w:r>
      <w:rPr>
        <w:rStyle w:val="70"/>
      </w:rPr>
      <w:instrText xml:space="preserve"> PAGE </w:instrText>
    </w:r>
    <w:r>
      <w:rPr>
        <w:rStyle w:val="70"/>
      </w:rPr>
      <w:fldChar w:fldCharType="separate"/>
    </w:r>
    <w:r>
      <w:rPr>
        <w:rStyle w:val="70"/>
      </w:rPr>
      <w:t>8</w:t>
    </w:r>
    <w:r>
      <w:rPr>
        <w:rStyle w:val="70"/>
      </w:rPr>
      <w:fldChar w:fldCharType="end"/>
    </w:r>
    <w:r>
      <w:rPr>
        <w:rStyle w:val="70"/>
        <w:rFonts w:hint="eastAsia"/>
      </w:rPr>
      <w:t>页共</w:t>
    </w:r>
    <w:r>
      <w:rPr>
        <w:rStyle w:val="70"/>
      </w:rPr>
      <w:fldChar w:fldCharType="begin"/>
    </w:r>
    <w:r>
      <w:rPr>
        <w:rStyle w:val="70"/>
      </w:rPr>
      <w:instrText xml:space="preserve"> NUMPAGES </w:instrText>
    </w:r>
    <w:r>
      <w:rPr>
        <w:rStyle w:val="70"/>
      </w:rPr>
      <w:fldChar w:fldCharType="separate"/>
    </w:r>
    <w:r>
      <w:rPr>
        <w:rStyle w:val="70"/>
      </w:rPr>
      <w:t>16</w:t>
    </w:r>
    <w:r>
      <w:rPr>
        <w:rStyle w:val="70"/>
      </w:rPr>
      <w:fldChar w:fldCharType="end"/>
    </w:r>
    <w:r>
      <w:rPr>
        <w:rStyle w:val="70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0" o:spid="_x0000_s4097" o:spt="202" type="#_x0000_t202" style="position:absolute;left:0pt;margin-left:309.5pt;margin-top:-1.45pt;height:15.6pt;width:170.1pt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目录</w:t>
                </w:r>
              </w:p>
            </w:txbxContent>
          </v:textbox>
        </v:shape>
      </w:pict>
    </w:r>
    <w:r>
      <w:pict>
        <v:shape id="Text Box 9" o:spid="_x0000_s4098" o:spt="202" type="#_x0000_t202" style="position:absolute;left:0pt;margin-left:0pt;margin-top:-1.45pt;height:15.6pt;width:170.1pt;z-index:251658240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pBdr>
        <w:bottom w:val="single" w:color="auto" w:sz="6" w:space="5"/>
      </w:pBdr>
      <w:spacing w:before="120" w:after="120"/>
      <w:jc w:val="both"/>
    </w:pPr>
    <w:r>
      <w:pict>
        <v:shape id="Text Box 18" o:spid="_x0000_s4099" o:spt="202" type="#_x0000_t202" style="position:absolute;left:0pt;margin-left:309.5pt;margin-top:-1.45pt;height:15.6pt;width:170.1pt;z-index:251661312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ind w:right="90"/>
                  <w:jc w:val="right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正文</w:t>
                </w:r>
              </w:p>
            </w:txbxContent>
          </v:textbox>
        </v:shape>
      </w:pict>
    </w:r>
    <w:r>
      <w:pict>
        <v:shape id="Text Box 17" o:spid="_x0000_s4100" o:spt="202" type="#_x0000_t202" style="position:absolute;left:0pt;margin-left:0pt;margin-top:-1.45pt;height:15.6pt;width:170.1pt;z-index:251660288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0" w:after="120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46F1"/>
    <w:multiLevelType w:val="multilevel"/>
    <w:tmpl w:val="140546F1"/>
    <w:lvl w:ilvl="0" w:tentative="0">
      <w:start w:val="1"/>
      <w:numFmt w:val="bullet"/>
      <w:pStyle w:val="79"/>
      <w:lvlText w:val="+"/>
      <w:lvlJc w:val="left"/>
      <w:pPr>
        <w:ind w:left="169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−"/>
      <w:lvlJc w:val="left"/>
      <w:pPr>
        <w:tabs>
          <w:tab w:val="left" w:pos="1516"/>
        </w:tabs>
        <w:ind w:left="1516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936"/>
        </w:tabs>
        <w:ind w:left="193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56"/>
        </w:tabs>
        <w:ind w:left="235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76"/>
        </w:tabs>
        <w:ind w:left="277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96"/>
        </w:tabs>
        <w:ind w:left="319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16"/>
        </w:tabs>
        <w:ind w:left="361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36"/>
        </w:tabs>
        <w:ind w:left="403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56"/>
        </w:tabs>
        <w:ind w:left="4456" w:hanging="420"/>
      </w:pPr>
      <w:rPr>
        <w:rFonts w:hint="default" w:ascii="Wingdings" w:hAnsi="Wingdings"/>
      </w:rPr>
    </w:lvl>
  </w:abstractNum>
  <w:abstractNum w:abstractNumId="1">
    <w:nsid w:val="4A2E1C39"/>
    <w:multiLevelType w:val="multilevel"/>
    <w:tmpl w:val="4A2E1C39"/>
    <w:lvl w:ilvl="0" w:tentative="0">
      <w:start w:val="1"/>
      <w:numFmt w:val="decimal"/>
      <w:pStyle w:val="91"/>
      <w:lvlText w:val="%1)"/>
      <w:lvlJc w:val="left"/>
      <w:pPr>
        <w:ind w:left="10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6C392625"/>
    <w:multiLevelType w:val="multilevel"/>
    <w:tmpl w:val="6C392625"/>
    <w:lvl w:ilvl="0" w:tentative="0">
      <w:start w:val="1"/>
      <w:numFmt w:val="bullet"/>
      <w:pStyle w:val="92"/>
      <w:lvlText w:val="−"/>
      <w:lvlJc w:val="left"/>
      <w:pPr>
        <w:ind w:left="1220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6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80" w:hanging="420"/>
      </w:pPr>
      <w:rPr>
        <w:rFonts w:hint="default" w:ascii="Wingdings" w:hAnsi="Wingdings"/>
      </w:rPr>
    </w:lvl>
  </w:abstractNum>
  <w:abstractNum w:abstractNumId="3">
    <w:nsid w:val="76F14157"/>
    <w:multiLevelType w:val="multilevel"/>
    <w:tmpl w:val="76F14157"/>
    <w:lvl w:ilvl="0" w:tentative="0">
      <w:start w:val="1"/>
      <w:numFmt w:val="bullet"/>
      <w:pStyle w:val="80"/>
      <w:lvlText w:val="−"/>
      <w:lvlJc w:val="left"/>
      <w:pPr>
        <w:ind w:left="2518" w:hanging="420"/>
      </w:pPr>
      <w:rPr>
        <w:rFonts w:hint="default" w:ascii="Arial Black" w:hAnsi="Arial Black"/>
        <w:b w:val="0"/>
        <w:bCs w:val="0"/>
        <w:i w:val="0"/>
        <w:iCs w:val="0"/>
        <w:caps w:val="0"/>
        <w:strike w:val="0"/>
        <w:dstrike w:val="0"/>
        <w:color w:val="000000"/>
        <w:spacing w:val="0"/>
        <w:w w:val="100"/>
        <w:position w:val="2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293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5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7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19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1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3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78" w:hanging="420"/>
      </w:pPr>
      <w:rPr>
        <w:rFonts w:hint="default" w:ascii="Wingdings" w:hAnsi="Wingdings"/>
      </w:rPr>
    </w:lvl>
  </w:abstractNum>
  <w:abstractNum w:abstractNumId="4">
    <w:nsid w:val="7A474FD5"/>
    <w:multiLevelType w:val="multilevel"/>
    <w:tmpl w:val="7A474FD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cs="Arial"/>
      </w:rPr>
    </w:lvl>
    <w:lvl w:ilvl="1" w:tentative="0">
      <w:start w:val="1"/>
      <w:numFmt w:val="decimal"/>
      <w:pStyle w:val="4"/>
      <w:isLgl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Restart w:val="1"/>
      <w:pStyle w:val="72"/>
      <w:isLgl/>
      <w:suff w:val="space"/>
      <w:lvlText w:val="图%1-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Restart w:val="1"/>
      <w:pStyle w:val="73"/>
      <w:isLgl/>
      <w:suff w:val="space"/>
      <w:lvlText w:val="表%1-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11"/>
      <w:isLgl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attachedTemplate r:id="rId1"/>
  <w:documentProtection w:enforcement="0"/>
  <w:defaultTabStop w:val="84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73BC"/>
    <w:rsid w:val="0000057F"/>
    <w:rsid w:val="00000758"/>
    <w:rsid w:val="00000788"/>
    <w:rsid w:val="00001171"/>
    <w:rsid w:val="000015BF"/>
    <w:rsid w:val="000022D7"/>
    <w:rsid w:val="00002674"/>
    <w:rsid w:val="000027CD"/>
    <w:rsid w:val="000034D2"/>
    <w:rsid w:val="00003762"/>
    <w:rsid w:val="00003B2F"/>
    <w:rsid w:val="0000402E"/>
    <w:rsid w:val="00004274"/>
    <w:rsid w:val="0000472F"/>
    <w:rsid w:val="00004899"/>
    <w:rsid w:val="000066CB"/>
    <w:rsid w:val="000076D0"/>
    <w:rsid w:val="0000791D"/>
    <w:rsid w:val="00007A56"/>
    <w:rsid w:val="00007B7F"/>
    <w:rsid w:val="00007C2D"/>
    <w:rsid w:val="00007FFE"/>
    <w:rsid w:val="00010761"/>
    <w:rsid w:val="00011984"/>
    <w:rsid w:val="000121FF"/>
    <w:rsid w:val="00012798"/>
    <w:rsid w:val="00012B7D"/>
    <w:rsid w:val="00012CF7"/>
    <w:rsid w:val="00013A05"/>
    <w:rsid w:val="0001420F"/>
    <w:rsid w:val="000161C6"/>
    <w:rsid w:val="00016610"/>
    <w:rsid w:val="00016686"/>
    <w:rsid w:val="00016F14"/>
    <w:rsid w:val="0001716E"/>
    <w:rsid w:val="0002029A"/>
    <w:rsid w:val="000209C5"/>
    <w:rsid w:val="000210E4"/>
    <w:rsid w:val="00021462"/>
    <w:rsid w:val="0002238E"/>
    <w:rsid w:val="000233C0"/>
    <w:rsid w:val="000237B8"/>
    <w:rsid w:val="00023EBC"/>
    <w:rsid w:val="000240B8"/>
    <w:rsid w:val="0002512E"/>
    <w:rsid w:val="00025499"/>
    <w:rsid w:val="00025F0B"/>
    <w:rsid w:val="00026407"/>
    <w:rsid w:val="00026B2B"/>
    <w:rsid w:val="000276D0"/>
    <w:rsid w:val="0002798A"/>
    <w:rsid w:val="00027B2C"/>
    <w:rsid w:val="000306A2"/>
    <w:rsid w:val="00030C16"/>
    <w:rsid w:val="000310A3"/>
    <w:rsid w:val="00031240"/>
    <w:rsid w:val="000315B7"/>
    <w:rsid w:val="0003196D"/>
    <w:rsid w:val="00031BAD"/>
    <w:rsid w:val="00033BB5"/>
    <w:rsid w:val="0003435D"/>
    <w:rsid w:val="000355D6"/>
    <w:rsid w:val="00035F33"/>
    <w:rsid w:val="0003637E"/>
    <w:rsid w:val="000369A1"/>
    <w:rsid w:val="00037615"/>
    <w:rsid w:val="0003794E"/>
    <w:rsid w:val="000400B1"/>
    <w:rsid w:val="00043CD2"/>
    <w:rsid w:val="00044155"/>
    <w:rsid w:val="000448F6"/>
    <w:rsid w:val="00044BA9"/>
    <w:rsid w:val="00045A41"/>
    <w:rsid w:val="00047ECC"/>
    <w:rsid w:val="0005073E"/>
    <w:rsid w:val="000508DC"/>
    <w:rsid w:val="00050BBF"/>
    <w:rsid w:val="0005113E"/>
    <w:rsid w:val="00051E9C"/>
    <w:rsid w:val="000520CE"/>
    <w:rsid w:val="00052869"/>
    <w:rsid w:val="00052FAD"/>
    <w:rsid w:val="00053CDC"/>
    <w:rsid w:val="00054517"/>
    <w:rsid w:val="00054938"/>
    <w:rsid w:val="00054C5F"/>
    <w:rsid w:val="00054D53"/>
    <w:rsid w:val="0005590D"/>
    <w:rsid w:val="00055AFD"/>
    <w:rsid w:val="00055D6E"/>
    <w:rsid w:val="00055DBB"/>
    <w:rsid w:val="00056070"/>
    <w:rsid w:val="00056BA6"/>
    <w:rsid w:val="00057827"/>
    <w:rsid w:val="00057A53"/>
    <w:rsid w:val="0006053E"/>
    <w:rsid w:val="00060E1A"/>
    <w:rsid w:val="00061BCC"/>
    <w:rsid w:val="00061C5A"/>
    <w:rsid w:val="00061C92"/>
    <w:rsid w:val="00062271"/>
    <w:rsid w:val="000623D5"/>
    <w:rsid w:val="000633E0"/>
    <w:rsid w:val="00063A7B"/>
    <w:rsid w:val="00063B79"/>
    <w:rsid w:val="00064D75"/>
    <w:rsid w:val="00064E94"/>
    <w:rsid w:val="00065DE5"/>
    <w:rsid w:val="000666CD"/>
    <w:rsid w:val="00066CCC"/>
    <w:rsid w:val="000670ED"/>
    <w:rsid w:val="00067597"/>
    <w:rsid w:val="000677AB"/>
    <w:rsid w:val="00067957"/>
    <w:rsid w:val="00067BD5"/>
    <w:rsid w:val="0007026A"/>
    <w:rsid w:val="00071670"/>
    <w:rsid w:val="00071D4E"/>
    <w:rsid w:val="00072B2A"/>
    <w:rsid w:val="00073E4D"/>
    <w:rsid w:val="0007468D"/>
    <w:rsid w:val="00075147"/>
    <w:rsid w:val="00075E3E"/>
    <w:rsid w:val="00076A3C"/>
    <w:rsid w:val="000777F9"/>
    <w:rsid w:val="00077847"/>
    <w:rsid w:val="00077C65"/>
    <w:rsid w:val="000813CA"/>
    <w:rsid w:val="00081A74"/>
    <w:rsid w:val="00081E31"/>
    <w:rsid w:val="000825B1"/>
    <w:rsid w:val="00084483"/>
    <w:rsid w:val="000844CC"/>
    <w:rsid w:val="0008474E"/>
    <w:rsid w:val="00084EC9"/>
    <w:rsid w:val="00085DE1"/>
    <w:rsid w:val="0008627A"/>
    <w:rsid w:val="00086E00"/>
    <w:rsid w:val="00087C2B"/>
    <w:rsid w:val="0009016A"/>
    <w:rsid w:val="0009118F"/>
    <w:rsid w:val="00091421"/>
    <w:rsid w:val="000918D8"/>
    <w:rsid w:val="00091AA1"/>
    <w:rsid w:val="0009235D"/>
    <w:rsid w:val="0009255A"/>
    <w:rsid w:val="00092565"/>
    <w:rsid w:val="000933DA"/>
    <w:rsid w:val="0009360F"/>
    <w:rsid w:val="000937EE"/>
    <w:rsid w:val="00094178"/>
    <w:rsid w:val="00094342"/>
    <w:rsid w:val="00094C15"/>
    <w:rsid w:val="00095C58"/>
    <w:rsid w:val="00095D67"/>
    <w:rsid w:val="000965DB"/>
    <w:rsid w:val="00096E00"/>
    <w:rsid w:val="000978FF"/>
    <w:rsid w:val="00097A51"/>
    <w:rsid w:val="000A0AEB"/>
    <w:rsid w:val="000A0BB0"/>
    <w:rsid w:val="000A0C05"/>
    <w:rsid w:val="000A12A5"/>
    <w:rsid w:val="000A12A7"/>
    <w:rsid w:val="000A1BBF"/>
    <w:rsid w:val="000A1E70"/>
    <w:rsid w:val="000A216A"/>
    <w:rsid w:val="000A2388"/>
    <w:rsid w:val="000A3154"/>
    <w:rsid w:val="000A3DE5"/>
    <w:rsid w:val="000A470F"/>
    <w:rsid w:val="000A5C32"/>
    <w:rsid w:val="000B0065"/>
    <w:rsid w:val="000B0741"/>
    <w:rsid w:val="000B1568"/>
    <w:rsid w:val="000B2569"/>
    <w:rsid w:val="000B30CC"/>
    <w:rsid w:val="000B3173"/>
    <w:rsid w:val="000B34F0"/>
    <w:rsid w:val="000B5171"/>
    <w:rsid w:val="000B51A6"/>
    <w:rsid w:val="000B5470"/>
    <w:rsid w:val="000B5C7C"/>
    <w:rsid w:val="000B5DE0"/>
    <w:rsid w:val="000B5F4D"/>
    <w:rsid w:val="000B6FA5"/>
    <w:rsid w:val="000B737B"/>
    <w:rsid w:val="000C0731"/>
    <w:rsid w:val="000C1A41"/>
    <w:rsid w:val="000C1D2C"/>
    <w:rsid w:val="000C25E5"/>
    <w:rsid w:val="000C3BF7"/>
    <w:rsid w:val="000C4EB8"/>
    <w:rsid w:val="000C56B1"/>
    <w:rsid w:val="000C59F0"/>
    <w:rsid w:val="000C5B4A"/>
    <w:rsid w:val="000C5CED"/>
    <w:rsid w:val="000C65C6"/>
    <w:rsid w:val="000C6F5F"/>
    <w:rsid w:val="000C7A4B"/>
    <w:rsid w:val="000C7EC4"/>
    <w:rsid w:val="000D1960"/>
    <w:rsid w:val="000D19BA"/>
    <w:rsid w:val="000D1BB2"/>
    <w:rsid w:val="000D27C4"/>
    <w:rsid w:val="000D380D"/>
    <w:rsid w:val="000D3B8C"/>
    <w:rsid w:val="000D4002"/>
    <w:rsid w:val="000D41F5"/>
    <w:rsid w:val="000D6005"/>
    <w:rsid w:val="000D6009"/>
    <w:rsid w:val="000D632B"/>
    <w:rsid w:val="000D683D"/>
    <w:rsid w:val="000D70CE"/>
    <w:rsid w:val="000E1131"/>
    <w:rsid w:val="000E1353"/>
    <w:rsid w:val="000E2569"/>
    <w:rsid w:val="000E2971"/>
    <w:rsid w:val="000E36A6"/>
    <w:rsid w:val="000E3958"/>
    <w:rsid w:val="000E3B5F"/>
    <w:rsid w:val="000E4622"/>
    <w:rsid w:val="000E4805"/>
    <w:rsid w:val="000E549E"/>
    <w:rsid w:val="000E5ADC"/>
    <w:rsid w:val="000E6306"/>
    <w:rsid w:val="000E6CAA"/>
    <w:rsid w:val="000E70D0"/>
    <w:rsid w:val="000E7244"/>
    <w:rsid w:val="000E72AD"/>
    <w:rsid w:val="000E7ACD"/>
    <w:rsid w:val="000E7BC5"/>
    <w:rsid w:val="000E7D40"/>
    <w:rsid w:val="000E7F44"/>
    <w:rsid w:val="000F07CE"/>
    <w:rsid w:val="000F092F"/>
    <w:rsid w:val="000F0DB6"/>
    <w:rsid w:val="000F194C"/>
    <w:rsid w:val="000F1D76"/>
    <w:rsid w:val="000F263A"/>
    <w:rsid w:val="000F330B"/>
    <w:rsid w:val="000F4AA2"/>
    <w:rsid w:val="000F4C37"/>
    <w:rsid w:val="000F5D1F"/>
    <w:rsid w:val="000F5EAA"/>
    <w:rsid w:val="000F63F5"/>
    <w:rsid w:val="000F6466"/>
    <w:rsid w:val="000F6F41"/>
    <w:rsid w:val="000F73DB"/>
    <w:rsid w:val="000F747E"/>
    <w:rsid w:val="000F79F0"/>
    <w:rsid w:val="000F7E33"/>
    <w:rsid w:val="00101C63"/>
    <w:rsid w:val="0010250C"/>
    <w:rsid w:val="001025A3"/>
    <w:rsid w:val="00102D44"/>
    <w:rsid w:val="00104422"/>
    <w:rsid w:val="001047B1"/>
    <w:rsid w:val="00105054"/>
    <w:rsid w:val="00105A4F"/>
    <w:rsid w:val="00107C67"/>
    <w:rsid w:val="0011066C"/>
    <w:rsid w:val="00110BBF"/>
    <w:rsid w:val="00111C99"/>
    <w:rsid w:val="00112645"/>
    <w:rsid w:val="001126B7"/>
    <w:rsid w:val="00112B93"/>
    <w:rsid w:val="00114DC6"/>
    <w:rsid w:val="001215FB"/>
    <w:rsid w:val="00122009"/>
    <w:rsid w:val="00122498"/>
    <w:rsid w:val="00122A9E"/>
    <w:rsid w:val="001232AA"/>
    <w:rsid w:val="001236FD"/>
    <w:rsid w:val="0012402C"/>
    <w:rsid w:val="001246F0"/>
    <w:rsid w:val="0012503A"/>
    <w:rsid w:val="00125A5D"/>
    <w:rsid w:val="00127143"/>
    <w:rsid w:val="00127285"/>
    <w:rsid w:val="0013023A"/>
    <w:rsid w:val="00130B18"/>
    <w:rsid w:val="00131B77"/>
    <w:rsid w:val="0013300A"/>
    <w:rsid w:val="001339B0"/>
    <w:rsid w:val="00133B1C"/>
    <w:rsid w:val="0013461F"/>
    <w:rsid w:val="001353EC"/>
    <w:rsid w:val="00136AB4"/>
    <w:rsid w:val="001372EE"/>
    <w:rsid w:val="001375D4"/>
    <w:rsid w:val="001378B0"/>
    <w:rsid w:val="0013791D"/>
    <w:rsid w:val="0014007E"/>
    <w:rsid w:val="00140BF3"/>
    <w:rsid w:val="001411EA"/>
    <w:rsid w:val="00141243"/>
    <w:rsid w:val="0014354A"/>
    <w:rsid w:val="001436F5"/>
    <w:rsid w:val="00144345"/>
    <w:rsid w:val="00144E7C"/>
    <w:rsid w:val="0014571B"/>
    <w:rsid w:val="00145A85"/>
    <w:rsid w:val="00146259"/>
    <w:rsid w:val="00146884"/>
    <w:rsid w:val="001479BE"/>
    <w:rsid w:val="001502A8"/>
    <w:rsid w:val="00150930"/>
    <w:rsid w:val="00152F3A"/>
    <w:rsid w:val="001532F2"/>
    <w:rsid w:val="00153AB3"/>
    <w:rsid w:val="00153B4E"/>
    <w:rsid w:val="00153F4C"/>
    <w:rsid w:val="001555F5"/>
    <w:rsid w:val="001563C9"/>
    <w:rsid w:val="001566C8"/>
    <w:rsid w:val="0016054B"/>
    <w:rsid w:val="00161357"/>
    <w:rsid w:val="00161370"/>
    <w:rsid w:val="00161FB7"/>
    <w:rsid w:val="0016236F"/>
    <w:rsid w:val="001627E5"/>
    <w:rsid w:val="00164E10"/>
    <w:rsid w:val="0016519A"/>
    <w:rsid w:val="001656CF"/>
    <w:rsid w:val="00165956"/>
    <w:rsid w:val="001660D2"/>
    <w:rsid w:val="001668EF"/>
    <w:rsid w:val="00167A09"/>
    <w:rsid w:val="0017045C"/>
    <w:rsid w:val="00170F14"/>
    <w:rsid w:val="00171093"/>
    <w:rsid w:val="00171D77"/>
    <w:rsid w:val="00171EDD"/>
    <w:rsid w:val="0017264B"/>
    <w:rsid w:val="00172741"/>
    <w:rsid w:val="00172DF9"/>
    <w:rsid w:val="00174388"/>
    <w:rsid w:val="001745E3"/>
    <w:rsid w:val="00174694"/>
    <w:rsid w:val="0018076C"/>
    <w:rsid w:val="001821CD"/>
    <w:rsid w:val="00182EA3"/>
    <w:rsid w:val="00183189"/>
    <w:rsid w:val="00183555"/>
    <w:rsid w:val="00183700"/>
    <w:rsid w:val="00183D97"/>
    <w:rsid w:val="00184803"/>
    <w:rsid w:val="001849AD"/>
    <w:rsid w:val="00185C6E"/>
    <w:rsid w:val="00185E10"/>
    <w:rsid w:val="001860B5"/>
    <w:rsid w:val="0018648C"/>
    <w:rsid w:val="00186FA3"/>
    <w:rsid w:val="00187232"/>
    <w:rsid w:val="00187631"/>
    <w:rsid w:val="00187B5D"/>
    <w:rsid w:val="00187B83"/>
    <w:rsid w:val="00187FA0"/>
    <w:rsid w:val="00190579"/>
    <w:rsid w:val="00190B2B"/>
    <w:rsid w:val="0019123A"/>
    <w:rsid w:val="0019140F"/>
    <w:rsid w:val="00191824"/>
    <w:rsid w:val="00191EF9"/>
    <w:rsid w:val="00192983"/>
    <w:rsid w:val="0019400A"/>
    <w:rsid w:val="001940FD"/>
    <w:rsid w:val="001944A6"/>
    <w:rsid w:val="001946D2"/>
    <w:rsid w:val="001947BE"/>
    <w:rsid w:val="00194921"/>
    <w:rsid w:val="00194E12"/>
    <w:rsid w:val="00194F6B"/>
    <w:rsid w:val="00195854"/>
    <w:rsid w:val="001962FB"/>
    <w:rsid w:val="00196A20"/>
    <w:rsid w:val="001974A1"/>
    <w:rsid w:val="00197796"/>
    <w:rsid w:val="001A03B9"/>
    <w:rsid w:val="001A0D7C"/>
    <w:rsid w:val="001A0F38"/>
    <w:rsid w:val="001A1562"/>
    <w:rsid w:val="001A334F"/>
    <w:rsid w:val="001A43F5"/>
    <w:rsid w:val="001A44EC"/>
    <w:rsid w:val="001A693E"/>
    <w:rsid w:val="001A6C06"/>
    <w:rsid w:val="001A709A"/>
    <w:rsid w:val="001B0A86"/>
    <w:rsid w:val="001B0FCE"/>
    <w:rsid w:val="001B20BC"/>
    <w:rsid w:val="001B2309"/>
    <w:rsid w:val="001B2346"/>
    <w:rsid w:val="001B360C"/>
    <w:rsid w:val="001B3882"/>
    <w:rsid w:val="001B49EE"/>
    <w:rsid w:val="001B64FE"/>
    <w:rsid w:val="001C0374"/>
    <w:rsid w:val="001C15E1"/>
    <w:rsid w:val="001C16C4"/>
    <w:rsid w:val="001C27E1"/>
    <w:rsid w:val="001C28B9"/>
    <w:rsid w:val="001C2F32"/>
    <w:rsid w:val="001C322B"/>
    <w:rsid w:val="001C42DA"/>
    <w:rsid w:val="001C4A41"/>
    <w:rsid w:val="001C5597"/>
    <w:rsid w:val="001C6257"/>
    <w:rsid w:val="001C699A"/>
    <w:rsid w:val="001D06A9"/>
    <w:rsid w:val="001D1020"/>
    <w:rsid w:val="001D1206"/>
    <w:rsid w:val="001D126E"/>
    <w:rsid w:val="001D1C3F"/>
    <w:rsid w:val="001D2C8B"/>
    <w:rsid w:val="001D3CD4"/>
    <w:rsid w:val="001D3FA3"/>
    <w:rsid w:val="001D404B"/>
    <w:rsid w:val="001D4615"/>
    <w:rsid w:val="001D48A3"/>
    <w:rsid w:val="001D48DF"/>
    <w:rsid w:val="001D4DD4"/>
    <w:rsid w:val="001D7529"/>
    <w:rsid w:val="001D7F34"/>
    <w:rsid w:val="001E0249"/>
    <w:rsid w:val="001E10E4"/>
    <w:rsid w:val="001E1C15"/>
    <w:rsid w:val="001E244A"/>
    <w:rsid w:val="001E25E4"/>
    <w:rsid w:val="001E2A28"/>
    <w:rsid w:val="001E2CFA"/>
    <w:rsid w:val="001E3566"/>
    <w:rsid w:val="001E367D"/>
    <w:rsid w:val="001E46DD"/>
    <w:rsid w:val="001E4D50"/>
    <w:rsid w:val="001E547D"/>
    <w:rsid w:val="001E573B"/>
    <w:rsid w:val="001E6656"/>
    <w:rsid w:val="001F0A85"/>
    <w:rsid w:val="001F0E92"/>
    <w:rsid w:val="001F15F5"/>
    <w:rsid w:val="001F1BA4"/>
    <w:rsid w:val="001F208A"/>
    <w:rsid w:val="001F2679"/>
    <w:rsid w:val="001F2A1E"/>
    <w:rsid w:val="001F2C35"/>
    <w:rsid w:val="001F3525"/>
    <w:rsid w:val="001F358E"/>
    <w:rsid w:val="001F3798"/>
    <w:rsid w:val="001F7122"/>
    <w:rsid w:val="001F773A"/>
    <w:rsid w:val="001F7F5D"/>
    <w:rsid w:val="00200C37"/>
    <w:rsid w:val="00201F45"/>
    <w:rsid w:val="00202269"/>
    <w:rsid w:val="002026A9"/>
    <w:rsid w:val="00202B15"/>
    <w:rsid w:val="00203704"/>
    <w:rsid w:val="00203DAE"/>
    <w:rsid w:val="00204CB7"/>
    <w:rsid w:val="002053C1"/>
    <w:rsid w:val="00205609"/>
    <w:rsid w:val="00205DB9"/>
    <w:rsid w:val="0020674B"/>
    <w:rsid w:val="00206A18"/>
    <w:rsid w:val="00206EC4"/>
    <w:rsid w:val="00206F16"/>
    <w:rsid w:val="00210106"/>
    <w:rsid w:val="0021044E"/>
    <w:rsid w:val="002109D6"/>
    <w:rsid w:val="00210B26"/>
    <w:rsid w:val="00210BB3"/>
    <w:rsid w:val="00210EC3"/>
    <w:rsid w:val="002119A5"/>
    <w:rsid w:val="002120F8"/>
    <w:rsid w:val="002129C7"/>
    <w:rsid w:val="00212DAA"/>
    <w:rsid w:val="0021300B"/>
    <w:rsid w:val="002133F1"/>
    <w:rsid w:val="002137B4"/>
    <w:rsid w:val="00213F57"/>
    <w:rsid w:val="002143F5"/>
    <w:rsid w:val="0021449E"/>
    <w:rsid w:val="0021480C"/>
    <w:rsid w:val="00215036"/>
    <w:rsid w:val="002152AD"/>
    <w:rsid w:val="00215617"/>
    <w:rsid w:val="0021696E"/>
    <w:rsid w:val="00217CBE"/>
    <w:rsid w:val="00220C01"/>
    <w:rsid w:val="002212DD"/>
    <w:rsid w:val="00221AD6"/>
    <w:rsid w:val="00222370"/>
    <w:rsid w:val="002246F3"/>
    <w:rsid w:val="00224A35"/>
    <w:rsid w:val="00226529"/>
    <w:rsid w:val="00226E0C"/>
    <w:rsid w:val="002270D8"/>
    <w:rsid w:val="00227838"/>
    <w:rsid w:val="00227A29"/>
    <w:rsid w:val="00227A2C"/>
    <w:rsid w:val="002305AD"/>
    <w:rsid w:val="00230F98"/>
    <w:rsid w:val="00231496"/>
    <w:rsid w:val="00231F5E"/>
    <w:rsid w:val="00232B03"/>
    <w:rsid w:val="00232DCC"/>
    <w:rsid w:val="0023372D"/>
    <w:rsid w:val="00233B08"/>
    <w:rsid w:val="00233E7A"/>
    <w:rsid w:val="002342B4"/>
    <w:rsid w:val="002354F9"/>
    <w:rsid w:val="002361FA"/>
    <w:rsid w:val="002364FB"/>
    <w:rsid w:val="0023697E"/>
    <w:rsid w:val="00236980"/>
    <w:rsid w:val="00236C52"/>
    <w:rsid w:val="00237334"/>
    <w:rsid w:val="002375A1"/>
    <w:rsid w:val="00237F2E"/>
    <w:rsid w:val="002405BC"/>
    <w:rsid w:val="00241422"/>
    <w:rsid w:val="00242231"/>
    <w:rsid w:val="0024256A"/>
    <w:rsid w:val="002426FC"/>
    <w:rsid w:val="00242AC0"/>
    <w:rsid w:val="00242BA5"/>
    <w:rsid w:val="002439E2"/>
    <w:rsid w:val="00243CC5"/>
    <w:rsid w:val="00244C59"/>
    <w:rsid w:val="00245228"/>
    <w:rsid w:val="002452E5"/>
    <w:rsid w:val="00245301"/>
    <w:rsid w:val="00245808"/>
    <w:rsid w:val="00246078"/>
    <w:rsid w:val="0024633E"/>
    <w:rsid w:val="00247121"/>
    <w:rsid w:val="00250600"/>
    <w:rsid w:val="0025185B"/>
    <w:rsid w:val="00252809"/>
    <w:rsid w:val="00252C06"/>
    <w:rsid w:val="00253670"/>
    <w:rsid w:val="002537FC"/>
    <w:rsid w:val="00253946"/>
    <w:rsid w:val="00253B30"/>
    <w:rsid w:val="00253C20"/>
    <w:rsid w:val="00253C24"/>
    <w:rsid w:val="00254909"/>
    <w:rsid w:val="0025519B"/>
    <w:rsid w:val="0025528F"/>
    <w:rsid w:val="00255A52"/>
    <w:rsid w:val="002563C2"/>
    <w:rsid w:val="00257719"/>
    <w:rsid w:val="00260D15"/>
    <w:rsid w:val="00260F82"/>
    <w:rsid w:val="00261696"/>
    <w:rsid w:val="00261743"/>
    <w:rsid w:val="002638FD"/>
    <w:rsid w:val="00263CD8"/>
    <w:rsid w:val="002647CB"/>
    <w:rsid w:val="002653A3"/>
    <w:rsid w:val="002659A2"/>
    <w:rsid w:val="002667D8"/>
    <w:rsid w:val="00267CED"/>
    <w:rsid w:val="00271632"/>
    <w:rsid w:val="00271847"/>
    <w:rsid w:val="00272533"/>
    <w:rsid w:val="00274B0E"/>
    <w:rsid w:val="00275112"/>
    <w:rsid w:val="002755D3"/>
    <w:rsid w:val="00275623"/>
    <w:rsid w:val="00275E4E"/>
    <w:rsid w:val="00276C6B"/>
    <w:rsid w:val="00277E74"/>
    <w:rsid w:val="002801E2"/>
    <w:rsid w:val="00280343"/>
    <w:rsid w:val="002809BA"/>
    <w:rsid w:val="00281096"/>
    <w:rsid w:val="00281AD3"/>
    <w:rsid w:val="00281AD6"/>
    <w:rsid w:val="00281B2A"/>
    <w:rsid w:val="00281BAE"/>
    <w:rsid w:val="00281C75"/>
    <w:rsid w:val="00281C9B"/>
    <w:rsid w:val="00281EB6"/>
    <w:rsid w:val="00282108"/>
    <w:rsid w:val="002827EC"/>
    <w:rsid w:val="002828C1"/>
    <w:rsid w:val="00285639"/>
    <w:rsid w:val="00285AD6"/>
    <w:rsid w:val="0028602D"/>
    <w:rsid w:val="0028680B"/>
    <w:rsid w:val="00286ED1"/>
    <w:rsid w:val="002878C9"/>
    <w:rsid w:val="00290E60"/>
    <w:rsid w:val="002910A1"/>
    <w:rsid w:val="00291D61"/>
    <w:rsid w:val="002923D8"/>
    <w:rsid w:val="00293822"/>
    <w:rsid w:val="002938CB"/>
    <w:rsid w:val="00294106"/>
    <w:rsid w:val="00294F57"/>
    <w:rsid w:val="00295564"/>
    <w:rsid w:val="00296151"/>
    <w:rsid w:val="00297DE2"/>
    <w:rsid w:val="00297F77"/>
    <w:rsid w:val="002A0824"/>
    <w:rsid w:val="002A0F12"/>
    <w:rsid w:val="002A16CE"/>
    <w:rsid w:val="002A31FF"/>
    <w:rsid w:val="002A3BA5"/>
    <w:rsid w:val="002A3FE0"/>
    <w:rsid w:val="002A52FF"/>
    <w:rsid w:val="002A5644"/>
    <w:rsid w:val="002A6465"/>
    <w:rsid w:val="002A66DE"/>
    <w:rsid w:val="002B1694"/>
    <w:rsid w:val="002B1B1C"/>
    <w:rsid w:val="002B1FAA"/>
    <w:rsid w:val="002B20D1"/>
    <w:rsid w:val="002B2A91"/>
    <w:rsid w:val="002B2BF6"/>
    <w:rsid w:val="002B428E"/>
    <w:rsid w:val="002B57D3"/>
    <w:rsid w:val="002B5ECA"/>
    <w:rsid w:val="002B67EA"/>
    <w:rsid w:val="002B6B89"/>
    <w:rsid w:val="002B6E25"/>
    <w:rsid w:val="002B79F1"/>
    <w:rsid w:val="002C0C21"/>
    <w:rsid w:val="002C14B3"/>
    <w:rsid w:val="002C1AEE"/>
    <w:rsid w:val="002C2786"/>
    <w:rsid w:val="002C28FE"/>
    <w:rsid w:val="002C2A22"/>
    <w:rsid w:val="002C2C58"/>
    <w:rsid w:val="002C3BAB"/>
    <w:rsid w:val="002C3CAC"/>
    <w:rsid w:val="002C3D20"/>
    <w:rsid w:val="002C4BEB"/>
    <w:rsid w:val="002C5411"/>
    <w:rsid w:val="002C5539"/>
    <w:rsid w:val="002C57C4"/>
    <w:rsid w:val="002C5957"/>
    <w:rsid w:val="002C5E44"/>
    <w:rsid w:val="002C660E"/>
    <w:rsid w:val="002C67F6"/>
    <w:rsid w:val="002C68EC"/>
    <w:rsid w:val="002C7951"/>
    <w:rsid w:val="002C7A9F"/>
    <w:rsid w:val="002C7BA0"/>
    <w:rsid w:val="002D0449"/>
    <w:rsid w:val="002D18AA"/>
    <w:rsid w:val="002D1F5C"/>
    <w:rsid w:val="002D2781"/>
    <w:rsid w:val="002D3090"/>
    <w:rsid w:val="002D45B9"/>
    <w:rsid w:val="002D4E4E"/>
    <w:rsid w:val="002D7241"/>
    <w:rsid w:val="002D726F"/>
    <w:rsid w:val="002D7390"/>
    <w:rsid w:val="002E0737"/>
    <w:rsid w:val="002E174E"/>
    <w:rsid w:val="002E2BBC"/>
    <w:rsid w:val="002E32F7"/>
    <w:rsid w:val="002E383C"/>
    <w:rsid w:val="002E3F13"/>
    <w:rsid w:val="002E4403"/>
    <w:rsid w:val="002E52DB"/>
    <w:rsid w:val="002E58BC"/>
    <w:rsid w:val="002E6F42"/>
    <w:rsid w:val="002E71E5"/>
    <w:rsid w:val="002E7987"/>
    <w:rsid w:val="002E7CD3"/>
    <w:rsid w:val="002F03E8"/>
    <w:rsid w:val="002F06CE"/>
    <w:rsid w:val="002F0815"/>
    <w:rsid w:val="002F0A96"/>
    <w:rsid w:val="002F336E"/>
    <w:rsid w:val="002F3AC1"/>
    <w:rsid w:val="002F3E20"/>
    <w:rsid w:val="002F4FD1"/>
    <w:rsid w:val="002F67DC"/>
    <w:rsid w:val="002F71CF"/>
    <w:rsid w:val="002F7602"/>
    <w:rsid w:val="002F7EB6"/>
    <w:rsid w:val="00300174"/>
    <w:rsid w:val="00300615"/>
    <w:rsid w:val="00300A48"/>
    <w:rsid w:val="00301D7D"/>
    <w:rsid w:val="00302C5C"/>
    <w:rsid w:val="00303237"/>
    <w:rsid w:val="00303875"/>
    <w:rsid w:val="003049D1"/>
    <w:rsid w:val="003050CE"/>
    <w:rsid w:val="0030538E"/>
    <w:rsid w:val="0030541F"/>
    <w:rsid w:val="0030598F"/>
    <w:rsid w:val="00305A4C"/>
    <w:rsid w:val="00306288"/>
    <w:rsid w:val="003063B2"/>
    <w:rsid w:val="0030640C"/>
    <w:rsid w:val="00307156"/>
    <w:rsid w:val="00307751"/>
    <w:rsid w:val="003077E8"/>
    <w:rsid w:val="003078CC"/>
    <w:rsid w:val="00307C2F"/>
    <w:rsid w:val="003108C0"/>
    <w:rsid w:val="0031126E"/>
    <w:rsid w:val="003134A7"/>
    <w:rsid w:val="003158F3"/>
    <w:rsid w:val="00315DDB"/>
    <w:rsid w:val="00316267"/>
    <w:rsid w:val="00316916"/>
    <w:rsid w:val="0031743B"/>
    <w:rsid w:val="003178B2"/>
    <w:rsid w:val="00317A9A"/>
    <w:rsid w:val="00320141"/>
    <w:rsid w:val="00320700"/>
    <w:rsid w:val="00320B3F"/>
    <w:rsid w:val="00321D0D"/>
    <w:rsid w:val="00322EB2"/>
    <w:rsid w:val="003231BA"/>
    <w:rsid w:val="00325121"/>
    <w:rsid w:val="00325BCB"/>
    <w:rsid w:val="0032608E"/>
    <w:rsid w:val="00330B35"/>
    <w:rsid w:val="00330DE7"/>
    <w:rsid w:val="00331430"/>
    <w:rsid w:val="003325BC"/>
    <w:rsid w:val="003326D4"/>
    <w:rsid w:val="003330AE"/>
    <w:rsid w:val="0033421A"/>
    <w:rsid w:val="00334FA8"/>
    <w:rsid w:val="00336999"/>
    <w:rsid w:val="00336A30"/>
    <w:rsid w:val="003371D8"/>
    <w:rsid w:val="00337A54"/>
    <w:rsid w:val="00337BC9"/>
    <w:rsid w:val="00337C09"/>
    <w:rsid w:val="003400A6"/>
    <w:rsid w:val="003404FA"/>
    <w:rsid w:val="003408F0"/>
    <w:rsid w:val="00341908"/>
    <w:rsid w:val="003431F9"/>
    <w:rsid w:val="003432CB"/>
    <w:rsid w:val="003432E1"/>
    <w:rsid w:val="00343C2F"/>
    <w:rsid w:val="0034420F"/>
    <w:rsid w:val="00344624"/>
    <w:rsid w:val="0034586C"/>
    <w:rsid w:val="00345DE3"/>
    <w:rsid w:val="003508AE"/>
    <w:rsid w:val="00350A6E"/>
    <w:rsid w:val="00350CF7"/>
    <w:rsid w:val="00351242"/>
    <w:rsid w:val="00352A81"/>
    <w:rsid w:val="00353289"/>
    <w:rsid w:val="00354849"/>
    <w:rsid w:val="00354B89"/>
    <w:rsid w:val="003551AC"/>
    <w:rsid w:val="00355E76"/>
    <w:rsid w:val="003562FF"/>
    <w:rsid w:val="00356CAE"/>
    <w:rsid w:val="003570D5"/>
    <w:rsid w:val="00357632"/>
    <w:rsid w:val="003576C5"/>
    <w:rsid w:val="00357753"/>
    <w:rsid w:val="00357AF0"/>
    <w:rsid w:val="00357CC0"/>
    <w:rsid w:val="00360DD5"/>
    <w:rsid w:val="00360E96"/>
    <w:rsid w:val="0036330E"/>
    <w:rsid w:val="00364437"/>
    <w:rsid w:val="003648F5"/>
    <w:rsid w:val="00364D0D"/>
    <w:rsid w:val="0036512C"/>
    <w:rsid w:val="0036557A"/>
    <w:rsid w:val="003669F3"/>
    <w:rsid w:val="00366B07"/>
    <w:rsid w:val="00366B48"/>
    <w:rsid w:val="003675D0"/>
    <w:rsid w:val="0036785B"/>
    <w:rsid w:val="00370166"/>
    <w:rsid w:val="003711BD"/>
    <w:rsid w:val="00371237"/>
    <w:rsid w:val="00371990"/>
    <w:rsid w:val="00371A9F"/>
    <w:rsid w:val="00371BD7"/>
    <w:rsid w:val="00372624"/>
    <w:rsid w:val="00372631"/>
    <w:rsid w:val="0037405D"/>
    <w:rsid w:val="0037454A"/>
    <w:rsid w:val="0037478B"/>
    <w:rsid w:val="00374A1B"/>
    <w:rsid w:val="00375108"/>
    <w:rsid w:val="00375C82"/>
    <w:rsid w:val="00375E67"/>
    <w:rsid w:val="00375FB8"/>
    <w:rsid w:val="00376AA0"/>
    <w:rsid w:val="0037719C"/>
    <w:rsid w:val="0038050C"/>
    <w:rsid w:val="00381D7F"/>
    <w:rsid w:val="003837AE"/>
    <w:rsid w:val="00384162"/>
    <w:rsid w:val="0038447C"/>
    <w:rsid w:val="00384DF0"/>
    <w:rsid w:val="0038528C"/>
    <w:rsid w:val="003854D0"/>
    <w:rsid w:val="00385565"/>
    <w:rsid w:val="00387CA3"/>
    <w:rsid w:val="00391205"/>
    <w:rsid w:val="003917B0"/>
    <w:rsid w:val="00392A3E"/>
    <w:rsid w:val="003935DE"/>
    <w:rsid w:val="00393619"/>
    <w:rsid w:val="00393679"/>
    <w:rsid w:val="00393C5E"/>
    <w:rsid w:val="003940D0"/>
    <w:rsid w:val="00394B6D"/>
    <w:rsid w:val="0039533F"/>
    <w:rsid w:val="003959A0"/>
    <w:rsid w:val="003965CF"/>
    <w:rsid w:val="00396FD5"/>
    <w:rsid w:val="003970C2"/>
    <w:rsid w:val="00397458"/>
    <w:rsid w:val="0039748C"/>
    <w:rsid w:val="00397D8D"/>
    <w:rsid w:val="003A0AB0"/>
    <w:rsid w:val="003A0BA3"/>
    <w:rsid w:val="003A1888"/>
    <w:rsid w:val="003A2C42"/>
    <w:rsid w:val="003A354E"/>
    <w:rsid w:val="003A4104"/>
    <w:rsid w:val="003A43AA"/>
    <w:rsid w:val="003A4C96"/>
    <w:rsid w:val="003A4DE3"/>
    <w:rsid w:val="003A53D9"/>
    <w:rsid w:val="003A5AC6"/>
    <w:rsid w:val="003A69A5"/>
    <w:rsid w:val="003A6C45"/>
    <w:rsid w:val="003B0BE8"/>
    <w:rsid w:val="003B19A9"/>
    <w:rsid w:val="003B3BAD"/>
    <w:rsid w:val="003B4840"/>
    <w:rsid w:val="003B4AB3"/>
    <w:rsid w:val="003B4F32"/>
    <w:rsid w:val="003B75D6"/>
    <w:rsid w:val="003C034B"/>
    <w:rsid w:val="003C0571"/>
    <w:rsid w:val="003C0A78"/>
    <w:rsid w:val="003C165A"/>
    <w:rsid w:val="003C16BA"/>
    <w:rsid w:val="003C223A"/>
    <w:rsid w:val="003C3619"/>
    <w:rsid w:val="003C39F6"/>
    <w:rsid w:val="003C3E4D"/>
    <w:rsid w:val="003C4D8D"/>
    <w:rsid w:val="003C5013"/>
    <w:rsid w:val="003C50E8"/>
    <w:rsid w:val="003C6058"/>
    <w:rsid w:val="003C6A30"/>
    <w:rsid w:val="003C7701"/>
    <w:rsid w:val="003C7A40"/>
    <w:rsid w:val="003C7A72"/>
    <w:rsid w:val="003D02CF"/>
    <w:rsid w:val="003D1A59"/>
    <w:rsid w:val="003D1E11"/>
    <w:rsid w:val="003D2B2D"/>
    <w:rsid w:val="003D2B7F"/>
    <w:rsid w:val="003D2C7D"/>
    <w:rsid w:val="003D3684"/>
    <w:rsid w:val="003D3A41"/>
    <w:rsid w:val="003D4255"/>
    <w:rsid w:val="003D458F"/>
    <w:rsid w:val="003D585A"/>
    <w:rsid w:val="003D5A44"/>
    <w:rsid w:val="003D5BDB"/>
    <w:rsid w:val="003D627F"/>
    <w:rsid w:val="003D6D4C"/>
    <w:rsid w:val="003D6D63"/>
    <w:rsid w:val="003D733A"/>
    <w:rsid w:val="003D7750"/>
    <w:rsid w:val="003E0401"/>
    <w:rsid w:val="003E047A"/>
    <w:rsid w:val="003E0C47"/>
    <w:rsid w:val="003E140B"/>
    <w:rsid w:val="003E1DBD"/>
    <w:rsid w:val="003E255F"/>
    <w:rsid w:val="003E2570"/>
    <w:rsid w:val="003E305E"/>
    <w:rsid w:val="003E3EB7"/>
    <w:rsid w:val="003E493D"/>
    <w:rsid w:val="003E4D51"/>
    <w:rsid w:val="003E6220"/>
    <w:rsid w:val="003E6BF8"/>
    <w:rsid w:val="003F0039"/>
    <w:rsid w:val="003F019D"/>
    <w:rsid w:val="003F08F1"/>
    <w:rsid w:val="003F12C5"/>
    <w:rsid w:val="003F44EC"/>
    <w:rsid w:val="003F481A"/>
    <w:rsid w:val="003F4D9B"/>
    <w:rsid w:val="003F51D9"/>
    <w:rsid w:val="003F56A0"/>
    <w:rsid w:val="003F5FCB"/>
    <w:rsid w:val="003F6072"/>
    <w:rsid w:val="003F669F"/>
    <w:rsid w:val="003F6D5B"/>
    <w:rsid w:val="003F793A"/>
    <w:rsid w:val="003F7D42"/>
    <w:rsid w:val="003F7DE4"/>
    <w:rsid w:val="0040070E"/>
    <w:rsid w:val="00400B2E"/>
    <w:rsid w:val="00400CB1"/>
    <w:rsid w:val="004018CC"/>
    <w:rsid w:val="00401BD7"/>
    <w:rsid w:val="00401EA6"/>
    <w:rsid w:val="004021BD"/>
    <w:rsid w:val="004022BE"/>
    <w:rsid w:val="00402332"/>
    <w:rsid w:val="00403595"/>
    <w:rsid w:val="00404184"/>
    <w:rsid w:val="004046F0"/>
    <w:rsid w:val="004047CC"/>
    <w:rsid w:val="00404848"/>
    <w:rsid w:val="00405B33"/>
    <w:rsid w:val="004065DA"/>
    <w:rsid w:val="00407468"/>
    <w:rsid w:val="00407E54"/>
    <w:rsid w:val="00407F60"/>
    <w:rsid w:val="00410739"/>
    <w:rsid w:val="00411040"/>
    <w:rsid w:val="0041116A"/>
    <w:rsid w:val="0041172A"/>
    <w:rsid w:val="00411D7A"/>
    <w:rsid w:val="0041209E"/>
    <w:rsid w:val="00412444"/>
    <w:rsid w:val="0041268C"/>
    <w:rsid w:val="00413B7D"/>
    <w:rsid w:val="00413C1F"/>
    <w:rsid w:val="00414616"/>
    <w:rsid w:val="00414747"/>
    <w:rsid w:val="00414933"/>
    <w:rsid w:val="00415328"/>
    <w:rsid w:val="00415FD2"/>
    <w:rsid w:val="00416793"/>
    <w:rsid w:val="00416826"/>
    <w:rsid w:val="00417E82"/>
    <w:rsid w:val="004202A4"/>
    <w:rsid w:val="004205CC"/>
    <w:rsid w:val="004224A4"/>
    <w:rsid w:val="004229D8"/>
    <w:rsid w:val="00423485"/>
    <w:rsid w:val="00423627"/>
    <w:rsid w:val="0042399F"/>
    <w:rsid w:val="00423B95"/>
    <w:rsid w:val="00424132"/>
    <w:rsid w:val="00424B90"/>
    <w:rsid w:val="00424E59"/>
    <w:rsid w:val="00425204"/>
    <w:rsid w:val="00426621"/>
    <w:rsid w:val="00426A05"/>
    <w:rsid w:val="00426D0E"/>
    <w:rsid w:val="00427278"/>
    <w:rsid w:val="0042788D"/>
    <w:rsid w:val="0043040B"/>
    <w:rsid w:val="004305EB"/>
    <w:rsid w:val="004307AA"/>
    <w:rsid w:val="00431696"/>
    <w:rsid w:val="00435490"/>
    <w:rsid w:val="00435681"/>
    <w:rsid w:val="004356F3"/>
    <w:rsid w:val="00435856"/>
    <w:rsid w:val="00437437"/>
    <w:rsid w:val="0043799E"/>
    <w:rsid w:val="00440D93"/>
    <w:rsid w:val="00441175"/>
    <w:rsid w:val="00441269"/>
    <w:rsid w:val="00441E50"/>
    <w:rsid w:val="00441FC5"/>
    <w:rsid w:val="00442834"/>
    <w:rsid w:val="00443A89"/>
    <w:rsid w:val="00443AB0"/>
    <w:rsid w:val="00444269"/>
    <w:rsid w:val="00444D63"/>
    <w:rsid w:val="0044559D"/>
    <w:rsid w:val="0044704E"/>
    <w:rsid w:val="004479B7"/>
    <w:rsid w:val="00447AED"/>
    <w:rsid w:val="00447EDC"/>
    <w:rsid w:val="00450861"/>
    <w:rsid w:val="00450A01"/>
    <w:rsid w:val="00450F7F"/>
    <w:rsid w:val="00450FFD"/>
    <w:rsid w:val="00452514"/>
    <w:rsid w:val="00453431"/>
    <w:rsid w:val="004554E7"/>
    <w:rsid w:val="00455A4B"/>
    <w:rsid w:val="00456D61"/>
    <w:rsid w:val="00456E06"/>
    <w:rsid w:val="00456F9D"/>
    <w:rsid w:val="004607DE"/>
    <w:rsid w:val="004610C9"/>
    <w:rsid w:val="004612C9"/>
    <w:rsid w:val="00462839"/>
    <w:rsid w:val="00462A33"/>
    <w:rsid w:val="00464620"/>
    <w:rsid w:val="00465092"/>
    <w:rsid w:val="004651BC"/>
    <w:rsid w:val="0046686D"/>
    <w:rsid w:val="00467183"/>
    <w:rsid w:val="00467F03"/>
    <w:rsid w:val="004711A9"/>
    <w:rsid w:val="00471364"/>
    <w:rsid w:val="00471600"/>
    <w:rsid w:val="00472BC5"/>
    <w:rsid w:val="00473D9F"/>
    <w:rsid w:val="004750C1"/>
    <w:rsid w:val="00475A67"/>
    <w:rsid w:val="00475F70"/>
    <w:rsid w:val="00476D15"/>
    <w:rsid w:val="00477373"/>
    <w:rsid w:val="004802BC"/>
    <w:rsid w:val="00480B81"/>
    <w:rsid w:val="00480CBE"/>
    <w:rsid w:val="00480F0E"/>
    <w:rsid w:val="00481425"/>
    <w:rsid w:val="0048196C"/>
    <w:rsid w:val="004825C4"/>
    <w:rsid w:val="00483530"/>
    <w:rsid w:val="00483804"/>
    <w:rsid w:val="00483906"/>
    <w:rsid w:val="00483C7D"/>
    <w:rsid w:val="00483FF2"/>
    <w:rsid w:val="004854AE"/>
    <w:rsid w:val="00485835"/>
    <w:rsid w:val="004861A4"/>
    <w:rsid w:val="004872F3"/>
    <w:rsid w:val="004878A0"/>
    <w:rsid w:val="00487EE7"/>
    <w:rsid w:val="00487F4E"/>
    <w:rsid w:val="004908B9"/>
    <w:rsid w:val="00490ED1"/>
    <w:rsid w:val="00491787"/>
    <w:rsid w:val="00492319"/>
    <w:rsid w:val="00492A29"/>
    <w:rsid w:val="00493022"/>
    <w:rsid w:val="0049334F"/>
    <w:rsid w:val="00493A2C"/>
    <w:rsid w:val="00493F74"/>
    <w:rsid w:val="00495561"/>
    <w:rsid w:val="00496166"/>
    <w:rsid w:val="00496475"/>
    <w:rsid w:val="0049666B"/>
    <w:rsid w:val="004974F8"/>
    <w:rsid w:val="004A06F7"/>
    <w:rsid w:val="004A1577"/>
    <w:rsid w:val="004A1DCB"/>
    <w:rsid w:val="004A217F"/>
    <w:rsid w:val="004A2A5B"/>
    <w:rsid w:val="004A2A98"/>
    <w:rsid w:val="004A3BA3"/>
    <w:rsid w:val="004A7426"/>
    <w:rsid w:val="004A76FF"/>
    <w:rsid w:val="004A7DF9"/>
    <w:rsid w:val="004A7F54"/>
    <w:rsid w:val="004B138D"/>
    <w:rsid w:val="004B1CBE"/>
    <w:rsid w:val="004B2197"/>
    <w:rsid w:val="004B340D"/>
    <w:rsid w:val="004B5678"/>
    <w:rsid w:val="004B5CCC"/>
    <w:rsid w:val="004B5F7B"/>
    <w:rsid w:val="004B6C6C"/>
    <w:rsid w:val="004B6E3D"/>
    <w:rsid w:val="004B706C"/>
    <w:rsid w:val="004B7566"/>
    <w:rsid w:val="004B7BBC"/>
    <w:rsid w:val="004B7EAB"/>
    <w:rsid w:val="004C0343"/>
    <w:rsid w:val="004C0899"/>
    <w:rsid w:val="004C1159"/>
    <w:rsid w:val="004C1479"/>
    <w:rsid w:val="004C1C4B"/>
    <w:rsid w:val="004C25BD"/>
    <w:rsid w:val="004C280E"/>
    <w:rsid w:val="004C2C4F"/>
    <w:rsid w:val="004C3173"/>
    <w:rsid w:val="004C35DC"/>
    <w:rsid w:val="004C3C75"/>
    <w:rsid w:val="004C3E23"/>
    <w:rsid w:val="004C415E"/>
    <w:rsid w:val="004C47C0"/>
    <w:rsid w:val="004C4A9E"/>
    <w:rsid w:val="004C4D07"/>
    <w:rsid w:val="004C50FC"/>
    <w:rsid w:val="004C5D3D"/>
    <w:rsid w:val="004C629F"/>
    <w:rsid w:val="004C6913"/>
    <w:rsid w:val="004C6C27"/>
    <w:rsid w:val="004C6E19"/>
    <w:rsid w:val="004C73AD"/>
    <w:rsid w:val="004C7EAA"/>
    <w:rsid w:val="004D04C7"/>
    <w:rsid w:val="004D0566"/>
    <w:rsid w:val="004D1167"/>
    <w:rsid w:val="004D1C5D"/>
    <w:rsid w:val="004D21F0"/>
    <w:rsid w:val="004D35B5"/>
    <w:rsid w:val="004D4548"/>
    <w:rsid w:val="004D4790"/>
    <w:rsid w:val="004D4944"/>
    <w:rsid w:val="004D672C"/>
    <w:rsid w:val="004D6BD9"/>
    <w:rsid w:val="004D75AA"/>
    <w:rsid w:val="004E0085"/>
    <w:rsid w:val="004E082F"/>
    <w:rsid w:val="004E10BB"/>
    <w:rsid w:val="004E1738"/>
    <w:rsid w:val="004E173F"/>
    <w:rsid w:val="004E2653"/>
    <w:rsid w:val="004E337D"/>
    <w:rsid w:val="004E39E4"/>
    <w:rsid w:val="004E3E42"/>
    <w:rsid w:val="004E42CA"/>
    <w:rsid w:val="004E47A1"/>
    <w:rsid w:val="004E551A"/>
    <w:rsid w:val="004E6355"/>
    <w:rsid w:val="004E6C66"/>
    <w:rsid w:val="004E7421"/>
    <w:rsid w:val="004F0C56"/>
    <w:rsid w:val="004F13BB"/>
    <w:rsid w:val="004F1D01"/>
    <w:rsid w:val="004F2042"/>
    <w:rsid w:val="004F2A49"/>
    <w:rsid w:val="004F2BD3"/>
    <w:rsid w:val="004F382B"/>
    <w:rsid w:val="004F38CF"/>
    <w:rsid w:val="004F3999"/>
    <w:rsid w:val="004F4B74"/>
    <w:rsid w:val="004F5874"/>
    <w:rsid w:val="004F5F0E"/>
    <w:rsid w:val="004F6109"/>
    <w:rsid w:val="004F775C"/>
    <w:rsid w:val="004F7B8A"/>
    <w:rsid w:val="00500FDD"/>
    <w:rsid w:val="0050144F"/>
    <w:rsid w:val="00501BA5"/>
    <w:rsid w:val="00501D05"/>
    <w:rsid w:val="00501F13"/>
    <w:rsid w:val="00502561"/>
    <w:rsid w:val="0050269A"/>
    <w:rsid w:val="00502FDB"/>
    <w:rsid w:val="00503826"/>
    <w:rsid w:val="005051E2"/>
    <w:rsid w:val="005057D5"/>
    <w:rsid w:val="00506008"/>
    <w:rsid w:val="005060B2"/>
    <w:rsid w:val="00506126"/>
    <w:rsid w:val="005068EC"/>
    <w:rsid w:val="0050714E"/>
    <w:rsid w:val="005071D6"/>
    <w:rsid w:val="00510146"/>
    <w:rsid w:val="005105CD"/>
    <w:rsid w:val="005106E1"/>
    <w:rsid w:val="005109AD"/>
    <w:rsid w:val="00510D83"/>
    <w:rsid w:val="00511420"/>
    <w:rsid w:val="00511D40"/>
    <w:rsid w:val="00512B01"/>
    <w:rsid w:val="00513EFD"/>
    <w:rsid w:val="0051444D"/>
    <w:rsid w:val="005148D0"/>
    <w:rsid w:val="00514FFB"/>
    <w:rsid w:val="005179F7"/>
    <w:rsid w:val="005200CD"/>
    <w:rsid w:val="0052029A"/>
    <w:rsid w:val="00520A2E"/>
    <w:rsid w:val="005211A3"/>
    <w:rsid w:val="005229B2"/>
    <w:rsid w:val="0052365E"/>
    <w:rsid w:val="00523954"/>
    <w:rsid w:val="00523A96"/>
    <w:rsid w:val="00523ABF"/>
    <w:rsid w:val="005246B4"/>
    <w:rsid w:val="00524ABA"/>
    <w:rsid w:val="00525526"/>
    <w:rsid w:val="00525AA8"/>
    <w:rsid w:val="005275B8"/>
    <w:rsid w:val="00527739"/>
    <w:rsid w:val="00527E05"/>
    <w:rsid w:val="005304A5"/>
    <w:rsid w:val="0053056E"/>
    <w:rsid w:val="00530951"/>
    <w:rsid w:val="00530D43"/>
    <w:rsid w:val="00530DF3"/>
    <w:rsid w:val="0053115C"/>
    <w:rsid w:val="00531512"/>
    <w:rsid w:val="0053155F"/>
    <w:rsid w:val="005325AB"/>
    <w:rsid w:val="00532941"/>
    <w:rsid w:val="00532AD7"/>
    <w:rsid w:val="00532B4C"/>
    <w:rsid w:val="00532E35"/>
    <w:rsid w:val="005336CB"/>
    <w:rsid w:val="0053382A"/>
    <w:rsid w:val="00533A30"/>
    <w:rsid w:val="00533DF1"/>
    <w:rsid w:val="005341FC"/>
    <w:rsid w:val="0053446C"/>
    <w:rsid w:val="0053562B"/>
    <w:rsid w:val="0053594A"/>
    <w:rsid w:val="00536B80"/>
    <w:rsid w:val="00536FB8"/>
    <w:rsid w:val="00537C9B"/>
    <w:rsid w:val="00537D25"/>
    <w:rsid w:val="0054001C"/>
    <w:rsid w:val="005403A7"/>
    <w:rsid w:val="0054072B"/>
    <w:rsid w:val="005409F1"/>
    <w:rsid w:val="005415FF"/>
    <w:rsid w:val="0054170D"/>
    <w:rsid w:val="00542381"/>
    <w:rsid w:val="0054358A"/>
    <w:rsid w:val="005460B0"/>
    <w:rsid w:val="005462FB"/>
    <w:rsid w:val="00546995"/>
    <w:rsid w:val="0054786B"/>
    <w:rsid w:val="00551A3C"/>
    <w:rsid w:val="00551B75"/>
    <w:rsid w:val="005525CE"/>
    <w:rsid w:val="00554285"/>
    <w:rsid w:val="005543DF"/>
    <w:rsid w:val="00555120"/>
    <w:rsid w:val="0055524A"/>
    <w:rsid w:val="00555279"/>
    <w:rsid w:val="0055569F"/>
    <w:rsid w:val="00555E2A"/>
    <w:rsid w:val="00556573"/>
    <w:rsid w:val="00557A0B"/>
    <w:rsid w:val="00557BA0"/>
    <w:rsid w:val="00557D4B"/>
    <w:rsid w:val="00560166"/>
    <w:rsid w:val="00561085"/>
    <w:rsid w:val="005612C2"/>
    <w:rsid w:val="0056197D"/>
    <w:rsid w:val="005638AA"/>
    <w:rsid w:val="00563983"/>
    <w:rsid w:val="00564379"/>
    <w:rsid w:val="005646BE"/>
    <w:rsid w:val="005658D7"/>
    <w:rsid w:val="00565BAB"/>
    <w:rsid w:val="00565D0C"/>
    <w:rsid w:val="00565F9B"/>
    <w:rsid w:val="00566C9C"/>
    <w:rsid w:val="00566F02"/>
    <w:rsid w:val="00567875"/>
    <w:rsid w:val="005678BE"/>
    <w:rsid w:val="00570732"/>
    <w:rsid w:val="00570AE4"/>
    <w:rsid w:val="00570E49"/>
    <w:rsid w:val="00571627"/>
    <w:rsid w:val="00571677"/>
    <w:rsid w:val="0057182D"/>
    <w:rsid w:val="00571E28"/>
    <w:rsid w:val="005720E1"/>
    <w:rsid w:val="0057275F"/>
    <w:rsid w:val="0057369B"/>
    <w:rsid w:val="00573ED7"/>
    <w:rsid w:val="0057481C"/>
    <w:rsid w:val="00574B79"/>
    <w:rsid w:val="00575044"/>
    <w:rsid w:val="005752DF"/>
    <w:rsid w:val="005756D2"/>
    <w:rsid w:val="00575E19"/>
    <w:rsid w:val="005763BE"/>
    <w:rsid w:val="00577081"/>
    <w:rsid w:val="00577270"/>
    <w:rsid w:val="005810BA"/>
    <w:rsid w:val="00581594"/>
    <w:rsid w:val="00581EB0"/>
    <w:rsid w:val="00582933"/>
    <w:rsid w:val="005845ED"/>
    <w:rsid w:val="00584F07"/>
    <w:rsid w:val="00584FBC"/>
    <w:rsid w:val="005858B8"/>
    <w:rsid w:val="005871A9"/>
    <w:rsid w:val="00587249"/>
    <w:rsid w:val="0058777C"/>
    <w:rsid w:val="0058794D"/>
    <w:rsid w:val="00587D2B"/>
    <w:rsid w:val="005902C9"/>
    <w:rsid w:val="00591039"/>
    <w:rsid w:val="0059131A"/>
    <w:rsid w:val="005921B6"/>
    <w:rsid w:val="00592CC9"/>
    <w:rsid w:val="00593085"/>
    <w:rsid w:val="005936CE"/>
    <w:rsid w:val="00593A5B"/>
    <w:rsid w:val="005940A0"/>
    <w:rsid w:val="00594213"/>
    <w:rsid w:val="00594BC8"/>
    <w:rsid w:val="00594EAA"/>
    <w:rsid w:val="0059521E"/>
    <w:rsid w:val="00595F8D"/>
    <w:rsid w:val="0059658C"/>
    <w:rsid w:val="005965D7"/>
    <w:rsid w:val="005966F7"/>
    <w:rsid w:val="00596B07"/>
    <w:rsid w:val="005A04D0"/>
    <w:rsid w:val="005A087F"/>
    <w:rsid w:val="005A0997"/>
    <w:rsid w:val="005A12A8"/>
    <w:rsid w:val="005A16BC"/>
    <w:rsid w:val="005A2444"/>
    <w:rsid w:val="005A284F"/>
    <w:rsid w:val="005A35D3"/>
    <w:rsid w:val="005A40C2"/>
    <w:rsid w:val="005A44F8"/>
    <w:rsid w:val="005A58C4"/>
    <w:rsid w:val="005A5D5F"/>
    <w:rsid w:val="005A6734"/>
    <w:rsid w:val="005A6CC6"/>
    <w:rsid w:val="005A7281"/>
    <w:rsid w:val="005B1315"/>
    <w:rsid w:val="005B1E1F"/>
    <w:rsid w:val="005B1E9C"/>
    <w:rsid w:val="005B2A1E"/>
    <w:rsid w:val="005B2BCA"/>
    <w:rsid w:val="005B2E33"/>
    <w:rsid w:val="005B381C"/>
    <w:rsid w:val="005B4AC8"/>
    <w:rsid w:val="005B5652"/>
    <w:rsid w:val="005B7113"/>
    <w:rsid w:val="005B748A"/>
    <w:rsid w:val="005B7A17"/>
    <w:rsid w:val="005C00B2"/>
    <w:rsid w:val="005C0C01"/>
    <w:rsid w:val="005C0CD8"/>
    <w:rsid w:val="005C106D"/>
    <w:rsid w:val="005C1BA7"/>
    <w:rsid w:val="005C27A4"/>
    <w:rsid w:val="005C382C"/>
    <w:rsid w:val="005C4931"/>
    <w:rsid w:val="005C4FEC"/>
    <w:rsid w:val="005C5CCE"/>
    <w:rsid w:val="005C724A"/>
    <w:rsid w:val="005C78B7"/>
    <w:rsid w:val="005C7E61"/>
    <w:rsid w:val="005D06A4"/>
    <w:rsid w:val="005D1BB6"/>
    <w:rsid w:val="005D1FEA"/>
    <w:rsid w:val="005D25E3"/>
    <w:rsid w:val="005D39A9"/>
    <w:rsid w:val="005D41A4"/>
    <w:rsid w:val="005D4A14"/>
    <w:rsid w:val="005D4ECC"/>
    <w:rsid w:val="005D5FF6"/>
    <w:rsid w:val="005D6389"/>
    <w:rsid w:val="005D661F"/>
    <w:rsid w:val="005D7EBB"/>
    <w:rsid w:val="005E23E5"/>
    <w:rsid w:val="005E277C"/>
    <w:rsid w:val="005E27AD"/>
    <w:rsid w:val="005E6080"/>
    <w:rsid w:val="005E65B2"/>
    <w:rsid w:val="005E6E79"/>
    <w:rsid w:val="005E7ADF"/>
    <w:rsid w:val="005E7AE0"/>
    <w:rsid w:val="005F03DF"/>
    <w:rsid w:val="005F0582"/>
    <w:rsid w:val="005F1D94"/>
    <w:rsid w:val="005F226F"/>
    <w:rsid w:val="005F249E"/>
    <w:rsid w:val="005F24F9"/>
    <w:rsid w:val="005F28FA"/>
    <w:rsid w:val="005F3447"/>
    <w:rsid w:val="005F3490"/>
    <w:rsid w:val="005F3A03"/>
    <w:rsid w:val="005F3DA4"/>
    <w:rsid w:val="005F5CD7"/>
    <w:rsid w:val="005F61ED"/>
    <w:rsid w:val="005F7916"/>
    <w:rsid w:val="005F795C"/>
    <w:rsid w:val="00600035"/>
    <w:rsid w:val="00600469"/>
    <w:rsid w:val="006019E9"/>
    <w:rsid w:val="00601B47"/>
    <w:rsid w:val="00602AE4"/>
    <w:rsid w:val="00602D7D"/>
    <w:rsid w:val="0060317D"/>
    <w:rsid w:val="00603217"/>
    <w:rsid w:val="00604857"/>
    <w:rsid w:val="00605259"/>
    <w:rsid w:val="00605DA1"/>
    <w:rsid w:val="00606455"/>
    <w:rsid w:val="00606C5A"/>
    <w:rsid w:val="00606CC6"/>
    <w:rsid w:val="00606F28"/>
    <w:rsid w:val="00607204"/>
    <w:rsid w:val="00607E05"/>
    <w:rsid w:val="00610604"/>
    <w:rsid w:val="006109D0"/>
    <w:rsid w:val="00610BF2"/>
    <w:rsid w:val="00610F88"/>
    <w:rsid w:val="00614546"/>
    <w:rsid w:val="00614C38"/>
    <w:rsid w:val="00615D72"/>
    <w:rsid w:val="00616536"/>
    <w:rsid w:val="00617266"/>
    <w:rsid w:val="00620B93"/>
    <w:rsid w:val="0062132E"/>
    <w:rsid w:val="006223FF"/>
    <w:rsid w:val="00622A52"/>
    <w:rsid w:val="00622AA7"/>
    <w:rsid w:val="0062312C"/>
    <w:rsid w:val="0062459B"/>
    <w:rsid w:val="006245AC"/>
    <w:rsid w:val="006250CE"/>
    <w:rsid w:val="00625B5D"/>
    <w:rsid w:val="0062609C"/>
    <w:rsid w:val="0062652E"/>
    <w:rsid w:val="006268D6"/>
    <w:rsid w:val="00626A61"/>
    <w:rsid w:val="00627169"/>
    <w:rsid w:val="006271FA"/>
    <w:rsid w:val="00627B68"/>
    <w:rsid w:val="006312A0"/>
    <w:rsid w:val="00631386"/>
    <w:rsid w:val="0063138A"/>
    <w:rsid w:val="00631693"/>
    <w:rsid w:val="00632F70"/>
    <w:rsid w:val="006336F4"/>
    <w:rsid w:val="00634861"/>
    <w:rsid w:val="00634CEB"/>
    <w:rsid w:val="00635AC2"/>
    <w:rsid w:val="006365D7"/>
    <w:rsid w:val="00637024"/>
    <w:rsid w:val="006374ED"/>
    <w:rsid w:val="006376F8"/>
    <w:rsid w:val="00637850"/>
    <w:rsid w:val="00640AC4"/>
    <w:rsid w:val="00641362"/>
    <w:rsid w:val="00641A3D"/>
    <w:rsid w:val="00641B92"/>
    <w:rsid w:val="0064239F"/>
    <w:rsid w:val="00642F33"/>
    <w:rsid w:val="006431F6"/>
    <w:rsid w:val="00643AFB"/>
    <w:rsid w:val="00643CA8"/>
    <w:rsid w:val="00644069"/>
    <w:rsid w:val="0064442F"/>
    <w:rsid w:val="006445D7"/>
    <w:rsid w:val="00644B70"/>
    <w:rsid w:val="00644F24"/>
    <w:rsid w:val="00645136"/>
    <w:rsid w:val="006454CC"/>
    <w:rsid w:val="006460EE"/>
    <w:rsid w:val="006461EB"/>
    <w:rsid w:val="00646A3A"/>
    <w:rsid w:val="00647165"/>
    <w:rsid w:val="00647A38"/>
    <w:rsid w:val="006502B9"/>
    <w:rsid w:val="0065059A"/>
    <w:rsid w:val="006505E1"/>
    <w:rsid w:val="0065090A"/>
    <w:rsid w:val="00650CD2"/>
    <w:rsid w:val="00651117"/>
    <w:rsid w:val="00651120"/>
    <w:rsid w:val="00651347"/>
    <w:rsid w:val="00651C76"/>
    <w:rsid w:val="006521AA"/>
    <w:rsid w:val="006527FB"/>
    <w:rsid w:val="00652B00"/>
    <w:rsid w:val="00653F11"/>
    <w:rsid w:val="00654645"/>
    <w:rsid w:val="0065489B"/>
    <w:rsid w:val="006550DD"/>
    <w:rsid w:val="0065583F"/>
    <w:rsid w:val="0065596E"/>
    <w:rsid w:val="00655DFC"/>
    <w:rsid w:val="0065688B"/>
    <w:rsid w:val="006579CD"/>
    <w:rsid w:val="00660209"/>
    <w:rsid w:val="0066057E"/>
    <w:rsid w:val="00660BA5"/>
    <w:rsid w:val="0066106B"/>
    <w:rsid w:val="00661264"/>
    <w:rsid w:val="00661AED"/>
    <w:rsid w:val="00661F7A"/>
    <w:rsid w:val="006623E9"/>
    <w:rsid w:val="00663A00"/>
    <w:rsid w:val="00663C8A"/>
    <w:rsid w:val="006640A5"/>
    <w:rsid w:val="00664772"/>
    <w:rsid w:val="006647AB"/>
    <w:rsid w:val="00664DC3"/>
    <w:rsid w:val="006650B6"/>
    <w:rsid w:val="00665A4A"/>
    <w:rsid w:val="00666CBF"/>
    <w:rsid w:val="00670F56"/>
    <w:rsid w:val="00671099"/>
    <w:rsid w:val="00672536"/>
    <w:rsid w:val="00672A44"/>
    <w:rsid w:val="0067409A"/>
    <w:rsid w:val="00674D5B"/>
    <w:rsid w:val="00677C07"/>
    <w:rsid w:val="00680170"/>
    <w:rsid w:val="006804C3"/>
    <w:rsid w:val="006809EC"/>
    <w:rsid w:val="00680D29"/>
    <w:rsid w:val="00682084"/>
    <w:rsid w:val="00682520"/>
    <w:rsid w:val="00682FF6"/>
    <w:rsid w:val="006830F8"/>
    <w:rsid w:val="0068353F"/>
    <w:rsid w:val="006837D5"/>
    <w:rsid w:val="0068429A"/>
    <w:rsid w:val="006842A5"/>
    <w:rsid w:val="00684730"/>
    <w:rsid w:val="00684949"/>
    <w:rsid w:val="006852BA"/>
    <w:rsid w:val="006853C4"/>
    <w:rsid w:val="00685BAA"/>
    <w:rsid w:val="00685D79"/>
    <w:rsid w:val="0068617C"/>
    <w:rsid w:val="0068664D"/>
    <w:rsid w:val="00686DFE"/>
    <w:rsid w:val="006871EF"/>
    <w:rsid w:val="00687442"/>
    <w:rsid w:val="006878D9"/>
    <w:rsid w:val="006900D1"/>
    <w:rsid w:val="00690277"/>
    <w:rsid w:val="00690792"/>
    <w:rsid w:val="00690D8D"/>
    <w:rsid w:val="006913F2"/>
    <w:rsid w:val="0069142F"/>
    <w:rsid w:val="006915ED"/>
    <w:rsid w:val="0069160F"/>
    <w:rsid w:val="006921F2"/>
    <w:rsid w:val="0069286A"/>
    <w:rsid w:val="00693573"/>
    <w:rsid w:val="0069373B"/>
    <w:rsid w:val="00693743"/>
    <w:rsid w:val="00693C6E"/>
    <w:rsid w:val="006947CA"/>
    <w:rsid w:val="006949CF"/>
    <w:rsid w:val="00694D86"/>
    <w:rsid w:val="00695892"/>
    <w:rsid w:val="006962D0"/>
    <w:rsid w:val="00697C41"/>
    <w:rsid w:val="006A0059"/>
    <w:rsid w:val="006A0A12"/>
    <w:rsid w:val="006A186F"/>
    <w:rsid w:val="006A1C9A"/>
    <w:rsid w:val="006A264D"/>
    <w:rsid w:val="006A2BF1"/>
    <w:rsid w:val="006A3545"/>
    <w:rsid w:val="006A42F4"/>
    <w:rsid w:val="006A59F3"/>
    <w:rsid w:val="006A64F1"/>
    <w:rsid w:val="006A652F"/>
    <w:rsid w:val="006A67E1"/>
    <w:rsid w:val="006A6DE5"/>
    <w:rsid w:val="006A72FC"/>
    <w:rsid w:val="006A73E6"/>
    <w:rsid w:val="006B0168"/>
    <w:rsid w:val="006B2A68"/>
    <w:rsid w:val="006B2FEB"/>
    <w:rsid w:val="006B3024"/>
    <w:rsid w:val="006B3769"/>
    <w:rsid w:val="006B3FDA"/>
    <w:rsid w:val="006B583E"/>
    <w:rsid w:val="006B5E54"/>
    <w:rsid w:val="006B62C4"/>
    <w:rsid w:val="006B64A4"/>
    <w:rsid w:val="006B6EC4"/>
    <w:rsid w:val="006C053B"/>
    <w:rsid w:val="006C0660"/>
    <w:rsid w:val="006C1055"/>
    <w:rsid w:val="006C1115"/>
    <w:rsid w:val="006C16F4"/>
    <w:rsid w:val="006C1EC9"/>
    <w:rsid w:val="006C21C5"/>
    <w:rsid w:val="006C45DD"/>
    <w:rsid w:val="006C4D3F"/>
    <w:rsid w:val="006C61DE"/>
    <w:rsid w:val="006C62A4"/>
    <w:rsid w:val="006C63F7"/>
    <w:rsid w:val="006C6E6A"/>
    <w:rsid w:val="006C775E"/>
    <w:rsid w:val="006D092E"/>
    <w:rsid w:val="006D09C3"/>
    <w:rsid w:val="006D1005"/>
    <w:rsid w:val="006D16D5"/>
    <w:rsid w:val="006D1CA3"/>
    <w:rsid w:val="006D1D94"/>
    <w:rsid w:val="006D29E8"/>
    <w:rsid w:val="006D40D1"/>
    <w:rsid w:val="006D46A3"/>
    <w:rsid w:val="006D53FD"/>
    <w:rsid w:val="006D6005"/>
    <w:rsid w:val="006D60DD"/>
    <w:rsid w:val="006E0CF6"/>
    <w:rsid w:val="006E11E2"/>
    <w:rsid w:val="006E1D52"/>
    <w:rsid w:val="006E2D0B"/>
    <w:rsid w:val="006E353E"/>
    <w:rsid w:val="006E3D9C"/>
    <w:rsid w:val="006E431B"/>
    <w:rsid w:val="006E4370"/>
    <w:rsid w:val="006E445C"/>
    <w:rsid w:val="006E4F9F"/>
    <w:rsid w:val="006E5161"/>
    <w:rsid w:val="006E582D"/>
    <w:rsid w:val="006E5907"/>
    <w:rsid w:val="006E665E"/>
    <w:rsid w:val="006E7272"/>
    <w:rsid w:val="006F14A1"/>
    <w:rsid w:val="006F20B7"/>
    <w:rsid w:val="006F255A"/>
    <w:rsid w:val="006F2B87"/>
    <w:rsid w:val="006F2BE8"/>
    <w:rsid w:val="006F2E71"/>
    <w:rsid w:val="006F38E8"/>
    <w:rsid w:val="006F46F4"/>
    <w:rsid w:val="006F5C93"/>
    <w:rsid w:val="006F6087"/>
    <w:rsid w:val="00701C01"/>
    <w:rsid w:val="00701E7F"/>
    <w:rsid w:val="00702714"/>
    <w:rsid w:val="00702B05"/>
    <w:rsid w:val="00702B0D"/>
    <w:rsid w:val="00702B1D"/>
    <w:rsid w:val="00704242"/>
    <w:rsid w:val="00704D5E"/>
    <w:rsid w:val="00705004"/>
    <w:rsid w:val="00706EC5"/>
    <w:rsid w:val="007073A1"/>
    <w:rsid w:val="00707FF9"/>
    <w:rsid w:val="00710737"/>
    <w:rsid w:val="00710A41"/>
    <w:rsid w:val="00711706"/>
    <w:rsid w:val="00711A5F"/>
    <w:rsid w:val="00711FE0"/>
    <w:rsid w:val="00712483"/>
    <w:rsid w:val="00712C79"/>
    <w:rsid w:val="00712FFA"/>
    <w:rsid w:val="00713336"/>
    <w:rsid w:val="007137D1"/>
    <w:rsid w:val="0071494D"/>
    <w:rsid w:val="00714C4A"/>
    <w:rsid w:val="007151C5"/>
    <w:rsid w:val="007155EC"/>
    <w:rsid w:val="007157F4"/>
    <w:rsid w:val="00715B49"/>
    <w:rsid w:val="00715D04"/>
    <w:rsid w:val="00715E90"/>
    <w:rsid w:val="00717046"/>
    <w:rsid w:val="007173FE"/>
    <w:rsid w:val="00717EF9"/>
    <w:rsid w:val="00720B4B"/>
    <w:rsid w:val="00720F65"/>
    <w:rsid w:val="007211F6"/>
    <w:rsid w:val="00721E27"/>
    <w:rsid w:val="00721F20"/>
    <w:rsid w:val="00722080"/>
    <w:rsid w:val="00723477"/>
    <w:rsid w:val="00723923"/>
    <w:rsid w:val="00724B9B"/>
    <w:rsid w:val="0072542F"/>
    <w:rsid w:val="007263B0"/>
    <w:rsid w:val="00726B56"/>
    <w:rsid w:val="00730C0E"/>
    <w:rsid w:val="007310B2"/>
    <w:rsid w:val="00731251"/>
    <w:rsid w:val="007314CB"/>
    <w:rsid w:val="00731D82"/>
    <w:rsid w:val="007327D5"/>
    <w:rsid w:val="007331A8"/>
    <w:rsid w:val="0073362B"/>
    <w:rsid w:val="00734903"/>
    <w:rsid w:val="00734EC4"/>
    <w:rsid w:val="00735F0D"/>
    <w:rsid w:val="007361A2"/>
    <w:rsid w:val="00736B61"/>
    <w:rsid w:val="007373AC"/>
    <w:rsid w:val="00737967"/>
    <w:rsid w:val="00741013"/>
    <w:rsid w:val="007411C8"/>
    <w:rsid w:val="007413F9"/>
    <w:rsid w:val="007417BA"/>
    <w:rsid w:val="0074199B"/>
    <w:rsid w:val="00742330"/>
    <w:rsid w:val="007429C7"/>
    <w:rsid w:val="00742A36"/>
    <w:rsid w:val="00743147"/>
    <w:rsid w:val="00743852"/>
    <w:rsid w:val="00744088"/>
    <w:rsid w:val="007440AD"/>
    <w:rsid w:val="007449FD"/>
    <w:rsid w:val="00744CC0"/>
    <w:rsid w:val="00745CCB"/>
    <w:rsid w:val="00745EB0"/>
    <w:rsid w:val="00746034"/>
    <w:rsid w:val="00746107"/>
    <w:rsid w:val="00746D05"/>
    <w:rsid w:val="00746D6F"/>
    <w:rsid w:val="00746D75"/>
    <w:rsid w:val="0074765B"/>
    <w:rsid w:val="007477F1"/>
    <w:rsid w:val="007502CE"/>
    <w:rsid w:val="007502F2"/>
    <w:rsid w:val="00750309"/>
    <w:rsid w:val="0075030F"/>
    <w:rsid w:val="00751182"/>
    <w:rsid w:val="00752DB3"/>
    <w:rsid w:val="00752EAE"/>
    <w:rsid w:val="00753265"/>
    <w:rsid w:val="0075330A"/>
    <w:rsid w:val="007533D8"/>
    <w:rsid w:val="007533E7"/>
    <w:rsid w:val="007534B3"/>
    <w:rsid w:val="007535D3"/>
    <w:rsid w:val="00754DD0"/>
    <w:rsid w:val="007550D5"/>
    <w:rsid w:val="0075529E"/>
    <w:rsid w:val="0075583A"/>
    <w:rsid w:val="00756133"/>
    <w:rsid w:val="00756CD8"/>
    <w:rsid w:val="00757512"/>
    <w:rsid w:val="0075759C"/>
    <w:rsid w:val="007606D4"/>
    <w:rsid w:val="00760D5C"/>
    <w:rsid w:val="00760E96"/>
    <w:rsid w:val="0076116D"/>
    <w:rsid w:val="007622D4"/>
    <w:rsid w:val="0076292C"/>
    <w:rsid w:val="0076301D"/>
    <w:rsid w:val="0076350D"/>
    <w:rsid w:val="007644B1"/>
    <w:rsid w:val="0076506F"/>
    <w:rsid w:val="00765A58"/>
    <w:rsid w:val="00765C2D"/>
    <w:rsid w:val="007661D7"/>
    <w:rsid w:val="00766AA8"/>
    <w:rsid w:val="00766B08"/>
    <w:rsid w:val="007670EE"/>
    <w:rsid w:val="00767537"/>
    <w:rsid w:val="007707CB"/>
    <w:rsid w:val="00770AF4"/>
    <w:rsid w:val="00770F48"/>
    <w:rsid w:val="00772E78"/>
    <w:rsid w:val="0077359C"/>
    <w:rsid w:val="007735B4"/>
    <w:rsid w:val="00773881"/>
    <w:rsid w:val="00774C9E"/>
    <w:rsid w:val="00774CEE"/>
    <w:rsid w:val="00774F0F"/>
    <w:rsid w:val="00775263"/>
    <w:rsid w:val="00775F20"/>
    <w:rsid w:val="007766BD"/>
    <w:rsid w:val="00776AA0"/>
    <w:rsid w:val="00776DE5"/>
    <w:rsid w:val="00777980"/>
    <w:rsid w:val="00777DE6"/>
    <w:rsid w:val="007802DB"/>
    <w:rsid w:val="00780DB5"/>
    <w:rsid w:val="00781F89"/>
    <w:rsid w:val="007824D5"/>
    <w:rsid w:val="007835D4"/>
    <w:rsid w:val="0078385C"/>
    <w:rsid w:val="00783905"/>
    <w:rsid w:val="00783C6D"/>
    <w:rsid w:val="007843D1"/>
    <w:rsid w:val="007845E1"/>
    <w:rsid w:val="0078472F"/>
    <w:rsid w:val="007850AB"/>
    <w:rsid w:val="00785704"/>
    <w:rsid w:val="007858F2"/>
    <w:rsid w:val="00786204"/>
    <w:rsid w:val="007866BC"/>
    <w:rsid w:val="00787BF9"/>
    <w:rsid w:val="007903B1"/>
    <w:rsid w:val="0079045C"/>
    <w:rsid w:val="007911B9"/>
    <w:rsid w:val="00791773"/>
    <w:rsid w:val="00792144"/>
    <w:rsid w:val="0079373D"/>
    <w:rsid w:val="00794B64"/>
    <w:rsid w:val="00794C36"/>
    <w:rsid w:val="0079529F"/>
    <w:rsid w:val="00795805"/>
    <w:rsid w:val="00795D3E"/>
    <w:rsid w:val="00796443"/>
    <w:rsid w:val="007970ED"/>
    <w:rsid w:val="00797561"/>
    <w:rsid w:val="00797F0C"/>
    <w:rsid w:val="007A0B61"/>
    <w:rsid w:val="007A0C30"/>
    <w:rsid w:val="007A1125"/>
    <w:rsid w:val="007A11ED"/>
    <w:rsid w:val="007A1229"/>
    <w:rsid w:val="007A1C2F"/>
    <w:rsid w:val="007A1DAD"/>
    <w:rsid w:val="007A1FC9"/>
    <w:rsid w:val="007A20D8"/>
    <w:rsid w:val="007A2B41"/>
    <w:rsid w:val="007A2DC0"/>
    <w:rsid w:val="007A3834"/>
    <w:rsid w:val="007A4879"/>
    <w:rsid w:val="007A4A39"/>
    <w:rsid w:val="007A53E1"/>
    <w:rsid w:val="007A561B"/>
    <w:rsid w:val="007A59BE"/>
    <w:rsid w:val="007A62A4"/>
    <w:rsid w:val="007A6B4D"/>
    <w:rsid w:val="007B0743"/>
    <w:rsid w:val="007B103C"/>
    <w:rsid w:val="007B12C8"/>
    <w:rsid w:val="007B1C42"/>
    <w:rsid w:val="007B2B9B"/>
    <w:rsid w:val="007B2CA2"/>
    <w:rsid w:val="007B2E67"/>
    <w:rsid w:val="007B394B"/>
    <w:rsid w:val="007B4222"/>
    <w:rsid w:val="007B4225"/>
    <w:rsid w:val="007B423A"/>
    <w:rsid w:val="007B497F"/>
    <w:rsid w:val="007B50A0"/>
    <w:rsid w:val="007B64F7"/>
    <w:rsid w:val="007B65C4"/>
    <w:rsid w:val="007B6D7B"/>
    <w:rsid w:val="007B6E88"/>
    <w:rsid w:val="007B72CC"/>
    <w:rsid w:val="007B72E3"/>
    <w:rsid w:val="007B73CD"/>
    <w:rsid w:val="007B7B7C"/>
    <w:rsid w:val="007C00CB"/>
    <w:rsid w:val="007C09FF"/>
    <w:rsid w:val="007C107C"/>
    <w:rsid w:val="007C1A82"/>
    <w:rsid w:val="007C1E06"/>
    <w:rsid w:val="007C2A5A"/>
    <w:rsid w:val="007C2C12"/>
    <w:rsid w:val="007C2F16"/>
    <w:rsid w:val="007C3EA9"/>
    <w:rsid w:val="007C44A6"/>
    <w:rsid w:val="007C4C0A"/>
    <w:rsid w:val="007C4C75"/>
    <w:rsid w:val="007C5149"/>
    <w:rsid w:val="007C5604"/>
    <w:rsid w:val="007C6A38"/>
    <w:rsid w:val="007C6EA8"/>
    <w:rsid w:val="007C7218"/>
    <w:rsid w:val="007C7DEF"/>
    <w:rsid w:val="007D005F"/>
    <w:rsid w:val="007D033C"/>
    <w:rsid w:val="007D0788"/>
    <w:rsid w:val="007D07A8"/>
    <w:rsid w:val="007D0D38"/>
    <w:rsid w:val="007D10A7"/>
    <w:rsid w:val="007D27E0"/>
    <w:rsid w:val="007D2C3B"/>
    <w:rsid w:val="007D2C80"/>
    <w:rsid w:val="007D46B2"/>
    <w:rsid w:val="007D50EE"/>
    <w:rsid w:val="007D5323"/>
    <w:rsid w:val="007D55C5"/>
    <w:rsid w:val="007D5E96"/>
    <w:rsid w:val="007D7CF2"/>
    <w:rsid w:val="007D7E4C"/>
    <w:rsid w:val="007D7E8B"/>
    <w:rsid w:val="007E09AC"/>
    <w:rsid w:val="007E25EA"/>
    <w:rsid w:val="007E2BDD"/>
    <w:rsid w:val="007E2FD3"/>
    <w:rsid w:val="007E3627"/>
    <w:rsid w:val="007E383C"/>
    <w:rsid w:val="007E45D3"/>
    <w:rsid w:val="007E4CAE"/>
    <w:rsid w:val="007E715E"/>
    <w:rsid w:val="007E71C7"/>
    <w:rsid w:val="007E7DDE"/>
    <w:rsid w:val="007F0185"/>
    <w:rsid w:val="007F020D"/>
    <w:rsid w:val="007F0691"/>
    <w:rsid w:val="007F113B"/>
    <w:rsid w:val="007F166D"/>
    <w:rsid w:val="007F2BC7"/>
    <w:rsid w:val="007F3F20"/>
    <w:rsid w:val="007F4AAE"/>
    <w:rsid w:val="007F53B5"/>
    <w:rsid w:val="007F5E32"/>
    <w:rsid w:val="007F7474"/>
    <w:rsid w:val="007F75D4"/>
    <w:rsid w:val="00800704"/>
    <w:rsid w:val="00800B7A"/>
    <w:rsid w:val="0080142C"/>
    <w:rsid w:val="00801826"/>
    <w:rsid w:val="00801955"/>
    <w:rsid w:val="00802A8C"/>
    <w:rsid w:val="008039B1"/>
    <w:rsid w:val="00803B6D"/>
    <w:rsid w:val="008041C9"/>
    <w:rsid w:val="00804871"/>
    <w:rsid w:val="00805597"/>
    <w:rsid w:val="008069A7"/>
    <w:rsid w:val="00810635"/>
    <w:rsid w:val="00810931"/>
    <w:rsid w:val="00810AA9"/>
    <w:rsid w:val="00811063"/>
    <w:rsid w:val="0081215E"/>
    <w:rsid w:val="0081328D"/>
    <w:rsid w:val="00813F3B"/>
    <w:rsid w:val="00815C55"/>
    <w:rsid w:val="008173A9"/>
    <w:rsid w:val="008175A3"/>
    <w:rsid w:val="00817705"/>
    <w:rsid w:val="008209DE"/>
    <w:rsid w:val="0082214A"/>
    <w:rsid w:val="00822194"/>
    <w:rsid w:val="008226A7"/>
    <w:rsid w:val="008228ED"/>
    <w:rsid w:val="008238E0"/>
    <w:rsid w:val="00823D78"/>
    <w:rsid w:val="0082480A"/>
    <w:rsid w:val="008248C5"/>
    <w:rsid w:val="00824950"/>
    <w:rsid w:val="00825DC4"/>
    <w:rsid w:val="00825FB7"/>
    <w:rsid w:val="008267AA"/>
    <w:rsid w:val="00826818"/>
    <w:rsid w:val="00826EB8"/>
    <w:rsid w:val="00827647"/>
    <w:rsid w:val="00830000"/>
    <w:rsid w:val="0083089A"/>
    <w:rsid w:val="00830AD4"/>
    <w:rsid w:val="00831A70"/>
    <w:rsid w:val="00832D78"/>
    <w:rsid w:val="00832DAC"/>
    <w:rsid w:val="008349AB"/>
    <w:rsid w:val="00835FC8"/>
    <w:rsid w:val="00836182"/>
    <w:rsid w:val="008361E0"/>
    <w:rsid w:val="00836C56"/>
    <w:rsid w:val="00836E1C"/>
    <w:rsid w:val="00837099"/>
    <w:rsid w:val="0083792A"/>
    <w:rsid w:val="0084000B"/>
    <w:rsid w:val="008418CF"/>
    <w:rsid w:val="00841E2B"/>
    <w:rsid w:val="008422DF"/>
    <w:rsid w:val="00842E66"/>
    <w:rsid w:val="00844723"/>
    <w:rsid w:val="008447DE"/>
    <w:rsid w:val="008448D7"/>
    <w:rsid w:val="00844E65"/>
    <w:rsid w:val="00845972"/>
    <w:rsid w:val="00847A3A"/>
    <w:rsid w:val="00847FED"/>
    <w:rsid w:val="00850391"/>
    <w:rsid w:val="008509F0"/>
    <w:rsid w:val="008519C9"/>
    <w:rsid w:val="0085249E"/>
    <w:rsid w:val="00852A95"/>
    <w:rsid w:val="00852D93"/>
    <w:rsid w:val="00852FE4"/>
    <w:rsid w:val="00853300"/>
    <w:rsid w:val="00854518"/>
    <w:rsid w:val="00854758"/>
    <w:rsid w:val="00854FE8"/>
    <w:rsid w:val="008553AD"/>
    <w:rsid w:val="00855C00"/>
    <w:rsid w:val="00855EA0"/>
    <w:rsid w:val="00857BC4"/>
    <w:rsid w:val="00860171"/>
    <w:rsid w:val="0086018B"/>
    <w:rsid w:val="00861473"/>
    <w:rsid w:val="0086175E"/>
    <w:rsid w:val="00862988"/>
    <w:rsid w:val="00862FC4"/>
    <w:rsid w:val="008635F4"/>
    <w:rsid w:val="00863752"/>
    <w:rsid w:val="00863B49"/>
    <w:rsid w:val="00864187"/>
    <w:rsid w:val="00864849"/>
    <w:rsid w:val="008648E7"/>
    <w:rsid w:val="0086520E"/>
    <w:rsid w:val="00865479"/>
    <w:rsid w:val="00865B15"/>
    <w:rsid w:val="008663B6"/>
    <w:rsid w:val="00866E45"/>
    <w:rsid w:val="00867244"/>
    <w:rsid w:val="00871693"/>
    <w:rsid w:val="00871FA2"/>
    <w:rsid w:val="0087418E"/>
    <w:rsid w:val="00875592"/>
    <w:rsid w:val="00875F8F"/>
    <w:rsid w:val="0087612F"/>
    <w:rsid w:val="008820E4"/>
    <w:rsid w:val="00882471"/>
    <w:rsid w:val="008824A7"/>
    <w:rsid w:val="00883C37"/>
    <w:rsid w:val="00883DB6"/>
    <w:rsid w:val="00884286"/>
    <w:rsid w:val="00884BEC"/>
    <w:rsid w:val="00887DA2"/>
    <w:rsid w:val="00887F20"/>
    <w:rsid w:val="00887FBD"/>
    <w:rsid w:val="00890903"/>
    <w:rsid w:val="008924F4"/>
    <w:rsid w:val="0089381F"/>
    <w:rsid w:val="00893D06"/>
    <w:rsid w:val="00893EF3"/>
    <w:rsid w:val="008950E5"/>
    <w:rsid w:val="008966CD"/>
    <w:rsid w:val="00896993"/>
    <w:rsid w:val="00896B58"/>
    <w:rsid w:val="00897142"/>
    <w:rsid w:val="0089717C"/>
    <w:rsid w:val="00897CE9"/>
    <w:rsid w:val="00897FA0"/>
    <w:rsid w:val="008A0CC3"/>
    <w:rsid w:val="008A19C2"/>
    <w:rsid w:val="008A1E4C"/>
    <w:rsid w:val="008A274A"/>
    <w:rsid w:val="008A2ABE"/>
    <w:rsid w:val="008A2ECE"/>
    <w:rsid w:val="008A40C4"/>
    <w:rsid w:val="008A5F90"/>
    <w:rsid w:val="008A619A"/>
    <w:rsid w:val="008A7CC5"/>
    <w:rsid w:val="008B2803"/>
    <w:rsid w:val="008B28C6"/>
    <w:rsid w:val="008B2A08"/>
    <w:rsid w:val="008B2B45"/>
    <w:rsid w:val="008B3E61"/>
    <w:rsid w:val="008B40FB"/>
    <w:rsid w:val="008B450A"/>
    <w:rsid w:val="008B4C4A"/>
    <w:rsid w:val="008B5BFE"/>
    <w:rsid w:val="008B5C86"/>
    <w:rsid w:val="008B5F16"/>
    <w:rsid w:val="008B6D33"/>
    <w:rsid w:val="008B7B63"/>
    <w:rsid w:val="008B7E26"/>
    <w:rsid w:val="008B7FCC"/>
    <w:rsid w:val="008C0065"/>
    <w:rsid w:val="008C04BF"/>
    <w:rsid w:val="008C1359"/>
    <w:rsid w:val="008C2E1F"/>
    <w:rsid w:val="008C569F"/>
    <w:rsid w:val="008C6257"/>
    <w:rsid w:val="008C6CCB"/>
    <w:rsid w:val="008C7436"/>
    <w:rsid w:val="008C7885"/>
    <w:rsid w:val="008C7B0D"/>
    <w:rsid w:val="008D1461"/>
    <w:rsid w:val="008D18C8"/>
    <w:rsid w:val="008D1AD9"/>
    <w:rsid w:val="008D2F50"/>
    <w:rsid w:val="008D3899"/>
    <w:rsid w:val="008D3A64"/>
    <w:rsid w:val="008D3AA6"/>
    <w:rsid w:val="008D3B6F"/>
    <w:rsid w:val="008D476F"/>
    <w:rsid w:val="008D4A32"/>
    <w:rsid w:val="008D551A"/>
    <w:rsid w:val="008D56B9"/>
    <w:rsid w:val="008D5F53"/>
    <w:rsid w:val="008D65B2"/>
    <w:rsid w:val="008D6685"/>
    <w:rsid w:val="008D6AD8"/>
    <w:rsid w:val="008D748F"/>
    <w:rsid w:val="008E0A4C"/>
    <w:rsid w:val="008E0B4F"/>
    <w:rsid w:val="008E1113"/>
    <w:rsid w:val="008E1390"/>
    <w:rsid w:val="008E1534"/>
    <w:rsid w:val="008E192D"/>
    <w:rsid w:val="008E2524"/>
    <w:rsid w:val="008E2887"/>
    <w:rsid w:val="008E2B9A"/>
    <w:rsid w:val="008E3674"/>
    <w:rsid w:val="008E3B81"/>
    <w:rsid w:val="008E47FC"/>
    <w:rsid w:val="008E5A13"/>
    <w:rsid w:val="008E6119"/>
    <w:rsid w:val="008E6414"/>
    <w:rsid w:val="008E6777"/>
    <w:rsid w:val="008E692D"/>
    <w:rsid w:val="008E6C78"/>
    <w:rsid w:val="008E7147"/>
    <w:rsid w:val="008E7BDF"/>
    <w:rsid w:val="008E7E36"/>
    <w:rsid w:val="008F058F"/>
    <w:rsid w:val="008F0BD4"/>
    <w:rsid w:val="008F0C97"/>
    <w:rsid w:val="008F1745"/>
    <w:rsid w:val="008F2A04"/>
    <w:rsid w:val="008F2BBA"/>
    <w:rsid w:val="008F2CCB"/>
    <w:rsid w:val="008F3232"/>
    <w:rsid w:val="008F3475"/>
    <w:rsid w:val="008F3BD8"/>
    <w:rsid w:val="008F419A"/>
    <w:rsid w:val="008F41CF"/>
    <w:rsid w:val="008F445C"/>
    <w:rsid w:val="008F5872"/>
    <w:rsid w:val="008F5C1A"/>
    <w:rsid w:val="008F5CA8"/>
    <w:rsid w:val="008F5D20"/>
    <w:rsid w:val="008F644B"/>
    <w:rsid w:val="008F6591"/>
    <w:rsid w:val="008F6D9C"/>
    <w:rsid w:val="008F71F1"/>
    <w:rsid w:val="008F769D"/>
    <w:rsid w:val="00900653"/>
    <w:rsid w:val="00900994"/>
    <w:rsid w:val="00902A14"/>
    <w:rsid w:val="00902A84"/>
    <w:rsid w:val="00902A8A"/>
    <w:rsid w:val="009034EE"/>
    <w:rsid w:val="00903E18"/>
    <w:rsid w:val="009046B1"/>
    <w:rsid w:val="0090471D"/>
    <w:rsid w:val="00904896"/>
    <w:rsid w:val="00905763"/>
    <w:rsid w:val="00905CFF"/>
    <w:rsid w:val="00905EE0"/>
    <w:rsid w:val="00906E50"/>
    <w:rsid w:val="00906E61"/>
    <w:rsid w:val="0090715E"/>
    <w:rsid w:val="0090739B"/>
    <w:rsid w:val="009073EC"/>
    <w:rsid w:val="00907894"/>
    <w:rsid w:val="0091100B"/>
    <w:rsid w:val="009111F3"/>
    <w:rsid w:val="00912D64"/>
    <w:rsid w:val="00912D73"/>
    <w:rsid w:val="00914209"/>
    <w:rsid w:val="00914602"/>
    <w:rsid w:val="00914D63"/>
    <w:rsid w:val="00914E76"/>
    <w:rsid w:val="00914F73"/>
    <w:rsid w:val="00914FEE"/>
    <w:rsid w:val="00915A76"/>
    <w:rsid w:val="00915CEE"/>
    <w:rsid w:val="00916281"/>
    <w:rsid w:val="00916830"/>
    <w:rsid w:val="00921325"/>
    <w:rsid w:val="009214A2"/>
    <w:rsid w:val="00922034"/>
    <w:rsid w:val="00922BE2"/>
    <w:rsid w:val="009233FE"/>
    <w:rsid w:val="00924702"/>
    <w:rsid w:val="00924995"/>
    <w:rsid w:val="00924F80"/>
    <w:rsid w:val="00925787"/>
    <w:rsid w:val="0092578A"/>
    <w:rsid w:val="00926463"/>
    <w:rsid w:val="009264A2"/>
    <w:rsid w:val="00926A1F"/>
    <w:rsid w:val="009275E1"/>
    <w:rsid w:val="00927B78"/>
    <w:rsid w:val="0093052D"/>
    <w:rsid w:val="009319F2"/>
    <w:rsid w:val="00931AD8"/>
    <w:rsid w:val="00932061"/>
    <w:rsid w:val="009326AF"/>
    <w:rsid w:val="00933838"/>
    <w:rsid w:val="009341CB"/>
    <w:rsid w:val="009353EE"/>
    <w:rsid w:val="009355DC"/>
    <w:rsid w:val="009368A8"/>
    <w:rsid w:val="00936B3C"/>
    <w:rsid w:val="00936C44"/>
    <w:rsid w:val="00936E03"/>
    <w:rsid w:val="00937B47"/>
    <w:rsid w:val="009403B0"/>
    <w:rsid w:val="0094063A"/>
    <w:rsid w:val="00940B37"/>
    <w:rsid w:val="00941013"/>
    <w:rsid w:val="009415FC"/>
    <w:rsid w:val="00941E11"/>
    <w:rsid w:val="009425D1"/>
    <w:rsid w:val="00942C83"/>
    <w:rsid w:val="009447FD"/>
    <w:rsid w:val="00945148"/>
    <w:rsid w:val="00945BD2"/>
    <w:rsid w:val="0094633D"/>
    <w:rsid w:val="0095212D"/>
    <w:rsid w:val="009526A1"/>
    <w:rsid w:val="009527B0"/>
    <w:rsid w:val="00952BB2"/>
    <w:rsid w:val="0095312D"/>
    <w:rsid w:val="0095347C"/>
    <w:rsid w:val="00953517"/>
    <w:rsid w:val="0095485D"/>
    <w:rsid w:val="00954A0D"/>
    <w:rsid w:val="009552EB"/>
    <w:rsid w:val="00955E22"/>
    <w:rsid w:val="00960DB5"/>
    <w:rsid w:val="00961510"/>
    <w:rsid w:val="009622E5"/>
    <w:rsid w:val="00962455"/>
    <w:rsid w:val="009638B7"/>
    <w:rsid w:val="00963B73"/>
    <w:rsid w:val="00963EA2"/>
    <w:rsid w:val="00963F69"/>
    <w:rsid w:val="00964D54"/>
    <w:rsid w:val="00965224"/>
    <w:rsid w:val="00965273"/>
    <w:rsid w:val="0096538E"/>
    <w:rsid w:val="00965820"/>
    <w:rsid w:val="00965C40"/>
    <w:rsid w:val="00965D7F"/>
    <w:rsid w:val="009701CE"/>
    <w:rsid w:val="009716AD"/>
    <w:rsid w:val="00972290"/>
    <w:rsid w:val="0097281E"/>
    <w:rsid w:val="00972AA6"/>
    <w:rsid w:val="009754FC"/>
    <w:rsid w:val="00975F9F"/>
    <w:rsid w:val="00976BF8"/>
    <w:rsid w:val="00976E6E"/>
    <w:rsid w:val="0097709F"/>
    <w:rsid w:val="0097725C"/>
    <w:rsid w:val="00977477"/>
    <w:rsid w:val="009800EE"/>
    <w:rsid w:val="009801ED"/>
    <w:rsid w:val="00980C66"/>
    <w:rsid w:val="00980D9F"/>
    <w:rsid w:val="009812F8"/>
    <w:rsid w:val="00982367"/>
    <w:rsid w:val="00983354"/>
    <w:rsid w:val="009836E0"/>
    <w:rsid w:val="00985945"/>
    <w:rsid w:val="00985DCE"/>
    <w:rsid w:val="0098671E"/>
    <w:rsid w:val="00987514"/>
    <w:rsid w:val="0099022C"/>
    <w:rsid w:val="0099064B"/>
    <w:rsid w:val="00990BCF"/>
    <w:rsid w:val="00990D9C"/>
    <w:rsid w:val="00990DFB"/>
    <w:rsid w:val="009912E9"/>
    <w:rsid w:val="009916AF"/>
    <w:rsid w:val="00991810"/>
    <w:rsid w:val="0099204F"/>
    <w:rsid w:val="009924E0"/>
    <w:rsid w:val="00993A62"/>
    <w:rsid w:val="0099405C"/>
    <w:rsid w:val="0099546A"/>
    <w:rsid w:val="0099560A"/>
    <w:rsid w:val="00996978"/>
    <w:rsid w:val="009A0D6D"/>
    <w:rsid w:val="009A1460"/>
    <w:rsid w:val="009A1808"/>
    <w:rsid w:val="009A1BA2"/>
    <w:rsid w:val="009A22B3"/>
    <w:rsid w:val="009A316D"/>
    <w:rsid w:val="009A4022"/>
    <w:rsid w:val="009A4886"/>
    <w:rsid w:val="009A5473"/>
    <w:rsid w:val="009A5696"/>
    <w:rsid w:val="009A6A40"/>
    <w:rsid w:val="009B013F"/>
    <w:rsid w:val="009B0516"/>
    <w:rsid w:val="009B13BF"/>
    <w:rsid w:val="009B2128"/>
    <w:rsid w:val="009B3681"/>
    <w:rsid w:val="009B389E"/>
    <w:rsid w:val="009B4051"/>
    <w:rsid w:val="009B4527"/>
    <w:rsid w:val="009B4FEB"/>
    <w:rsid w:val="009B5560"/>
    <w:rsid w:val="009B636D"/>
    <w:rsid w:val="009B64A4"/>
    <w:rsid w:val="009B7689"/>
    <w:rsid w:val="009C038D"/>
    <w:rsid w:val="009C1DC3"/>
    <w:rsid w:val="009C232F"/>
    <w:rsid w:val="009C2BD3"/>
    <w:rsid w:val="009C2C73"/>
    <w:rsid w:val="009C2D26"/>
    <w:rsid w:val="009C2DF7"/>
    <w:rsid w:val="009C2F54"/>
    <w:rsid w:val="009C332C"/>
    <w:rsid w:val="009C4314"/>
    <w:rsid w:val="009C4EF6"/>
    <w:rsid w:val="009C5B16"/>
    <w:rsid w:val="009C6329"/>
    <w:rsid w:val="009C7384"/>
    <w:rsid w:val="009C73CD"/>
    <w:rsid w:val="009C7D26"/>
    <w:rsid w:val="009C7E01"/>
    <w:rsid w:val="009D0D10"/>
    <w:rsid w:val="009D1250"/>
    <w:rsid w:val="009D2442"/>
    <w:rsid w:val="009D3E9C"/>
    <w:rsid w:val="009D423F"/>
    <w:rsid w:val="009D4415"/>
    <w:rsid w:val="009D6E1E"/>
    <w:rsid w:val="009D7851"/>
    <w:rsid w:val="009E01CE"/>
    <w:rsid w:val="009E3034"/>
    <w:rsid w:val="009E35AC"/>
    <w:rsid w:val="009E5058"/>
    <w:rsid w:val="009E5636"/>
    <w:rsid w:val="009E5867"/>
    <w:rsid w:val="009E58B2"/>
    <w:rsid w:val="009F0911"/>
    <w:rsid w:val="009F0E99"/>
    <w:rsid w:val="009F185B"/>
    <w:rsid w:val="009F19EC"/>
    <w:rsid w:val="009F273E"/>
    <w:rsid w:val="009F346C"/>
    <w:rsid w:val="009F3AB9"/>
    <w:rsid w:val="009F42BD"/>
    <w:rsid w:val="009F4BED"/>
    <w:rsid w:val="009F53A1"/>
    <w:rsid w:val="009F75E9"/>
    <w:rsid w:val="009F78CE"/>
    <w:rsid w:val="00A0037A"/>
    <w:rsid w:val="00A00904"/>
    <w:rsid w:val="00A014A5"/>
    <w:rsid w:val="00A01755"/>
    <w:rsid w:val="00A023E0"/>
    <w:rsid w:val="00A02EE0"/>
    <w:rsid w:val="00A03757"/>
    <w:rsid w:val="00A04B70"/>
    <w:rsid w:val="00A05C5E"/>
    <w:rsid w:val="00A065F8"/>
    <w:rsid w:val="00A0673B"/>
    <w:rsid w:val="00A06AE4"/>
    <w:rsid w:val="00A0758B"/>
    <w:rsid w:val="00A10581"/>
    <w:rsid w:val="00A110F2"/>
    <w:rsid w:val="00A113A8"/>
    <w:rsid w:val="00A12079"/>
    <w:rsid w:val="00A129E7"/>
    <w:rsid w:val="00A139A2"/>
    <w:rsid w:val="00A13E71"/>
    <w:rsid w:val="00A1418D"/>
    <w:rsid w:val="00A14734"/>
    <w:rsid w:val="00A14C8B"/>
    <w:rsid w:val="00A14D62"/>
    <w:rsid w:val="00A15659"/>
    <w:rsid w:val="00A16983"/>
    <w:rsid w:val="00A16EF0"/>
    <w:rsid w:val="00A17585"/>
    <w:rsid w:val="00A1763D"/>
    <w:rsid w:val="00A179D9"/>
    <w:rsid w:val="00A17A6E"/>
    <w:rsid w:val="00A17D41"/>
    <w:rsid w:val="00A17E7E"/>
    <w:rsid w:val="00A20270"/>
    <w:rsid w:val="00A209C4"/>
    <w:rsid w:val="00A20C32"/>
    <w:rsid w:val="00A220E4"/>
    <w:rsid w:val="00A22205"/>
    <w:rsid w:val="00A22312"/>
    <w:rsid w:val="00A227D7"/>
    <w:rsid w:val="00A22B9F"/>
    <w:rsid w:val="00A2323C"/>
    <w:rsid w:val="00A23498"/>
    <w:rsid w:val="00A23876"/>
    <w:rsid w:val="00A23B39"/>
    <w:rsid w:val="00A23FD0"/>
    <w:rsid w:val="00A244EF"/>
    <w:rsid w:val="00A24C47"/>
    <w:rsid w:val="00A24CB0"/>
    <w:rsid w:val="00A25192"/>
    <w:rsid w:val="00A25F3D"/>
    <w:rsid w:val="00A262EF"/>
    <w:rsid w:val="00A30657"/>
    <w:rsid w:val="00A309E7"/>
    <w:rsid w:val="00A30BB9"/>
    <w:rsid w:val="00A3109D"/>
    <w:rsid w:val="00A3141C"/>
    <w:rsid w:val="00A32528"/>
    <w:rsid w:val="00A32C3F"/>
    <w:rsid w:val="00A32EE0"/>
    <w:rsid w:val="00A338D0"/>
    <w:rsid w:val="00A34A52"/>
    <w:rsid w:val="00A34E50"/>
    <w:rsid w:val="00A36F60"/>
    <w:rsid w:val="00A379B7"/>
    <w:rsid w:val="00A403E1"/>
    <w:rsid w:val="00A41529"/>
    <w:rsid w:val="00A42AA7"/>
    <w:rsid w:val="00A42ABB"/>
    <w:rsid w:val="00A438A8"/>
    <w:rsid w:val="00A441D0"/>
    <w:rsid w:val="00A441EC"/>
    <w:rsid w:val="00A451FB"/>
    <w:rsid w:val="00A4522B"/>
    <w:rsid w:val="00A452A6"/>
    <w:rsid w:val="00A4640F"/>
    <w:rsid w:val="00A46693"/>
    <w:rsid w:val="00A46CB3"/>
    <w:rsid w:val="00A46D95"/>
    <w:rsid w:val="00A47088"/>
    <w:rsid w:val="00A51348"/>
    <w:rsid w:val="00A51CF5"/>
    <w:rsid w:val="00A52207"/>
    <w:rsid w:val="00A5374A"/>
    <w:rsid w:val="00A53D84"/>
    <w:rsid w:val="00A53E62"/>
    <w:rsid w:val="00A551B1"/>
    <w:rsid w:val="00A56AA1"/>
    <w:rsid w:val="00A57767"/>
    <w:rsid w:val="00A57D4B"/>
    <w:rsid w:val="00A60612"/>
    <w:rsid w:val="00A60B02"/>
    <w:rsid w:val="00A6191D"/>
    <w:rsid w:val="00A639FF"/>
    <w:rsid w:val="00A64D82"/>
    <w:rsid w:val="00A65269"/>
    <w:rsid w:val="00A65323"/>
    <w:rsid w:val="00A65393"/>
    <w:rsid w:val="00A655AB"/>
    <w:rsid w:val="00A658E3"/>
    <w:rsid w:val="00A6599B"/>
    <w:rsid w:val="00A660CF"/>
    <w:rsid w:val="00A66339"/>
    <w:rsid w:val="00A66D18"/>
    <w:rsid w:val="00A66E00"/>
    <w:rsid w:val="00A66E9F"/>
    <w:rsid w:val="00A6733A"/>
    <w:rsid w:val="00A6761F"/>
    <w:rsid w:val="00A67F09"/>
    <w:rsid w:val="00A67FD4"/>
    <w:rsid w:val="00A719D3"/>
    <w:rsid w:val="00A7287B"/>
    <w:rsid w:val="00A72EC0"/>
    <w:rsid w:val="00A74502"/>
    <w:rsid w:val="00A75193"/>
    <w:rsid w:val="00A7557B"/>
    <w:rsid w:val="00A75F62"/>
    <w:rsid w:val="00A76508"/>
    <w:rsid w:val="00A76761"/>
    <w:rsid w:val="00A767B7"/>
    <w:rsid w:val="00A76CEA"/>
    <w:rsid w:val="00A76FAB"/>
    <w:rsid w:val="00A77512"/>
    <w:rsid w:val="00A77DDA"/>
    <w:rsid w:val="00A80112"/>
    <w:rsid w:val="00A80201"/>
    <w:rsid w:val="00A818AF"/>
    <w:rsid w:val="00A81BAA"/>
    <w:rsid w:val="00A81C79"/>
    <w:rsid w:val="00A8235D"/>
    <w:rsid w:val="00A823D4"/>
    <w:rsid w:val="00A83984"/>
    <w:rsid w:val="00A83F93"/>
    <w:rsid w:val="00A8453D"/>
    <w:rsid w:val="00A8495D"/>
    <w:rsid w:val="00A84DFF"/>
    <w:rsid w:val="00A84EAE"/>
    <w:rsid w:val="00A857BC"/>
    <w:rsid w:val="00A85E34"/>
    <w:rsid w:val="00A86BD7"/>
    <w:rsid w:val="00A871EC"/>
    <w:rsid w:val="00A87683"/>
    <w:rsid w:val="00A9068F"/>
    <w:rsid w:val="00A91358"/>
    <w:rsid w:val="00A9153F"/>
    <w:rsid w:val="00A917F9"/>
    <w:rsid w:val="00A91D6E"/>
    <w:rsid w:val="00A9228A"/>
    <w:rsid w:val="00A922F7"/>
    <w:rsid w:val="00A94C9F"/>
    <w:rsid w:val="00A96D9D"/>
    <w:rsid w:val="00A96E70"/>
    <w:rsid w:val="00A97512"/>
    <w:rsid w:val="00AA1215"/>
    <w:rsid w:val="00AA1527"/>
    <w:rsid w:val="00AA2A14"/>
    <w:rsid w:val="00AA2F1B"/>
    <w:rsid w:val="00AA2FE2"/>
    <w:rsid w:val="00AA3FEC"/>
    <w:rsid w:val="00AA49C5"/>
    <w:rsid w:val="00AA4D4C"/>
    <w:rsid w:val="00AA4FCE"/>
    <w:rsid w:val="00AA5016"/>
    <w:rsid w:val="00AA5678"/>
    <w:rsid w:val="00AA5D0D"/>
    <w:rsid w:val="00AA663E"/>
    <w:rsid w:val="00AA668E"/>
    <w:rsid w:val="00AA6BAD"/>
    <w:rsid w:val="00AA7797"/>
    <w:rsid w:val="00AB0826"/>
    <w:rsid w:val="00AB0B49"/>
    <w:rsid w:val="00AB0E34"/>
    <w:rsid w:val="00AB13B7"/>
    <w:rsid w:val="00AB17CB"/>
    <w:rsid w:val="00AB2200"/>
    <w:rsid w:val="00AB2400"/>
    <w:rsid w:val="00AB2661"/>
    <w:rsid w:val="00AB299B"/>
    <w:rsid w:val="00AB2D7E"/>
    <w:rsid w:val="00AB32ED"/>
    <w:rsid w:val="00AB36E0"/>
    <w:rsid w:val="00AB370F"/>
    <w:rsid w:val="00AB37BB"/>
    <w:rsid w:val="00AB40EB"/>
    <w:rsid w:val="00AB4BC5"/>
    <w:rsid w:val="00AB4F86"/>
    <w:rsid w:val="00AB54C0"/>
    <w:rsid w:val="00AB5BD5"/>
    <w:rsid w:val="00AB6B7C"/>
    <w:rsid w:val="00AB7AA2"/>
    <w:rsid w:val="00AC039A"/>
    <w:rsid w:val="00AC0968"/>
    <w:rsid w:val="00AC09D4"/>
    <w:rsid w:val="00AC0A5E"/>
    <w:rsid w:val="00AC1181"/>
    <w:rsid w:val="00AC260A"/>
    <w:rsid w:val="00AC2D93"/>
    <w:rsid w:val="00AC33CB"/>
    <w:rsid w:val="00AC4234"/>
    <w:rsid w:val="00AC471F"/>
    <w:rsid w:val="00AC56C6"/>
    <w:rsid w:val="00AC6532"/>
    <w:rsid w:val="00AC750D"/>
    <w:rsid w:val="00AC7AD7"/>
    <w:rsid w:val="00AC7DC4"/>
    <w:rsid w:val="00AD0E9A"/>
    <w:rsid w:val="00AD148A"/>
    <w:rsid w:val="00AD1A91"/>
    <w:rsid w:val="00AD34B7"/>
    <w:rsid w:val="00AD39FB"/>
    <w:rsid w:val="00AD3B56"/>
    <w:rsid w:val="00AD3D86"/>
    <w:rsid w:val="00AD4318"/>
    <w:rsid w:val="00AD4C40"/>
    <w:rsid w:val="00AD4EFB"/>
    <w:rsid w:val="00AD5C8D"/>
    <w:rsid w:val="00AD5CD0"/>
    <w:rsid w:val="00AD5FFB"/>
    <w:rsid w:val="00AD78D3"/>
    <w:rsid w:val="00AE0373"/>
    <w:rsid w:val="00AE0499"/>
    <w:rsid w:val="00AE10FC"/>
    <w:rsid w:val="00AE1442"/>
    <w:rsid w:val="00AE21E1"/>
    <w:rsid w:val="00AE2CA0"/>
    <w:rsid w:val="00AE31E7"/>
    <w:rsid w:val="00AE46C8"/>
    <w:rsid w:val="00AE49F7"/>
    <w:rsid w:val="00AE4E06"/>
    <w:rsid w:val="00AE50FF"/>
    <w:rsid w:val="00AE5D5F"/>
    <w:rsid w:val="00AE6068"/>
    <w:rsid w:val="00AE6372"/>
    <w:rsid w:val="00AE6CCD"/>
    <w:rsid w:val="00AE7010"/>
    <w:rsid w:val="00AE7348"/>
    <w:rsid w:val="00AF0A17"/>
    <w:rsid w:val="00AF0C45"/>
    <w:rsid w:val="00AF0E52"/>
    <w:rsid w:val="00AF113F"/>
    <w:rsid w:val="00AF1680"/>
    <w:rsid w:val="00AF1913"/>
    <w:rsid w:val="00AF1A1F"/>
    <w:rsid w:val="00AF1A63"/>
    <w:rsid w:val="00AF2D63"/>
    <w:rsid w:val="00AF3AEF"/>
    <w:rsid w:val="00AF5000"/>
    <w:rsid w:val="00AF56C1"/>
    <w:rsid w:val="00AF5808"/>
    <w:rsid w:val="00AF5FD0"/>
    <w:rsid w:val="00AF7400"/>
    <w:rsid w:val="00AF7699"/>
    <w:rsid w:val="00B001EB"/>
    <w:rsid w:val="00B0025D"/>
    <w:rsid w:val="00B005B8"/>
    <w:rsid w:val="00B00DDB"/>
    <w:rsid w:val="00B01814"/>
    <w:rsid w:val="00B01C39"/>
    <w:rsid w:val="00B04E0E"/>
    <w:rsid w:val="00B0589A"/>
    <w:rsid w:val="00B06AE3"/>
    <w:rsid w:val="00B06E4B"/>
    <w:rsid w:val="00B07541"/>
    <w:rsid w:val="00B078E0"/>
    <w:rsid w:val="00B10925"/>
    <w:rsid w:val="00B10A37"/>
    <w:rsid w:val="00B12860"/>
    <w:rsid w:val="00B13777"/>
    <w:rsid w:val="00B1443C"/>
    <w:rsid w:val="00B148A0"/>
    <w:rsid w:val="00B14D28"/>
    <w:rsid w:val="00B156C0"/>
    <w:rsid w:val="00B16445"/>
    <w:rsid w:val="00B16B46"/>
    <w:rsid w:val="00B17018"/>
    <w:rsid w:val="00B174EB"/>
    <w:rsid w:val="00B177AB"/>
    <w:rsid w:val="00B17D1D"/>
    <w:rsid w:val="00B17DE1"/>
    <w:rsid w:val="00B2028F"/>
    <w:rsid w:val="00B21C59"/>
    <w:rsid w:val="00B21E73"/>
    <w:rsid w:val="00B2227C"/>
    <w:rsid w:val="00B231CE"/>
    <w:rsid w:val="00B240B9"/>
    <w:rsid w:val="00B247BC"/>
    <w:rsid w:val="00B248EE"/>
    <w:rsid w:val="00B24B0B"/>
    <w:rsid w:val="00B251A3"/>
    <w:rsid w:val="00B25297"/>
    <w:rsid w:val="00B25507"/>
    <w:rsid w:val="00B2569E"/>
    <w:rsid w:val="00B257E0"/>
    <w:rsid w:val="00B26562"/>
    <w:rsid w:val="00B2711C"/>
    <w:rsid w:val="00B27B4F"/>
    <w:rsid w:val="00B30B56"/>
    <w:rsid w:val="00B30CB1"/>
    <w:rsid w:val="00B314CE"/>
    <w:rsid w:val="00B31B0E"/>
    <w:rsid w:val="00B327A7"/>
    <w:rsid w:val="00B3289F"/>
    <w:rsid w:val="00B32B13"/>
    <w:rsid w:val="00B32D78"/>
    <w:rsid w:val="00B36475"/>
    <w:rsid w:val="00B3652F"/>
    <w:rsid w:val="00B36566"/>
    <w:rsid w:val="00B36889"/>
    <w:rsid w:val="00B36E0D"/>
    <w:rsid w:val="00B3781F"/>
    <w:rsid w:val="00B4072E"/>
    <w:rsid w:val="00B41023"/>
    <w:rsid w:val="00B41209"/>
    <w:rsid w:val="00B426DF"/>
    <w:rsid w:val="00B42BA4"/>
    <w:rsid w:val="00B431BD"/>
    <w:rsid w:val="00B43D9D"/>
    <w:rsid w:val="00B43E9F"/>
    <w:rsid w:val="00B442A7"/>
    <w:rsid w:val="00B444C3"/>
    <w:rsid w:val="00B4476E"/>
    <w:rsid w:val="00B44AA1"/>
    <w:rsid w:val="00B467A5"/>
    <w:rsid w:val="00B47818"/>
    <w:rsid w:val="00B47938"/>
    <w:rsid w:val="00B47EFE"/>
    <w:rsid w:val="00B505C4"/>
    <w:rsid w:val="00B5066A"/>
    <w:rsid w:val="00B506F8"/>
    <w:rsid w:val="00B508CB"/>
    <w:rsid w:val="00B51F6E"/>
    <w:rsid w:val="00B528F6"/>
    <w:rsid w:val="00B52FC9"/>
    <w:rsid w:val="00B53A93"/>
    <w:rsid w:val="00B53F07"/>
    <w:rsid w:val="00B54954"/>
    <w:rsid w:val="00B54C57"/>
    <w:rsid w:val="00B55443"/>
    <w:rsid w:val="00B55CEC"/>
    <w:rsid w:val="00B55EBF"/>
    <w:rsid w:val="00B5777D"/>
    <w:rsid w:val="00B577EB"/>
    <w:rsid w:val="00B57884"/>
    <w:rsid w:val="00B61201"/>
    <w:rsid w:val="00B62A0D"/>
    <w:rsid w:val="00B63478"/>
    <w:rsid w:val="00B63660"/>
    <w:rsid w:val="00B643DB"/>
    <w:rsid w:val="00B65E1C"/>
    <w:rsid w:val="00B6628F"/>
    <w:rsid w:val="00B66347"/>
    <w:rsid w:val="00B6639F"/>
    <w:rsid w:val="00B6657B"/>
    <w:rsid w:val="00B700B5"/>
    <w:rsid w:val="00B71337"/>
    <w:rsid w:val="00B7235D"/>
    <w:rsid w:val="00B72DBA"/>
    <w:rsid w:val="00B73686"/>
    <w:rsid w:val="00B737B7"/>
    <w:rsid w:val="00B73892"/>
    <w:rsid w:val="00B73A96"/>
    <w:rsid w:val="00B73D69"/>
    <w:rsid w:val="00B74281"/>
    <w:rsid w:val="00B746AC"/>
    <w:rsid w:val="00B75131"/>
    <w:rsid w:val="00B7597F"/>
    <w:rsid w:val="00B75C4B"/>
    <w:rsid w:val="00B766E0"/>
    <w:rsid w:val="00B77127"/>
    <w:rsid w:val="00B7744C"/>
    <w:rsid w:val="00B80C6C"/>
    <w:rsid w:val="00B82929"/>
    <w:rsid w:val="00B831D6"/>
    <w:rsid w:val="00B8389A"/>
    <w:rsid w:val="00B85C85"/>
    <w:rsid w:val="00B8610A"/>
    <w:rsid w:val="00B86923"/>
    <w:rsid w:val="00B86C28"/>
    <w:rsid w:val="00B8739D"/>
    <w:rsid w:val="00B8758C"/>
    <w:rsid w:val="00B8773A"/>
    <w:rsid w:val="00B90354"/>
    <w:rsid w:val="00B91C0D"/>
    <w:rsid w:val="00B91E76"/>
    <w:rsid w:val="00B91FC4"/>
    <w:rsid w:val="00B92113"/>
    <w:rsid w:val="00B930A6"/>
    <w:rsid w:val="00B93E0A"/>
    <w:rsid w:val="00B93F4B"/>
    <w:rsid w:val="00B9433C"/>
    <w:rsid w:val="00B94659"/>
    <w:rsid w:val="00B94F5A"/>
    <w:rsid w:val="00B951A7"/>
    <w:rsid w:val="00B9629A"/>
    <w:rsid w:val="00B963B4"/>
    <w:rsid w:val="00B979D6"/>
    <w:rsid w:val="00B97FDD"/>
    <w:rsid w:val="00BA04AF"/>
    <w:rsid w:val="00BA0E0B"/>
    <w:rsid w:val="00BA0F73"/>
    <w:rsid w:val="00BA1682"/>
    <w:rsid w:val="00BA1A7D"/>
    <w:rsid w:val="00BA1B4B"/>
    <w:rsid w:val="00BA1D1A"/>
    <w:rsid w:val="00BA2316"/>
    <w:rsid w:val="00BA26A5"/>
    <w:rsid w:val="00BA334B"/>
    <w:rsid w:val="00BA368C"/>
    <w:rsid w:val="00BA3B31"/>
    <w:rsid w:val="00BA498E"/>
    <w:rsid w:val="00BA4BEA"/>
    <w:rsid w:val="00BA61C0"/>
    <w:rsid w:val="00BA642B"/>
    <w:rsid w:val="00BA769F"/>
    <w:rsid w:val="00BB0200"/>
    <w:rsid w:val="00BB0571"/>
    <w:rsid w:val="00BB112F"/>
    <w:rsid w:val="00BB1544"/>
    <w:rsid w:val="00BB1661"/>
    <w:rsid w:val="00BB2ED9"/>
    <w:rsid w:val="00BB2F04"/>
    <w:rsid w:val="00BB40CB"/>
    <w:rsid w:val="00BB4B6F"/>
    <w:rsid w:val="00BB55E5"/>
    <w:rsid w:val="00BB61FF"/>
    <w:rsid w:val="00BB68AB"/>
    <w:rsid w:val="00BB6C49"/>
    <w:rsid w:val="00BB6DBD"/>
    <w:rsid w:val="00BB7A0E"/>
    <w:rsid w:val="00BB7D36"/>
    <w:rsid w:val="00BB7FC2"/>
    <w:rsid w:val="00BC0300"/>
    <w:rsid w:val="00BC0317"/>
    <w:rsid w:val="00BC0DF4"/>
    <w:rsid w:val="00BC0F22"/>
    <w:rsid w:val="00BC119E"/>
    <w:rsid w:val="00BC232F"/>
    <w:rsid w:val="00BC2529"/>
    <w:rsid w:val="00BC2D88"/>
    <w:rsid w:val="00BC31E3"/>
    <w:rsid w:val="00BC3A0B"/>
    <w:rsid w:val="00BC3AEA"/>
    <w:rsid w:val="00BC4D17"/>
    <w:rsid w:val="00BC5AD0"/>
    <w:rsid w:val="00BC65A5"/>
    <w:rsid w:val="00BC7472"/>
    <w:rsid w:val="00BC776B"/>
    <w:rsid w:val="00BC7FD5"/>
    <w:rsid w:val="00BD023A"/>
    <w:rsid w:val="00BD0694"/>
    <w:rsid w:val="00BD0AA6"/>
    <w:rsid w:val="00BD11F9"/>
    <w:rsid w:val="00BD18BE"/>
    <w:rsid w:val="00BD266F"/>
    <w:rsid w:val="00BD343A"/>
    <w:rsid w:val="00BD3824"/>
    <w:rsid w:val="00BD3A2D"/>
    <w:rsid w:val="00BD409B"/>
    <w:rsid w:val="00BD4200"/>
    <w:rsid w:val="00BD57EC"/>
    <w:rsid w:val="00BD6B40"/>
    <w:rsid w:val="00BD7EB0"/>
    <w:rsid w:val="00BE0677"/>
    <w:rsid w:val="00BE0A05"/>
    <w:rsid w:val="00BE11F9"/>
    <w:rsid w:val="00BE2563"/>
    <w:rsid w:val="00BE2AA8"/>
    <w:rsid w:val="00BE7A8E"/>
    <w:rsid w:val="00BE7C49"/>
    <w:rsid w:val="00BF0481"/>
    <w:rsid w:val="00BF1DCD"/>
    <w:rsid w:val="00BF20E9"/>
    <w:rsid w:val="00BF2F78"/>
    <w:rsid w:val="00BF3F96"/>
    <w:rsid w:val="00BF4583"/>
    <w:rsid w:val="00BF4730"/>
    <w:rsid w:val="00BF5334"/>
    <w:rsid w:val="00BF53B0"/>
    <w:rsid w:val="00BF6083"/>
    <w:rsid w:val="00BF6187"/>
    <w:rsid w:val="00BF61C2"/>
    <w:rsid w:val="00BF727B"/>
    <w:rsid w:val="00BF72B3"/>
    <w:rsid w:val="00BF74A5"/>
    <w:rsid w:val="00BF758B"/>
    <w:rsid w:val="00BF792A"/>
    <w:rsid w:val="00C023ED"/>
    <w:rsid w:val="00C0257B"/>
    <w:rsid w:val="00C02DD1"/>
    <w:rsid w:val="00C02E6E"/>
    <w:rsid w:val="00C0306E"/>
    <w:rsid w:val="00C0309F"/>
    <w:rsid w:val="00C03B04"/>
    <w:rsid w:val="00C0414B"/>
    <w:rsid w:val="00C0444C"/>
    <w:rsid w:val="00C04AA3"/>
    <w:rsid w:val="00C053B0"/>
    <w:rsid w:val="00C053CB"/>
    <w:rsid w:val="00C05B98"/>
    <w:rsid w:val="00C05F91"/>
    <w:rsid w:val="00C07312"/>
    <w:rsid w:val="00C101CB"/>
    <w:rsid w:val="00C113AD"/>
    <w:rsid w:val="00C115DA"/>
    <w:rsid w:val="00C1167C"/>
    <w:rsid w:val="00C120F7"/>
    <w:rsid w:val="00C121FF"/>
    <w:rsid w:val="00C12915"/>
    <w:rsid w:val="00C12F4E"/>
    <w:rsid w:val="00C13822"/>
    <w:rsid w:val="00C13B94"/>
    <w:rsid w:val="00C140B2"/>
    <w:rsid w:val="00C14C4A"/>
    <w:rsid w:val="00C14EF0"/>
    <w:rsid w:val="00C15219"/>
    <w:rsid w:val="00C152A8"/>
    <w:rsid w:val="00C15F2F"/>
    <w:rsid w:val="00C16AE8"/>
    <w:rsid w:val="00C20440"/>
    <w:rsid w:val="00C23163"/>
    <w:rsid w:val="00C2319E"/>
    <w:rsid w:val="00C2358F"/>
    <w:rsid w:val="00C23799"/>
    <w:rsid w:val="00C24858"/>
    <w:rsid w:val="00C24A2A"/>
    <w:rsid w:val="00C24C29"/>
    <w:rsid w:val="00C24C91"/>
    <w:rsid w:val="00C25A19"/>
    <w:rsid w:val="00C25C9E"/>
    <w:rsid w:val="00C25FD2"/>
    <w:rsid w:val="00C2687F"/>
    <w:rsid w:val="00C27509"/>
    <w:rsid w:val="00C27A4E"/>
    <w:rsid w:val="00C3052B"/>
    <w:rsid w:val="00C313C6"/>
    <w:rsid w:val="00C31EFA"/>
    <w:rsid w:val="00C329DD"/>
    <w:rsid w:val="00C331AA"/>
    <w:rsid w:val="00C33614"/>
    <w:rsid w:val="00C33688"/>
    <w:rsid w:val="00C337E5"/>
    <w:rsid w:val="00C33E17"/>
    <w:rsid w:val="00C33E7D"/>
    <w:rsid w:val="00C34396"/>
    <w:rsid w:val="00C34830"/>
    <w:rsid w:val="00C34EAF"/>
    <w:rsid w:val="00C355FE"/>
    <w:rsid w:val="00C35A34"/>
    <w:rsid w:val="00C375E8"/>
    <w:rsid w:val="00C4087A"/>
    <w:rsid w:val="00C40E77"/>
    <w:rsid w:val="00C41B7D"/>
    <w:rsid w:val="00C4296B"/>
    <w:rsid w:val="00C43612"/>
    <w:rsid w:val="00C437D7"/>
    <w:rsid w:val="00C444A8"/>
    <w:rsid w:val="00C44A0D"/>
    <w:rsid w:val="00C44D00"/>
    <w:rsid w:val="00C45CE5"/>
    <w:rsid w:val="00C45D3D"/>
    <w:rsid w:val="00C45F15"/>
    <w:rsid w:val="00C463D1"/>
    <w:rsid w:val="00C468F0"/>
    <w:rsid w:val="00C46C32"/>
    <w:rsid w:val="00C47A9C"/>
    <w:rsid w:val="00C47FE2"/>
    <w:rsid w:val="00C500AB"/>
    <w:rsid w:val="00C520A1"/>
    <w:rsid w:val="00C52B2A"/>
    <w:rsid w:val="00C5374E"/>
    <w:rsid w:val="00C54EC1"/>
    <w:rsid w:val="00C556FD"/>
    <w:rsid w:val="00C5584C"/>
    <w:rsid w:val="00C559BB"/>
    <w:rsid w:val="00C5709C"/>
    <w:rsid w:val="00C60E66"/>
    <w:rsid w:val="00C61AB5"/>
    <w:rsid w:val="00C63E71"/>
    <w:rsid w:val="00C6499D"/>
    <w:rsid w:val="00C653B9"/>
    <w:rsid w:val="00C65433"/>
    <w:rsid w:val="00C655C9"/>
    <w:rsid w:val="00C658F6"/>
    <w:rsid w:val="00C661A1"/>
    <w:rsid w:val="00C66277"/>
    <w:rsid w:val="00C67056"/>
    <w:rsid w:val="00C67CA0"/>
    <w:rsid w:val="00C67E0B"/>
    <w:rsid w:val="00C700E9"/>
    <w:rsid w:val="00C701F6"/>
    <w:rsid w:val="00C70341"/>
    <w:rsid w:val="00C7282A"/>
    <w:rsid w:val="00C72853"/>
    <w:rsid w:val="00C72B95"/>
    <w:rsid w:val="00C73169"/>
    <w:rsid w:val="00C735C8"/>
    <w:rsid w:val="00C73C3C"/>
    <w:rsid w:val="00C74974"/>
    <w:rsid w:val="00C74FD1"/>
    <w:rsid w:val="00C75BC2"/>
    <w:rsid w:val="00C76096"/>
    <w:rsid w:val="00C76806"/>
    <w:rsid w:val="00C76A64"/>
    <w:rsid w:val="00C76C0D"/>
    <w:rsid w:val="00C772DB"/>
    <w:rsid w:val="00C77FC6"/>
    <w:rsid w:val="00C80245"/>
    <w:rsid w:val="00C810DA"/>
    <w:rsid w:val="00C81239"/>
    <w:rsid w:val="00C813DB"/>
    <w:rsid w:val="00C817A5"/>
    <w:rsid w:val="00C8192E"/>
    <w:rsid w:val="00C81C32"/>
    <w:rsid w:val="00C828C5"/>
    <w:rsid w:val="00C82EAB"/>
    <w:rsid w:val="00C82F00"/>
    <w:rsid w:val="00C83FDE"/>
    <w:rsid w:val="00C8422E"/>
    <w:rsid w:val="00C84577"/>
    <w:rsid w:val="00C84676"/>
    <w:rsid w:val="00C86258"/>
    <w:rsid w:val="00C86631"/>
    <w:rsid w:val="00C87387"/>
    <w:rsid w:val="00C9010E"/>
    <w:rsid w:val="00C912FD"/>
    <w:rsid w:val="00C917D2"/>
    <w:rsid w:val="00C91B7F"/>
    <w:rsid w:val="00C91D1C"/>
    <w:rsid w:val="00C92703"/>
    <w:rsid w:val="00C93FC3"/>
    <w:rsid w:val="00C94573"/>
    <w:rsid w:val="00C94E8E"/>
    <w:rsid w:val="00C9796C"/>
    <w:rsid w:val="00C97E89"/>
    <w:rsid w:val="00C97F86"/>
    <w:rsid w:val="00C97FF1"/>
    <w:rsid w:val="00CA1739"/>
    <w:rsid w:val="00CA1AF6"/>
    <w:rsid w:val="00CA227B"/>
    <w:rsid w:val="00CA2DA4"/>
    <w:rsid w:val="00CA3DF2"/>
    <w:rsid w:val="00CA3FC6"/>
    <w:rsid w:val="00CA4AEB"/>
    <w:rsid w:val="00CA4D97"/>
    <w:rsid w:val="00CA4E2D"/>
    <w:rsid w:val="00CA4E80"/>
    <w:rsid w:val="00CA52E8"/>
    <w:rsid w:val="00CA540E"/>
    <w:rsid w:val="00CA543E"/>
    <w:rsid w:val="00CA56DC"/>
    <w:rsid w:val="00CA5F11"/>
    <w:rsid w:val="00CA6875"/>
    <w:rsid w:val="00CA6F5E"/>
    <w:rsid w:val="00CA7002"/>
    <w:rsid w:val="00CA70F8"/>
    <w:rsid w:val="00CA7697"/>
    <w:rsid w:val="00CA7DB8"/>
    <w:rsid w:val="00CB0458"/>
    <w:rsid w:val="00CB0DB5"/>
    <w:rsid w:val="00CB1BE8"/>
    <w:rsid w:val="00CB2A58"/>
    <w:rsid w:val="00CB2ABB"/>
    <w:rsid w:val="00CB3627"/>
    <w:rsid w:val="00CB38F6"/>
    <w:rsid w:val="00CB3C61"/>
    <w:rsid w:val="00CB409F"/>
    <w:rsid w:val="00CB4CF6"/>
    <w:rsid w:val="00CB506B"/>
    <w:rsid w:val="00CB5076"/>
    <w:rsid w:val="00CB53AA"/>
    <w:rsid w:val="00CB549F"/>
    <w:rsid w:val="00CB569F"/>
    <w:rsid w:val="00CB5B6B"/>
    <w:rsid w:val="00CB7943"/>
    <w:rsid w:val="00CC01CC"/>
    <w:rsid w:val="00CC043C"/>
    <w:rsid w:val="00CC0E6E"/>
    <w:rsid w:val="00CC1877"/>
    <w:rsid w:val="00CC1B5C"/>
    <w:rsid w:val="00CC262B"/>
    <w:rsid w:val="00CC2953"/>
    <w:rsid w:val="00CC2E9E"/>
    <w:rsid w:val="00CC315F"/>
    <w:rsid w:val="00CC3580"/>
    <w:rsid w:val="00CC3951"/>
    <w:rsid w:val="00CC52C4"/>
    <w:rsid w:val="00CC5DAD"/>
    <w:rsid w:val="00CC644C"/>
    <w:rsid w:val="00CC6927"/>
    <w:rsid w:val="00CC7795"/>
    <w:rsid w:val="00CC7A11"/>
    <w:rsid w:val="00CC7C72"/>
    <w:rsid w:val="00CD035C"/>
    <w:rsid w:val="00CD23DC"/>
    <w:rsid w:val="00CD268E"/>
    <w:rsid w:val="00CD3B07"/>
    <w:rsid w:val="00CD40E5"/>
    <w:rsid w:val="00CD435D"/>
    <w:rsid w:val="00CD5ED2"/>
    <w:rsid w:val="00CD690B"/>
    <w:rsid w:val="00CE1536"/>
    <w:rsid w:val="00CE2488"/>
    <w:rsid w:val="00CE2800"/>
    <w:rsid w:val="00CE2A32"/>
    <w:rsid w:val="00CE4022"/>
    <w:rsid w:val="00CE41A8"/>
    <w:rsid w:val="00CE546E"/>
    <w:rsid w:val="00CE589D"/>
    <w:rsid w:val="00CE58B2"/>
    <w:rsid w:val="00CE5A29"/>
    <w:rsid w:val="00CE5CF9"/>
    <w:rsid w:val="00CE6869"/>
    <w:rsid w:val="00CE7070"/>
    <w:rsid w:val="00CE76B3"/>
    <w:rsid w:val="00CF18B7"/>
    <w:rsid w:val="00CF196D"/>
    <w:rsid w:val="00CF2C3B"/>
    <w:rsid w:val="00CF4557"/>
    <w:rsid w:val="00CF47A2"/>
    <w:rsid w:val="00CF50EF"/>
    <w:rsid w:val="00CF5D15"/>
    <w:rsid w:val="00CF68E1"/>
    <w:rsid w:val="00CF6D71"/>
    <w:rsid w:val="00CF7A0B"/>
    <w:rsid w:val="00D0052F"/>
    <w:rsid w:val="00D01191"/>
    <w:rsid w:val="00D0132C"/>
    <w:rsid w:val="00D02570"/>
    <w:rsid w:val="00D02B2E"/>
    <w:rsid w:val="00D02E75"/>
    <w:rsid w:val="00D035D6"/>
    <w:rsid w:val="00D0414A"/>
    <w:rsid w:val="00D04D85"/>
    <w:rsid w:val="00D04FB0"/>
    <w:rsid w:val="00D05067"/>
    <w:rsid w:val="00D069CB"/>
    <w:rsid w:val="00D07235"/>
    <w:rsid w:val="00D077B4"/>
    <w:rsid w:val="00D1027D"/>
    <w:rsid w:val="00D112EE"/>
    <w:rsid w:val="00D116EC"/>
    <w:rsid w:val="00D12B5A"/>
    <w:rsid w:val="00D13D28"/>
    <w:rsid w:val="00D1519C"/>
    <w:rsid w:val="00D16969"/>
    <w:rsid w:val="00D16E75"/>
    <w:rsid w:val="00D16FDE"/>
    <w:rsid w:val="00D20FB6"/>
    <w:rsid w:val="00D210D8"/>
    <w:rsid w:val="00D225C7"/>
    <w:rsid w:val="00D2304A"/>
    <w:rsid w:val="00D23236"/>
    <w:rsid w:val="00D2356D"/>
    <w:rsid w:val="00D237AC"/>
    <w:rsid w:val="00D23BA5"/>
    <w:rsid w:val="00D24198"/>
    <w:rsid w:val="00D2506D"/>
    <w:rsid w:val="00D2534B"/>
    <w:rsid w:val="00D25622"/>
    <w:rsid w:val="00D25F25"/>
    <w:rsid w:val="00D26B12"/>
    <w:rsid w:val="00D301C9"/>
    <w:rsid w:val="00D30753"/>
    <w:rsid w:val="00D30CCD"/>
    <w:rsid w:val="00D31CF0"/>
    <w:rsid w:val="00D31FB9"/>
    <w:rsid w:val="00D3225B"/>
    <w:rsid w:val="00D328D2"/>
    <w:rsid w:val="00D329CC"/>
    <w:rsid w:val="00D32DC7"/>
    <w:rsid w:val="00D341C9"/>
    <w:rsid w:val="00D342C3"/>
    <w:rsid w:val="00D343FA"/>
    <w:rsid w:val="00D34F09"/>
    <w:rsid w:val="00D3519E"/>
    <w:rsid w:val="00D36484"/>
    <w:rsid w:val="00D36BD4"/>
    <w:rsid w:val="00D36D1E"/>
    <w:rsid w:val="00D36EEC"/>
    <w:rsid w:val="00D37395"/>
    <w:rsid w:val="00D37458"/>
    <w:rsid w:val="00D3761C"/>
    <w:rsid w:val="00D400B5"/>
    <w:rsid w:val="00D40186"/>
    <w:rsid w:val="00D402C1"/>
    <w:rsid w:val="00D403D2"/>
    <w:rsid w:val="00D4064D"/>
    <w:rsid w:val="00D4151E"/>
    <w:rsid w:val="00D41EB7"/>
    <w:rsid w:val="00D421B0"/>
    <w:rsid w:val="00D42491"/>
    <w:rsid w:val="00D42BF3"/>
    <w:rsid w:val="00D43496"/>
    <w:rsid w:val="00D4355D"/>
    <w:rsid w:val="00D44293"/>
    <w:rsid w:val="00D4467B"/>
    <w:rsid w:val="00D45B67"/>
    <w:rsid w:val="00D4605E"/>
    <w:rsid w:val="00D473A3"/>
    <w:rsid w:val="00D51DB3"/>
    <w:rsid w:val="00D52A78"/>
    <w:rsid w:val="00D53D4C"/>
    <w:rsid w:val="00D5477F"/>
    <w:rsid w:val="00D556DF"/>
    <w:rsid w:val="00D55A8D"/>
    <w:rsid w:val="00D55BF9"/>
    <w:rsid w:val="00D55D83"/>
    <w:rsid w:val="00D5601F"/>
    <w:rsid w:val="00D566D5"/>
    <w:rsid w:val="00D57730"/>
    <w:rsid w:val="00D578DD"/>
    <w:rsid w:val="00D60A4B"/>
    <w:rsid w:val="00D60EF0"/>
    <w:rsid w:val="00D610F9"/>
    <w:rsid w:val="00D62EF5"/>
    <w:rsid w:val="00D6383E"/>
    <w:rsid w:val="00D63907"/>
    <w:rsid w:val="00D639BD"/>
    <w:rsid w:val="00D641EC"/>
    <w:rsid w:val="00D6442B"/>
    <w:rsid w:val="00D6453A"/>
    <w:rsid w:val="00D65A87"/>
    <w:rsid w:val="00D65C57"/>
    <w:rsid w:val="00D66EAD"/>
    <w:rsid w:val="00D6745A"/>
    <w:rsid w:val="00D675D2"/>
    <w:rsid w:val="00D70364"/>
    <w:rsid w:val="00D70377"/>
    <w:rsid w:val="00D70B31"/>
    <w:rsid w:val="00D71137"/>
    <w:rsid w:val="00D712E2"/>
    <w:rsid w:val="00D725E1"/>
    <w:rsid w:val="00D72B7D"/>
    <w:rsid w:val="00D72C59"/>
    <w:rsid w:val="00D730F1"/>
    <w:rsid w:val="00D735B9"/>
    <w:rsid w:val="00D7380F"/>
    <w:rsid w:val="00D73813"/>
    <w:rsid w:val="00D74560"/>
    <w:rsid w:val="00D74E67"/>
    <w:rsid w:val="00D7740E"/>
    <w:rsid w:val="00D77824"/>
    <w:rsid w:val="00D77B2C"/>
    <w:rsid w:val="00D77BBD"/>
    <w:rsid w:val="00D77C16"/>
    <w:rsid w:val="00D80625"/>
    <w:rsid w:val="00D806CE"/>
    <w:rsid w:val="00D81006"/>
    <w:rsid w:val="00D8118D"/>
    <w:rsid w:val="00D81706"/>
    <w:rsid w:val="00D82124"/>
    <w:rsid w:val="00D82940"/>
    <w:rsid w:val="00D83094"/>
    <w:rsid w:val="00D83755"/>
    <w:rsid w:val="00D83FA5"/>
    <w:rsid w:val="00D8411C"/>
    <w:rsid w:val="00D8502D"/>
    <w:rsid w:val="00D85989"/>
    <w:rsid w:val="00D85DB8"/>
    <w:rsid w:val="00D862FC"/>
    <w:rsid w:val="00D87A94"/>
    <w:rsid w:val="00D90454"/>
    <w:rsid w:val="00D90511"/>
    <w:rsid w:val="00D91A63"/>
    <w:rsid w:val="00D91E4D"/>
    <w:rsid w:val="00D91EC5"/>
    <w:rsid w:val="00D932C7"/>
    <w:rsid w:val="00D94A45"/>
    <w:rsid w:val="00D95FD9"/>
    <w:rsid w:val="00D96035"/>
    <w:rsid w:val="00D96B39"/>
    <w:rsid w:val="00D97537"/>
    <w:rsid w:val="00D97BDA"/>
    <w:rsid w:val="00DA0265"/>
    <w:rsid w:val="00DA0DDC"/>
    <w:rsid w:val="00DA0DE5"/>
    <w:rsid w:val="00DA10EE"/>
    <w:rsid w:val="00DA2445"/>
    <w:rsid w:val="00DA254F"/>
    <w:rsid w:val="00DA2A2A"/>
    <w:rsid w:val="00DA311D"/>
    <w:rsid w:val="00DA409E"/>
    <w:rsid w:val="00DA53C9"/>
    <w:rsid w:val="00DA5888"/>
    <w:rsid w:val="00DA5D1B"/>
    <w:rsid w:val="00DA6220"/>
    <w:rsid w:val="00DA6BD8"/>
    <w:rsid w:val="00DA7197"/>
    <w:rsid w:val="00DB20BF"/>
    <w:rsid w:val="00DB2427"/>
    <w:rsid w:val="00DB2645"/>
    <w:rsid w:val="00DB2B34"/>
    <w:rsid w:val="00DB2BCF"/>
    <w:rsid w:val="00DB3213"/>
    <w:rsid w:val="00DB47E5"/>
    <w:rsid w:val="00DB5138"/>
    <w:rsid w:val="00DB67F4"/>
    <w:rsid w:val="00DB686B"/>
    <w:rsid w:val="00DB69F3"/>
    <w:rsid w:val="00DB6C13"/>
    <w:rsid w:val="00DB73C6"/>
    <w:rsid w:val="00DB7864"/>
    <w:rsid w:val="00DB788F"/>
    <w:rsid w:val="00DC1188"/>
    <w:rsid w:val="00DC1DD3"/>
    <w:rsid w:val="00DC1F5C"/>
    <w:rsid w:val="00DC26BC"/>
    <w:rsid w:val="00DC28E9"/>
    <w:rsid w:val="00DC2D78"/>
    <w:rsid w:val="00DC2D8C"/>
    <w:rsid w:val="00DC329E"/>
    <w:rsid w:val="00DC32F3"/>
    <w:rsid w:val="00DC35D3"/>
    <w:rsid w:val="00DC3996"/>
    <w:rsid w:val="00DC55DB"/>
    <w:rsid w:val="00DC5E10"/>
    <w:rsid w:val="00DC60A8"/>
    <w:rsid w:val="00DC6438"/>
    <w:rsid w:val="00DC745D"/>
    <w:rsid w:val="00DC7ADE"/>
    <w:rsid w:val="00DD10D0"/>
    <w:rsid w:val="00DD1742"/>
    <w:rsid w:val="00DD2F4C"/>
    <w:rsid w:val="00DD3821"/>
    <w:rsid w:val="00DD5AFF"/>
    <w:rsid w:val="00DD6AEE"/>
    <w:rsid w:val="00DD6D5A"/>
    <w:rsid w:val="00DD7B9A"/>
    <w:rsid w:val="00DE0042"/>
    <w:rsid w:val="00DE0210"/>
    <w:rsid w:val="00DE0CF9"/>
    <w:rsid w:val="00DE110E"/>
    <w:rsid w:val="00DE1476"/>
    <w:rsid w:val="00DE3159"/>
    <w:rsid w:val="00DE434F"/>
    <w:rsid w:val="00DE43D2"/>
    <w:rsid w:val="00DE5719"/>
    <w:rsid w:val="00DE58C5"/>
    <w:rsid w:val="00DE69EE"/>
    <w:rsid w:val="00DE7119"/>
    <w:rsid w:val="00DF0214"/>
    <w:rsid w:val="00DF092B"/>
    <w:rsid w:val="00DF0D72"/>
    <w:rsid w:val="00DF1275"/>
    <w:rsid w:val="00DF1F20"/>
    <w:rsid w:val="00DF20E0"/>
    <w:rsid w:val="00DF21A3"/>
    <w:rsid w:val="00DF22DF"/>
    <w:rsid w:val="00DF2991"/>
    <w:rsid w:val="00DF31CD"/>
    <w:rsid w:val="00DF3572"/>
    <w:rsid w:val="00DF3BA7"/>
    <w:rsid w:val="00DF53A7"/>
    <w:rsid w:val="00DF61F4"/>
    <w:rsid w:val="00DF670E"/>
    <w:rsid w:val="00DF6796"/>
    <w:rsid w:val="00E000FE"/>
    <w:rsid w:val="00E0049D"/>
    <w:rsid w:val="00E00B11"/>
    <w:rsid w:val="00E0190C"/>
    <w:rsid w:val="00E02263"/>
    <w:rsid w:val="00E022C8"/>
    <w:rsid w:val="00E027BE"/>
    <w:rsid w:val="00E0318E"/>
    <w:rsid w:val="00E04382"/>
    <w:rsid w:val="00E05121"/>
    <w:rsid w:val="00E05AA6"/>
    <w:rsid w:val="00E06786"/>
    <w:rsid w:val="00E067DF"/>
    <w:rsid w:val="00E06934"/>
    <w:rsid w:val="00E07046"/>
    <w:rsid w:val="00E0746E"/>
    <w:rsid w:val="00E07FF9"/>
    <w:rsid w:val="00E103D5"/>
    <w:rsid w:val="00E11318"/>
    <w:rsid w:val="00E117E2"/>
    <w:rsid w:val="00E12381"/>
    <w:rsid w:val="00E123B1"/>
    <w:rsid w:val="00E13CAD"/>
    <w:rsid w:val="00E13F20"/>
    <w:rsid w:val="00E140E4"/>
    <w:rsid w:val="00E14475"/>
    <w:rsid w:val="00E156E7"/>
    <w:rsid w:val="00E160FF"/>
    <w:rsid w:val="00E16D80"/>
    <w:rsid w:val="00E1762F"/>
    <w:rsid w:val="00E17BEE"/>
    <w:rsid w:val="00E20641"/>
    <w:rsid w:val="00E20900"/>
    <w:rsid w:val="00E20B05"/>
    <w:rsid w:val="00E211D0"/>
    <w:rsid w:val="00E217F0"/>
    <w:rsid w:val="00E2194C"/>
    <w:rsid w:val="00E222D7"/>
    <w:rsid w:val="00E22A4B"/>
    <w:rsid w:val="00E23671"/>
    <w:rsid w:val="00E2456E"/>
    <w:rsid w:val="00E2575D"/>
    <w:rsid w:val="00E25FEF"/>
    <w:rsid w:val="00E263AF"/>
    <w:rsid w:val="00E26D1E"/>
    <w:rsid w:val="00E27BFC"/>
    <w:rsid w:val="00E300C1"/>
    <w:rsid w:val="00E30493"/>
    <w:rsid w:val="00E30931"/>
    <w:rsid w:val="00E3119A"/>
    <w:rsid w:val="00E319CE"/>
    <w:rsid w:val="00E32E2D"/>
    <w:rsid w:val="00E345AA"/>
    <w:rsid w:val="00E34A82"/>
    <w:rsid w:val="00E34C9C"/>
    <w:rsid w:val="00E35086"/>
    <w:rsid w:val="00E361E4"/>
    <w:rsid w:val="00E3698E"/>
    <w:rsid w:val="00E36A62"/>
    <w:rsid w:val="00E371C8"/>
    <w:rsid w:val="00E40334"/>
    <w:rsid w:val="00E408E7"/>
    <w:rsid w:val="00E40F4A"/>
    <w:rsid w:val="00E41268"/>
    <w:rsid w:val="00E423E4"/>
    <w:rsid w:val="00E42F21"/>
    <w:rsid w:val="00E42FC8"/>
    <w:rsid w:val="00E448B1"/>
    <w:rsid w:val="00E4491E"/>
    <w:rsid w:val="00E45F40"/>
    <w:rsid w:val="00E46B33"/>
    <w:rsid w:val="00E47498"/>
    <w:rsid w:val="00E50038"/>
    <w:rsid w:val="00E50D5F"/>
    <w:rsid w:val="00E51691"/>
    <w:rsid w:val="00E52186"/>
    <w:rsid w:val="00E52C8A"/>
    <w:rsid w:val="00E52EA2"/>
    <w:rsid w:val="00E533AD"/>
    <w:rsid w:val="00E548EE"/>
    <w:rsid w:val="00E56671"/>
    <w:rsid w:val="00E56B1D"/>
    <w:rsid w:val="00E56C98"/>
    <w:rsid w:val="00E571C2"/>
    <w:rsid w:val="00E57326"/>
    <w:rsid w:val="00E61203"/>
    <w:rsid w:val="00E61667"/>
    <w:rsid w:val="00E63A56"/>
    <w:rsid w:val="00E63C62"/>
    <w:rsid w:val="00E6468F"/>
    <w:rsid w:val="00E65334"/>
    <w:rsid w:val="00E65927"/>
    <w:rsid w:val="00E65B4C"/>
    <w:rsid w:val="00E70297"/>
    <w:rsid w:val="00E70617"/>
    <w:rsid w:val="00E709C9"/>
    <w:rsid w:val="00E70B84"/>
    <w:rsid w:val="00E714D0"/>
    <w:rsid w:val="00E715A8"/>
    <w:rsid w:val="00E72303"/>
    <w:rsid w:val="00E729C9"/>
    <w:rsid w:val="00E731ED"/>
    <w:rsid w:val="00E7390E"/>
    <w:rsid w:val="00E73DA0"/>
    <w:rsid w:val="00E74C9A"/>
    <w:rsid w:val="00E75B67"/>
    <w:rsid w:val="00E769D8"/>
    <w:rsid w:val="00E76E4C"/>
    <w:rsid w:val="00E77243"/>
    <w:rsid w:val="00E773BC"/>
    <w:rsid w:val="00E80056"/>
    <w:rsid w:val="00E80128"/>
    <w:rsid w:val="00E80FF1"/>
    <w:rsid w:val="00E81C6D"/>
    <w:rsid w:val="00E81E73"/>
    <w:rsid w:val="00E82851"/>
    <w:rsid w:val="00E8343D"/>
    <w:rsid w:val="00E83848"/>
    <w:rsid w:val="00E83B9A"/>
    <w:rsid w:val="00E87229"/>
    <w:rsid w:val="00E87EAD"/>
    <w:rsid w:val="00E9085E"/>
    <w:rsid w:val="00E90BB9"/>
    <w:rsid w:val="00E90CFF"/>
    <w:rsid w:val="00E91A53"/>
    <w:rsid w:val="00E91DA2"/>
    <w:rsid w:val="00E91DE6"/>
    <w:rsid w:val="00E9272A"/>
    <w:rsid w:val="00E9273B"/>
    <w:rsid w:val="00E92BCA"/>
    <w:rsid w:val="00E92CB8"/>
    <w:rsid w:val="00E944A4"/>
    <w:rsid w:val="00E94FAC"/>
    <w:rsid w:val="00E964B3"/>
    <w:rsid w:val="00E976E8"/>
    <w:rsid w:val="00E97C0C"/>
    <w:rsid w:val="00E97DBD"/>
    <w:rsid w:val="00EA0314"/>
    <w:rsid w:val="00EA0342"/>
    <w:rsid w:val="00EA10C9"/>
    <w:rsid w:val="00EA1C54"/>
    <w:rsid w:val="00EA1D4A"/>
    <w:rsid w:val="00EA1ED9"/>
    <w:rsid w:val="00EA3035"/>
    <w:rsid w:val="00EA3C86"/>
    <w:rsid w:val="00EA3F5D"/>
    <w:rsid w:val="00EA591F"/>
    <w:rsid w:val="00EA5E27"/>
    <w:rsid w:val="00EA6E2C"/>
    <w:rsid w:val="00EA7410"/>
    <w:rsid w:val="00EA7F40"/>
    <w:rsid w:val="00EB0618"/>
    <w:rsid w:val="00EB0A3F"/>
    <w:rsid w:val="00EB0F1A"/>
    <w:rsid w:val="00EB1E6F"/>
    <w:rsid w:val="00EB31C8"/>
    <w:rsid w:val="00EB3D75"/>
    <w:rsid w:val="00EB3F2F"/>
    <w:rsid w:val="00EB446D"/>
    <w:rsid w:val="00EB4817"/>
    <w:rsid w:val="00EB58E5"/>
    <w:rsid w:val="00EB641F"/>
    <w:rsid w:val="00EB66C7"/>
    <w:rsid w:val="00EC054F"/>
    <w:rsid w:val="00EC098B"/>
    <w:rsid w:val="00EC1E67"/>
    <w:rsid w:val="00EC2253"/>
    <w:rsid w:val="00EC24CB"/>
    <w:rsid w:val="00EC2AFD"/>
    <w:rsid w:val="00EC3153"/>
    <w:rsid w:val="00EC364F"/>
    <w:rsid w:val="00EC3989"/>
    <w:rsid w:val="00EC3F32"/>
    <w:rsid w:val="00EC4263"/>
    <w:rsid w:val="00EC4CBD"/>
    <w:rsid w:val="00EC4E53"/>
    <w:rsid w:val="00EC54E9"/>
    <w:rsid w:val="00EC5658"/>
    <w:rsid w:val="00EC57BA"/>
    <w:rsid w:val="00EC57EF"/>
    <w:rsid w:val="00EC6110"/>
    <w:rsid w:val="00EC6ABA"/>
    <w:rsid w:val="00EC7389"/>
    <w:rsid w:val="00ED0217"/>
    <w:rsid w:val="00ED0C6D"/>
    <w:rsid w:val="00ED102F"/>
    <w:rsid w:val="00ED1913"/>
    <w:rsid w:val="00ED1F75"/>
    <w:rsid w:val="00ED3D1F"/>
    <w:rsid w:val="00ED5130"/>
    <w:rsid w:val="00ED5DEC"/>
    <w:rsid w:val="00ED6576"/>
    <w:rsid w:val="00ED6EDF"/>
    <w:rsid w:val="00ED7BD0"/>
    <w:rsid w:val="00ED7FAC"/>
    <w:rsid w:val="00EE0A6C"/>
    <w:rsid w:val="00EE22B5"/>
    <w:rsid w:val="00EE26FD"/>
    <w:rsid w:val="00EE3AFB"/>
    <w:rsid w:val="00EE4E4A"/>
    <w:rsid w:val="00EE584F"/>
    <w:rsid w:val="00EE5956"/>
    <w:rsid w:val="00EE65EB"/>
    <w:rsid w:val="00EE66B7"/>
    <w:rsid w:val="00EE6C11"/>
    <w:rsid w:val="00EE6C79"/>
    <w:rsid w:val="00EE7656"/>
    <w:rsid w:val="00EE7960"/>
    <w:rsid w:val="00EF129E"/>
    <w:rsid w:val="00EF131E"/>
    <w:rsid w:val="00EF1428"/>
    <w:rsid w:val="00EF311E"/>
    <w:rsid w:val="00EF3676"/>
    <w:rsid w:val="00EF375D"/>
    <w:rsid w:val="00EF4212"/>
    <w:rsid w:val="00EF4848"/>
    <w:rsid w:val="00EF53A2"/>
    <w:rsid w:val="00EF59FF"/>
    <w:rsid w:val="00EF6BBF"/>
    <w:rsid w:val="00EF77E6"/>
    <w:rsid w:val="00F0123E"/>
    <w:rsid w:val="00F01897"/>
    <w:rsid w:val="00F01C87"/>
    <w:rsid w:val="00F033BC"/>
    <w:rsid w:val="00F03408"/>
    <w:rsid w:val="00F03C5F"/>
    <w:rsid w:val="00F04FE3"/>
    <w:rsid w:val="00F0783B"/>
    <w:rsid w:val="00F078CF"/>
    <w:rsid w:val="00F07AE7"/>
    <w:rsid w:val="00F1121E"/>
    <w:rsid w:val="00F11C85"/>
    <w:rsid w:val="00F1271A"/>
    <w:rsid w:val="00F13693"/>
    <w:rsid w:val="00F13A0C"/>
    <w:rsid w:val="00F15839"/>
    <w:rsid w:val="00F166F0"/>
    <w:rsid w:val="00F179FF"/>
    <w:rsid w:val="00F20C31"/>
    <w:rsid w:val="00F21B75"/>
    <w:rsid w:val="00F22431"/>
    <w:rsid w:val="00F228C6"/>
    <w:rsid w:val="00F22C9A"/>
    <w:rsid w:val="00F22F26"/>
    <w:rsid w:val="00F2437A"/>
    <w:rsid w:val="00F2481C"/>
    <w:rsid w:val="00F258E3"/>
    <w:rsid w:val="00F25E90"/>
    <w:rsid w:val="00F26312"/>
    <w:rsid w:val="00F30170"/>
    <w:rsid w:val="00F30296"/>
    <w:rsid w:val="00F30742"/>
    <w:rsid w:val="00F3158E"/>
    <w:rsid w:val="00F317D2"/>
    <w:rsid w:val="00F32487"/>
    <w:rsid w:val="00F3270A"/>
    <w:rsid w:val="00F327F9"/>
    <w:rsid w:val="00F32BD4"/>
    <w:rsid w:val="00F32F53"/>
    <w:rsid w:val="00F330F0"/>
    <w:rsid w:val="00F331B9"/>
    <w:rsid w:val="00F33BF9"/>
    <w:rsid w:val="00F33E58"/>
    <w:rsid w:val="00F33F9D"/>
    <w:rsid w:val="00F3454B"/>
    <w:rsid w:val="00F35D51"/>
    <w:rsid w:val="00F361B7"/>
    <w:rsid w:val="00F3629B"/>
    <w:rsid w:val="00F3711C"/>
    <w:rsid w:val="00F375FA"/>
    <w:rsid w:val="00F40201"/>
    <w:rsid w:val="00F408AA"/>
    <w:rsid w:val="00F4168F"/>
    <w:rsid w:val="00F41929"/>
    <w:rsid w:val="00F41A89"/>
    <w:rsid w:val="00F42EAE"/>
    <w:rsid w:val="00F42FFC"/>
    <w:rsid w:val="00F43639"/>
    <w:rsid w:val="00F43722"/>
    <w:rsid w:val="00F44688"/>
    <w:rsid w:val="00F44A27"/>
    <w:rsid w:val="00F44C63"/>
    <w:rsid w:val="00F45852"/>
    <w:rsid w:val="00F45C18"/>
    <w:rsid w:val="00F467BE"/>
    <w:rsid w:val="00F47950"/>
    <w:rsid w:val="00F47C84"/>
    <w:rsid w:val="00F50376"/>
    <w:rsid w:val="00F511EA"/>
    <w:rsid w:val="00F5149F"/>
    <w:rsid w:val="00F518CD"/>
    <w:rsid w:val="00F51987"/>
    <w:rsid w:val="00F51D72"/>
    <w:rsid w:val="00F525D6"/>
    <w:rsid w:val="00F528B0"/>
    <w:rsid w:val="00F52E5B"/>
    <w:rsid w:val="00F535EA"/>
    <w:rsid w:val="00F544C4"/>
    <w:rsid w:val="00F548B8"/>
    <w:rsid w:val="00F55838"/>
    <w:rsid w:val="00F57107"/>
    <w:rsid w:val="00F57987"/>
    <w:rsid w:val="00F6091B"/>
    <w:rsid w:val="00F615D6"/>
    <w:rsid w:val="00F615D9"/>
    <w:rsid w:val="00F6204E"/>
    <w:rsid w:val="00F62F7B"/>
    <w:rsid w:val="00F63038"/>
    <w:rsid w:val="00F640C7"/>
    <w:rsid w:val="00F640FF"/>
    <w:rsid w:val="00F646EC"/>
    <w:rsid w:val="00F64D93"/>
    <w:rsid w:val="00F64FC3"/>
    <w:rsid w:val="00F656F6"/>
    <w:rsid w:val="00F65829"/>
    <w:rsid w:val="00F65C0B"/>
    <w:rsid w:val="00F65D9D"/>
    <w:rsid w:val="00F65F44"/>
    <w:rsid w:val="00F6634A"/>
    <w:rsid w:val="00F6688E"/>
    <w:rsid w:val="00F67984"/>
    <w:rsid w:val="00F71D3F"/>
    <w:rsid w:val="00F72BF5"/>
    <w:rsid w:val="00F73E1E"/>
    <w:rsid w:val="00F743BC"/>
    <w:rsid w:val="00F74AAF"/>
    <w:rsid w:val="00F76725"/>
    <w:rsid w:val="00F76E48"/>
    <w:rsid w:val="00F7754C"/>
    <w:rsid w:val="00F77FE8"/>
    <w:rsid w:val="00F81645"/>
    <w:rsid w:val="00F821E7"/>
    <w:rsid w:val="00F82410"/>
    <w:rsid w:val="00F82B45"/>
    <w:rsid w:val="00F8320F"/>
    <w:rsid w:val="00F84A05"/>
    <w:rsid w:val="00F84F82"/>
    <w:rsid w:val="00F85085"/>
    <w:rsid w:val="00F85C6A"/>
    <w:rsid w:val="00F86550"/>
    <w:rsid w:val="00F86A67"/>
    <w:rsid w:val="00F86F7B"/>
    <w:rsid w:val="00F871DB"/>
    <w:rsid w:val="00F9134D"/>
    <w:rsid w:val="00F92001"/>
    <w:rsid w:val="00F9245C"/>
    <w:rsid w:val="00F92AFB"/>
    <w:rsid w:val="00F92EA2"/>
    <w:rsid w:val="00F95048"/>
    <w:rsid w:val="00F9603F"/>
    <w:rsid w:val="00F961B6"/>
    <w:rsid w:val="00F96604"/>
    <w:rsid w:val="00F96A02"/>
    <w:rsid w:val="00F976D3"/>
    <w:rsid w:val="00FA04CE"/>
    <w:rsid w:val="00FA08C7"/>
    <w:rsid w:val="00FA0F00"/>
    <w:rsid w:val="00FA31A7"/>
    <w:rsid w:val="00FA3710"/>
    <w:rsid w:val="00FA38B0"/>
    <w:rsid w:val="00FA39A1"/>
    <w:rsid w:val="00FA409A"/>
    <w:rsid w:val="00FA4293"/>
    <w:rsid w:val="00FA4581"/>
    <w:rsid w:val="00FA48F6"/>
    <w:rsid w:val="00FA5D88"/>
    <w:rsid w:val="00FA62A5"/>
    <w:rsid w:val="00FA64A2"/>
    <w:rsid w:val="00FA677C"/>
    <w:rsid w:val="00FA72FE"/>
    <w:rsid w:val="00FA75FD"/>
    <w:rsid w:val="00FB01C6"/>
    <w:rsid w:val="00FB04D3"/>
    <w:rsid w:val="00FB080A"/>
    <w:rsid w:val="00FB0B7E"/>
    <w:rsid w:val="00FB0C2F"/>
    <w:rsid w:val="00FB0D66"/>
    <w:rsid w:val="00FB1BC3"/>
    <w:rsid w:val="00FB1DF8"/>
    <w:rsid w:val="00FB1F39"/>
    <w:rsid w:val="00FB2DD8"/>
    <w:rsid w:val="00FB2F40"/>
    <w:rsid w:val="00FB31DD"/>
    <w:rsid w:val="00FB4988"/>
    <w:rsid w:val="00FB49C2"/>
    <w:rsid w:val="00FB5622"/>
    <w:rsid w:val="00FB60A0"/>
    <w:rsid w:val="00FB7B99"/>
    <w:rsid w:val="00FC0542"/>
    <w:rsid w:val="00FC068B"/>
    <w:rsid w:val="00FC1041"/>
    <w:rsid w:val="00FC15F6"/>
    <w:rsid w:val="00FC1987"/>
    <w:rsid w:val="00FC1A24"/>
    <w:rsid w:val="00FC1A43"/>
    <w:rsid w:val="00FC30AC"/>
    <w:rsid w:val="00FC3308"/>
    <w:rsid w:val="00FC3484"/>
    <w:rsid w:val="00FC359B"/>
    <w:rsid w:val="00FC385A"/>
    <w:rsid w:val="00FC46BF"/>
    <w:rsid w:val="00FC492A"/>
    <w:rsid w:val="00FC51E8"/>
    <w:rsid w:val="00FC5256"/>
    <w:rsid w:val="00FC671E"/>
    <w:rsid w:val="00FC6A41"/>
    <w:rsid w:val="00FC70DF"/>
    <w:rsid w:val="00FC763F"/>
    <w:rsid w:val="00FC79B7"/>
    <w:rsid w:val="00FC7EA8"/>
    <w:rsid w:val="00FC7FF0"/>
    <w:rsid w:val="00FD0861"/>
    <w:rsid w:val="00FD0C86"/>
    <w:rsid w:val="00FD1825"/>
    <w:rsid w:val="00FD247A"/>
    <w:rsid w:val="00FD260D"/>
    <w:rsid w:val="00FD3418"/>
    <w:rsid w:val="00FD3B39"/>
    <w:rsid w:val="00FD4058"/>
    <w:rsid w:val="00FD44AC"/>
    <w:rsid w:val="00FD47ED"/>
    <w:rsid w:val="00FD5E88"/>
    <w:rsid w:val="00FD65B9"/>
    <w:rsid w:val="00FD6E3E"/>
    <w:rsid w:val="00FD722E"/>
    <w:rsid w:val="00FD76DF"/>
    <w:rsid w:val="00FE0C4D"/>
    <w:rsid w:val="00FE0E38"/>
    <w:rsid w:val="00FE18EB"/>
    <w:rsid w:val="00FE19A2"/>
    <w:rsid w:val="00FE2492"/>
    <w:rsid w:val="00FE2628"/>
    <w:rsid w:val="00FE2708"/>
    <w:rsid w:val="00FE358D"/>
    <w:rsid w:val="00FE36DC"/>
    <w:rsid w:val="00FE46C5"/>
    <w:rsid w:val="00FE5005"/>
    <w:rsid w:val="00FE51BA"/>
    <w:rsid w:val="00FE5DD4"/>
    <w:rsid w:val="00FE69A5"/>
    <w:rsid w:val="00FE7309"/>
    <w:rsid w:val="00FE7C4A"/>
    <w:rsid w:val="00FF149B"/>
    <w:rsid w:val="00FF202F"/>
    <w:rsid w:val="00FF2F15"/>
    <w:rsid w:val="00FF388D"/>
    <w:rsid w:val="00FF3BA3"/>
    <w:rsid w:val="00FF3C0E"/>
    <w:rsid w:val="00FF3CE8"/>
    <w:rsid w:val="00FF4612"/>
    <w:rsid w:val="00FF562D"/>
    <w:rsid w:val="00FF5C5A"/>
    <w:rsid w:val="00FF6997"/>
    <w:rsid w:val="00FF734F"/>
    <w:rsid w:val="00FF7B2B"/>
    <w:rsid w:val="01891193"/>
    <w:rsid w:val="01AC77FF"/>
    <w:rsid w:val="0233162C"/>
    <w:rsid w:val="02610E76"/>
    <w:rsid w:val="036C262D"/>
    <w:rsid w:val="03D6045C"/>
    <w:rsid w:val="03FF5193"/>
    <w:rsid w:val="042774DD"/>
    <w:rsid w:val="045E1BB5"/>
    <w:rsid w:val="04BE6757"/>
    <w:rsid w:val="05A9185A"/>
    <w:rsid w:val="06254DA5"/>
    <w:rsid w:val="064707DC"/>
    <w:rsid w:val="06755621"/>
    <w:rsid w:val="06B24608"/>
    <w:rsid w:val="06E40638"/>
    <w:rsid w:val="06F32E73"/>
    <w:rsid w:val="072239C3"/>
    <w:rsid w:val="07616D2B"/>
    <w:rsid w:val="07647CAF"/>
    <w:rsid w:val="07871169"/>
    <w:rsid w:val="07DC2DF1"/>
    <w:rsid w:val="07F76AB6"/>
    <w:rsid w:val="08231B32"/>
    <w:rsid w:val="082B1E96"/>
    <w:rsid w:val="0922326E"/>
    <w:rsid w:val="0955265E"/>
    <w:rsid w:val="097742A6"/>
    <w:rsid w:val="098A5590"/>
    <w:rsid w:val="09EB5453"/>
    <w:rsid w:val="09FD62EE"/>
    <w:rsid w:val="0ACE4448"/>
    <w:rsid w:val="0AEB5F77"/>
    <w:rsid w:val="0B45790A"/>
    <w:rsid w:val="0BD41067"/>
    <w:rsid w:val="0C2314F7"/>
    <w:rsid w:val="0C770F81"/>
    <w:rsid w:val="0CE43B33"/>
    <w:rsid w:val="0D450279"/>
    <w:rsid w:val="0D8D554C"/>
    <w:rsid w:val="0E7A4ECE"/>
    <w:rsid w:val="0E860CE1"/>
    <w:rsid w:val="0EF91020"/>
    <w:rsid w:val="0F1B11D4"/>
    <w:rsid w:val="0F431495"/>
    <w:rsid w:val="0FC53BEC"/>
    <w:rsid w:val="10856228"/>
    <w:rsid w:val="10A33B41"/>
    <w:rsid w:val="10EE01D6"/>
    <w:rsid w:val="10FF1DF2"/>
    <w:rsid w:val="115320F9"/>
    <w:rsid w:val="11794537"/>
    <w:rsid w:val="12542FA0"/>
    <w:rsid w:val="12852BCD"/>
    <w:rsid w:val="1346162F"/>
    <w:rsid w:val="13B85297"/>
    <w:rsid w:val="13C61B7D"/>
    <w:rsid w:val="1434727A"/>
    <w:rsid w:val="14D4497E"/>
    <w:rsid w:val="14F70FF5"/>
    <w:rsid w:val="1542236E"/>
    <w:rsid w:val="154F7486"/>
    <w:rsid w:val="16404810"/>
    <w:rsid w:val="16B212CB"/>
    <w:rsid w:val="16BC00A3"/>
    <w:rsid w:val="16EB272A"/>
    <w:rsid w:val="17430BBA"/>
    <w:rsid w:val="17833BA2"/>
    <w:rsid w:val="182072A4"/>
    <w:rsid w:val="18877F4D"/>
    <w:rsid w:val="18CC73BC"/>
    <w:rsid w:val="19344DDD"/>
    <w:rsid w:val="19615003"/>
    <w:rsid w:val="197907DA"/>
    <w:rsid w:val="19815BE6"/>
    <w:rsid w:val="19A37420"/>
    <w:rsid w:val="19B5733A"/>
    <w:rsid w:val="19C41B53"/>
    <w:rsid w:val="1A366672"/>
    <w:rsid w:val="1AAA694D"/>
    <w:rsid w:val="1AC8397F"/>
    <w:rsid w:val="1B163A7E"/>
    <w:rsid w:val="1B924680"/>
    <w:rsid w:val="1BA558EC"/>
    <w:rsid w:val="1BB44881"/>
    <w:rsid w:val="1C7700F8"/>
    <w:rsid w:val="1C910C68"/>
    <w:rsid w:val="1CE32D75"/>
    <w:rsid w:val="1CE96FD2"/>
    <w:rsid w:val="1D6D1654"/>
    <w:rsid w:val="1DEA22A2"/>
    <w:rsid w:val="1E4516B7"/>
    <w:rsid w:val="1E555448"/>
    <w:rsid w:val="2008261D"/>
    <w:rsid w:val="20721E2A"/>
    <w:rsid w:val="20AB78A8"/>
    <w:rsid w:val="20E44D09"/>
    <w:rsid w:val="21166F57"/>
    <w:rsid w:val="219E0135"/>
    <w:rsid w:val="21B77C29"/>
    <w:rsid w:val="2249604F"/>
    <w:rsid w:val="229A12D1"/>
    <w:rsid w:val="22AA736D"/>
    <w:rsid w:val="23B81AA9"/>
    <w:rsid w:val="23FB7A24"/>
    <w:rsid w:val="240308A3"/>
    <w:rsid w:val="24341072"/>
    <w:rsid w:val="246A734E"/>
    <w:rsid w:val="24D456F9"/>
    <w:rsid w:val="25731D7F"/>
    <w:rsid w:val="25A92259"/>
    <w:rsid w:val="25AC7DDA"/>
    <w:rsid w:val="25ED3C47"/>
    <w:rsid w:val="262F59B5"/>
    <w:rsid w:val="26DF5163"/>
    <w:rsid w:val="27305558"/>
    <w:rsid w:val="27C449CA"/>
    <w:rsid w:val="28801A02"/>
    <w:rsid w:val="28DC6898"/>
    <w:rsid w:val="293A46B3"/>
    <w:rsid w:val="294626C4"/>
    <w:rsid w:val="296C7081"/>
    <w:rsid w:val="29E14AC1"/>
    <w:rsid w:val="2A331048"/>
    <w:rsid w:val="2A5218FD"/>
    <w:rsid w:val="2A9355B7"/>
    <w:rsid w:val="2B1113CB"/>
    <w:rsid w:val="2B4C5398"/>
    <w:rsid w:val="2B5D30B4"/>
    <w:rsid w:val="2C144DE1"/>
    <w:rsid w:val="2C8F0EA7"/>
    <w:rsid w:val="2CA83FD0"/>
    <w:rsid w:val="2D0211E6"/>
    <w:rsid w:val="2D4D255F"/>
    <w:rsid w:val="2D5531EF"/>
    <w:rsid w:val="2D6414D4"/>
    <w:rsid w:val="2DF32FBA"/>
    <w:rsid w:val="2E032D3B"/>
    <w:rsid w:val="2E2F0953"/>
    <w:rsid w:val="2ECA4B94"/>
    <w:rsid w:val="2ECE71D8"/>
    <w:rsid w:val="2F7F157A"/>
    <w:rsid w:val="2F8B2E0E"/>
    <w:rsid w:val="301E4452"/>
    <w:rsid w:val="305129F5"/>
    <w:rsid w:val="307B5F9A"/>
    <w:rsid w:val="315D59D2"/>
    <w:rsid w:val="31701D2A"/>
    <w:rsid w:val="31AF7290"/>
    <w:rsid w:val="31DB713E"/>
    <w:rsid w:val="32504AEB"/>
    <w:rsid w:val="32B830EA"/>
    <w:rsid w:val="33047375"/>
    <w:rsid w:val="331C0FF3"/>
    <w:rsid w:val="33B51F64"/>
    <w:rsid w:val="33BC7371"/>
    <w:rsid w:val="346A7BB9"/>
    <w:rsid w:val="34C05919"/>
    <w:rsid w:val="34C346A0"/>
    <w:rsid w:val="34D96843"/>
    <w:rsid w:val="352D62CE"/>
    <w:rsid w:val="354F5EB5"/>
    <w:rsid w:val="35977EFB"/>
    <w:rsid w:val="359E5308"/>
    <w:rsid w:val="35C10961"/>
    <w:rsid w:val="36144F46"/>
    <w:rsid w:val="36BA3C14"/>
    <w:rsid w:val="36E47B9D"/>
    <w:rsid w:val="37306B04"/>
    <w:rsid w:val="37471E40"/>
    <w:rsid w:val="37972EC4"/>
    <w:rsid w:val="379873FC"/>
    <w:rsid w:val="39B94E77"/>
    <w:rsid w:val="39EA3C4E"/>
    <w:rsid w:val="3A335D0B"/>
    <w:rsid w:val="3B24077B"/>
    <w:rsid w:val="3B653AFE"/>
    <w:rsid w:val="3B8678B6"/>
    <w:rsid w:val="3C7265BA"/>
    <w:rsid w:val="3CBF7BE4"/>
    <w:rsid w:val="3CC534BC"/>
    <w:rsid w:val="3CD040AA"/>
    <w:rsid w:val="3CD11E57"/>
    <w:rsid w:val="3E0D695A"/>
    <w:rsid w:val="3F460420"/>
    <w:rsid w:val="3FA54DF8"/>
    <w:rsid w:val="3FD768CC"/>
    <w:rsid w:val="40015512"/>
    <w:rsid w:val="401F4AC2"/>
    <w:rsid w:val="40213E0B"/>
    <w:rsid w:val="40C4524F"/>
    <w:rsid w:val="40D8646E"/>
    <w:rsid w:val="416C4764"/>
    <w:rsid w:val="41932425"/>
    <w:rsid w:val="41EA5032"/>
    <w:rsid w:val="424F62BB"/>
    <w:rsid w:val="42F45793"/>
    <w:rsid w:val="439475EC"/>
    <w:rsid w:val="43EE19D1"/>
    <w:rsid w:val="43F7188F"/>
    <w:rsid w:val="448A4681"/>
    <w:rsid w:val="44E55C94"/>
    <w:rsid w:val="452D190C"/>
    <w:rsid w:val="453B0C21"/>
    <w:rsid w:val="454F78C2"/>
    <w:rsid w:val="45C60805"/>
    <w:rsid w:val="45D61044"/>
    <w:rsid w:val="463B4047"/>
    <w:rsid w:val="464656D9"/>
    <w:rsid w:val="46EA2EE6"/>
    <w:rsid w:val="46F06FEE"/>
    <w:rsid w:val="47A94B0B"/>
    <w:rsid w:val="481A105A"/>
    <w:rsid w:val="482A12F4"/>
    <w:rsid w:val="4888388C"/>
    <w:rsid w:val="48FD4037"/>
    <w:rsid w:val="48FD70CE"/>
    <w:rsid w:val="492E569F"/>
    <w:rsid w:val="498C7C37"/>
    <w:rsid w:val="49C66B17"/>
    <w:rsid w:val="4A283338"/>
    <w:rsid w:val="4B4729AC"/>
    <w:rsid w:val="4B4C7C18"/>
    <w:rsid w:val="4B827DD6"/>
    <w:rsid w:val="4BD028C4"/>
    <w:rsid w:val="4C8D18CC"/>
    <w:rsid w:val="4CBA3672"/>
    <w:rsid w:val="4D517068"/>
    <w:rsid w:val="4E037DC9"/>
    <w:rsid w:val="4E3A545C"/>
    <w:rsid w:val="4E914425"/>
    <w:rsid w:val="4F267EE8"/>
    <w:rsid w:val="4F84213C"/>
    <w:rsid w:val="4FAD5495"/>
    <w:rsid w:val="5060476D"/>
    <w:rsid w:val="511D25A1"/>
    <w:rsid w:val="51E669E4"/>
    <w:rsid w:val="526F66CB"/>
    <w:rsid w:val="52C00A54"/>
    <w:rsid w:val="540D4A30"/>
    <w:rsid w:val="54E603D9"/>
    <w:rsid w:val="55564BBC"/>
    <w:rsid w:val="557F3FBB"/>
    <w:rsid w:val="55C022BA"/>
    <w:rsid w:val="55CF119B"/>
    <w:rsid w:val="55DD3E5B"/>
    <w:rsid w:val="55DF63F2"/>
    <w:rsid w:val="55E54A78"/>
    <w:rsid w:val="56A8580C"/>
    <w:rsid w:val="57283E0B"/>
    <w:rsid w:val="574868BE"/>
    <w:rsid w:val="578C2549"/>
    <w:rsid w:val="57CC4919"/>
    <w:rsid w:val="57EF0351"/>
    <w:rsid w:val="58292C4D"/>
    <w:rsid w:val="58643A90"/>
    <w:rsid w:val="58A76BA7"/>
    <w:rsid w:val="58F05975"/>
    <w:rsid w:val="598671EF"/>
    <w:rsid w:val="59926803"/>
    <w:rsid w:val="59E427AA"/>
    <w:rsid w:val="5A1844DE"/>
    <w:rsid w:val="5A83252B"/>
    <w:rsid w:val="5A92342F"/>
    <w:rsid w:val="5AD13E98"/>
    <w:rsid w:val="5B16503A"/>
    <w:rsid w:val="5B823F3B"/>
    <w:rsid w:val="5B867F38"/>
    <w:rsid w:val="5B8B6B74"/>
    <w:rsid w:val="5BAA35EF"/>
    <w:rsid w:val="5BE26FCC"/>
    <w:rsid w:val="5BF55FED"/>
    <w:rsid w:val="5C836B56"/>
    <w:rsid w:val="5C9A1017"/>
    <w:rsid w:val="5CC453C1"/>
    <w:rsid w:val="5D140643"/>
    <w:rsid w:val="5D184E4B"/>
    <w:rsid w:val="5D360AFD"/>
    <w:rsid w:val="5D4E7523"/>
    <w:rsid w:val="5E142764"/>
    <w:rsid w:val="5F081D78"/>
    <w:rsid w:val="5F332BBC"/>
    <w:rsid w:val="5F7D4F0C"/>
    <w:rsid w:val="5FDF4A47"/>
    <w:rsid w:val="6057749B"/>
    <w:rsid w:val="605E5565"/>
    <w:rsid w:val="60736DCB"/>
    <w:rsid w:val="60EB5790"/>
    <w:rsid w:val="611B04DE"/>
    <w:rsid w:val="61435ECF"/>
    <w:rsid w:val="6194708A"/>
    <w:rsid w:val="61E6342A"/>
    <w:rsid w:val="620F2070"/>
    <w:rsid w:val="637F378A"/>
    <w:rsid w:val="63A55989"/>
    <w:rsid w:val="641E17BA"/>
    <w:rsid w:val="65DE1DB1"/>
    <w:rsid w:val="65F5152B"/>
    <w:rsid w:val="66075173"/>
    <w:rsid w:val="661C42E0"/>
    <w:rsid w:val="667C5132"/>
    <w:rsid w:val="669B2164"/>
    <w:rsid w:val="66B64224"/>
    <w:rsid w:val="66E128D8"/>
    <w:rsid w:val="68075D49"/>
    <w:rsid w:val="685A46C3"/>
    <w:rsid w:val="68953223"/>
    <w:rsid w:val="68A17036"/>
    <w:rsid w:val="68AD08CA"/>
    <w:rsid w:val="68D4658B"/>
    <w:rsid w:val="69382A2C"/>
    <w:rsid w:val="69482CC7"/>
    <w:rsid w:val="69664922"/>
    <w:rsid w:val="69680FFD"/>
    <w:rsid w:val="6983722D"/>
    <w:rsid w:val="6A48221F"/>
    <w:rsid w:val="6A740236"/>
    <w:rsid w:val="6AD53752"/>
    <w:rsid w:val="6B663DD0"/>
    <w:rsid w:val="6C496EB7"/>
    <w:rsid w:val="6C61455E"/>
    <w:rsid w:val="6CA213F5"/>
    <w:rsid w:val="6CBF6AF6"/>
    <w:rsid w:val="6D887843"/>
    <w:rsid w:val="6DD4663E"/>
    <w:rsid w:val="6F9540A0"/>
    <w:rsid w:val="6FA562F4"/>
    <w:rsid w:val="6FC6486F"/>
    <w:rsid w:val="6FE67322"/>
    <w:rsid w:val="6FE77C51"/>
    <w:rsid w:val="70022634"/>
    <w:rsid w:val="700B625D"/>
    <w:rsid w:val="709C13CF"/>
    <w:rsid w:val="70B746E0"/>
    <w:rsid w:val="70C3128F"/>
    <w:rsid w:val="71155816"/>
    <w:rsid w:val="71833046"/>
    <w:rsid w:val="71AD28A8"/>
    <w:rsid w:val="71DD525F"/>
    <w:rsid w:val="721E58E3"/>
    <w:rsid w:val="72A95C2C"/>
    <w:rsid w:val="72B71BF3"/>
    <w:rsid w:val="732E3907"/>
    <w:rsid w:val="7331488C"/>
    <w:rsid w:val="739E3BBB"/>
    <w:rsid w:val="73A87D4E"/>
    <w:rsid w:val="73B72538"/>
    <w:rsid w:val="73F7554E"/>
    <w:rsid w:val="74757EA7"/>
    <w:rsid w:val="747E6AAC"/>
    <w:rsid w:val="74C647FD"/>
    <w:rsid w:val="74F800F0"/>
    <w:rsid w:val="75124DA1"/>
    <w:rsid w:val="75144A21"/>
    <w:rsid w:val="751E5557"/>
    <w:rsid w:val="75AB3C9B"/>
    <w:rsid w:val="75C238C0"/>
    <w:rsid w:val="75F76319"/>
    <w:rsid w:val="764F47A9"/>
    <w:rsid w:val="76637BC6"/>
    <w:rsid w:val="76807C23"/>
    <w:rsid w:val="76D336FD"/>
    <w:rsid w:val="771C4DF6"/>
    <w:rsid w:val="771E3B7D"/>
    <w:rsid w:val="774A6220"/>
    <w:rsid w:val="77715B85"/>
    <w:rsid w:val="779E40CB"/>
    <w:rsid w:val="77F34E5A"/>
    <w:rsid w:val="780B2412"/>
    <w:rsid w:val="78A25EF7"/>
    <w:rsid w:val="792106A8"/>
    <w:rsid w:val="79641838"/>
    <w:rsid w:val="79811547"/>
    <w:rsid w:val="798B16F8"/>
    <w:rsid w:val="7A8A5D97"/>
    <w:rsid w:val="7AE60F38"/>
    <w:rsid w:val="7BE97237"/>
    <w:rsid w:val="7C8932DF"/>
    <w:rsid w:val="7D112011"/>
    <w:rsid w:val="7D264462"/>
    <w:rsid w:val="7D422E5E"/>
    <w:rsid w:val="7D585F36"/>
    <w:rsid w:val="7E0B0736"/>
    <w:rsid w:val="7E4D7C5A"/>
    <w:rsid w:val="7F2B2F14"/>
    <w:rsid w:val="7F420E14"/>
    <w:rsid w:val="7F5660AF"/>
    <w:rsid w:val="7F6143D2"/>
    <w:rsid w:val="7FC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unhideWhenUsed="0" w:uiPriority="0" w:semiHidden="0" w:name="Table Contemporary"/>
    <w:lsdException w:qFormat="1" w:unhideWhenUsed="0" w:uiPriority="0" w:name="Table Elegant"/>
    <w:lsdException w:unhideWhenUsed="0" w:uiPriority="0" w:semiHidden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qFormat="1"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50" w:after="50"/>
      <w:jc w:val="left"/>
    </w:pPr>
    <w:rPr>
      <w:szCs w:val="44"/>
    </w:rPr>
  </w:style>
  <w:style w:type="paragraph" w:styleId="4">
    <w:name w:val="heading 2"/>
    <w:basedOn w:val="3"/>
    <w:next w:val="1"/>
    <w:link w:val="111"/>
    <w:qFormat/>
    <w:uiPriority w:val="0"/>
    <w:pPr>
      <w:numPr>
        <w:ilvl w:val="1"/>
        <w:numId w:val="1"/>
      </w:numPr>
      <w:tabs>
        <w:tab w:val="left" w:pos="432"/>
      </w:tabs>
      <w:jc w:val="left"/>
      <w:outlineLvl w:val="1"/>
    </w:pPr>
    <w:rPr>
      <w:sz w:val="36"/>
      <w:szCs w:val="36"/>
    </w:rPr>
  </w:style>
  <w:style w:type="paragraph" w:styleId="5">
    <w:name w:val="heading 3"/>
    <w:basedOn w:val="3"/>
    <w:next w:val="1"/>
    <w:link w:val="101"/>
    <w:qFormat/>
    <w:uiPriority w:val="0"/>
    <w:pPr>
      <w:numPr>
        <w:ilvl w:val="2"/>
        <w:numId w:val="1"/>
      </w:numPr>
      <w:tabs>
        <w:tab w:val="left" w:pos="432"/>
      </w:tabs>
      <w:jc w:val="left"/>
      <w:outlineLvl w:val="2"/>
    </w:pPr>
    <w:rPr>
      <w:sz w:val="32"/>
    </w:rPr>
  </w:style>
  <w:style w:type="paragraph" w:styleId="6">
    <w:name w:val="heading 4"/>
    <w:basedOn w:val="3"/>
    <w:next w:val="1"/>
    <w:qFormat/>
    <w:uiPriority w:val="0"/>
    <w:pPr>
      <w:numPr>
        <w:ilvl w:val="3"/>
        <w:numId w:val="1"/>
      </w:numPr>
      <w:tabs>
        <w:tab w:val="left" w:pos="432"/>
      </w:tabs>
      <w:ind w:left="0" w:firstLine="0"/>
      <w:jc w:val="left"/>
      <w:outlineLvl w:val="3"/>
    </w:pPr>
    <w:rPr>
      <w:sz w:val="30"/>
      <w:szCs w:val="30"/>
    </w:rPr>
  </w:style>
  <w:style w:type="paragraph" w:styleId="7">
    <w:name w:val="heading 5"/>
    <w:basedOn w:val="3"/>
    <w:next w:val="1"/>
    <w:qFormat/>
    <w:uiPriority w:val="0"/>
    <w:pPr>
      <w:numPr>
        <w:ilvl w:val="4"/>
        <w:numId w:val="1"/>
      </w:numPr>
      <w:tabs>
        <w:tab w:val="left" w:pos="432"/>
      </w:tabs>
      <w:ind w:left="0" w:firstLine="0"/>
      <w:jc w:val="left"/>
      <w:outlineLvl w:val="4"/>
    </w:pPr>
    <w:rPr>
      <w:sz w:val="28"/>
      <w:szCs w:val="28"/>
    </w:rPr>
  </w:style>
  <w:style w:type="paragraph" w:styleId="8">
    <w:name w:val="heading 6"/>
    <w:basedOn w:val="9"/>
    <w:next w:val="1"/>
    <w:qFormat/>
    <w:uiPriority w:val="0"/>
    <w:pPr>
      <w:jc w:val="left"/>
      <w:outlineLvl w:val="5"/>
    </w:pPr>
    <w:rPr>
      <w:rFonts w:ascii="Arial" w:hAnsi="Arial" w:eastAsia="黑体"/>
      <w:b/>
    </w:rPr>
  </w:style>
  <w:style w:type="paragraph" w:styleId="10">
    <w:name w:val="heading 7"/>
    <w:basedOn w:val="3"/>
    <w:next w:val="1"/>
    <w:qFormat/>
    <w:uiPriority w:val="0"/>
    <w:pPr>
      <w:jc w:val="left"/>
      <w:outlineLvl w:val="6"/>
    </w:pPr>
    <w:rPr>
      <w:rFonts w:ascii="Times New Roman" w:hAnsi="Times New Roman"/>
      <w:sz w:val="21"/>
    </w:rPr>
  </w:style>
  <w:style w:type="paragraph" w:styleId="11">
    <w:name w:val="heading 8"/>
    <w:basedOn w:val="3"/>
    <w:next w:val="1"/>
    <w:qFormat/>
    <w:uiPriority w:val="0"/>
    <w:pPr>
      <w:numPr>
        <w:ilvl w:val="7"/>
        <w:numId w:val="1"/>
      </w:numPr>
      <w:tabs>
        <w:tab w:val="left" w:pos="432"/>
      </w:tabs>
      <w:jc w:val="left"/>
      <w:outlineLvl w:val="7"/>
    </w:pPr>
    <w:rPr>
      <w:rFonts w:ascii="Times New Roman" w:hAnsi="Times New Roman"/>
      <w:sz w:val="18"/>
    </w:rPr>
  </w:style>
  <w:style w:type="paragraph" w:styleId="12">
    <w:name w:val="heading 9"/>
    <w:basedOn w:val="3"/>
    <w:next w:val="1"/>
    <w:qFormat/>
    <w:uiPriority w:val="0"/>
    <w:pPr>
      <w:numPr>
        <w:ilvl w:val="8"/>
        <w:numId w:val="1"/>
      </w:numPr>
      <w:tabs>
        <w:tab w:val="left" w:pos="432"/>
      </w:tabs>
      <w:jc w:val="left"/>
      <w:outlineLvl w:val="8"/>
    </w:pPr>
    <w:rPr>
      <w:sz w:val="15"/>
    </w:rPr>
  </w:style>
  <w:style w:type="character" w:default="1" w:styleId="69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link w:val="100"/>
    <w:qFormat/>
    <w:uiPriority w:val="0"/>
    <w:pPr>
      <w:jc w:val="right"/>
      <w:outlineLvl w:val="0"/>
    </w:pPr>
    <w:rPr>
      <w:rFonts w:ascii="Arial" w:hAnsi="Arial" w:eastAsia="黑体"/>
      <w:b/>
      <w:bCs/>
      <w:sz w:val="44"/>
      <w:szCs w:val="32"/>
    </w:rPr>
  </w:style>
  <w:style w:type="paragraph" w:customStyle="1" w:styleId="9">
    <w:name w:val="图注"/>
    <w:basedOn w:val="1"/>
    <w:qFormat/>
    <w:uiPriority w:val="0"/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Normal Indent"/>
    <w:basedOn w:val="1"/>
    <w:qFormat/>
    <w:uiPriority w:val="0"/>
    <w:pPr>
      <w:ind w:firstLine="420" w:firstLineChars="200"/>
    </w:p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b/>
      <w:szCs w:val="20"/>
    </w:rPr>
  </w:style>
  <w:style w:type="paragraph" w:styleId="1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Arial" w:hAnsi="Arial" w:cs="Arial"/>
      <w:sz w:val="24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Closing"/>
    <w:basedOn w:val="1"/>
    <w:semiHidden/>
    <w:qFormat/>
    <w:uiPriority w:val="0"/>
    <w:pPr>
      <w:ind w:left="100" w:leftChars="2100"/>
    </w:pPr>
  </w:style>
  <w:style w:type="paragraph" w:styleId="19">
    <w:name w:val="toc 5"/>
    <w:basedOn w:val="1"/>
    <w:next w:val="1"/>
    <w:qFormat/>
    <w:uiPriority w:val="39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22">
    <w:name w:val="toc 8"/>
    <w:basedOn w:val="1"/>
    <w:next w:val="1"/>
    <w:qFormat/>
    <w:uiPriority w:val="0"/>
    <w:pPr>
      <w:ind w:left="2940" w:leftChars="1400"/>
    </w:pPr>
  </w:style>
  <w:style w:type="paragraph" w:styleId="23">
    <w:name w:val="Balloon Text"/>
    <w:basedOn w:val="1"/>
    <w:link w:val="106"/>
    <w:qFormat/>
    <w:uiPriority w:val="0"/>
    <w:rPr>
      <w:sz w:val="18"/>
      <w:szCs w:val="18"/>
    </w:rPr>
  </w:style>
  <w:style w:type="paragraph" w:styleId="2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envelope return"/>
    <w:basedOn w:val="1"/>
    <w:semiHidden/>
    <w:qFormat/>
    <w:uiPriority w:val="0"/>
    <w:pPr>
      <w:snapToGrid w:val="0"/>
    </w:pPr>
    <w:rPr>
      <w:rFonts w:ascii="Arial" w:hAnsi="Arial" w:cs="Arial"/>
    </w:rPr>
  </w:style>
  <w:style w:type="paragraph" w:styleId="2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rPr>
      <w:b/>
      <w:sz w:val="24"/>
    </w:rPr>
  </w:style>
  <w:style w:type="paragraph" w:styleId="28">
    <w:name w:val="toc 4"/>
    <w:basedOn w:val="1"/>
    <w:next w:val="1"/>
    <w:qFormat/>
    <w:uiPriority w:val="39"/>
    <w:pPr>
      <w:ind w:left="1260" w:leftChars="600"/>
    </w:pPr>
  </w:style>
  <w:style w:type="paragraph" w:styleId="29">
    <w:name w:val="List"/>
    <w:basedOn w:val="1"/>
    <w:qFormat/>
    <w:uiPriority w:val="0"/>
    <w:pPr>
      <w:ind w:left="200" w:hanging="200" w:hangingChars="200"/>
      <w:contextualSpacing/>
    </w:pPr>
  </w:style>
  <w:style w:type="paragraph" w:styleId="30">
    <w:name w:val="toc 6"/>
    <w:basedOn w:val="1"/>
    <w:next w:val="1"/>
    <w:qFormat/>
    <w:uiPriority w:val="0"/>
    <w:pPr>
      <w:ind w:left="2100" w:leftChars="1000"/>
    </w:pPr>
  </w:style>
  <w:style w:type="paragraph" w:styleId="31">
    <w:name w:val="table of figures"/>
    <w:basedOn w:val="1"/>
    <w:next w:val="1"/>
    <w:qFormat/>
    <w:uiPriority w:val="99"/>
    <w:pPr>
      <w:jc w:val="left"/>
      <w:outlineLvl w:val="6"/>
    </w:pPr>
    <w:rPr>
      <w:rFonts w:cs="Arial"/>
      <w:b/>
      <w:bCs/>
      <w:szCs w:val="32"/>
    </w:rPr>
  </w:style>
  <w:style w:type="paragraph" w:styleId="32">
    <w:name w:val="toc 2"/>
    <w:basedOn w:val="1"/>
    <w:next w:val="1"/>
    <w:qFormat/>
    <w:uiPriority w:val="39"/>
    <w:pPr>
      <w:ind w:left="420" w:leftChars="200"/>
    </w:pPr>
  </w:style>
  <w:style w:type="paragraph" w:styleId="33">
    <w:name w:val="toc 9"/>
    <w:basedOn w:val="1"/>
    <w:next w:val="1"/>
    <w:qFormat/>
    <w:uiPriority w:val="0"/>
    <w:pPr>
      <w:ind w:left="3360" w:leftChars="1600"/>
    </w:pPr>
  </w:style>
  <w:style w:type="table" w:styleId="35">
    <w:name w:val="Table Grid"/>
    <w:basedOn w:val="34"/>
    <w:qFormat/>
    <w:uiPriority w:val="59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Theme"/>
    <w:basedOn w:val="34"/>
    <w:semiHidden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Colorful 1"/>
    <w:basedOn w:val="34"/>
    <w:semiHidden/>
    <w:qFormat/>
    <w:uiPriority w:val="0"/>
    <w:pPr>
      <w:widowControl w:val="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8">
    <w:name w:val="Table Colorful 2"/>
    <w:basedOn w:val="34"/>
    <w:semiHidden/>
    <w:qFormat/>
    <w:uiPriority w:val="0"/>
    <w:pPr>
      <w:widowControl w:val="0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  <w:tblPr/>
    </w:tblStylePr>
  </w:style>
  <w:style w:type="table" w:styleId="39">
    <w:name w:val="Table Colorful 3"/>
    <w:basedOn w:val="34"/>
    <w:semiHidden/>
    <w:qFormat/>
    <w:uiPriority w:val="0"/>
    <w:pPr>
      <w:widowControl w:val="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single" w:color="000000" w:sz="36" w:space="0"/>
          <w:bottom w:val="nil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0">
    <w:name w:val="Table Elegant"/>
    <w:basedOn w:val="34"/>
    <w:semiHidden/>
    <w:qFormat/>
    <w:uiPriority w:val="0"/>
    <w:pPr>
      <w:widowControl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</w:tblStylePr>
  </w:style>
  <w:style w:type="table" w:styleId="41">
    <w:name w:val="Table Classic 1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</w:tblStylePr>
    <w:tblStylePr w:type="swCell">
      <w:rPr>
        <w:b/>
        <w:bCs/>
      </w:rPr>
      <w:tblPr/>
    </w:tblStylePr>
  </w:style>
  <w:style w:type="table" w:styleId="42">
    <w:name w:val="Table Classic 2"/>
    <w:basedOn w:val="34"/>
    <w:semiHidden/>
    <w:qFormat/>
    <w:uiPriority w:val="0"/>
    <w:pPr>
      <w:widowControl w:val="0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  <w:tblPr/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  <w:tblPr/>
    </w:tblStylePr>
  </w:style>
  <w:style w:type="table" w:styleId="43">
    <w:name w:val="Table Classic 3"/>
    <w:basedOn w:val="34"/>
    <w:semiHidden/>
    <w:qFormat/>
    <w:uiPriority w:val="0"/>
    <w:pPr>
      <w:widowControl w:val="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</w:tblStylePr>
  </w:style>
  <w:style w:type="table" w:styleId="44">
    <w:name w:val="Table Classic 4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</w:tblStylePr>
    <w:tblStylePr w:type="nwCell">
      <w:rPr>
        <w:b/>
        <w:bCs/>
      </w:rPr>
      <w:tblPr/>
    </w:tblStylePr>
    <w:tblStylePr w:type="swCell">
      <w:rPr>
        <w:color w:val="000080"/>
      </w:rPr>
      <w:tblPr/>
    </w:tblStylePr>
  </w:style>
  <w:style w:type="table" w:styleId="45">
    <w:name w:val="Table Simple 1"/>
    <w:basedOn w:val="34"/>
    <w:semiHidden/>
    <w:qFormat/>
    <w:uiPriority w:val="0"/>
    <w:pPr>
      <w:widowControl w:val="0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Simple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7">
    <w:name w:val="Table Simple 3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48">
    <w:name w:val="Table Subtle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9">
    <w:name w:val="Table Subtle 2"/>
    <w:basedOn w:val="34"/>
    <w:semiHidden/>
    <w:qFormat/>
    <w:uiPriority w:val="0"/>
    <w:pPr>
      <w:widowControl w:val="0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0">
    <w:name w:val="Table 3D effects 1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</w:tblStylePr>
  </w:style>
  <w:style w:type="table" w:styleId="51">
    <w:name w:val="Table 3D effects 2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2">
    <w:name w:val="Table 3D effects 3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</w:tblStylePr>
  </w:style>
  <w:style w:type="table" w:styleId="53">
    <w:name w:val="Table Columns 1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nil"/>
          <w:bottom w:val="doub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4">
    <w:name w:val="Table Columns 2"/>
    <w:basedOn w:val="34"/>
    <w:semiHidden/>
    <w:qFormat/>
    <w:uiPriority w:val="0"/>
    <w:pPr>
      <w:widowControl w:val="0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</w:tblStylePr>
    <w:tblStylePr w:type="firstCol">
      <w:rPr>
        <w:b w:val="0"/>
        <w:bCs w:val="0"/>
        <w:color w:val="00000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55">
    <w:name w:val="Table Columns 3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</w:tblStylePr>
  </w:style>
  <w:style w:type="table" w:styleId="56">
    <w:name w:val="Table Columns 4"/>
    <w:basedOn w:val="34"/>
    <w:semiHidden/>
    <w:qFormat/>
    <w:uiPriority w:val="0"/>
    <w:pPr>
      <w:widowControl w:val="0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34"/>
    <w:semiHidden/>
    <w:qFormat/>
    <w:uiPriority w:val="0"/>
    <w:pPr>
      <w:widowControl w:val="0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nil"/>
          <w:bottom w:val="single" w:color="80808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8">
    <w:name w:val="Table Grid 1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</w:tblStylePr>
    <w:tblStylePr w:type="lastCol">
      <w:rPr>
        <w:i/>
        <w:i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59">
    <w:name w:val="Table Grid 2"/>
    <w:basedOn w:val="34"/>
    <w:semiHidden/>
    <w:qFormat/>
    <w:uiPriority w:val="0"/>
    <w:pPr>
      <w:widowControl w:val="0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60">
    <w:name w:val="Table Grid 3"/>
    <w:basedOn w:val="34"/>
    <w:semiHidden/>
    <w:qFormat/>
    <w:uiPriority w:val="0"/>
    <w:pPr>
      <w:widowControl w:val="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1">
    <w:name w:val="Table Grid 4"/>
    <w:basedOn w:val="34"/>
    <w:semiHidden/>
    <w:qFormat/>
    <w:uiPriority w:val="0"/>
    <w:pPr>
      <w:widowControl w:val="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</w:tblStylePr>
  </w:style>
  <w:style w:type="table" w:styleId="62">
    <w:name w:val="Table Grid 5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</w:tblStylePr>
    <w:tblStylePr w:type="la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3">
    <w:name w:val="Table Grid 6"/>
    <w:basedOn w:val="34"/>
    <w:semiHidden/>
    <w:qFormat/>
    <w:uiPriority w:val="0"/>
    <w:pPr>
      <w:widowControl w:val="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4">
    <w:name w:val="Table Grid 7"/>
    <w:basedOn w:val="34"/>
    <w:semiHidden/>
    <w:qFormat/>
    <w:uiPriority w:val="0"/>
    <w:pPr>
      <w:widowControl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</w:tblStylePr>
    <w:tblStylePr w:type="lastCol">
      <w:rPr>
        <w:b w:val="0"/>
        <w:bCs w:val="0"/>
      </w:rPr>
      <w:tblPr/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65">
    <w:name w:val="Table Grid 8"/>
    <w:basedOn w:val="34"/>
    <w:semiHidden/>
    <w:qFormat/>
    <w:uiPriority w:val="0"/>
    <w:pPr>
      <w:widowControl w:val="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  <w:tblPr/>
    </w:tblStylePr>
    <w:tblStylePr w:type="lastCol">
      <w:rPr>
        <w:b/>
        <w:bCs/>
        <w:color w:val="auto"/>
      </w:rPr>
      <w:tblPr/>
    </w:tblStylePr>
  </w:style>
  <w:style w:type="table" w:styleId="66">
    <w:name w:val="Table Web 1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7">
    <w:name w:val="Table Web 2"/>
    <w:basedOn w:val="34"/>
    <w:semiHidden/>
    <w:qFormat/>
    <w:uiPriority w:val="0"/>
    <w:pPr>
      <w:widowControl w:val="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table" w:styleId="68">
    <w:name w:val="Table Web 3"/>
    <w:basedOn w:val="34"/>
    <w:semiHidden/>
    <w:qFormat/>
    <w:uiPriority w:val="0"/>
    <w:pPr>
      <w:widowControl w:val="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</w:tblStylePr>
  </w:style>
  <w:style w:type="character" w:styleId="70">
    <w:name w:val="page number"/>
    <w:basedOn w:val="69"/>
    <w:qFormat/>
    <w:uiPriority w:val="0"/>
  </w:style>
  <w:style w:type="character" w:styleId="71">
    <w:name w:val="Hyperlink"/>
    <w:basedOn w:val="69"/>
    <w:qFormat/>
    <w:uiPriority w:val="99"/>
    <w:rPr>
      <w:color w:val="0000FF"/>
      <w:u w:val="single"/>
    </w:rPr>
  </w:style>
  <w:style w:type="paragraph" w:customStyle="1" w:styleId="72">
    <w:name w:val="Figure Description"/>
    <w:basedOn w:val="9"/>
    <w:next w:val="1"/>
    <w:qFormat/>
    <w:uiPriority w:val="0"/>
    <w:pPr>
      <w:numPr>
        <w:ilvl w:val="5"/>
        <w:numId w:val="1"/>
      </w:numPr>
      <w:tabs>
        <w:tab w:val="left" w:pos="432"/>
      </w:tabs>
      <w:outlineLvl w:val="5"/>
    </w:pPr>
    <w:rPr>
      <w:rFonts w:ascii="Arial" w:hAnsi="Arial" w:eastAsia="黑体"/>
      <w:b/>
    </w:rPr>
  </w:style>
  <w:style w:type="paragraph" w:customStyle="1" w:styleId="73">
    <w:name w:val="table Description"/>
    <w:basedOn w:val="74"/>
    <w:next w:val="1"/>
    <w:qFormat/>
    <w:uiPriority w:val="0"/>
    <w:pPr>
      <w:numPr>
        <w:ilvl w:val="6"/>
        <w:numId w:val="1"/>
      </w:numPr>
      <w:tabs>
        <w:tab w:val="left" w:pos="432"/>
      </w:tabs>
      <w:outlineLvl w:val="6"/>
    </w:pPr>
    <w:rPr>
      <w:rFonts w:ascii="Arial" w:hAnsi="Arial" w:eastAsia="黑体"/>
      <w:b/>
    </w:rPr>
  </w:style>
  <w:style w:type="paragraph" w:customStyle="1" w:styleId="74">
    <w:name w:val="表注"/>
    <w:basedOn w:val="1"/>
    <w:qFormat/>
    <w:uiPriority w:val="0"/>
  </w:style>
  <w:style w:type="paragraph" w:customStyle="1" w:styleId="75">
    <w:name w:val="样式 标题 3 + (符号) Times New Roman"/>
    <w:basedOn w:val="5"/>
    <w:link w:val="102"/>
    <w:qFormat/>
    <w:uiPriority w:val="0"/>
  </w:style>
  <w:style w:type="paragraph" w:customStyle="1" w:styleId="76">
    <w:name w:val="银河风云插图1"/>
    <w:basedOn w:val="72"/>
    <w:next w:val="1"/>
    <w:qFormat/>
    <w:uiPriority w:val="0"/>
    <w:pPr>
      <w:ind w:left="600" w:leftChars="600"/>
    </w:pPr>
  </w:style>
  <w:style w:type="paragraph" w:customStyle="1" w:styleId="77">
    <w:name w:val="银河风云表格1"/>
    <w:basedOn w:val="73"/>
    <w:next w:val="1"/>
    <w:qFormat/>
    <w:uiPriority w:val="0"/>
    <w:pPr>
      <w:ind w:left="600" w:leftChars="600"/>
    </w:pPr>
  </w:style>
  <w:style w:type="paragraph" w:customStyle="1" w:styleId="78">
    <w:name w:val="正文内容"/>
    <w:qFormat/>
    <w:uiPriority w:val="0"/>
    <w:pPr>
      <w:ind w:left="1260" w:leftChars="6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9">
    <w:name w:val="银河风云列表2"/>
    <w:basedOn w:val="14"/>
    <w:link w:val="103"/>
    <w:qFormat/>
    <w:uiPriority w:val="0"/>
    <w:pPr>
      <w:numPr>
        <w:ilvl w:val="0"/>
        <w:numId w:val="2"/>
      </w:numPr>
      <w:adjustRightInd w:val="0"/>
      <w:snapToGrid w:val="0"/>
      <w:ind w:left="750" w:leftChars="600" w:hanging="150" w:hangingChars="150"/>
    </w:pPr>
    <w:rPr>
      <w:szCs w:val="21"/>
    </w:rPr>
  </w:style>
  <w:style w:type="paragraph" w:customStyle="1" w:styleId="80">
    <w:name w:val="银河风云项目列表2-"/>
    <w:basedOn w:val="29"/>
    <w:qFormat/>
    <w:uiPriority w:val="0"/>
    <w:pPr>
      <w:numPr>
        <w:ilvl w:val="0"/>
        <w:numId w:val="3"/>
      </w:numPr>
      <w:adjustRightInd w:val="0"/>
      <w:snapToGrid w:val="0"/>
      <w:ind w:left="1911" w:hanging="210" w:firstLineChars="0"/>
    </w:pPr>
    <w:rPr>
      <w:szCs w:val="21"/>
    </w:rPr>
  </w:style>
  <w:style w:type="paragraph" w:customStyle="1" w:styleId="81">
    <w:name w:val="样式 Item List + 红色"/>
    <w:basedOn w:val="79"/>
    <w:link w:val="104"/>
    <w:qFormat/>
    <w:uiPriority w:val="0"/>
    <w:rPr>
      <w:color w:val="FF0000"/>
    </w:rPr>
  </w:style>
  <w:style w:type="paragraph" w:customStyle="1" w:styleId="82">
    <w:name w:val="CAUTION Heading"/>
    <w:basedOn w:val="1"/>
    <w:link w:val="107"/>
    <w:qFormat/>
    <w:uiPriority w:val="0"/>
    <w:pPr>
      <w:keepNext/>
      <w:widowControl/>
      <w:pBdr>
        <w:top w:val="single" w:color="auto" w:sz="4" w:space="1"/>
        <w:bottom w:val="single" w:color="auto" w:sz="4" w:space="1"/>
      </w:pBdr>
      <w:shd w:val="clear" w:color="auto" w:fill="FFCCFF"/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1260" w:leftChars="600"/>
      <w:jc w:val="left"/>
    </w:pPr>
    <w:rPr>
      <w:rFonts w:ascii="Arial" w:hAnsi="Arial" w:eastAsia="黑体" w:cs="Arial"/>
      <w:bCs/>
      <w:szCs w:val="21"/>
    </w:rPr>
  </w:style>
  <w:style w:type="paragraph" w:customStyle="1" w:styleId="83">
    <w:name w:val="CAUTION Text"/>
    <w:basedOn w:val="1"/>
    <w:qFormat/>
    <w:uiPriority w:val="0"/>
    <w:pPr>
      <w:keepLines/>
      <w:widowControl/>
      <w:pBdr>
        <w:bottom w:val="single" w:color="auto" w:sz="8" w:space="4"/>
      </w:pBdr>
      <w:tabs>
        <w:tab w:val="left" w:pos="1260"/>
      </w:tabs>
      <w:topLinePunct/>
      <w:autoSpaceDE w:val="0"/>
      <w:autoSpaceDN w:val="0"/>
      <w:adjustRightInd w:val="0"/>
      <w:snapToGrid w:val="0"/>
      <w:spacing w:before="80" w:after="80"/>
      <w:ind w:left="600" w:leftChars="600"/>
      <w:jc w:val="left"/>
    </w:pPr>
    <w:rPr>
      <w:rFonts w:ascii="Arial" w:hAnsi="Arial" w:eastAsia="楷体_GB2312" w:cs="Arial"/>
      <w:iCs/>
      <w:szCs w:val="21"/>
    </w:rPr>
  </w:style>
  <w:style w:type="paragraph" w:customStyle="1" w:styleId="84">
    <w:name w:val="样式 CAUTION Heading + 左侧:  6 字符 顶端: (单实线 自动设置  0.5 磅 行宽) 底端: ..."/>
    <w:basedOn w:val="82"/>
    <w:qFormat/>
    <w:uiPriority w:val="0"/>
    <w:pPr>
      <w:shd w:val="clear" w:color="auto" w:fill="CCFFFF"/>
      <w:ind w:left="600"/>
    </w:pPr>
    <w:rPr>
      <w:rFonts w:cs="宋体"/>
      <w:bCs w:val="0"/>
      <w:szCs w:val="20"/>
    </w:rPr>
  </w:style>
  <w:style w:type="paragraph" w:customStyle="1" w:styleId="85">
    <w:name w:val="样式 CAUTION Text + 左侧:  6 字符 顶端: (单实线 自动设置  0.5 磅 行宽) 底端: (单实...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6">
    <w:name w:val="样式 CAUTION Text + 左侧:  6 字符 顶端: (单实线 自动设置  0.5 磅 行宽) 底端: (单实...1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FFFFCC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7">
    <w:name w:val="样式 CAUTION Text + 左侧:  6 字符 顶端: (单实线 自动设置  0.5 磅 行宽) 底端: (单实...2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CC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8">
    <w:name w:val="样式 CAUTION Text + 左侧:  6 字符 顶端: (单实线 自动设置  0.5 磅 行宽) 底端: (单实...3"/>
    <w:basedOn w:val="83"/>
    <w:qFormat/>
    <w:uiPriority w:val="0"/>
    <w:pPr>
      <w:pBdr>
        <w:top w:val="single" w:color="auto" w:sz="4" w:space="1"/>
        <w:bottom w:val="single" w:color="auto" w:sz="4" w:space="1"/>
      </w:pBdr>
      <w:shd w:val="clear" w:color="auto" w:fill="CCFFFF"/>
      <w:ind w:left="1260"/>
    </w:pPr>
    <w:rPr>
      <w:rFonts w:ascii="Times New Roman" w:hAnsi="Times New Roman" w:cs="宋体"/>
      <w:iCs w:val="0"/>
      <w:szCs w:val="20"/>
    </w:rPr>
  </w:style>
  <w:style w:type="paragraph" w:customStyle="1" w:styleId="89">
    <w:name w:val="样式 CAUTION Heading + Helvetica 10 磅 黑色"/>
    <w:basedOn w:val="82"/>
    <w:qFormat/>
    <w:uiPriority w:val="0"/>
    <w:rPr>
      <w:rFonts w:ascii="Times New Roman" w:hAnsi="Times New Roman" w:eastAsia="宋体"/>
      <w:bCs w:val="0"/>
      <w:color w:val="000000"/>
      <w:sz w:val="20"/>
    </w:rPr>
  </w:style>
  <w:style w:type="paragraph" w:customStyle="1" w:styleId="90">
    <w:name w:val="列出段落1"/>
    <w:basedOn w:val="14"/>
    <w:next w:val="1"/>
    <w:qFormat/>
    <w:uiPriority w:val="34"/>
    <w:pPr>
      <w:ind w:left="600" w:leftChars="600" w:firstLine="0" w:firstLineChars="0"/>
    </w:pPr>
  </w:style>
  <w:style w:type="paragraph" w:customStyle="1" w:styleId="91">
    <w:name w:val="银河风云列表1"/>
    <w:basedOn w:val="14"/>
    <w:qFormat/>
    <w:uiPriority w:val="0"/>
    <w:pPr>
      <w:numPr>
        <w:ilvl w:val="0"/>
        <w:numId w:val="4"/>
      </w:numPr>
      <w:ind w:left="1575" w:leftChars="600" w:hanging="315" w:hangingChars="150"/>
    </w:pPr>
  </w:style>
  <w:style w:type="paragraph" w:customStyle="1" w:styleId="92">
    <w:name w:val="银河风云列表3"/>
    <w:basedOn w:val="14"/>
    <w:qFormat/>
    <w:uiPriority w:val="0"/>
    <w:pPr>
      <w:numPr>
        <w:ilvl w:val="0"/>
        <w:numId w:val="5"/>
      </w:numPr>
      <w:ind w:left="950" w:leftChars="800" w:hanging="150" w:hangingChars="150"/>
    </w:pPr>
  </w:style>
  <w:style w:type="paragraph" w:customStyle="1" w:styleId="93">
    <w:name w:val="银河风云警告格式"/>
    <w:basedOn w:val="82"/>
    <w:link w:val="108"/>
    <w:qFormat/>
    <w:uiPriority w:val="0"/>
    <w:pPr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4">
    <w:name w:val="银河风云注意格式"/>
    <w:basedOn w:val="82"/>
    <w:link w:val="109"/>
    <w:qFormat/>
    <w:uiPriority w:val="0"/>
    <w:pPr>
      <w:shd w:val="clear" w:color="auto" w:fill="FFFFCC"/>
      <w:ind w:left="600"/>
    </w:pPr>
    <w:rPr>
      <w:rFonts w:ascii="Times New Roman" w:hAnsi="Times New Roman" w:eastAsia="宋体"/>
      <w:color w:val="000000"/>
      <w:szCs w:val="20"/>
    </w:rPr>
  </w:style>
  <w:style w:type="paragraph" w:customStyle="1" w:styleId="95">
    <w:name w:val="银河风云备注格式"/>
    <w:basedOn w:val="82"/>
    <w:link w:val="110"/>
    <w:qFormat/>
    <w:uiPriority w:val="0"/>
    <w:pPr>
      <w:shd w:val="clear" w:color="auto" w:fill="CCFFFF"/>
      <w:ind w:left="600"/>
    </w:pPr>
    <w:rPr>
      <w:rFonts w:ascii="Times New Roman" w:hAnsi="Times New Roman" w:eastAsia="宋体"/>
    </w:rPr>
  </w:style>
  <w:style w:type="paragraph" w:customStyle="1" w:styleId="96">
    <w:name w:val="银河风云正文1"/>
    <w:basedOn w:val="14"/>
    <w:qFormat/>
    <w:uiPriority w:val="0"/>
    <w:pPr>
      <w:tabs>
        <w:tab w:val="left" w:pos="945"/>
      </w:tabs>
      <w:spacing w:before="156" w:after="156"/>
      <w:ind w:firstLine="0" w:firstLineChars="0"/>
    </w:pPr>
  </w:style>
  <w:style w:type="paragraph" w:customStyle="1" w:styleId="97">
    <w:name w:val="正文1"/>
    <w:basedOn w:val="98"/>
    <w:qFormat/>
    <w:uiPriority w:val="0"/>
    <w:pPr>
      <w:ind w:firstLine="420" w:firstLineChars="200"/>
    </w:pPr>
  </w:style>
  <w:style w:type="paragraph" w:customStyle="1" w:styleId="98">
    <w:name w:val="正文 New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9">
    <w:name w:val="Default"/>
    <w:qFormat/>
    <w:uiPriority w:val="0"/>
    <w:pPr>
      <w:widowControl w:val="0"/>
      <w:autoSpaceDE w:val="0"/>
      <w:autoSpaceDN w:val="0"/>
      <w:adjustRightInd w:val="0"/>
    </w:pPr>
    <w:rPr>
      <w:rFonts w:ascii="Symbol" w:hAnsi="Symbol" w:eastAsia="宋体" w:cs="Symbol"/>
      <w:color w:val="000000"/>
      <w:sz w:val="24"/>
      <w:szCs w:val="24"/>
      <w:lang w:val="en-US" w:eastAsia="zh-CN" w:bidi="ar-SA"/>
    </w:rPr>
  </w:style>
  <w:style w:type="character" w:customStyle="1" w:styleId="100">
    <w:name w:val="标题 Char"/>
    <w:link w:val="3"/>
    <w:qFormat/>
    <w:uiPriority w:val="0"/>
    <w:rPr>
      <w:rFonts w:ascii="Arial" w:hAnsi="Arial" w:eastAsia="黑体" w:cs="Arial"/>
      <w:b/>
      <w:bCs/>
      <w:kern w:val="2"/>
      <w:sz w:val="44"/>
      <w:szCs w:val="32"/>
    </w:rPr>
  </w:style>
  <w:style w:type="character" w:customStyle="1" w:styleId="101">
    <w:name w:val="标题 3 Char"/>
    <w:link w:val="5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02">
    <w:name w:val="样式 标题 3 + (符号) Times New Roman Char"/>
    <w:basedOn w:val="101"/>
    <w:link w:val="75"/>
    <w:qFormat/>
    <w:uiPriority w:val="0"/>
  </w:style>
  <w:style w:type="character" w:customStyle="1" w:styleId="103">
    <w:name w:val="银河风云列表2 Char"/>
    <w:link w:val="79"/>
    <w:qFormat/>
    <w:uiPriority w:val="0"/>
    <w:rPr>
      <w:kern w:val="2"/>
      <w:sz w:val="21"/>
      <w:szCs w:val="21"/>
    </w:rPr>
  </w:style>
  <w:style w:type="character" w:customStyle="1" w:styleId="104">
    <w:name w:val="样式 Item List + 红色 Char"/>
    <w:link w:val="81"/>
    <w:qFormat/>
    <w:uiPriority w:val="0"/>
    <w:rPr>
      <w:color w:val="FF0000"/>
      <w:kern w:val="2"/>
      <w:sz w:val="21"/>
      <w:szCs w:val="21"/>
    </w:rPr>
  </w:style>
  <w:style w:type="character" w:customStyle="1" w:styleId="105">
    <w:name w:val="EmailStyle94"/>
    <w:semiHidden/>
    <w:qFormat/>
    <w:uiPriority w:val="0"/>
    <w:rPr>
      <w:rFonts w:ascii="Arial" w:hAnsi="Arial" w:eastAsia="宋体" w:cs="Arial"/>
      <w:color w:val="000080"/>
      <w:sz w:val="18"/>
      <w:szCs w:val="20"/>
    </w:rPr>
  </w:style>
  <w:style w:type="character" w:customStyle="1" w:styleId="106">
    <w:name w:val="批注框文本 Char"/>
    <w:basedOn w:val="69"/>
    <w:link w:val="23"/>
    <w:qFormat/>
    <w:uiPriority w:val="0"/>
    <w:rPr>
      <w:kern w:val="2"/>
      <w:sz w:val="18"/>
      <w:szCs w:val="18"/>
    </w:rPr>
  </w:style>
  <w:style w:type="character" w:customStyle="1" w:styleId="107">
    <w:name w:val="CAUTION Heading Char"/>
    <w:basedOn w:val="69"/>
    <w:link w:val="82"/>
    <w:qFormat/>
    <w:uiPriority w:val="0"/>
    <w:rPr>
      <w:rFonts w:ascii="Arial" w:hAnsi="Arial" w:eastAsia="黑体" w:cs="Arial"/>
      <w:bCs/>
      <w:kern w:val="2"/>
      <w:sz w:val="21"/>
      <w:szCs w:val="21"/>
      <w:shd w:val="clear" w:color="auto" w:fill="FFCCFF"/>
    </w:rPr>
  </w:style>
  <w:style w:type="character" w:customStyle="1" w:styleId="108">
    <w:name w:val="银河风云警告格式 Char"/>
    <w:basedOn w:val="107"/>
    <w:link w:val="93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CCFF"/>
    </w:rPr>
  </w:style>
  <w:style w:type="character" w:customStyle="1" w:styleId="109">
    <w:name w:val="银河风云注意格式 Char"/>
    <w:basedOn w:val="107"/>
    <w:link w:val="94"/>
    <w:qFormat/>
    <w:uiPriority w:val="0"/>
    <w:rPr>
      <w:rFonts w:ascii="Arial" w:hAnsi="Arial" w:eastAsia="黑体" w:cs="Arial"/>
      <w:color w:val="000000"/>
      <w:kern w:val="2"/>
      <w:sz w:val="21"/>
      <w:szCs w:val="21"/>
      <w:shd w:val="clear" w:color="auto" w:fill="FFFFCC"/>
    </w:rPr>
  </w:style>
  <w:style w:type="character" w:customStyle="1" w:styleId="110">
    <w:name w:val="银河风云备注格式 Char"/>
    <w:basedOn w:val="107"/>
    <w:link w:val="95"/>
    <w:qFormat/>
    <w:uiPriority w:val="0"/>
    <w:rPr>
      <w:rFonts w:ascii="Arial" w:hAnsi="Arial" w:eastAsia="黑体" w:cs="Arial"/>
      <w:kern w:val="2"/>
      <w:sz w:val="21"/>
      <w:szCs w:val="21"/>
      <w:shd w:val="clear" w:color="auto" w:fill="CCFFFF"/>
    </w:rPr>
  </w:style>
  <w:style w:type="character" w:customStyle="1" w:styleId="111">
    <w:name w:val="标题 2 Char"/>
    <w:basedOn w:val="69"/>
    <w:link w:val="4"/>
    <w:qFormat/>
    <w:uiPriority w:val="0"/>
    <w:rPr>
      <w:rFonts w:ascii="Arial" w:hAnsi="Arial" w:eastAsia="黑体"/>
      <w:b/>
      <w:bCs/>
      <w:kern w:val="2"/>
      <w:sz w:val="36"/>
      <w:szCs w:val="36"/>
    </w:rPr>
  </w:style>
  <w:style w:type="paragraph" w:customStyle="1" w:styleId="112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g\Desktop\&#38134;&#27827;&#39118;&#20113;2015&#24180;&#25216;&#26415;&#36164;&#26009;&#27169;&#26495;V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1A30F-F0D1-42A8-95E5-07711AB06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银河风云2015年技术资料模板V001</Template>
  <Company>GalaxyWind</Company>
  <Pages>1</Pages>
  <Words>1253</Words>
  <Characters>7143</Characters>
  <Lines>59</Lines>
  <Paragraphs>16</Paragraphs>
  <TotalTime>3</TotalTime>
  <ScaleCrop>false</ScaleCrop>
  <LinksUpToDate>false</LinksUpToDate>
  <CharactersWithSpaces>8380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2015-09-09T01:27:00Z</dcterms:created>
  <dc:creator>谭洪国</dc:creator>
  <cp:lastModifiedBy>denghaiting</cp:lastModifiedBy>
  <dcterms:modified xsi:type="dcterms:W3CDTF">2020-10-22T06:32:38Z</dcterms:modified>
  <dc:title>_x0001_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